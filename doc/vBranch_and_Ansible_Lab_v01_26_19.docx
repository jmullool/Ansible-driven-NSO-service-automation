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7DBBD6" w14:textId="4329EAF3" w:rsidR="002B7B5A" w:rsidRPr="00FF709F" w:rsidRDefault="00EB15A3" w:rsidP="00531307">
      <w:pPr>
        <w:pStyle w:val="dC-Title"/>
        <w:rPr>
          <w:sz w:val="36"/>
        </w:rPr>
      </w:pPr>
      <w:r>
        <w:t>NSO vBranch FP and Ansible NSO Modules Lab</w:t>
      </w:r>
    </w:p>
    <w:p w14:paraId="6F1FCDDF" w14:textId="3BA5D2B5" w:rsidR="002E7BA3" w:rsidRDefault="002E7BA3" w:rsidP="002E7BA3">
      <w:pPr>
        <w:pStyle w:val="dC-Date"/>
      </w:pPr>
      <w:r w:rsidRPr="00416DFA">
        <w:t>Last Updated:</w:t>
      </w:r>
      <w:r>
        <w:t xml:space="preserve"> </w:t>
      </w:r>
      <w:r w:rsidR="008C3FFA">
        <w:t>26</w:t>
      </w:r>
      <w:r w:rsidR="000A26AE">
        <w:t>-</w:t>
      </w:r>
      <w:r w:rsidR="008C3FFA">
        <w:t>January-2019</w:t>
      </w:r>
    </w:p>
    <w:p w14:paraId="3229D3CE" w14:textId="562B97C7" w:rsidR="002E7BA3" w:rsidRDefault="002E7BA3" w:rsidP="002E7BA3">
      <w:pPr>
        <w:pStyle w:val="dC-Normal"/>
      </w:pPr>
      <w:r>
        <w:t xml:space="preserve">Created by </w:t>
      </w:r>
      <w:r w:rsidR="00EF53AA">
        <w:t>John Mullooly</w:t>
      </w:r>
    </w:p>
    <w:p w14:paraId="09AF5FFA" w14:textId="46CB5448" w:rsidR="002E7BA3" w:rsidRDefault="002E7BA3" w:rsidP="002E7BA3">
      <w:pPr>
        <w:pStyle w:val="dC-Note"/>
      </w:pPr>
      <w:r w:rsidRPr="009355A9">
        <w:rPr>
          <w:b/>
          <w:color w:val="FF0000"/>
        </w:rPr>
        <w:t>IMPORTANT:</w:t>
      </w:r>
      <w:r w:rsidRPr="009355A9">
        <w:t xml:space="preserve"> The included documentation was not created or verified by dCloud. Check Cisco dCloud regularly for new releases!</w:t>
      </w:r>
    </w:p>
    <w:p w14:paraId="2801C101" w14:textId="77777777" w:rsidR="002E7BA3" w:rsidRDefault="002E7BA3" w:rsidP="002E7BA3">
      <w:pPr>
        <w:pStyle w:val="dC-H1"/>
      </w:pPr>
      <w:bookmarkStart w:id="0" w:name="aboutthislab"/>
      <w:bookmarkEnd w:id="0"/>
      <w:r>
        <w:t>About This Lab</w:t>
      </w:r>
    </w:p>
    <w:p w14:paraId="6F4CBAEF" w14:textId="74A0919C" w:rsidR="00EC7890" w:rsidRDefault="00EC7890" w:rsidP="002E7BA3">
      <w:pPr>
        <w:pStyle w:val="dC-Normal"/>
      </w:pPr>
      <w:r>
        <w:t>This lab provide</w:t>
      </w:r>
      <w:r w:rsidR="0081038D">
        <w:t>s</w:t>
      </w:r>
      <w:r>
        <w:t xml:space="preserve"> scenario guides </w:t>
      </w:r>
      <w:r w:rsidR="0081038D">
        <w:t xml:space="preserve">leading to </w:t>
      </w:r>
      <w:r>
        <w:t>the student obtain</w:t>
      </w:r>
      <w:r w:rsidR="0081038D">
        <w:t>ing</w:t>
      </w:r>
      <w:r>
        <w:t xml:space="preserve"> a basic understanding of the NSO vBranch Function Pack and the Ansible NSO Modules. </w:t>
      </w:r>
      <w:r w:rsidR="00996F28">
        <w:t>S</w:t>
      </w:r>
      <w:r>
        <w:t xml:space="preserve">everal scenarios </w:t>
      </w:r>
      <w:r w:rsidR="00996F28">
        <w:t xml:space="preserve">also are provided </w:t>
      </w:r>
      <w:r>
        <w:t xml:space="preserve">where both technologies </w:t>
      </w:r>
      <w:r w:rsidR="00996F28">
        <w:t xml:space="preserve">are used </w:t>
      </w:r>
      <w:r>
        <w:t>together</w:t>
      </w:r>
      <w:r w:rsidR="000A26AE">
        <w:t xml:space="preserve">, such that Ansible can drive </w:t>
      </w:r>
      <w:r w:rsidR="00996F28">
        <w:t xml:space="preserve">a </w:t>
      </w:r>
      <w:r w:rsidR="000A26AE">
        <w:t>vBranch deployment through NSO.</w:t>
      </w:r>
      <w:r w:rsidR="00996F28" w:rsidRPr="00996F28">
        <w:t xml:space="preserve"> </w:t>
      </w:r>
      <w:r w:rsidR="001C2B2F">
        <w:t>This lab</w:t>
      </w:r>
      <w:r w:rsidR="00996F28">
        <w:t xml:space="preserve"> uses the Cisco dCloud environement </w:t>
      </w:r>
      <w:r w:rsidR="00A07B7D">
        <w:t xml:space="preserve">in order </w:t>
      </w:r>
      <w:r w:rsidR="00996F28">
        <w:t xml:space="preserve">to provide a </w:t>
      </w:r>
      <w:r w:rsidR="00DE62D7">
        <w:t xml:space="preserve">preconfigured </w:t>
      </w:r>
      <w:r w:rsidR="00996F28">
        <w:t>sandbox with all required componets.</w:t>
      </w:r>
    </w:p>
    <w:p w14:paraId="66560C44" w14:textId="6CF45F55" w:rsidR="002E7BA3" w:rsidRPr="006A1138" w:rsidRDefault="002E7BA3" w:rsidP="002E7BA3">
      <w:pPr>
        <w:pStyle w:val="dC-Normal"/>
      </w:pPr>
      <w:r w:rsidRPr="00416DFA">
        <w:t xml:space="preserve">This </w:t>
      </w:r>
      <w:r w:rsidR="00EC7890">
        <w:t xml:space="preserve">lab </w:t>
      </w:r>
      <w:r>
        <w:t xml:space="preserve">guide </w:t>
      </w:r>
      <w:r w:rsidR="00EC7890">
        <w:t xml:space="preserve">includes the following sections: </w:t>
      </w:r>
    </w:p>
    <w:p w14:paraId="0E2182CB" w14:textId="77777777" w:rsidR="002E7BA3" w:rsidRDefault="008C3FFA" w:rsidP="00FE76A5">
      <w:pPr>
        <w:pStyle w:val="dC-MyBullet"/>
        <w:numPr>
          <w:ilvl w:val="0"/>
          <w:numId w:val="17"/>
        </w:numPr>
        <w:tabs>
          <w:tab w:val="clear" w:pos="720"/>
        </w:tabs>
        <w:ind w:left="360"/>
      </w:pPr>
      <w:hyperlink w:anchor="aboutthislab" w:history="1">
        <w:r w:rsidR="002E7BA3">
          <w:rPr>
            <w:rStyle w:val="Hyperlink"/>
          </w:rPr>
          <w:t>About This Lab</w:t>
        </w:r>
      </w:hyperlink>
    </w:p>
    <w:p w14:paraId="36A3636A" w14:textId="77777777" w:rsidR="002E7BA3" w:rsidRPr="00413F57" w:rsidRDefault="008C3FFA" w:rsidP="00FE76A5">
      <w:pPr>
        <w:pStyle w:val="dC-Normal"/>
        <w:numPr>
          <w:ilvl w:val="0"/>
          <w:numId w:val="17"/>
        </w:numPr>
        <w:tabs>
          <w:tab w:val="clear" w:pos="720"/>
        </w:tabs>
        <w:ind w:left="360"/>
        <w:rPr>
          <w:rStyle w:val="Hyperlink"/>
          <w:color w:val="000000"/>
          <w:u w:val="none"/>
        </w:rPr>
      </w:pPr>
      <w:hyperlink w:anchor="reqs" w:history="1">
        <w:r w:rsidR="002E7BA3">
          <w:rPr>
            <w:rStyle w:val="Hyperlink"/>
          </w:rPr>
          <w:t>Requirements</w:t>
        </w:r>
      </w:hyperlink>
    </w:p>
    <w:p w14:paraId="35299FCB" w14:textId="6FF043AF" w:rsidR="002E7BA3" w:rsidRPr="00876836" w:rsidRDefault="008C3FFA" w:rsidP="00FE76A5">
      <w:pPr>
        <w:pStyle w:val="dC-Normal"/>
        <w:numPr>
          <w:ilvl w:val="0"/>
          <w:numId w:val="17"/>
        </w:numPr>
        <w:tabs>
          <w:tab w:val="clear" w:pos="720"/>
        </w:tabs>
        <w:ind w:left="360"/>
        <w:rPr>
          <w:rStyle w:val="Hyperlink"/>
          <w:color w:val="000000"/>
          <w:u w:val="none"/>
        </w:rPr>
      </w:pPr>
      <w:hyperlink w:anchor="topology" w:history="1">
        <w:r w:rsidR="002E7BA3">
          <w:rPr>
            <w:rStyle w:val="Hyperlink"/>
          </w:rPr>
          <w:t>Topology</w:t>
        </w:r>
      </w:hyperlink>
    </w:p>
    <w:p w14:paraId="18E3F0C3" w14:textId="77777777" w:rsidR="002E7BA3" w:rsidRPr="00142682" w:rsidRDefault="008C3FFA" w:rsidP="00FE76A5">
      <w:pPr>
        <w:pStyle w:val="dC-Normal"/>
        <w:numPr>
          <w:ilvl w:val="0"/>
          <w:numId w:val="17"/>
        </w:numPr>
        <w:tabs>
          <w:tab w:val="clear" w:pos="720"/>
        </w:tabs>
        <w:ind w:left="360"/>
        <w:rPr>
          <w:rStyle w:val="Hyperlink"/>
          <w:color w:val="000000"/>
          <w:u w:val="none"/>
        </w:rPr>
      </w:pPr>
      <w:hyperlink w:anchor="getstarted" w:history="1">
        <w:r w:rsidR="002E7BA3">
          <w:rPr>
            <w:rStyle w:val="Hyperlink"/>
          </w:rPr>
          <w:t>Get Started</w:t>
        </w:r>
      </w:hyperlink>
    </w:p>
    <w:p w14:paraId="7B981D49" w14:textId="1D868570" w:rsidR="002E7BA3" w:rsidRPr="008138D0" w:rsidRDefault="008C3FFA" w:rsidP="00FE76A5">
      <w:pPr>
        <w:pStyle w:val="dC-Normal"/>
        <w:numPr>
          <w:ilvl w:val="0"/>
          <w:numId w:val="17"/>
        </w:numPr>
        <w:tabs>
          <w:tab w:val="clear" w:pos="720"/>
        </w:tabs>
        <w:ind w:left="360"/>
        <w:rPr>
          <w:rStyle w:val="Hyperlink"/>
          <w:color w:val="000000"/>
          <w:u w:val="none"/>
        </w:rPr>
      </w:pPr>
      <w:hyperlink w:anchor="Scenario1" w:history="1">
        <w:r w:rsidR="008138D0">
          <w:rPr>
            <w:rStyle w:val="Hyperlink"/>
          </w:rPr>
          <w:t>Scenario 1: Explore the Environment</w:t>
        </w:r>
      </w:hyperlink>
    </w:p>
    <w:p w14:paraId="3FA3C7D0" w14:textId="3EA904EE" w:rsidR="008138D0" w:rsidRDefault="008C3FFA" w:rsidP="00FE76A5">
      <w:pPr>
        <w:pStyle w:val="dC-Normal"/>
        <w:numPr>
          <w:ilvl w:val="0"/>
          <w:numId w:val="17"/>
        </w:numPr>
        <w:tabs>
          <w:tab w:val="clear" w:pos="720"/>
        </w:tabs>
        <w:ind w:left="360"/>
        <w:rPr>
          <w:rStyle w:val="Hyperlink"/>
          <w:color w:val="000000"/>
          <w:u w:val="none"/>
        </w:rPr>
      </w:pPr>
      <w:hyperlink w:anchor="Scenario2" w:history="1">
        <w:r w:rsidR="008138D0" w:rsidRPr="008138D0">
          <w:rPr>
            <w:rStyle w:val="Hyperlink"/>
          </w:rPr>
          <w:t>Scenario 2: Using the vBranch FP</w:t>
        </w:r>
      </w:hyperlink>
    </w:p>
    <w:p w14:paraId="26AD8B80" w14:textId="2C421C5A" w:rsidR="008138D0" w:rsidRDefault="008C3FFA" w:rsidP="00FE76A5">
      <w:pPr>
        <w:pStyle w:val="dC-Normal"/>
        <w:numPr>
          <w:ilvl w:val="0"/>
          <w:numId w:val="17"/>
        </w:numPr>
        <w:tabs>
          <w:tab w:val="clear" w:pos="720"/>
        </w:tabs>
        <w:ind w:left="360"/>
        <w:rPr>
          <w:rStyle w:val="Hyperlink"/>
          <w:color w:val="000000"/>
          <w:u w:val="none"/>
        </w:rPr>
      </w:pPr>
      <w:hyperlink w:anchor="Scenario3" w:history="1">
        <w:r w:rsidR="008138D0" w:rsidRPr="008138D0">
          <w:rPr>
            <w:rStyle w:val="Hyperlink"/>
          </w:rPr>
          <w:t>Scenario 3: Using the query, action and show Ansible NSO Modules</w:t>
        </w:r>
      </w:hyperlink>
    </w:p>
    <w:p w14:paraId="6BC01717" w14:textId="4D41650B" w:rsidR="008138D0" w:rsidRPr="002F4D0C" w:rsidRDefault="008C3FFA" w:rsidP="00FE76A5">
      <w:pPr>
        <w:pStyle w:val="dC-Normal"/>
        <w:numPr>
          <w:ilvl w:val="0"/>
          <w:numId w:val="17"/>
        </w:numPr>
        <w:tabs>
          <w:tab w:val="clear" w:pos="720"/>
        </w:tabs>
        <w:ind w:left="360"/>
        <w:rPr>
          <w:rStyle w:val="Hyperlink"/>
          <w:color w:val="000000"/>
          <w:u w:val="none"/>
        </w:rPr>
      </w:pPr>
      <w:hyperlink w:anchor="Scenario4" w:history="1">
        <w:r w:rsidR="008138D0">
          <w:rPr>
            <w:rStyle w:val="Hyperlink"/>
          </w:rPr>
          <w:t>Scenario 4: Using the Ansible NSO config Module</w:t>
        </w:r>
      </w:hyperlink>
    </w:p>
    <w:p w14:paraId="02563A4E" w14:textId="6BB1850A" w:rsidR="002F4D0C" w:rsidRPr="008138D0" w:rsidRDefault="008C3FFA" w:rsidP="00FE76A5">
      <w:pPr>
        <w:pStyle w:val="dC-Normal"/>
        <w:numPr>
          <w:ilvl w:val="0"/>
          <w:numId w:val="17"/>
        </w:numPr>
        <w:tabs>
          <w:tab w:val="clear" w:pos="720"/>
        </w:tabs>
        <w:ind w:left="360"/>
        <w:rPr>
          <w:rStyle w:val="Hyperlink"/>
          <w:color w:val="000000"/>
          <w:u w:val="none"/>
        </w:rPr>
      </w:pPr>
      <w:hyperlink w:anchor="scerario5a" w:history="1">
        <w:r w:rsidR="002F4D0C">
          <w:rPr>
            <w:rStyle w:val="Hyperlink"/>
          </w:rPr>
          <w:t>Scenario 5: Comparing native IOS Ansible modules with NSO Ansible modules</w:t>
        </w:r>
      </w:hyperlink>
    </w:p>
    <w:p w14:paraId="447B09D9" w14:textId="28DF3D98" w:rsidR="002F4D0C" w:rsidRDefault="008C3FFA" w:rsidP="002F4D0C">
      <w:pPr>
        <w:pStyle w:val="dC-Normal"/>
        <w:numPr>
          <w:ilvl w:val="0"/>
          <w:numId w:val="17"/>
        </w:numPr>
        <w:tabs>
          <w:tab w:val="clear" w:pos="720"/>
        </w:tabs>
        <w:ind w:left="360"/>
      </w:pPr>
      <w:hyperlink w:anchor="Scenario5" w:history="1">
        <w:r w:rsidR="002F4D0C">
          <w:rPr>
            <w:rStyle w:val="Hyperlink"/>
          </w:rPr>
          <w:t>Scenario 6: Use-case: Using Ansible + NSO to deploy multiple NFVIS sites</w:t>
        </w:r>
      </w:hyperlink>
    </w:p>
    <w:p w14:paraId="33A8B0BB" w14:textId="5DB067B7" w:rsidR="008138D0" w:rsidRPr="00ED65A8" w:rsidRDefault="008C3FFA" w:rsidP="00FE76A5">
      <w:pPr>
        <w:pStyle w:val="dC-Normal"/>
        <w:numPr>
          <w:ilvl w:val="0"/>
          <w:numId w:val="17"/>
        </w:numPr>
        <w:tabs>
          <w:tab w:val="clear" w:pos="720"/>
        </w:tabs>
        <w:ind w:left="360"/>
        <w:rPr>
          <w:rStyle w:val="Hyperlink"/>
          <w:color w:val="000000"/>
          <w:u w:val="none"/>
        </w:rPr>
      </w:pPr>
      <w:hyperlink w:anchor="Scenario6" w:history="1">
        <w:r w:rsidR="002F4D0C">
          <w:rPr>
            <w:rStyle w:val="Hyperlink"/>
          </w:rPr>
          <w:t>Scenario 7: Use-case: Using Ansible + NSO to deploy NFVIS with Linux VNF</w:t>
        </w:r>
      </w:hyperlink>
    </w:p>
    <w:p w14:paraId="672D617F" w14:textId="358579A5" w:rsidR="00ED65A8" w:rsidRDefault="008C3FFA" w:rsidP="00FE76A5">
      <w:pPr>
        <w:pStyle w:val="dC-Normal"/>
        <w:numPr>
          <w:ilvl w:val="0"/>
          <w:numId w:val="17"/>
        </w:numPr>
        <w:tabs>
          <w:tab w:val="clear" w:pos="720"/>
        </w:tabs>
        <w:ind w:left="360"/>
      </w:pPr>
      <w:hyperlink w:anchor="references" w:history="1">
        <w:r w:rsidR="00EC7890">
          <w:rPr>
            <w:rStyle w:val="Hyperlink"/>
          </w:rPr>
          <w:t>References- Ansible var and host files</w:t>
        </w:r>
      </w:hyperlink>
    </w:p>
    <w:p w14:paraId="086C0DBB" w14:textId="77777777" w:rsidR="008138D0" w:rsidRDefault="008138D0" w:rsidP="008138D0">
      <w:pPr>
        <w:pStyle w:val="dC-Normal"/>
        <w:tabs>
          <w:tab w:val="clear" w:pos="720"/>
        </w:tabs>
        <w:ind w:left="360"/>
      </w:pPr>
    </w:p>
    <w:p w14:paraId="7E8B1DB8" w14:textId="77777777" w:rsidR="002E7BA3" w:rsidRPr="0031687E" w:rsidRDefault="002E7BA3" w:rsidP="002E7BA3">
      <w:pPr>
        <w:pStyle w:val="dC-Normal"/>
        <w:rPr>
          <w:rStyle w:val="Hyperlink"/>
          <w:color w:val="000000"/>
          <w:u w:val="none"/>
        </w:rPr>
      </w:pPr>
      <w:r w:rsidRPr="0031687E">
        <w:rPr>
          <w:rStyle w:val="Hyperlink"/>
          <w:color w:val="000000"/>
          <w:u w:val="none"/>
        </w:rPr>
        <w:br w:type="page"/>
      </w:r>
    </w:p>
    <w:p w14:paraId="3A000951" w14:textId="77777777" w:rsidR="002E7BA3" w:rsidRDefault="002E7BA3" w:rsidP="002E7BA3">
      <w:pPr>
        <w:pStyle w:val="dC-H1"/>
      </w:pPr>
      <w:bookmarkStart w:id="1" w:name="Reference_Diagram"/>
      <w:bookmarkStart w:id="2" w:name="reqs"/>
      <w:bookmarkEnd w:id="1"/>
      <w:bookmarkEnd w:id="2"/>
      <w:r>
        <w:lastRenderedPageBreak/>
        <w:t>Requirements</w:t>
      </w:r>
    </w:p>
    <w:p w14:paraId="2E722A70" w14:textId="4EFEF0BA" w:rsidR="002E7BA3" w:rsidRDefault="002E7BA3" w:rsidP="002E7BA3">
      <w:pPr>
        <w:pStyle w:val="dC-Normal"/>
        <w:shd w:val="clear" w:color="auto" w:fill="FFFFFF" w:themeFill="background1"/>
      </w:pPr>
      <w:r>
        <w:t>The table below outlines the requirements for this preconfigured demonstration.</w:t>
      </w:r>
    </w:p>
    <w:p w14:paraId="6CD2E580" w14:textId="77777777" w:rsidR="002E7BA3" w:rsidRPr="007105CB" w:rsidRDefault="002E7BA3" w:rsidP="002E7BA3">
      <w:pPr>
        <w:pStyle w:val="dC-Table"/>
      </w:pPr>
      <w:r>
        <w:t>Requirements</w:t>
      </w:r>
    </w:p>
    <w:tbl>
      <w:tblPr>
        <w:tblW w:w="9185" w:type="dxa"/>
        <w:tblBorders>
          <w:top w:val="single" w:sz="4" w:space="0" w:color="BFBFBF"/>
          <w:left w:val="single" w:sz="4" w:space="0" w:color="BFBFBF"/>
          <w:bottom w:val="single" w:sz="4" w:space="0" w:color="BFBFBF"/>
          <w:right w:val="single" w:sz="4" w:space="0" w:color="BFBFBF"/>
          <w:insideV w:val="single" w:sz="4" w:space="0" w:color="BFBFBF"/>
        </w:tblBorders>
        <w:tblLayout w:type="fixed"/>
        <w:tblCellMar>
          <w:left w:w="0" w:type="dxa"/>
          <w:right w:w="0" w:type="dxa"/>
        </w:tblCellMar>
        <w:tblLook w:val="04A0" w:firstRow="1" w:lastRow="0" w:firstColumn="1" w:lastColumn="0" w:noHBand="0" w:noVBand="1"/>
      </w:tblPr>
      <w:tblGrid>
        <w:gridCol w:w="4531"/>
        <w:gridCol w:w="4654"/>
      </w:tblGrid>
      <w:tr w:rsidR="002E7BA3" w:rsidRPr="007105CB" w14:paraId="12FD1CD2" w14:textId="77777777" w:rsidTr="002F21A3">
        <w:tc>
          <w:tcPr>
            <w:tcW w:w="4531" w:type="dxa"/>
            <w:shd w:val="clear" w:color="auto" w:fill="0D2D8E"/>
          </w:tcPr>
          <w:p w14:paraId="71BB3F08" w14:textId="77777777" w:rsidR="002E7BA3" w:rsidRPr="007105CB" w:rsidRDefault="002E7BA3" w:rsidP="00405345">
            <w:pPr>
              <w:pStyle w:val="dC-CellHead7"/>
            </w:pPr>
            <w:r w:rsidRPr="007105CB">
              <w:t>Required</w:t>
            </w:r>
          </w:p>
        </w:tc>
        <w:tc>
          <w:tcPr>
            <w:tcW w:w="4654" w:type="dxa"/>
            <w:shd w:val="clear" w:color="auto" w:fill="0D2D8E"/>
          </w:tcPr>
          <w:p w14:paraId="376E0686" w14:textId="77777777" w:rsidR="002E7BA3" w:rsidRPr="007105CB" w:rsidRDefault="002E7BA3" w:rsidP="00405345">
            <w:pPr>
              <w:pStyle w:val="dC-CellHead7"/>
            </w:pPr>
            <w:r w:rsidRPr="007105CB">
              <w:t>Optional</w:t>
            </w:r>
          </w:p>
        </w:tc>
      </w:tr>
      <w:tr w:rsidR="002E7BA3" w:rsidRPr="007105CB" w14:paraId="403F4302" w14:textId="77777777" w:rsidTr="002F21A3">
        <w:tc>
          <w:tcPr>
            <w:tcW w:w="4531" w:type="dxa"/>
            <w:shd w:val="clear" w:color="auto" w:fill="FFFFFF"/>
          </w:tcPr>
          <w:p w14:paraId="13476B79" w14:textId="77777777" w:rsidR="002E7BA3" w:rsidRPr="00667669" w:rsidRDefault="002E7BA3" w:rsidP="00405345">
            <w:pPr>
              <w:pStyle w:val="dC-CellBullet7"/>
            </w:pPr>
            <w:r w:rsidRPr="00667669">
              <w:t>Laptop (MAC preferred) with Cisco AnyConnect</w:t>
            </w:r>
          </w:p>
          <w:p w14:paraId="35F2C9DD" w14:textId="77777777" w:rsidR="002E7BA3" w:rsidRPr="00667669" w:rsidRDefault="002E7BA3" w:rsidP="00405345">
            <w:pPr>
              <w:pStyle w:val="dC-CellBullet7"/>
            </w:pPr>
            <w:r w:rsidRPr="00667669">
              <w:t>Laptop Chrome browser</w:t>
            </w:r>
          </w:p>
          <w:p w14:paraId="3E36F302" w14:textId="77777777" w:rsidR="002E7BA3" w:rsidRPr="00667669" w:rsidRDefault="002E7BA3" w:rsidP="00405345">
            <w:pPr>
              <w:pStyle w:val="dC-CellBullet7"/>
            </w:pPr>
            <w:r w:rsidRPr="00667669">
              <w:t>Laptop terminal emulation application for SSH (SecureCRT, iTerm, Pu</w:t>
            </w:r>
            <w:r>
              <w:t>TTY</w:t>
            </w:r>
            <w:r w:rsidRPr="00667669">
              <w:t xml:space="preserve">, </w:t>
            </w:r>
            <w:r>
              <w:t>and so forth</w:t>
            </w:r>
            <w:r w:rsidRPr="00667669">
              <w:t>).</w:t>
            </w:r>
          </w:p>
        </w:tc>
        <w:tc>
          <w:tcPr>
            <w:tcW w:w="4654" w:type="dxa"/>
            <w:shd w:val="clear" w:color="auto" w:fill="FFFFFF"/>
          </w:tcPr>
          <w:p w14:paraId="5D1577C1" w14:textId="77777777" w:rsidR="002E7BA3" w:rsidRPr="00667669" w:rsidRDefault="002E7BA3" w:rsidP="00405345">
            <w:pPr>
              <w:pStyle w:val="dC-CellBullet7"/>
            </w:pPr>
            <w:r w:rsidRPr="00667669">
              <w:t>Generic text editor (Sublime, Text Wrangler, Notepad)</w:t>
            </w:r>
          </w:p>
          <w:p w14:paraId="6722E1D9" w14:textId="3A273CE7" w:rsidR="002E7BA3" w:rsidRPr="00667669" w:rsidRDefault="002E7BA3" w:rsidP="00EB15A3">
            <w:pPr>
              <w:pStyle w:val="dC-CellBullet7"/>
              <w:numPr>
                <w:ilvl w:val="0"/>
                <w:numId w:val="0"/>
              </w:numPr>
              <w:ind w:left="288" w:hanging="144"/>
            </w:pPr>
          </w:p>
        </w:tc>
      </w:tr>
    </w:tbl>
    <w:p w14:paraId="6B0570B6" w14:textId="3ECD8453" w:rsidR="00681DEE" w:rsidRDefault="00681DEE" w:rsidP="002E7BA3">
      <w:pPr>
        <w:pStyle w:val="dC-H1"/>
      </w:pPr>
      <w:bookmarkStart w:id="3" w:name="Limitations"/>
      <w:bookmarkEnd w:id="3"/>
    </w:p>
    <w:p w14:paraId="3FABD9C1" w14:textId="05155AD1" w:rsidR="009836E3" w:rsidRDefault="00681DEE" w:rsidP="00FB0AAE">
      <w:r>
        <w:br w:type="page"/>
      </w:r>
    </w:p>
    <w:p w14:paraId="074BA06A" w14:textId="77777777" w:rsidR="002E7BA3" w:rsidRPr="00B22D3E" w:rsidRDefault="002E7BA3" w:rsidP="002E7BA3">
      <w:pPr>
        <w:pStyle w:val="dC-H1"/>
      </w:pPr>
      <w:bookmarkStart w:id="4" w:name="topology"/>
      <w:bookmarkEnd w:id="4"/>
      <w:r>
        <w:lastRenderedPageBreak/>
        <w:t>Topology</w:t>
      </w:r>
    </w:p>
    <w:p w14:paraId="7B55C6D7" w14:textId="773D679C" w:rsidR="002E7BA3" w:rsidRDefault="002E7BA3" w:rsidP="002E7BA3">
      <w:pPr>
        <w:pStyle w:val="dC-Normal"/>
      </w:pPr>
      <w:r>
        <w:t xml:space="preserve">This content includes preconfigured components to illustrate the scripted scenarios and features of the solution. Most components are fully configurable with predefined administrative user accounts. You can see the IP address and user account credentials to access a component by clicking the component icon in the </w:t>
      </w:r>
      <w:r w:rsidRPr="00F278CF">
        <w:rPr>
          <w:b/>
        </w:rPr>
        <w:t>Topology</w:t>
      </w:r>
      <w:r>
        <w:t xml:space="preserve"> menu of your active session and in the scenario steps that require their use.</w:t>
      </w:r>
    </w:p>
    <w:p w14:paraId="24BA191F" w14:textId="77777777" w:rsidR="002E7BA3" w:rsidRDefault="002E7BA3" w:rsidP="002E7BA3">
      <w:pPr>
        <w:pStyle w:val="dC-Fig"/>
      </w:pPr>
      <w:bookmarkStart w:id="5" w:name="fig1"/>
      <w:bookmarkEnd w:id="5"/>
      <w:r>
        <w:t>dCloud Topology</w:t>
      </w:r>
    </w:p>
    <w:p w14:paraId="12628D36" w14:textId="1F49B6A8" w:rsidR="002E7BA3" w:rsidRDefault="008B1985" w:rsidP="002E7BA3">
      <w:pPr>
        <w:pStyle w:val="dC-Normal"/>
      </w:pPr>
      <w:r>
        <w:rPr>
          <w:noProof/>
        </w:rPr>
        <w:drawing>
          <wp:inline distT="0" distB="0" distL="0" distR="0" wp14:anchorId="7C6D4DB6" wp14:editId="5315B9D6">
            <wp:extent cx="6620510" cy="3687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ology_pic.tiff"/>
                    <pic:cNvPicPr/>
                  </pic:nvPicPr>
                  <pic:blipFill>
                    <a:blip r:embed="rId8"/>
                    <a:stretch>
                      <a:fillRect/>
                    </a:stretch>
                  </pic:blipFill>
                  <pic:spPr>
                    <a:xfrm>
                      <a:off x="0" y="0"/>
                      <a:ext cx="6620510" cy="3687445"/>
                    </a:xfrm>
                    <a:prstGeom prst="rect">
                      <a:avLst/>
                    </a:prstGeom>
                  </pic:spPr>
                </pic:pic>
              </a:graphicData>
            </a:graphic>
          </wp:inline>
        </w:drawing>
      </w:r>
    </w:p>
    <w:p w14:paraId="69D00703" w14:textId="77777777" w:rsidR="002E7BA3" w:rsidRDefault="002E7BA3" w:rsidP="002E7BA3">
      <w:pPr>
        <w:pStyle w:val="dC-Note"/>
      </w:pPr>
      <w:r w:rsidRPr="00596698">
        <w:rPr>
          <w:b/>
        </w:rPr>
        <w:t>NOTE:</w:t>
      </w:r>
      <w:r>
        <w:t xml:space="preserve"> It is strongly recommended that you use the AnyConnect VPN access method from your laptop to the dCloud environment and not the RDP-based Windows workstation. </w:t>
      </w:r>
    </w:p>
    <w:p w14:paraId="6CA9F958" w14:textId="2565F9E5" w:rsidR="002E7BA3" w:rsidRDefault="008C3FFA" w:rsidP="002E7BA3">
      <w:pPr>
        <w:pStyle w:val="dC-Normal"/>
      </w:pPr>
      <w:hyperlink w:anchor="fig1" w:history="1">
        <w:r w:rsidR="002E7BA3" w:rsidRPr="00773BCA">
          <w:rPr>
            <w:rStyle w:val="Hyperlink"/>
          </w:rPr>
          <w:t>Figure 1</w:t>
        </w:r>
      </w:hyperlink>
      <w:r w:rsidR="002E7BA3">
        <w:t xml:space="preserve"> represents the physical topology as shown in dCloud. </w:t>
      </w:r>
      <w:hyperlink w:anchor="fig2" w:history="1">
        <w:r w:rsidR="002E7BA3" w:rsidRPr="00773BCA">
          <w:rPr>
            <w:rStyle w:val="Hyperlink"/>
          </w:rPr>
          <w:t>Figure 2</w:t>
        </w:r>
      </w:hyperlink>
      <w:r w:rsidR="002E7BA3">
        <w:t xml:space="preserve"> </w:t>
      </w:r>
      <w:r w:rsidR="00CD7DB8">
        <w:t>provides more detail</w:t>
      </w:r>
      <w:r w:rsidR="002E7BA3">
        <w:t xml:space="preserve">, </w:t>
      </w:r>
      <w:r w:rsidR="00CD7DB8">
        <w:t>and also shows the VNFs (</w:t>
      </w:r>
      <w:r w:rsidR="000A26AE">
        <w:t>that you will</w:t>
      </w:r>
      <w:r w:rsidR="002E7BA3">
        <w:t xml:space="preserve"> buil</w:t>
      </w:r>
      <w:r w:rsidR="000A26AE">
        <w:t>d</w:t>
      </w:r>
      <w:r w:rsidR="002E7BA3">
        <w:t xml:space="preserve">) that are used in the </w:t>
      </w:r>
      <w:r w:rsidR="009D1988" w:rsidRPr="009D1988">
        <w:t xml:space="preserve">Network Functions Virtualization </w:t>
      </w:r>
      <w:r w:rsidR="0094003F">
        <w:t xml:space="preserve">(NFV) </w:t>
      </w:r>
      <w:r w:rsidR="009D1988" w:rsidRPr="009D1988">
        <w:t>Infrastructure Software (NFVIS)</w:t>
      </w:r>
      <w:r w:rsidR="009D1988" w:rsidRPr="009D1988" w:rsidDel="009D1988">
        <w:t xml:space="preserve"> </w:t>
      </w:r>
      <w:r w:rsidR="00CD7DB8">
        <w:t>vBranch</w:t>
      </w:r>
      <w:r w:rsidR="002E7BA3">
        <w:t xml:space="preserve"> </w:t>
      </w:r>
      <w:r w:rsidR="00CD7DB8">
        <w:t>virtualization environment.</w:t>
      </w:r>
    </w:p>
    <w:p w14:paraId="6AD847F9" w14:textId="77777777" w:rsidR="002E7BA3" w:rsidRDefault="002E7BA3" w:rsidP="002E7BA3">
      <w:pPr>
        <w:pStyle w:val="dC-Fig"/>
      </w:pPr>
      <w:bookmarkStart w:id="6" w:name="fig2"/>
      <w:bookmarkEnd w:id="6"/>
      <w:r>
        <w:lastRenderedPageBreak/>
        <w:t>Logical Topology</w:t>
      </w:r>
    </w:p>
    <w:p w14:paraId="064E1DB0" w14:textId="67055542" w:rsidR="002E7BA3" w:rsidRDefault="008C3FFA" w:rsidP="002E7BA3">
      <w:pPr>
        <w:pStyle w:val="dC-Normal"/>
      </w:pPr>
      <w:r>
        <w:rPr>
          <w:noProof/>
        </w:rPr>
        <w:drawing>
          <wp:inline distT="0" distB="0" distL="0" distR="0" wp14:anchorId="05DAFDF1" wp14:editId="60DF5D6C">
            <wp:extent cx="6620510" cy="4842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VT vBranch Ansible LAB Diagram_012619.pdf"/>
                    <pic:cNvPicPr/>
                  </pic:nvPicPr>
                  <pic:blipFill>
                    <a:blip r:embed="rId9"/>
                    <a:stretch>
                      <a:fillRect/>
                    </a:stretch>
                  </pic:blipFill>
                  <pic:spPr>
                    <a:xfrm>
                      <a:off x="0" y="0"/>
                      <a:ext cx="6620510" cy="4842510"/>
                    </a:xfrm>
                    <a:prstGeom prst="rect">
                      <a:avLst/>
                    </a:prstGeom>
                  </pic:spPr>
                </pic:pic>
              </a:graphicData>
            </a:graphic>
          </wp:inline>
        </w:drawing>
      </w:r>
    </w:p>
    <w:p w14:paraId="7DD590B9" w14:textId="77777777" w:rsidR="002E7BA3" w:rsidRDefault="002E7BA3" w:rsidP="002E7BA3">
      <w:pPr>
        <w:rPr>
          <w:rFonts w:ascii="Arial" w:hAnsi="Arial"/>
          <w:color w:val="000000"/>
          <w:sz w:val="18"/>
        </w:rPr>
      </w:pPr>
      <w:r>
        <w:br w:type="page"/>
      </w:r>
    </w:p>
    <w:p w14:paraId="051DF45C" w14:textId="77777777" w:rsidR="002E7BA3" w:rsidRDefault="002E7BA3" w:rsidP="002E7BA3">
      <w:pPr>
        <w:pStyle w:val="TableCaption"/>
        <w:numPr>
          <w:ilvl w:val="0"/>
          <w:numId w:val="13"/>
        </w:numPr>
        <w:ind w:left="936" w:hanging="936"/>
      </w:pPr>
      <w:bookmarkStart w:id="7" w:name="table1"/>
      <w:bookmarkEnd w:id="7"/>
      <w:r>
        <w:lastRenderedPageBreak/>
        <w:t>Equipment Details</w:t>
      </w:r>
    </w:p>
    <w:tbl>
      <w:tblPr>
        <w:tblStyle w:val="TableStyle"/>
        <w:tblW w:w="10613" w:type="dxa"/>
        <w:tblLayout w:type="fixed"/>
        <w:tblLook w:val="04A0" w:firstRow="1" w:lastRow="0" w:firstColumn="1" w:lastColumn="0" w:noHBand="0" w:noVBand="1"/>
      </w:tblPr>
      <w:tblGrid>
        <w:gridCol w:w="1526"/>
        <w:gridCol w:w="3870"/>
        <w:gridCol w:w="1706"/>
        <w:gridCol w:w="1534"/>
        <w:gridCol w:w="990"/>
        <w:gridCol w:w="987"/>
      </w:tblGrid>
      <w:tr w:rsidR="002E7BA3" w:rsidRPr="007105CB" w14:paraId="21C30AF0" w14:textId="77777777" w:rsidTr="00AD2861">
        <w:trPr>
          <w:cnfStyle w:val="100000000000" w:firstRow="1" w:lastRow="0" w:firstColumn="0" w:lastColumn="0" w:oddVBand="0" w:evenVBand="0" w:oddHBand="0" w:evenHBand="0" w:firstRowFirstColumn="0" w:firstRowLastColumn="0" w:lastRowFirstColumn="0" w:lastRowLastColumn="0"/>
        </w:trPr>
        <w:tc>
          <w:tcPr>
            <w:tcW w:w="1526" w:type="dxa"/>
          </w:tcPr>
          <w:p w14:paraId="6934174E" w14:textId="77777777" w:rsidR="002E7BA3" w:rsidRPr="007105CB" w:rsidRDefault="002E7BA3" w:rsidP="00405345">
            <w:pPr>
              <w:pStyle w:val="CellHead1"/>
            </w:pPr>
            <w:r>
              <w:t>Name</w:t>
            </w:r>
          </w:p>
        </w:tc>
        <w:tc>
          <w:tcPr>
            <w:tcW w:w="3870" w:type="dxa"/>
          </w:tcPr>
          <w:p w14:paraId="0E6EF9C9" w14:textId="77777777" w:rsidR="002E7BA3" w:rsidRPr="007105CB" w:rsidRDefault="002E7BA3" w:rsidP="00405345">
            <w:pPr>
              <w:pStyle w:val="CellHead1"/>
            </w:pPr>
            <w:r>
              <w:t>Description</w:t>
            </w:r>
          </w:p>
        </w:tc>
        <w:tc>
          <w:tcPr>
            <w:tcW w:w="1706" w:type="dxa"/>
          </w:tcPr>
          <w:p w14:paraId="52713D74" w14:textId="3C2B4BB8" w:rsidR="002E7BA3" w:rsidRPr="007105CB" w:rsidRDefault="00DC48C0" w:rsidP="00DC48C0">
            <w:pPr>
              <w:pStyle w:val="CellHead1"/>
              <w:jc w:val="center"/>
            </w:pPr>
            <w:r>
              <w:t>Protocol</w:t>
            </w:r>
          </w:p>
        </w:tc>
        <w:tc>
          <w:tcPr>
            <w:tcW w:w="1534" w:type="dxa"/>
          </w:tcPr>
          <w:p w14:paraId="5D4F7623" w14:textId="77777777" w:rsidR="002E7BA3" w:rsidRPr="007105CB" w:rsidRDefault="002E7BA3" w:rsidP="00405345">
            <w:pPr>
              <w:pStyle w:val="CellHead1"/>
            </w:pPr>
            <w:r>
              <w:t>IP Address</w:t>
            </w:r>
          </w:p>
        </w:tc>
        <w:tc>
          <w:tcPr>
            <w:tcW w:w="990" w:type="dxa"/>
          </w:tcPr>
          <w:p w14:paraId="4C74053D" w14:textId="77777777" w:rsidR="002E7BA3" w:rsidRPr="007105CB" w:rsidRDefault="002E7BA3" w:rsidP="00405345">
            <w:pPr>
              <w:pStyle w:val="CellHead1"/>
            </w:pPr>
            <w:r>
              <w:t>Username</w:t>
            </w:r>
          </w:p>
        </w:tc>
        <w:tc>
          <w:tcPr>
            <w:tcW w:w="987" w:type="dxa"/>
          </w:tcPr>
          <w:p w14:paraId="19F9DDEA" w14:textId="77777777" w:rsidR="002E7BA3" w:rsidRDefault="002E7BA3" w:rsidP="00405345">
            <w:pPr>
              <w:pStyle w:val="CellHead1"/>
            </w:pPr>
            <w:r>
              <w:t>Password</w:t>
            </w:r>
          </w:p>
        </w:tc>
      </w:tr>
      <w:tr w:rsidR="00CD7DB8" w:rsidRPr="007105CB" w14:paraId="2897912B" w14:textId="77777777" w:rsidTr="00AD2861">
        <w:trPr>
          <w:cnfStyle w:val="000000100000" w:firstRow="0" w:lastRow="0" w:firstColumn="0" w:lastColumn="0" w:oddVBand="0" w:evenVBand="0" w:oddHBand="1" w:evenHBand="0" w:firstRowFirstColumn="0" w:firstRowLastColumn="0" w:lastRowFirstColumn="0" w:lastRowLastColumn="0"/>
        </w:trPr>
        <w:tc>
          <w:tcPr>
            <w:tcW w:w="1526" w:type="dxa"/>
          </w:tcPr>
          <w:p w14:paraId="2F189EF4" w14:textId="1EAE5E10" w:rsidR="00CD7DB8" w:rsidRDefault="00CD7DB8" w:rsidP="00405345">
            <w:pPr>
              <w:pStyle w:val="Chartsubhead"/>
              <w:rPr>
                <w:b w:val="0"/>
              </w:rPr>
            </w:pPr>
            <w:r>
              <w:rPr>
                <w:b w:val="0"/>
              </w:rPr>
              <w:t>nfvis1</w:t>
            </w:r>
          </w:p>
        </w:tc>
        <w:tc>
          <w:tcPr>
            <w:tcW w:w="3870" w:type="dxa"/>
          </w:tcPr>
          <w:p w14:paraId="65899DFB" w14:textId="02494B4F" w:rsidR="00CD7DB8" w:rsidRDefault="00CD7DB8" w:rsidP="009A3502">
            <w:pPr>
              <w:pStyle w:val="Chartbody"/>
            </w:pPr>
            <w:r>
              <w:t>vBranch NFVIS CPE- NFVIS-3.5.1-FC4</w:t>
            </w:r>
          </w:p>
        </w:tc>
        <w:tc>
          <w:tcPr>
            <w:tcW w:w="1706" w:type="dxa"/>
          </w:tcPr>
          <w:p w14:paraId="6B7E941A" w14:textId="5FCDCE17" w:rsidR="00CD7DB8" w:rsidRDefault="00DC48C0" w:rsidP="00DC48C0">
            <w:pPr>
              <w:pStyle w:val="Chartbody"/>
              <w:jc w:val="center"/>
            </w:pPr>
            <w:r>
              <w:t>SSH and HTTP</w:t>
            </w:r>
          </w:p>
        </w:tc>
        <w:tc>
          <w:tcPr>
            <w:tcW w:w="1534" w:type="dxa"/>
          </w:tcPr>
          <w:p w14:paraId="72049531" w14:textId="2B1CD26D" w:rsidR="00CD7DB8" w:rsidRDefault="00CD7DB8" w:rsidP="00405345">
            <w:pPr>
              <w:pStyle w:val="Chartbody"/>
            </w:pPr>
            <w:r>
              <w:t>198.18.1.49</w:t>
            </w:r>
          </w:p>
        </w:tc>
        <w:tc>
          <w:tcPr>
            <w:tcW w:w="990" w:type="dxa"/>
          </w:tcPr>
          <w:p w14:paraId="048621E1" w14:textId="0EF2F8FD" w:rsidR="00CD7DB8" w:rsidRPr="00EF19C5" w:rsidRDefault="00CD7DB8" w:rsidP="00405345">
            <w:pPr>
              <w:pStyle w:val="Chartbody"/>
            </w:pPr>
            <w:r>
              <w:t>admin</w:t>
            </w:r>
          </w:p>
        </w:tc>
        <w:tc>
          <w:tcPr>
            <w:tcW w:w="987" w:type="dxa"/>
          </w:tcPr>
          <w:p w14:paraId="117DF7C9" w14:textId="4BCBFF7E" w:rsidR="00CD7DB8" w:rsidRPr="00EF19C5" w:rsidRDefault="00CD7DB8" w:rsidP="00CD7DB8">
            <w:pPr>
              <w:pStyle w:val="Chartbody"/>
              <w:ind w:left="0"/>
            </w:pPr>
            <w:r>
              <w:t xml:space="preserve"> Cisco123#</w:t>
            </w:r>
          </w:p>
        </w:tc>
      </w:tr>
      <w:tr w:rsidR="002E7BA3" w:rsidRPr="007105CB" w14:paraId="6789130E" w14:textId="77777777" w:rsidTr="00AD2861">
        <w:trPr>
          <w:cnfStyle w:val="000000010000" w:firstRow="0" w:lastRow="0" w:firstColumn="0" w:lastColumn="0" w:oddVBand="0" w:evenVBand="0" w:oddHBand="0" w:evenHBand="1" w:firstRowFirstColumn="0" w:firstRowLastColumn="0" w:lastRowFirstColumn="0" w:lastRowLastColumn="0"/>
        </w:trPr>
        <w:tc>
          <w:tcPr>
            <w:tcW w:w="1526" w:type="dxa"/>
          </w:tcPr>
          <w:p w14:paraId="59A8EC78" w14:textId="6C53477E" w:rsidR="002E7BA3" w:rsidRDefault="002E7BA3" w:rsidP="00405345">
            <w:pPr>
              <w:pStyle w:val="Chartsubhead"/>
              <w:ind w:left="0"/>
              <w:rPr>
                <w:b w:val="0"/>
              </w:rPr>
            </w:pPr>
            <w:r>
              <w:rPr>
                <w:b w:val="0"/>
              </w:rPr>
              <w:t xml:space="preserve"> </w:t>
            </w:r>
            <w:r w:rsidR="00725485">
              <w:rPr>
                <w:b w:val="0"/>
              </w:rPr>
              <w:t>n</w:t>
            </w:r>
            <w:r w:rsidR="000F4618">
              <w:rPr>
                <w:b w:val="0"/>
              </w:rPr>
              <w:t>f</w:t>
            </w:r>
            <w:r>
              <w:rPr>
                <w:b w:val="0"/>
              </w:rPr>
              <w:t>vis</w:t>
            </w:r>
            <w:r w:rsidR="00725485">
              <w:rPr>
                <w:b w:val="0"/>
              </w:rPr>
              <w:t>2</w:t>
            </w:r>
          </w:p>
        </w:tc>
        <w:tc>
          <w:tcPr>
            <w:tcW w:w="3870" w:type="dxa"/>
          </w:tcPr>
          <w:p w14:paraId="4084AD3B" w14:textId="77777777" w:rsidR="002E7BA3" w:rsidRDefault="002E7BA3" w:rsidP="00405345">
            <w:pPr>
              <w:pStyle w:val="Chartbody"/>
            </w:pPr>
            <w:r>
              <w:t>vBranch NFVIS CPE- NFVIS-3.5.1-FC4</w:t>
            </w:r>
          </w:p>
        </w:tc>
        <w:tc>
          <w:tcPr>
            <w:tcW w:w="1706" w:type="dxa"/>
          </w:tcPr>
          <w:p w14:paraId="3CF69104" w14:textId="75682770" w:rsidR="002E7BA3" w:rsidRDefault="00DC48C0" w:rsidP="00DC48C0">
            <w:pPr>
              <w:pStyle w:val="Chartbody"/>
              <w:jc w:val="center"/>
            </w:pPr>
            <w:r>
              <w:t>SSH and HTTP</w:t>
            </w:r>
          </w:p>
        </w:tc>
        <w:tc>
          <w:tcPr>
            <w:tcW w:w="1534" w:type="dxa"/>
          </w:tcPr>
          <w:p w14:paraId="5A262576" w14:textId="13F5C20F" w:rsidR="002E7BA3" w:rsidRPr="007105CB" w:rsidRDefault="00CD7DB8" w:rsidP="00405345">
            <w:pPr>
              <w:pStyle w:val="Chartbody"/>
            </w:pPr>
            <w:r>
              <w:t>198.18.1</w:t>
            </w:r>
            <w:r w:rsidR="002E7BA3">
              <w:t>.</w:t>
            </w:r>
            <w:r>
              <w:t>50</w:t>
            </w:r>
          </w:p>
        </w:tc>
        <w:tc>
          <w:tcPr>
            <w:tcW w:w="990" w:type="dxa"/>
          </w:tcPr>
          <w:p w14:paraId="04780600" w14:textId="77777777" w:rsidR="002E7BA3" w:rsidRPr="00EF19C5" w:rsidRDefault="002E7BA3" w:rsidP="00405345">
            <w:pPr>
              <w:pStyle w:val="Chartbody"/>
            </w:pPr>
            <w:r>
              <w:t>admin</w:t>
            </w:r>
          </w:p>
        </w:tc>
        <w:tc>
          <w:tcPr>
            <w:tcW w:w="987" w:type="dxa"/>
          </w:tcPr>
          <w:p w14:paraId="0B8AD138" w14:textId="6C1561C2" w:rsidR="002E7BA3" w:rsidRPr="00EF19C5" w:rsidRDefault="00CD7DB8" w:rsidP="00405345">
            <w:pPr>
              <w:pStyle w:val="Chartbody"/>
              <w:ind w:left="0"/>
            </w:pPr>
            <w:r>
              <w:t xml:space="preserve"> </w:t>
            </w:r>
            <w:r w:rsidR="002E7BA3">
              <w:t>Cisco123#</w:t>
            </w:r>
          </w:p>
        </w:tc>
      </w:tr>
      <w:tr w:rsidR="00AD2861" w:rsidRPr="007105CB" w14:paraId="525427C9" w14:textId="77777777" w:rsidTr="00AD2861">
        <w:trPr>
          <w:cnfStyle w:val="000000100000" w:firstRow="0" w:lastRow="0" w:firstColumn="0" w:lastColumn="0" w:oddVBand="0" w:evenVBand="0" w:oddHBand="1" w:evenHBand="0" w:firstRowFirstColumn="0" w:firstRowLastColumn="0" w:lastRowFirstColumn="0" w:lastRowLastColumn="0"/>
        </w:trPr>
        <w:tc>
          <w:tcPr>
            <w:tcW w:w="1526" w:type="dxa"/>
          </w:tcPr>
          <w:p w14:paraId="573C8A15" w14:textId="77777777" w:rsidR="002E7BA3" w:rsidRDefault="002E7BA3" w:rsidP="00405345">
            <w:pPr>
              <w:pStyle w:val="Chartsubhead"/>
              <w:rPr>
                <w:b w:val="0"/>
              </w:rPr>
            </w:pPr>
            <w:r>
              <w:rPr>
                <w:b w:val="0"/>
              </w:rPr>
              <w:t>iosxrv-9k</w:t>
            </w:r>
          </w:p>
        </w:tc>
        <w:tc>
          <w:tcPr>
            <w:tcW w:w="3870" w:type="dxa"/>
          </w:tcPr>
          <w:p w14:paraId="488A218B" w14:textId="4372718E" w:rsidR="002E7BA3" w:rsidRDefault="002E7BA3" w:rsidP="00405345">
            <w:pPr>
              <w:pStyle w:val="Chartbody"/>
            </w:pPr>
            <w:r>
              <w:t xml:space="preserve">IOS-XRv </w:t>
            </w:r>
            <w:r w:rsidR="000A26AE" w:rsidRPr="000A26AE">
              <w:t>6.5.1.34I</w:t>
            </w:r>
          </w:p>
        </w:tc>
        <w:tc>
          <w:tcPr>
            <w:tcW w:w="1706" w:type="dxa"/>
          </w:tcPr>
          <w:p w14:paraId="7635AA22" w14:textId="664BD294" w:rsidR="002E7BA3" w:rsidRDefault="000A26AE" w:rsidP="00DC48C0">
            <w:pPr>
              <w:pStyle w:val="Chartbody"/>
              <w:jc w:val="center"/>
            </w:pPr>
            <w:r>
              <w:t>SS</w:t>
            </w:r>
            <w:r w:rsidR="00D72674">
              <w:t>H</w:t>
            </w:r>
          </w:p>
        </w:tc>
        <w:tc>
          <w:tcPr>
            <w:tcW w:w="1534" w:type="dxa"/>
          </w:tcPr>
          <w:p w14:paraId="03CCD5FD" w14:textId="0458AA42" w:rsidR="002E7BA3" w:rsidRPr="007105CB" w:rsidRDefault="002E7BA3" w:rsidP="00405345">
            <w:pPr>
              <w:pStyle w:val="Chartbody"/>
            </w:pPr>
            <w:r>
              <w:t>198.18.134.</w:t>
            </w:r>
            <w:r w:rsidR="000A26AE">
              <w:t>63</w:t>
            </w:r>
          </w:p>
        </w:tc>
        <w:tc>
          <w:tcPr>
            <w:tcW w:w="990" w:type="dxa"/>
          </w:tcPr>
          <w:p w14:paraId="6439F34B" w14:textId="19C8E83A" w:rsidR="002E7BA3" w:rsidRPr="00EF19C5" w:rsidRDefault="000A26AE" w:rsidP="00405345">
            <w:pPr>
              <w:pStyle w:val="Chartbody"/>
            </w:pPr>
            <w:r>
              <w:t>cisco</w:t>
            </w:r>
          </w:p>
        </w:tc>
        <w:tc>
          <w:tcPr>
            <w:tcW w:w="987" w:type="dxa"/>
          </w:tcPr>
          <w:p w14:paraId="1E3780C8" w14:textId="2ADA704E" w:rsidR="002E7BA3" w:rsidRPr="00EF19C5" w:rsidRDefault="000A26AE" w:rsidP="00405345">
            <w:pPr>
              <w:pStyle w:val="Chartbody"/>
            </w:pPr>
            <w:r>
              <w:t>cisco</w:t>
            </w:r>
          </w:p>
        </w:tc>
      </w:tr>
      <w:tr w:rsidR="009A67AE" w:rsidRPr="007105CB" w14:paraId="7EA169FE" w14:textId="77777777" w:rsidTr="00AD2861">
        <w:trPr>
          <w:cnfStyle w:val="000000010000" w:firstRow="0" w:lastRow="0" w:firstColumn="0" w:lastColumn="0" w:oddVBand="0" w:evenVBand="0" w:oddHBand="0" w:evenHBand="1" w:firstRowFirstColumn="0" w:firstRowLastColumn="0" w:lastRowFirstColumn="0" w:lastRowLastColumn="0"/>
        </w:trPr>
        <w:tc>
          <w:tcPr>
            <w:tcW w:w="1526" w:type="dxa"/>
          </w:tcPr>
          <w:p w14:paraId="7795A524" w14:textId="588B0E48" w:rsidR="009A67AE" w:rsidRDefault="009A67AE" w:rsidP="00405345">
            <w:pPr>
              <w:pStyle w:val="Chartsubhead"/>
              <w:rPr>
                <w:b w:val="0"/>
              </w:rPr>
            </w:pPr>
            <w:r>
              <w:rPr>
                <w:b w:val="0"/>
              </w:rPr>
              <w:t>csr</w:t>
            </w:r>
          </w:p>
        </w:tc>
        <w:tc>
          <w:tcPr>
            <w:tcW w:w="3870" w:type="dxa"/>
          </w:tcPr>
          <w:p w14:paraId="42ED58E7" w14:textId="23E5F44E" w:rsidR="009A67AE" w:rsidRDefault="009A67AE" w:rsidP="00405345">
            <w:pPr>
              <w:pStyle w:val="Chartbody"/>
            </w:pPr>
            <w:r>
              <w:t>sp_csr2-3.18.01</w:t>
            </w:r>
          </w:p>
        </w:tc>
        <w:tc>
          <w:tcPr>
            <w:tcW w:w="1706" w:type="dxa"/>
          </w:tcPr>
          <w:p w14:paraId="26787574" w14:textId="116C2A64" w:rsidR="009A67AE" w:rsidRDefault="009A67AE" w:rsidP="00DC48C0">
            <w:pPr>
              <w:pStyle w:val="Chartbody"/>
              <w:jc w:val="center"/>
            </w:pPr>
            <w:r>
              <w:t>SSH</w:t>
            </w:r>
          </w:p>
        </w:tc>
        <w:tc>
          <w:tcPr>
            <w:tcW w:w="1534" w:type="dxa"/>
          </w:tcPr>
          <w:p w14:paraId="763EAD51" w14:textId="7DA2EE34" w:rsidR="009A67AE" w:rsidRDefault="009A67AE" w:rsidP="00405345">
            <w:pPr>
              <w:pStyle w:val="Chartbody"/>
            </w:pPr>
            <w:r>
              <w:t>198.18.134.12</w:t>
            </w:r>
          </w:p>
        </w:tc>
        <w:tc>
          <w:tcPr>
            <w:tcW w:w="990" w:type="dxa"/>
          </w:tcPr>
          <w:p w14:paraId="5D8BF5E2" w14:textId="4BE2D826" w:rsidR="009A67AE" w:rsidRDefault="009A67AE" w:rsidP="00405345">
            <w:pPr>
              <w:pStyle w:val="Chartbody"/>
            </w:pPr>
            <w:r>
              <w:t>cisco</w:t>
            </w:r>
          </w:p>
        </w:tc>
        <w:tc>
          <w:tcPr>
            <w:tcW w:w="987" w:type="dxa"/>
          </w:tcPr>
          <w:p w14:paraId="5D64C9DF" w14:textId="54C13A42" w:rsidR="009A67AE" w:rsidRDefault="009A67AE" w:rsidP="00405345">
            <w:pPr>
              <w:pStyle w:val="Chartbody"/>
            </w:pPr>
            <w:r>
              <w:t>cisco</w:t>
            </w:r>
          </w:p>
        </w:tc>
      </w:tr>
      <w:tr w:rsidR="00AD2861" w:rsidRPr="007105CB" w14:paraId="6B14BF54" w14:textId="77777777" w:rsidTr="00AD2861">
        <w:trPr>
          <w:cnfStyle w:val="000000100000" w:firstRow="0" w:lastRow="0" w:firstColumn="0" w:lastColumn="0" w:oddVBand="0" w:evenVBand="0" w:oddHBand="1" w:evenHBand="0" w:firstRowFirstColumn="0" w:firstRowLastColumn="0" w:lastRowFirstColumn="0" w:lastRowLastColumn="0"/>
        </w:trPr>
        <w:tc>
          <w:tcPr>
            <w:tcW w:w="1526" w:type="dxa"/>
          </w:tcPr>
          <w:p w14:paraId="01872D87" w14:textId="77777777" w:rsidR="002E7BA3" w:rsidRDefault="002E7BA3" w:rsidP="00405345">
            <w:pPr>
              <w:pStyle w:val="Chartsubhead"/>
              <w:rPr>
                <w:b w:val="0"/>
              </w:rPr>
            </w:pPr>
            <w:r>
              <w:rPr>
                <w:b w:val="0"/>
              </w:rPr>
              <w:t>Web-server</w:t>
            </w:r>
          </w:p>
        </w:tc>
        <w:tc>
          <w:tcPr>
            <w:tcW w:w="3870" w:type="dxa"/>
          </w:tcPr>
          <w:p w14:paraId="443CEBC7" w14:textId="77777777" w:rsidR="0012102A" w:rsidRDefault="002E7BA3" w:rsidP="001E1D3E">
            <w:pPr>
              <w:pStyle w:val="Chartbody"/>
              <w:ind w:left="0"/>
            </w:pPr>
            <w:r>
              <w:t xml:space="preserve">Generic file repository: </w:t>
            </w:r>
          </w:p>
          <w:p w14:paraId="3798F071" w14:textId="702E09B5" w:rsidR="002E7BA3" w:rsidRDefault="002E7BA3" w:rsidP="001E1D3E">
            <w:pPr>
              <w:pStyle w:val="Chartbody"/>
              <w:ind w:left="0"/>
            </w:pPr>
            <w:r w:rsidRPr="00B136A2">
              <w:t>/var/www/html/</w:t>
            </w:r>
            <w:r w:rsidR="001E1D3E">
              <w:t>SEVT_labs or</w:t>
            </w:r>
          </w:p>
          <w:p w14:paraId="39EA4FE9" w14:textId="5B2C0EB4" w:rsidR="001E1D3E" w:rsidRDefault="001E1D3E" w:rsidP="001E1D3E">
            <w:pPr>
              <w:pStyle w:val="Chartbody"/>
              <w:ind w:left="0"/>
            </w:pPr>
            <w:r>
              <w:t>http:/</w:t>
            </w:r>
            <w:r w:rsidR="0012102A">
              <w:t>/198.18.134.28/</w:t>
            </w:r>
            <w:r>
              <w:t>SEVT_labs</w:t>
            </w:r>
          </w:p>
        </w:tc>
        <w:tc>
          <w:tcPr>
            <w:tcW w:w="1706" w:type="dxa"/>
          </w:tcPr>
          <w:p w14:paraId="6D087C81" w14:textId="0A65447B" w:rsidR="002E7BA3" w:rsidRDefault="00DC48C0" w:rsidP="00DC48C0">
            <w:pPr>
              <w:pStyle w:val="Chartbody"/>
              <w:jc w:val="center"/>
            </w:pPr>
            <w:r>
              <w:t>SSH and HTTP</w:t>
            </w:r>
          </w:p>
        </w:tc>
        <w:tc>
          <w:tcPr>
            <w:tcW w:w="1534" w:type="dxa"/>
          </w:tcPr>
          <w:p w14:paraId="799D4484" w14:textId="77777777" w:rsidR="002E7BA3" w:rsidRDefault="002E7BA3" w:rsidP="00405345">
            <w:pPr>
              <w:pStyle w:val="Chartbody"/>
            </w:pPr>
            <w:r>
              <w:t>198.18.134.28</w:t>
            </w:r>
          </w:p>
        </w:tc>
        <w:tc>
          <w:tcPr>
            <w:tcW w:w="990" w:type="dxa"/>
          </w:tcPr>
          <w:p w14:paraId="215A6C46" w14:textId="77777777" w:rsidR="002E7BA3" w:rsidRDefault="002E7BA3" w:rsidP="00405345">
            <w:pPr>
              <w:pStyle w:val="Chartbody"/>
            </w:pPr>
            <w:r>
              <w:t>root</w:t>
            </w:r>
          </w:p>
        </w:tc>
        <w:tc>
          <w:tcPr>
            <w:tcW w:w="987" w:type="dxa"/>
          </w:tcPr>
          <w:p w14:paraId="24F877B2" w14:textId="77777777" w:rsidR="002E7BA3" w:rsidRDefault="002E7BA3" w:rsidP="00405345">
            <w:pPr>
              <w:pStyle w:val="Chartbody"/>
            </w:pPr>
            <w:r>
              <w:t>C1sco12345</w:t>
            </w:r>
          </w:p>
        </w:tc>
      </w:tr>
      <w:tr w:rsidR="00AD2861" w:rsidRPr="007105CB" w14:paraId="3B7A8820" w14:textId="77777777" w:rsidTr="00AD2861">
        <w:trPr>
          <w:cnfStyle w:val="000000010000" w:firstRow="0" w:lastRow="0" w:firstColumn="0" w:lastColumn="0" w:oddVBand="0" w:evenVBand="0" w:oddHBand="0" w:evenHBand="1" w:firstRowFirstColumn="0" w:firstRowLastColumn="0" w:lastRowFirstColumn="0" w:lastRowLastColumn="0"/>
        </w:trPr>
        <w:tc>
          <w:tcPr>
            <w:tcW w:w="1526" w:type="dxa"/>
          </w:tcPr>
          <w:p w14:paraId="15FCE74A" w14:textId="014D0196" w:rsidR="002E7BA3" w:rsidRDefault="002E7BA3" w:rsidP="00405345">
            <w:pPr>
              <w:pStyle w:val="Chartsubhead"/>
              <w:rPr>
                <w:b w:val="0"/>
              </w:rPr>
            </w:pPr>
            <w:r>
              <w:rPr>
                <w:b w:val="0"/>
              </w:rPr>
              <w:t>Docker</w:t>
            </w:r>
          </w:p>
        </w:tc>
        <w:tc>
          <w:tcPr>
            <w:tcW w:w="3870" w:type="dxa"/>
          </w:tcPr>
          <w:p w14:paraId="2241B968" w14:textId="6AED72BB" w:rsidR="002E7BA3" w:rsidRDefault="002E7BA3" w:rsidP="00405345">
            <w:pPr>
              <w:pStyle w:val="Chartbody"/>
            </w:pPr>
            <w:r>
              <w:t>dCloud infra (not used in labs)</w:t>
            </w:r>
            <w:r w:rsidR="00FF6B93">
              <w:t>- DNS Server</w:t>
            </w:r>
          </w:p>
        </w:tc>
        <w:tc>
          <w:tcPr>
            <w:tcW w:w="1706" w:type="dxa"/>
          </w:tcPr>
          <w:p w14:paraId="4E72951C" w14:textId="77777777" w:rsidR="002E7BA3" w:rsidRDefault="002E7BA3" w:rsidP="00DC48C0">
            <w:pPr>
              <w:pStyle w:val="Chartbody"/>
              <w:jc w:val="center"/>
            </w:pPr>
          </w:p>
        </w:tc>
        <w:tc>
          <w:tcPr>
            <w:tcW w:w="1534" w:type="dxa"/>
          </w:tcPr>
          <w:p w14:paraId="1CCF3435" w14:textId="6E3919CB" w:rsidR="002E7BA3" w:rsidRDefault="00FF6B93" w:rsidP="00405345">
            <w:pPr>
              <w:pStyle w:val="Chartbody"/>
            </w:pPr>
            <w:r>
              <w:t>198.18.133.1</w:t>
            </w:r>
          </w:p>
        </w:tc>
        <w:tc>
          <w:tcPr>
            <w:tcW w:w="990" w:type="dxa"/>
          </w:tcPr>
          <w:p w14:paraId="54129158" w14:textId="77777777" w:rsidR="002E7BA3" w:rsidRDefault="002E7BA3" w:rsidP="00405345">
            <w:pPr>
              <w:pStyle w:val="Chartbody"/>
            </w:pPr>
          </w:p>
        </w:tc>
        <w:tc>
          <w:tcPr>
            <w:tcW w:w="987" w:type="dxa"/>
          </w:tcPr>
          <w:p w14:paraId="675ED0BB" w14:textId="77777777" w:rsidR="002E7BA3" w:rsidRDefault="002E7BA3" w:rsidP="00405345">
            <w:pPr>
              <w:pStyle w:val="Chartbody"/>
            </w:pPr>
          </w:p>
        </w:tc>
      </w:tr>
      <w:tr w:rsidR="00AD2861" w:rsidRPr="007105CB" w14:paraId="675FFAA8" w14:textId="77777777" w:rsidTr="00AD2861">
        <w:trPr>
          <w:cnfStyle w:val="000000100000" w:firstRow="0" w:lastRow="0" w:firstColumn="0" w:lastColumn="0" w:oddVBand="0" w:evenVBand="0" w:oddHBand="1" w:evenHBand="0" w:firstRowFirstColumn="0" w:firstRowLastColumn="0" w:lastRowFirstColumn="0" w:lastRowLastColumn="0"/>
        </w:trPr>
        <w:tc>
          <w:tcPr>
            <w:tcW w:w="1526" w:type="dxa"/>
          </w:tcPr>
          <w:p w14:paraId="66C50692" w14:textId="5F86FFAF" w:rsidR="002E7BA3" w:rsidRDefault="00FF6B93" w:rsidP="00405345">
            <w:pPr>
              <w:pStyle w:val="Chartsubhead"/>
              <w:rPr>
                <w:b w:val="0"/>
              </w:rPr>
            </w:pPr>
            <w:r>
              <w:rPr>
                <w:b w:val="0"/>
              </w:rPr>
              <w:t>NSO</w:t>
            </w:r>
          </w:p>
        </w:tc>
        <w:tc>
          <w:tcPr>
            <w:tcW w:w="3870" w:type="dxa"/>
          </w:tcPr>
          <w:p w14:paraId="4A188CD9" w14:textId="4C274ABB" w:rsidR="000218C4" w:rsidRDefault="002E7BA3" w:rsidP="001E1D3E">
            <w:pPr>
              <w:pStyle w:val="Chartbody"/>
            </w:pPr>
            <w:r>
              <w:t>Cent</w:t>
            </w:r>
            <w:r w:rsidR="004E0BA3">
              <w:t>OS</w:t>
            </w:r>
            <w:r>
              <w:t xml:space="preserve"> VM with </w:t>
            </w:r>
            <w:r w:rsidR="001E1D3E">
              <w:t>nso-4.5.</w:t>
            </w:r>
            <w:r w:rsidR="00691C6F">
              <w:t>5.1</w:t>
            </w:r>
            <w:r w:rsidR="001E1D3E">
              <w:t>-vBranch-</w:t>
            </w:r>
            <w:r w:rsidR="000218C4">
              <w:t>base-1.2.1</w:t>
            </w:r>
          </w:p>
          <w:p w14:paraId="2F99EBCD" w14:textId="55732B2D" w:rsidR="002E7BA3" w:rsidRDefault="004E0BA3" w:rsidP="001E1D3E">
            <w:pPr>
              <w:pStyle w:val="Chartbody"/>
            </w:pPr>
            <w:r>
              <w:t>D</w:t>
            </w:r>
            <w:r w:rsidR="001E1D3E">
              <w:t>ocker container</w:t>
            </w:r>
          </w:p>
        </w:tc>
        <w:tc>
          <w:tcPr>
            <w:tcW w:w="1706" w:type="dxa"/>
          </w:tcPr>
          <w:p w14:paraId="3EF7EC5E" w14:textId="6A00E4C5" w:rsidR="002E7BA3" w:rsidRDefault="00DC48C0" w:rsidP="00DC48C0">
            <w:pPr>
              <w:pStyle w:val="Chartbody"/>
              <w:jc w:val="center"/>
            </w:pPr>
            <w:r>
              <w:t>SSH</w:t>
            </w:r>
          </w:p>
        </w:tc>
        <w:tc>
          <w:tcPr>
            <w:tcW w:w="1534" w:type="dxa"/>
          </w:tcPr>
          <w:p w14:paraId="4833A445" w14:textId="6254631D" w:rsidR="002E7BA3" w:rsidRDefault="00FF6B93" w:rsidP="00405345">
            <w:pPr>
              <w:pStyle w:val="Chartbody"/>
            </w:pPr>
            <w:r>
              <w:t>198.18.134.4</w:t>
            </w:r>
          </w:p>
        </w:tc>
        <w:tc>
          <w:tcPr>
            <w:tcW w:w="990" w:type="dxa"/>
          </w:tcPr>
          <w:p w14:paraId="0031C7E8" w14:textId="77777777" w:rsidR="002E7BA3" w:rsidRDefault="002E7BA3" w:rsidP="00405345">
            <w:pPr>
              <w:pStyle w:val="Chartbody"/>
            </w:pPr>
            <w:r>
              <w:t>root</w:t>
            </w:r>
          </w:p>
        </w:tc>
        <w:tc>
          <w:tcPr>
            <w:tcW w:w="987" w:type="dxa"/>
          </w:tcPr>
          <w:p w14:paraId="10CEC4C9" w14:textId="3B141EC5" w:rsidR="002E7BA3" w:rsidRDefault="00FF6B93" w:rsidP="00405345">
            <w:pPr>
              <w:pStyle w:val="Chartbody"/>
            </w:pPr>
            <w:r>
              <w:t>C1sco12345</w:t>
            </w:r>
          </w:p>
        </w:tc>
      </w:tr>
      <w:tr w:rsidR="00AD2861" w:rsidRPr="007105CB" w14:paraId="3C8C8B30" w14:textId="77777777" w:rsidTr="00AD2861">
        <w:trPr>
          <w:cnfStyle w:val="000000010000" w:firstRow="0" w:lastRow="0" w:firstColumn="0" w:lastColumn="0" w:oddVBand="0" w:evenVBand="0" w:oddHBand="0" w:evenHBand="1" w:firstRowFirstColumn="0" w:firstRowLastColumn="0" w:lastRowFirstColumn="0" w:lastRowLastColumn="0"/>
        </w:trPr>
        <w:tc>
          <w:tcPr>
            <w:tcW w:w="1526" w:type="dxa"/>
          </w:tcPr>
          <w:p w14:paraId="681FEA9C" w14:textId="34670F64" w:rsidR="002E7BA3" w:rsidRDefault="00FF6B93" w:rsidP="00405345">
            <w:pPr>
              <w:pStyle w:val="Chartsubhead"/>
              <w:rPr>
                <w:b w:val="0"/>
              </w:rPr>
            </w:pPr>
            <w:r>
              <w:rPr>
                <w:b w:val="0"/>
              </w:rPr>
              <w:t>Ansible</w:t>
            </w:r>
          </w:p>
        </w:tc>
        <w:tc>
          <w:tcPr>
            <w:tcW w:w="3870" w:type="dxa"/>
          </w:tcPr>
          <w:p w14:paraId="2B783E16" w14:textId="686CDD69" w:rsidR="002E7BA3" w:rsidRDefault="002E7BA3" w:rsidP="001E1D3E">
            <w:pPr>
              <w:pStyle w:val="Chartbody"/>
            </w:pPr>
            <w:r>
              <w:t>Cent</w:t>
            </w:r>
            <w:r w:rsidR="004E0BA3">
              <w:t>OS</w:t>
            </w:r>
            <w:r>
              <w:t xml:space="preserve"> VM </w:t>
            </w:r>
            <w:r w:rsidR="001E1D3E">
              <w:t xml:space="preserve">with </w:t>
            </w:r>
            <w:r w:rsidR="004E0BA3">
              <w:t>A</w:t>
            </w:r>
            <w:r w:rsidR="001E1D3E">
              <w:t>nsible version 2.</w:t>
            </w:r>
            <w:r w:rsidR="00D34E4F">
              <w:t>6</w:t>
            </w:r>
            <w:r w:rsidR="00FB0AAE">
              <w:t xml:space="preserve">.0rc2 </w:t>
            </w:r>
          </w:p>
        </w:tc>
        <w:tc>
          <w:tcPr>
            <w:tcW w:w="1706" w:type="dxa"/>
          </w:tcPr>
          <w:p w14:paraId="3EF29C8C" w14:textId="3F553B59" w:rsidR="002E7BA3" w:rsidRDefault="00DC48C0" w:rsidP="00DC48C0">
            <w:pPr>
              <w:pStyle w:val="Chartbody"/>
              <w:jc w:val="center"/>
            </w:pPr>
            <w:r>
              <w:t>SSH</w:t>
            </w:r>
          </w:p>
        </w:tc>
        <w:tc>
          <w:tcPr>
            <w:tcW w:w="1534" w:type="dxa"/>
          </w:tcPr>
          <w:p w14:paraId="7C6C766E" w14:textId="728B2F92" w:rsidR="002E7BA3" w:rsidRDefault="002E7BA3" w:rsidP="00405345">
            <w:pPr>
              <w:pStyle w:val="Chartbody"/>
            </w:pPr>
            <w:r>
              <w:t>198.18.1</w:t>
            </w:r>
            <w:r w:rsidR="00FF6B93">
              <w:t>34.5</w:t>
            </w:r>
          </w:p>
        </w:tc>
        <w:tc>
          <w:tcPr>
            <w:tcW w:w="990" w:type="dxa"/>
          </w:tcPr>
          <w:p w14:paraId="6808566A" w14:textId="77777777" w:rsidR="002E7BA3" w:rsidRDefault="002E7BA3" w:rsidP="00405345">
            <w:pPr>
              <w:pStyle w:val="Chartbody"/>
            </w:pPr>
            <w:r>
              <w:t>root</w:t>
            </w:r>
          </w:p>
        </w:tc>
        <w:tc>
          <w:tcPr>
            <w:tcW w:w="987" w:type="dxa"/>
          </w:tcPr>
          <w:p w14:paraId="22E81579" w14:textId="63B48B21" w:rsidR="002E7BA3" w:rsidRDefault="00FF6B93" w:rsidP="00405345">
            <w:pPr>
              <w:pStyle w:val="Chartbody"/>
            </w:pPr>
            <w:r>
              <w:t>C1sco12345</w:t>
            </w:r>
          </w:p>
        </w:tc>
      </w:tr>
      <w:tr w:rsidR="001A1E36" w:rsidRPr="007105CB" w14:paraId="72B81340" w14:textId="77777777" w:rsidTr="00AD2861">
        <w:trPr>
          <w:cnfStyle w:val="000000100000" w:firstRow="0" w:lastRow="0" w:firstColumn="0" w:lastColumn="0" w:oddVBand="0" w:evenVBand="0" w:oddHBand="1" w:evenHBand="0" w:firstRowFirstColumn="0" w:firstRowLastColumn="0" w:lastRowFirstColumn="0" w:lastRowLastColumn="0"/>
        </w:trPr>
        <w:tc>
          <w:tcPr>
            <w:tcW w:w="1526" w:type="dxa"/>
          </w:tcPr>
          <w:p w14:paraId="046CF37C" w14:textId="5AF1A385" w:rsidR="001A1E36" w:rsidRDefault="001A1E36" w:rsidP="00405345">
            <w:pPr>
              <w:pStyle w:val="Chartsubhead"/>
              <w:rPr>
                <w:b w:val="0"/>
              </w:rPr>
            </w:pPr>
            <w:r>
              <w:rPr>
                <w:b w:val="0"/>
              </w:rPr>
              <w:t>ISRv</w:t>
            </w:r>
            <w:r w:rsidR="00BC2361">
              <w:rPr>
                <w:b w:val="0"/>
              </w:rPr>
              <w:t xml:space="preserve"> VNF</w:t>
            </w:r>
          </w:p>
        </w:tc>
        <w:tc>
          <w:tcPr>
            <w:tcW w:w="3870" w:type="dxa"/>
          </w:tcPr>
          <w:p w14:paraId="62C591C5" w14:textId="031B1351" w:rsidR="001A1E36" w:rsidRDefault="001A1E36" w:rsidP="001E1D3E">
            <w:pPr>
              <w:pStyle w:val="Chartbody"/>
            </w:pPr>
            <w:r>
              <w:t>Virtual ISR VNF</w:t>
            </w:r>
            <w:r w:rsidR="00BC2361">
              <w:t xml:space="preserve"> on NFVIS</w:t>
            </w:r>
          </w:p>
        </w:tc>
        <w:tc>
          <w:tcPr>
            <w:tcW w:w="1706" w:type="dxa"/>
          </w:tcPr>
          <w:p w14:paraId="50761579" w14:textId="7D175968" w:rsidR="001A1E36" w:rsidRDefault="001A1E36" w:rsidP="00DC48C0">
            <w:pPr>
              <w:pStyle w:val="Chartbody"/>
              <w:jc w:val="center"/>
            </w:pPr>
            <w:r>
              <w:t>SSH or Console</w:t>
            </w:r>
          </w:p>
        </w:tc>
        <w:tc>
          <w:tcPr>
            <w:tcW w:w="1534" w:type="dxa"/>
          </w:tcPr>
          <w:p w14:paraId="3B3CAFDF" w14:textId="77777777" w:rsidR="001A1E36" w:rsidRDefault="001A1E36" w:rsidP="00405345">
            <w:pPr>
              <w:pStyle w:val="Chartbody"/>
            </w:pPr>
            <w:r>
              <w:t>198.18.1.49 –p 22022</w:t>
            </w:r>
          </w:p>
          <w:p w14:paraId="5D2293CE" w14:textId="21E08AF4" w:rsidR="00BC2361" w:rsidRDefault="00BC2361" w:rsidP="00405345">
            <w:pPr>
              <w:pStyle w:val="Chartbody"/>
            </w:pPr>
            <w:r>
              <w:t>198.18.1.50 –p 22022</w:t>
            </w:r>
          </w:p>
        </w:tc>
        <w:tc>
          <w:tcPr>
            <w:tcW w:w="990" w:type="dxa"/>
          </w:tcPr>
          <w:p w14:paraId="128D1F4E" w14:textId="5BAA6AE9" w:rsidR="001A1E36" w:rsidRDefault="001A1E36" w:rsidP="00405345">
            <w:pPr>
              <w:pStyle w:val="Chartbody"/>
            </w:pPr>
            <w:r>
              <w:t>admin</w:t>
            </w:r>
          </w:p>
        </w:tc>
        <w:tc>
          <w:tcPr>
            <w:tcW w:w="987" w:type="dxa"/>
          </w:tcPr>
          <w:p w14:paraId="4AF6A22A" w14:textId="33D44297" w:rsidR="001A1E36" w:rsidRDefault="001A1E36" w:rsidP="00405345">
            <w:pPr>
              <w:pStyle w:val="Chartbody"/>
            </w:pPr>
            <w:r>
              <w:t>admin</w:t>
            </w:r>
          </w:p>
        </w:tc>
      </w:tr>
      <w:tr w:rsidR="00BC2361" w:rsidRPr="007105CB" w14:paraId="30441BD1" w14:textId="77777777" w:rsidTr="00AD2861">
        <w:trPr>
          <w:cnfStyle w:val="000000010000" w:firstRow="0" w:lastRow="0" w:firstColumn="0" w:lastColumn="0" w:oddVBand="0" w:evenVBand="0" w:oddHBand="0" w:evenHBand="1" w:firstRowFirstColumn="0" w:firstRowLastColumn="0" w:lastRowFirstColumn="0" w:lastRowLastColumn="0"/>
          <w:trHeight w:val="52"/>
        </w:trPr>
        <w:tc>
          <w:tcPr>
            <w:tcW w:w="1526" w:type="dxa"/>
          </w:tcPr>
          <w:p w14:paraId="52B359AD" w14:textId="33770593" w:rsidR="00BC2361" w:rsidRDefault="00BC2361" w:rsidP="00405345">
            <w:pPr>
              <w:pStyle w:val="Chartsubhead"/>
              <w:rPr>
                <w:b w:val="0"/>
              </w:rPr>
            </w:pPr>
            <w:r>
              <w:rPr>
                <w:b w:val="0"/>
              </w:rPr>
              <w:t>Cent</w:t>
            </w:r>
            <w:r w:rsidR="004E0BA3">
              <w:rPr>
                <w:b w:val="0"/>
              </w:rPr>
              <w:t>OS</w:t>
            </w:r>
            <w:r>
              <w:rPr>
                <w:b w:val="0"/>
              </w:rPr>
              <w:t xml:space="preserve"> VNF</w:t>
            </w:r>
          </w:p>
        </w:tc>
        <w:tc>
          <w:tcPr>
            <w:tcW w:w="3870" w:type="dxa"/>
          </w:tcPr>
          <w:p w14:paraId="45842A26" w14:textId="344CB5CA" w:rsidR="009A67AE" w:rsidRDefault="00BC2361" w:rsidP="009A67AE">
            <w:pPr>
              <w:pStyle w:val="Chartbody"/>
            </w:pPr>
            <w:r>
              <w:t>Test VNF on NFVIS2</w:t>
            </w:r>
          </w:p>
        </w:tc>
        <w:tc>
          <w:tcPr>
            <w:tcW w:w="1706" w:type="dxa"/>
          </w:tcPr>
          <w:p w14:paraId="7A51C7A5" w14:textId="3E3F6E5C" w:rsidR="00BC2361" w:rsidRDefault="00BC2361" w:rsidP="00DC48C0">
            <w:pPr>
              <w:pStyle w:val="Chartbody"/>
              <w:jc w:val="center"/>
            </w:pPr>
            <w:r>
              <w:t>SSH or Console</w:t>
            </w:r>
          </w:p>
        </w:tc>
        <w:tc>
          <w:tcPr>
            <w:tcW w:w="1534" w:type="dxa"/>
          </w:tcPr>
          <w:p w14:paraId="2E650EF6" w14:textId="700949C7" w:rsidR="00BC2361" w:rsidRDefault="00BC2361" w:rsidP="00405345">
            <w:pPr>
              <w:pStyle w:val="Chartbody"/>
            </w:pPr>
            <w:r>
              <w:t>198.18.1.50 –p 22030</w:t>
            </w:r>
          </w:p>
        </w:tc>
        <w:tc>
          <w:tcPr>
            <w:tcW w:w="990" w:type="dxa"/>
          </w:tcPr>
          <w:p w14:paraId="75FBBD52" w14:textId="2F60467D" w:rsidR="00BC2361" w:rsidRDefault="00BC2361" w:rsidP="00405345">
            <w:pPr>
              <w:pStyle w:val="Chartbody"/>
            </w:pPr>
            <w:r>
              <w:t>root</w:t>
            </w:r>
          </w:p>
        </w:tc>
        <w:tc>
          <w:tcPr>
            <w:tcW w:w="987" w:type="dxa"/>
          </w:tcPr>
          <w:p w14:paraId="559AD758" w14:textId="18E76097" w:rsidR="00BC2361" w:rsidRDefault="00BC2361" w:rsidP="00405345">
            <w:pPr>
              <w:pStyle w:val="Chartbody"/>
            </w:pPr>
            <w:r>
              <w:t>cisco123</w:t>
            </w:r>
          </w:p>
        </w:tc>
      </w:tr>
      <w:tr w:rsidR="00AD2861" w:rsidRPr="007105CB" w14:paraId="4382E9D9" w14:textId="77777777" w:rsidTr="00AD2861">
        <w:trPr>
          <w:cnfStyle w:val="000000100000" w:firstRow="0" w:lastRow="0" w:firstColumn="0" w:lastColumn="0" w:oddVBand="0" w:evenVBand="0" w:oddHBand="1" w:evenHBand="0" w:firstRowFirstColumn="0" w:firstRowLastColumn="0" w:lastRowFirstColumn="0" w:lastRowLastColumn="0"/>
          <w:trHeight w:val="52"/>
        </w:trPr>
        <w:tc>
          <w:tcPr>
            <w:tcW w:w="1526" w:type="dxa"/>
          </w:tcPr>
          <w:p w14:paraId="17DACB49" w14:textId="77777777" w:rsidR="002E7BA3" w:rsidRDefault="002E7BA3" w:rsidP="00405345">
            <w:pPr>
              <w:pStyle w:val="Chartsubhead"/>
              <w:rPr>
                <w:b w:val="0"/>
              </w:rPr>
            </w:pPr>
            <w:r>
              <w:rPr>
                <w:b w:val="0"/>
              </w:rPr>
              <w:t xml:space="preserve">Workstation </w:t>
            </w:r>
          </w:p>
        </w:tc>
        <w:tc>
          <w:tcPr>
            <w:tcW w:w="3870" w:type="dxa"/>
          </w:tcPr>
          <w:p w14:paraId="3FB57DAC" w14:textId="77777777" w:rsidR="002E7BA3" w:rsidRDefault="002E7BA3" w:rsidP="00405345">
            <w:pPr>
              <w:pStyle w:val="Chartbody"/>
            </w:pPr>
            <w:r>
              <w:t>Windows 7</w:t>
            </w:r>
          </w:p>
        </w:tc>
        <w:tc>
          <w:tcPr>
            <w:tcW w:w="1706" w:type="dxa"/>
          </w:tcPr>
          <w:p w14:paraId="30A2F445" w14:textId="43D2A0BF" w:rsidR="002E7BA3" w:rsidRPr="007105CB" w:rsidRDefault="00DC48C0" w:rsidP="00DC48C0">
            <w:pPr>
              <w:pStyle w:val="Chartbody"/>
              <w:jc w:val="center"/>
            </w:pPr>
            <w:r>
              <w:t>RDP</w:t>
            </w:r>
          </w:p>
        </w:tc>
        <w:tc>
          <w:tcPr>
            <w:tcW w:w="1534" w:type="dxa"/>
          </w:tcPr>
          <w:p w14:paraId="7681CB29" w14:textId="77777777" w:rsidR="002E7BA3" w:rsidRPr="007105CB" w:rsidRDefault="002E7BA3" w:rsidP="00405345">
            <w:pPr>
              <w:pStyle w:val="Chartbody"/>
            </w:pPr>
            <w:r>
              <w:t>198.18.133.252</w:t>
            </w:r>
          </w:p>
        </w:tc>
        <w:tc>
          <w:tcPr>
            <w:tcW w:w="990" w:type="dxa"/>
          </w:tcPr>
          <w:p w14:paraId="6C5BEAC3" w14:textId="77777777" w:rsidR="002E7BA3" w:rsidRDefault="002E7BA3" w:rsidP="00405345">
            <w:pPr>
              <w:pStyle w:val="Chartbody"/>
            </w:pPr>
            <w:r>
              <w:t>Administrator</w:t>
            </w:r>
          </w:p>
        </w:tc>
        <w:tc>
          <w:tcPr>
            <w:tcW w:w="987" w:type="dxa"/>
          </w:tcPr>
          <w:p w14:paraId="1D4A393F" w14:textId="77777777" w:rsidR="002E7BA3" w:rsidRPr="007105CB" w:rsidRDefault="002E7BA3" w:rsidP="00405345">
            <w:pPr>
              <w:pStyle w:val="Chartbody"/>
            </w:pPr>
            <w:r>
              <w:t>C1sco12345</w:t>
            </w:r>
          </w:p>
        </w:tc>
      </w:tr>
    </w:tbl>
    <w:p w14:paraId="1051FA02" w14:textId="77777777" w:rsidR="002E7BA3" w:rsidRPr="009C18C0" w:rsidRDefault="002E7BA3" w:rsidP="002E7BA3">
      <w:pPr>
        <w:pStyle w:val="dC-Normal"/>
      </w:pPr>
      <w:bookmarkStart w:id="8" w:name="Session_Users"/>
      <w:bookmarkStart w:id="9" w:name="Requirements"/>
      <w:bookmarkEnd w:id="8"/>
      <w:bookmarkEnd w:id="9"/>
      <w:r w:rsidRPr="009C18C0">
        <w:br w:type="page"/>
      </w:r>
    </w:p>
    <w:p w14:paraId="33F0DFD7" w14:textId="77777777" w:rsidR="002E7BA3" w:rsidRDefault="002E7BA3" w:rsidP="002E7BA3">
      <w:pPr>
        <w:pStyle w:val="dC-H1"/>
      </w:pPr>
      <w:bookmarkStart w:id="10" w:name="getstarted"/>
      <w:bookmarkEnd w:id="10"/>
      <w:r>
        <w:lastRenderedPageBreak/>
        <w:t>Get Started</w:t>
      </w:r>
    </w:p>
    <w:tbl>
      <w:tblPr>
        <w:tblStyle w:val="TableGrid"/>
        <w:tblW w:w="0" w:type="auto"/>
        <w:tblLook w:val="04A0" w:firstRow="1" w:lastRow="0" w:firstColumn="1" w:lastColumn="0" w:noHBand="0" w:noVBand="1"/>
      </w:tblPr>
      <w:tblGrid>
        <w:gridCol w:w="10416"/>
      </w:tblGrid>
      <w:tr w:rsidR="002E7BA3" w14:paraId="59B8501E" w14:textId="77777777" w:rsidTr="00405345">
        <w:tc>
          <w:tcPr>
            <w:tcW w:w="10416" w:type="dxa"/>
          </w:tcPr>
          <w:p w14:paraId="3AC80F07" w14:textId="77777777" w:rsidR="002E7BA3" w:rsidRPr="00BD6C9C" w:rsidRDefault="002E7BA3" w:rsidP="00405345">
            <w:pPr>
              <w:pStyle w:val="dC-Normal"/>
              <w:spacing w:after="240"/>
              <w:jc w:val="center"/>
              <w:rPr>
                <w:b/>
              </w:rPr>
            </w:pPr>
            <w:r w:rsidRPr="00BD6C9C">
              <w:rPr>
                <w:b/>
              </w:rPr>
              <w:t xml:space="preserve">BEFORE </w:t>
            </w:r>
            <w:r>
              <w:rPr>
                <w:b/>
              </w:rPr>
              <w:t>PRESENTING</w:t>
            </w:r>
          </w:p>
          <w:p w14:paraId="27F543CE" w14:textId="77777777" w:rsidR="002E7BA3" w:rsidRPr="00EF7EB3" w:rsidRDefault="002E7BA3" w:rsidP="00405345">
            <w:pPr>
              <w:pStyle w:val="dC-Normal"/>
              <w:rPr>
                <w:color w:val="auto"/>
              </w:rPr>
            </w:pPr>
            <w:r>
              <w:t>Cisco dCloud strongly recommends that you perform the tasks in this document with an active session before presenting in front of a live audience. This will allow you to become familiar with the structure of the document and content.</w:t>
            </w:r>
          </w:p>
          <w:p w14:paraId="0736FB86" w14:textId="77777777" w:rsidR="002E7BA3" w:rsidRDefault="002E7BA3" w:rsidP="00405345">
            <w:pPr>
              <w:pStyle w:val="dC-Normal"/>
            </w:pPr>
            <w:r w:rsidRPr="00672F41">
              <w:t>It may be necessary to schedule a new session after following this guide in order to reset the environment to its original configuration.</w:t>
            </w:r>
          </w:p>
          <w:p w14:paraId="635BF44E" w14:textId="77777777" w:rsidR="002E7BA3" w:rsidRPr="007A2D29" w:rsidRDefault="002E7BA3" w:rsidP="00405345">
            <w:pPr>
              <w:pStyle w:val="dC-Normal"/>
              <w:spacing w:after="240"/>
              <w:jc w:val="center"/>
              <w:rPr>
                <w:b/>
              </w:rPr>
            </w:pPr>
            <w:r w:rsidRPr="007A2D29">
              <w:rPr>
                <w:b/>
              </w:rPr>
              <w:t>PREPARATION IS KEY TO A SUCCESSFUL PRESENTATION.</w:t>
            </w:r>
          </w:p>
        </w:tc>
      </w:tr>
    </w:tbl>
    <w:p w14:paraId="0EE66B70" w14:textId="77777777" w:rsidR="002E7BA3" w:rsidRDefault="002E7BA3" w:rsidP="002E7BA3">
      <w:pPr>
        <w:pStyle w:val="dC-Normal"/>
      </w:pPr>
      <w:r>
        <w:t>Follow the steps to schedule a session of the content and configure your presentation environment.</w:t>
      </w:r>
    </w:p>
    <w:p w14:paraId="38B467AD" w14:textId="77777777" w:rsidR="002E7BA3" w:rsidRDefault="002E7BA3" w:rsidP="00FE76A5">
      <w:pPr>
        <w:pStyle w:val="dC-NumberedStep"/>
        <w:numPr>
          <w:ilvl w:val="0"/>
          <w:numId w:val="19"/>
        </w:numPr>
      </w:pPr>
      <w:r>
        <w:t>Initiate your dCloud session. [</w:t>
      </w:r>
      <w:hyperlink r:id="rId10" w:history="1">
        <w:r w:rsidRPr="002A3888">
          <w:rPr>
            <w:rStyle w:val="Hyperlink"/>
          </w:rPr>
          <w:t>Show Me How</w:t>
        </w:r>
      </w:hyperlink>
      <w:r>
        <w:t xml:space="preserve">] </w:t>
      </w:r>
    </w:p>
    <w:p w14:paraId="7BFA3654" w14:textId="77777777" w:rsidR="002E7BA3" w:rsidRDefault="002E7BA3" w:rsidP="002E7BA3">
      <w:pPr>
        <w:pStyle w:val="dC-Note"/>
      </w:pPr>
      <w:r w:rsidRPr="00762BB6">
        <w:rPr>
          <w:b/>
        </w:rPr>
        <w:t>NOTE:</w:t>
      </w:r>
      <w:r>
        <w:rPr>
          <w:b/>
        </w:rPr>
        <w:t xml:space="preserve"> </w:t>
      </w:r>
      <w:r>
        <w:t xml:space="preserve">It may take up to 10 </w:t>
      </w:r>
      <w:r w:rsidRPr="00921BE4">
        <w:t>minutes</w:t>
      </w:r>
      <w:r>
        <w:t xml:space="preserve"> for your session to become active.</w:t>
      </w:r>
    </w:p>
    <w:p w14:paraId="49033697" w14:textId="2C979760" w:rsidR="002E7BA3" w:rsidRDefault="002E7BA3" w:rsidP="00FE76A5">
      <w:pPr>
        <w:pStyle w:val="dC-NumberedStep"/>
        <w:numPr>
          <w:ilvl w:val="0"/>
          <w:numId w:val="19"/>
        </w:numPr>
      </w:pPr>
      <w:r>
        <w:t xml:space="preserve">For best </w:t>
      </w:r>
      <w:r w:rsidRPr="00B03DAF">
        <w:t>performance</w:t>
      </w:r>
      <w:r>
        <w:t xml:space="preserve">, </w:t>
      </w:r>
      <w:r w:rsidR="00D64385">
        <w:t xml:space="preserve">it is highly recommended to </w:t>
      </w:r>
      <w:r>
        <w:t xml:space="preserve">connect to the workstation with </w:t>
      </w:r>
      <w:r w:rsidRPr="005D12FB">
        <w:rPr>
          <w:b/>
        </w:rPr>
        <w:t>Cisco AnyConnect VPN</w:t>
      </w:r>
      <w:r>
        <w:t xml:space="preserve"> [</w:t>
      </w:r>
      <w:hyperlink r:id="rId11" w:history="1">
        <w:r w:rsidRPr="005D12FB">
          <w:rPr>
            <w:rStyle w:val="Hyperlink"/>
          </w:rPr>
          <w:t>Show Me How</w:t>
        </w:r>
      </w:hyperlink>
      <w:r>
        <w:t xml:space="preserve">] and as a backup (not recommended for this lab) you can try the </w:t>
      </w:r>
      <w:r w:rsidRPr="005D12FB">
        <w:rPr>
          <w:b/>
        </w:rPr>
        <w:t>local RDP client on your laptop</w:t>
      </w:r>
      <w:r>
        <w:t xml:space="preserve"> [</w:t>
      </w:r>
      <w:hyperlink r:id="rId12" w:history="1">
        <w:r w:rsidRPr="005D12FB">
          <w:rPr>
            <w:rStyle w:val="Hyperlink"/>
          </w:rPr>
          <w:t>Show Me How</w:t>
        </w:r>
      </w:hyperlink>
      <w:r>
        <w:t>]</w:t>
      </w:r>
    </w:p>
    <w:p w14:paraId="76978A4C" w14:textId="1B522549" w:rsidR="00E83DEE" w:rsidRDefault="002E7BA3" w:rsidP="002E7BA3">
      <w:pPr>
        <w:pStyle w:val="dC-Normal"/>
        <w:rPr>
          <w:b/>
        </w:rPr>
      </w:pPr>
      <w:r>
        <w:t xml:space="preserve">Workstation 1: </w:t>
      </w:r>
      <w:r w:rsidRPr="00CF09B9">
        <w:rPr>
          <w:b/>
        </w:rPr>
        <w:t>198.18.133.</w:t>
      </w:r>
      <w:r>
        <w:rPr>
          <w:b/>
        </w:rPr>
        <w:t>252</w:t>
      </w:r>
      <w:r>
        <w:t xml:space="preserve">, Username: </w:t>
      </w:r>
      <w:r>
        <w:rPr>
          <w:b/>
        </w:rPr>
        <w:t>administrator</w:t>
      </w:r>
      <w:r>
        <w:t xml:space="preserve">, Password: </w:t>
      </w:r>
      <w:r>
        <w:rPr>
          <w:b/>
        </w:rPr>
        <w:t>C1sco12345</w:t>
      </w:r>
    </w:p>
    <w:p w14:paraId="482E72EB" w14:textId="77777777" w:rsidR="004D11C0" w:rsidRDefault="004D11C0" w:rsidP="002E7BA3">
      <w:pPr>
        <w:pStyle w:val="dC-Normal"/>
        <w:rPr>
          <w:b/>
        </w:rPr>
      </w:pPr>
    </w:p>
    <w:p w14:paraId="38FB73F1" w14:textId="77777777" w:rsidR="004D11C0" w:rsidRDefault="004D11C0" w:rsidP="002E7BA3">
      <w:pPr>
        <w:pStyle w:val="dC-Normal"/>
        <w:rPr>
          <w:b/>
        </w:rPr>
      </w:pPr>
    </w:p>
    <w:p w14:paraId="6FDB08E0" w14:textId="77777777" w:rsidR="004D11C0" w:rsidRPr="008629AD" w:rsidRDefault="004D11C0" w:rsidP="00FE76A5">
      <w:pPr>
        <w:pStyle w:val="dC-Scenario"/>
        <w:numPr>
          <w:ilvl w:val="0"/>
          <w:numId w:val="21"/>
        </w:numPr>
      </w:pPr>
      <w:bookmarkStart w:id="11" w:name="Scenario1"/>
      <w:bookmarkEnd w:id="11"/>
      <w:r>
        <w:lastRenderedPageBreak/>
        <w:t>Explore the Environment</w:t>
      </w:r>
    </w:p>
    <w:p w14:paraId="40F06FFD" w14:textId="4AC52BA0" w:rsidR="004D11C0" w:rsidRDefault="004D11C0" w:rsidP="004D11C0">
      <w:pPr>
        <w:pStyle w:val="dC-Normal"/>
      </w:pPr>
      <w:r>
        <w:t xml:space="preserve">In this </w:t>
      </w:r>
      <w:r w:rsidR="00052754">
        <w:t>scenario</w:t>
      </w:r>
      <w:r w:rsidR="00537AB3">
        <w:t>,</w:t>
      </w:r>
      <w:r>
        <w:t xml:space="preserve"> </w:t>
      </w:r>
      <w:r w:rsidR="00140985">
        <w:t xml:space="preserve">you </w:t>
      </w:r>
      <w:r>
        <w:t xml:space="preserve">will get familiar with the </w:t>
      </w:r>
      <w:r w:rsidR="00A36434">
        <w:t>dCloud lab environment and do some initial configurations</w:t>
      </w:r>
      <w:r>
        <w:t xml:space="preserve">. </w:t>
      </w:r>
      <w:r w:rsidR="00DC62AA">
        <w:t xml:space="preserve">you </w:t>
      </w:r>
      <w:r>
        <w:t xml:space="preserve">will be using the above reference lab topology throughout this material. </w:t>
      </w:r>
    </w:p>
    <w:p w14:paraId="63050510" w14:textId="77777777" w:rsidR="004D11C0" w:rsidRDefault="004D11C0" w:rsidP="004D11C0">
      <w:pPr>
        <w:pStyle w:val="dC-H2"/>
      </w:pPr>
      <w:r>
        <w:t>Steps</w:t>
      </w:r>
    </w:p>
    <w:p w14:paraId="6FA07053" w14:textId="77777777" w:rsidR="00AB4C1A" w:rsidRDefault="004D11C0" w:rsidP="00FE76A5">
      <w:pPr>
        <w:pStyle w:val="dC-NumberedStep"/>
        <w:widowControl w:val="0"/>
        <w:numPr>
          <w:ilvl w:val="0"/>
          <w:numId w:val="27"/>
        </w:numPr>
        <w:autoSpaceDE w:val="0"/>
        <w:autoSpaceDN w:val="0"/>
        <w:adjustRightInd w:val="0"/>
        <w:rPr>
          <w:rFonts w:cs="Times"/>
          <w:b/>
        </w:rPr>
      </w:pPr>
      <w:r w:rsidRPr="00D64FD7">
        <w:rPr>
          <w:rFonts w:cs="Times"/>
          <w:b/>
        </w:rPr>
        <w:t>View your Lab Session</w:t>
      </w:r>
      <w:r>
        <w:rPr>
          <w:rFonts w:cs="Times"/>
        </w:rPr>
        <w:t xml:space="preserve">: </w:t>
      </w:r>
      <w:r w:rsidRPr="006A4B76">
        <w:rPr>
          <w:rFonts w:cs="Times"/>
        </w:rPr>
        <w:t xml:space="preserve">Select the view button to access the lab. Notice you can click on any of the device icons to view IP address information and credentials. </w:t>
      </w:r>
    </w:p>
    <w:p w14:paraId="66F58B6D" w14:textId="5E5DB13A" w:rsidR="004D11C0" w:rsidRPr="00AB4C1A" w:rsidRDefault="004D11C0" w:rsidP="00FE76A5">
      <w:pPr>
        <w:pStyle w:val="dC-NumberedStep"/>
        <w:widowControl w:val="0"/>
        <w:numPr>
          <w:ilvl w:val="0"/>
          <w:numId w:val="27"/>
        </w:numPr>
        <w:autoSpaceDE w:val="0"/>
        <w:autoSpaceDN w:val="0"/>
        <w:adjustRightInd w:val="0"/>
        <w:rPr>
          <w:rFonts w:cs="Times"/>
          <w:b/>
        </w:rPr>
      </w:pPr>
      <w:r w:rsidRPr="00AB4C1A">
        <w:rPr>
          <w:b/>
        </w:rPr>
        <w:t>Access dCloud with Any</w:t>
      </w:r>
      <w:r w:rsidR="00F55CC9">
        <w:rPr>
          <w:b/>
        </w:rPr>
        <w:t>C</w:t>
      </w:r>
      <w:r w:rsidRPr="00AB4C1A">
        <w:rPr>
          <w:b/>
        </w:rPr>
        <w:t>onnect</w:t>
      </w:r>
      <w:r>
        <w:t xml:space="preserve">: </w:t>
      </w:r>
      <w:r w:rsidRPr="00AB4C1A">
        <w:rPr>
          <w:rFonts w:cs="Times"/>
        </w:rPr>
        <w:t>From the d</w:t>
      </w:r>
      <w:r w:rsidR="00F55CC9">
        <w:rPr>
          <w:rFonts w:cs="Times"/>
        </w:rPr>
        <w:t>C</w:t>
      </w:r>
      <w:r w:rsidRPr="00AB4C1A">
        <w:rPr>
          <w:rFonts w:cs="Times"/>
        </w:rPr>
        <w:t>loud lab topology screen</w:t>
      </w:r>
      <w:r w:rsidR="004E0BA3">
        <w:rPr>
          <w:rFonts w:cs="Times"/>
        </w:rPr>
        <w:t>,</w:t>
      </w:r>
      <w:r w:rsidRPr="00AB4C1A">
        <w:rPr>
          <w:rFonts w:cs="Times"/>
        </w:rPr>
        <w:t xml:space="preserve"> select “Details” in the top left. This opens a pop-up window</w:t>
      </w:r>
      <w:r w:rsidR="004E0BA3">
        <w:rPr>
          <w:rFonts w:cs="Times"/>
        </w:rPr>
        <w:t>;</w:t>
      </w:r>
      <w:r w:rsidRPr="00AB4C1A">
        <w:rPr>
          <w:rFonts w:cs="Times"/>
        </w:rPr>
        <w:t xml:space="preserve"> scroll to “Any</w:t>
      </w:r>
      <w:r w:rsidR="004E0BA3">
        <w:rPr>
          <w:rFonts w:cs="Times"/>
        </w:rPr>
        <w:t>C</w:t>
      </w:r>
      <w:r w:rsidRPr="00AB4C1A">
        <w:rPr>
          <w:rFonts w:cs="Times"/>
        </w:rPr>
        <w:t>onnect Credentials”. On your laptop</w:t>
      </w:r>
      <w:r w:rsidR="004E0BA3">
        <w:rPr>
          <w:rFonts w:cs="Times"/>
        </w:rPr>
        <w:t>,</w:t>
      </w:r>
      <w:r w:rsidRPr="00AB4C1A">
        <w:rPr>
          <w:rFonts w:cs="Times"/>
        </w:rPr>
        <w:t xml:space="preserve"> open the Any</w:t>
      </w:r>
      <w:r w:rsidR="004E0BA3">
        <w:rPr>
          <w:rFonts w:cs="Times"/>
        </w:rPr>
        <w:t>C</w:t>
      </w:r>
      <w:r w:rsidRPr="00AB4C1A">
        <w:rPr>
          <w:rFonts w:cs="Times"/>
        </w:rPr>
        <w:t>onnect VPN application and enter the “Host” information in the network connection box and after connecting</w:t>
      </w:r>
      <w:r w:rsidR="004E0BA3">
        <w:rPr>
          <w:rFonts w:cs="Times"/>
        </w:rPr>
        <w:t>,</w:t>
      </w:r>
      <w:r w:rsidR="007E0398">
        <w:rPr>
          <w:rFonts w:cs="Times"/>
        </w:rPr>
        <w:t xml:space="preserve"> enter the dCloud</w:t>
      </w:r>
      <w:r w:rsidRPr="00AB4C1A">
        <w:rPr>
          <w:rFonts w:cs="Times"/>
        </w:rPr>
        <w:t xml:space="preserve"> provided “User” and “Password” credentials. Once connected</w:t>
      </w:r>
      <w:r w:rsidR="004E0BA3">
        <w:rPr>
          <w:rFonts w:cs="Times"/>
        </w:rPr>
        <w:t>,</w:t>
      </w:r>
      <w:r w:rsidRPr="00AB4C1A">
        <w:rPr>
          <w:rFonts w:cs="Times"/>
        </w:rPr>
        <w:t xml:space="preserve"> your laptop will be given an IP address from the d</w:t>
      </w:r>
      <w:r w:rsidR="00F55CC9">
        <w:rPr>
          <w:rFonts w:cs="Times"/>
        </w:rPr>
        <w:t>C</w:t>
      </w:r>
      <w:r w:rsidRPr="00AB4C1A">
        <w:rPr>
          <w:rFonts w:cs="Times"/>
        </w:rPr>
        <w:t xml:space="preserve">loud lab subnet and will have full routing to all the IP addresses needed in the lab. You can now use your favorite terminal emulation client (iTerm, SecureCRT, Putty or just your MAC laptop Term window) to </w:t>
      </w:r>
      <w:r w:rsidR="004E0BA3">
        <w:rPr>
          <w:rFonts w:cs="Times"/>
        </w:rPr>
        <w:t>SSH or T</w:t>
      </w:r>
      <w:r w:rsidRPr="00AB4C1A">
        <w:rPr>
          <w:rFonts w:cs="Times"/>
        </w:rPr>
        <w:t>elnet to the various devices and also your laptop browser (Chrome recommended) to access any GUI screens.</w:t>
      </w:r>
    </w:p>
    <w:p w14:paraId="74F2BD7F" w14:textId="77777777" w:rsidR="004D11C0" w:rsidRPr="00B5509F" w:rsidRDefault="004D11C0" w:rsidP="004D11C0">
      <w:pPr>
        <w:pStyle w:val="dC-Note"/>
      </w:pPr>
      <w:r w:rsidRPr="00E271B4">
        <w:rPr>
          <w:b/>
        </w:rPr>
        <w:t>NOTE:</w:t>
      </w:r>
      <w:r>
        <w:t xml:space="preserve"> The Chrome browser application is recommended.</w:t>
      </w:r>
    </w:p>
    <w:p w14:paraId="1F5C965E" w14:textId="77777777" w:rsidR="004D11C0" w:rsidRDefault="004D11C0" w:rsidP="004D11C0">
      <w:pPr>
        <w:pStyle w:val="dC-Fig"/>
      </w:pPr>
      <w:r>
        <w:t>dCloud Anyconnect Information</w:t>
      </w:r>
    </w:p>
    <w:p w14:paraId="316861F4" w14:textId="7F9683EF" w:rsidR="00B97F35" w:rsidRDefault="00093A00" w:rsidP="00B97F35">
      <w:pPr>
        <w:pStyle w:val="dC-Normal"/>
      </w:pPr>
      <w:r>
        <w:rPr>
          <w:noProof/>
        </w:rPr>
        <w:drawing>
          <wp:inline distT="0" distB="0" distL="0" distR="0" wp14:anchorId="7056D47C" wp14:editId="564A6FD5">
            <wp:extent cx="6620510" cy="41821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2.tiff"/>
                    <pic:cNvPicPr/>
                  </pic:nvPicPr>
                  <pic:blipFill>
                    <a:blip r:embed="rId13">
                      <a:extLst>
                        <a:ext uri="{28A0092B-C50C-407E-A947-70E740481C1C}">
                          <a14:useLocalDpi xmlns:a14="http://schemas.microsoft.com/office/drawing/2010/main"/>
                        </a:ext>
                      </a:extLst>
                    </a:blip>
                    <a:stretch>
                      <a:fillRect/>
                    </a:stretch>
                  </pic:blipFill>
                  <pic:spPr>
                    <a:xfrm>
                      <a:off x="0" y="0"/>
                      <a:ext cx="6620510" cy="4182110"/>
                    </a:xfrm>
                    <a:prstGeom prst="rect">
                      <a:avLst/>
                    </a:prstGeom>
                  </pic:spPr>
                </pic:pic>
              </a:graphicData>
            </a:graphic>
          </wp:inline>
        </w:drawing>
      </w:r>
    </w:p>
    <w:p w14:paraId="0C8297E6" w14:textId="09277B0F" w:rsidR="00B97F35" w:rsidRDefault="00B97F35" w:rsidP="00FE76A5">
      <w:pPr>
        <w:pStyle w:val="dC-NumberedStep"/>
        <w:numPr>
          <w:ilvl w:val="0"/>
          <w:numId w:val="27"/>
        </w:numPr>
        <w:rPr>
          <w:u w:color="000000"/>
        </w:rPr>
      </w:pPr>
      <w:r w:rsidRPr="00CB7233">
        <w:rPr>
          <w:b/>
        </w:rPr>
        <w:lastRenderedPageBreak/>
        <w:t>G</w:t>
      </w:r>
      <w:r>
        <w:rPr>
          <w:b/>
        </w:rPr>
        <w:t>et</w:t>
      </w:r>
      <w:r w:rsidRPr="00CB7233">
        <w:rPr>
          <w:b/>
        </w:rPr>
        <w:t xml:space="preserve"> familiar with the NFVIS GUI</w:t>
      </w:r>
      <w:r>
        <w:rPr>
          <w:u w:color="000000"/>
        </w:rPr>
        <w:t xml:space="preserve">- </w:t>
      </w:r>
      <w:r w:rsidRPr="00976EE1">
        <w:rPr>
          <w:u w:color="000000"/>
        </w:rPr>
        <w:t>Point your browser to 198.18.</w:t>
      </w:r>
      <w:r>
        <w:rPr>
          <w:u w:color="000000"/>
        </w:rPr>
        <w:t>1.49 or 198.18.1.50</w:t>
      </w:r>
      <w:r w:rsidRPr="00976EE1">
        <w:rPr>
          <w:u w:color="000000"/>
        </w:rPr>
        <w:t xml:space="preserve"> and enter the credentials admin/Cisco123# to access the NFVIS GUI.</w:t>
      </w:r>
    </w:p>
    <w:p w14:paraId="090A0642" w14:textId="6C2A5DC3" w:rsidR="00B97F35" w:rsidRPr="00BE698A" w:rsidRDefault="00B97F35" w:rsidP="00B97F35">
      <w:pPr>
        <w:pStyle w:val="dC-Note"/>
        <w:rPr>
          <w:u w:color="000000"/>
        </w:rPr>
      </w:pPr>
      <w:r w:rsidRPr="008B1099">
        <w:rPr>
          <w:b/>
          <w:u w:color="000000"/>
        </w:rPr>
        <w:t xml:space="preserve">Note: </w:t>
      </w:r>
      <w:r>
        <w:rPr>
          <w:u w:color="000000"/>
        </w:rPr>
        <w:t>If pop-up blockers are enabled on your browser, please disable.</w:t>
      </w:r>
      <w:r w:rsidR="00B7217C">
        <w:rPr>
          <w:u w:color="000000"/>
        </w:rPr>
        <w:t xml:space="preserve"> It also recommended to use the Chrome Browser.</w:t>
      </w:r>
    </w:p>
    <w:p w14:paraId="609ED230" w14:textId="77777777" w:rsidR="00B97F35" w:rsidRDefault="00B97F35" w:rsidP="00B97F35">
      <w:pPr>
        <w:pStyle w:val="dC-Fig"/>
        <w:rPr>
          <w:u w:color="000000"/>
        </w:rPr>
      </w:pPr>
      <w:r>
        <w:rPr>
          <w:u w:color="000000"/>
        </w:rPr>
        <w:t>NFVIS GUI Login page</w:t>
      </w:r>
    </w:p>
    <w:p w14:paraId="47F26ED4" w14:textId="4B64E851" w:rsidR="00B97F35" w:rsidRPr="00976EE1" w:rsidRDefault="004203E5" w:rsidP="00B97F35">
      <w:pPr>
        <w:pStyle w:val="dC-NumberedStep"/>
        <w:ind w:left="360" w:hanging="360"/>
        <w:rPr>
          <w:u w:color="000000"/>
        </w:rPr>
      </w:pPr>
      <w:r>
        <w:rPr>
          <w:noProof/>
          <w:u w:color="000000"/>
        </w:rPr>
        <w:drawing>
          <wp:inline distT="0" distB="0" distL="0" distR="0" wp14:anchorId="7AD43445" wp14:editId="66402A37">
            <wp:extent cx="6620510" cy="3841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fvis_login.tiff"/>
                    <pic:cNvPicPr/>
                  </pic:nvPicPr>
                  <pic:blipFill>
                    <a:blip r:embed="rId14">
                      <a:extLst>
                        <a:ext uri="{28A0092B-C50C-407E-A947-70E740481C1C}">
                          <a14:useLocalDpi xmlns:a14="http://schemas.microsoft.com/office/drawing/2010/main"/>
                        </a:ext>
                      </a:extLst>
                    </a:blip>
                    <a:stretch>
                      <a:fillRect/>
                    </a:stretch>
                  </pic:blipFill>
                  <pic:spPr>
                    <a:xfrm>
                      <a:off x="0" y="0"/>
                      <a:ext cx="6620510" cy="3841750"/>
                    </a:xfrm>
                    <a:prstGeom prst="rect">
                      <a:avLst/>
                    </a:prstGeom>
                  </pic:spPr>
                </pic:pic>
              </a:graphicData>
            </a:graphic>
          </wp:inline>
        </w:drawing>
      </w:r>
    </w:p>
    <w:p w14:paraId="56A835AC" w14:textId="789838DF" w:rsidR="00AB4C1A" w:rsidRDefault="00AB4C1A">
      <w:pPr>
        <w:rPr>
          <w:rFonts w:ascii="Arial" w:hAnsi="Arial"/>
          <w:color w:val="000000"/>
          <w:sz w:val="18"/>
        </w:rPr>
      </w:pPr>
      <w:r>
        <w:br w:type="page"/>
      </w:r>
    </w:p>
    <w:p w14:paraId="3A928A5E" w14:textId="44ABD800" w:rsidR="00B97F35" w:rsidRDefault="00B97F35" w:rsidP="00B97F35">
      <w:pPr>
        <w:pStyle w:val="dC-Normal"/>
      </w:pPr>
      <w:r>
        <w:lastRenderedPageBreak/>
        <w:t xml:space="preserve">You will be presented with a </w:t>
      </w:r>
      <w:r w:rsidR="00207B6D" w:rsidRPr="002F21A3">
        <w:rPr>
          <w:b/>
        </w:rPr>
        <w:t>Home</w:t>
      </w:r>
      <w:r w:rsidR="00207B6D">
        <w:t xml:space="preserve"> </w:t>
      </w:r>
      <w:r>
        <w:t>screen with various performance, resource and utilization meters. On the far left are the various pulldown menu bars for managing the local VNF environments. Explore the various tabs.</w:t>
      </w:r>
    </w:p>
    <w:p w14:paraId="22D2F957" w14:textId="77777777" w:rsidR="00B97F35" w:rsidRDefault="00B97F35" w:rsidP="00B97F35">
      <w:pPr>
        <w:pStyle w:val="dC-Fig"/>
      </w:pPr>
      <w:r>
        <w:t>NFVIS Home Screen</w:t>
      </w:r>
    </w:p>
    <w:p w14:paraId="12B43322" w14:textId="77777777" w:rsidR="00B97F35" w:rsidRPr="00976EE1" w:rsidRDefault="00B97F35" w:rsidP="00B97F35">
      <w:pPr>
        <w:pStyle w:val="dC-Normal"/>
        <w:rPr>
          <w:rFonts w:eastAsiaTheme="minorHAnsi"/>
        </w:rPr>
      </w:pPr>
      <w:r>
        <w:rPr>
          <w:noProof/>
        </w:rPr>
        <w:drawing>
          <wp:inline distT="0" distB="0" distL="0" distR="0" wp14:anchorId="6ECEA2F1" wp14:editId="084DDD02">
            <wp:extent cx="6612255" cy="4281805"/>
            <wp:effectExtent l="0" t="0" r="0" b="10795"/>
            <wp:docPr id="51" name="Picture 51" descr="/var/folders/qg/6yyvn3m16f3gjp9y44w_0ps00000gp/T/com.evernote.Evernote/WebKitDnD.NtQsZB/FCA098BB-C448-4995-BCCC-15F16209D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r/folders/qg/6yyvn3m16f3gjp9y44w_0ps00000gp/T/com.evernote.Evernote/WebKitDnD.NtQsZB/FCA098BB-C448-4995-BCCC-15F16209D66D.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612255" cy="4281805"/>
                    </a:xfrm>
                    <a:prstGeom prst="rect">
                      <a:avLst/>
                    </a:prstGeom>
                    <a:noFill/>
                    <a:ln>
                      <a:noFill/>
                    </a:ln>
                  </pic:spPr>
                </pic:pic>
              </a:graphicData>
            </a:graphic>
          </wp:inline>
        </w:drawing>
      </w:r>
    </w:p>
    <w:p w14:paraId="37F4E3A0" w14:textId="48CD3B4E" w:rsidR="00AB4C1A" w:rsidRDefault="00AB4C1A">
      <w:pPr>
        <w:rPr>
          <w:rFonts w:ascii="Arial" w:hAnsi="Arial"/>
          <w:color w:val="000000"/>
          <w:sz w:val="18"/>
        </w:rPr>
      </w:pPr>
      <w:r>
        <w:br w:type="page"/>
      </w:r>
    </w:p>
    <w:p w14:paraId="04690970" w14:textId="77777777" w:rsidR="00AB4C1A" w:rsidRDefault="00AB4C1A" w:rsidP="00B97F35">
      <w:pPr>
        <w:pStyle w:val="dC-Normal"/>
      </w:pPr>
    </w:p>
    <w:p w14:paraId="261A5F7E" w14:textId="192A030D" w:rsidR="00B97F35" w:rsidRDefault="00B97F35" w:rsidP="00B97F35">
      <w:pPr>
        <w:pStyle w:val="dC-Normal"/>
      </w:pPr>
      <w:r>
        <w:t xml:space="preserve">Click on </w:t>
      </w:r>
      <w:r w:rsidRPr="006741D0">
        <w:t xml:space="preserve">the </w:t>
      </w:r>
      <w:r w:rsidRPr="006741D0">
        <w:rPr>
          <w:b/>
          <w:bCs/>
          <w:iCs/>
        </w:rPr>
        <w:t>VM Life Cycle</w:t>
      </w:r>
      <w:r w:rsidRPr="006741D0">
        <w:t xml:space="preserve"> tab and then </w:t>
      </w:r>
      <w:r w:rsidRPr="006741D0">
        <w:rPr>
          <w:b/>
          <w:bCs/>
          <w:iCs/>
        </w:rPr>
        <w:t>Networking</w:t>
      </w:r>
      <w:r>
        <w:t>. Since this is a</w:t>
      </w:r>
      <w:r w:rsidR="003B3EA3">
        <w:t>n</w:t>
      </w:r>
      <w:r>
        <w:t xml:space="preserve"> NFVIS server image (not running on a ENCS physical box), </w:t>
      </w:r>
      <w:r w:rsidR="00EA681A">
        <w:t>you</w:t>
      </w:r>
      <w:r>
        <w:t xml:space="preserve"> do not have an out-of-band physical mgmt port. </w:t>
      </w:r>
      <w:r w:rsidR="001A4228">
        <w:t xml:space="preserve">You </w:t>
      </w:r>
      <w:r>
        <w:t>have two NICs</w:t>
      </w:r>
      <w:r w:rsidR="00DD463B">
        <w:t>:</w:t>
      </w:r>
      <w:r>
        <w:t xml:space="preserve"> eth0 and eth1. </w:t>
      </w:r>
      <w:r w:rsidR="003F7E3B">
        <w:t xml:space="preserve">You </w:t>
      </w:r>
      <w:r>
        <w:t xml:space="preserve">are accessing the NFVIS system over the </w:t>
      </w:r>
      <w:r w:rsidRPr="002F21A3">
        <w:rPr>
          <w:highlight w:val="lightGray"/>
        </w:rPr>
        <w:t>wan-net</w:t>
      </w:r>
      <w:r>
        <w:t xml:space="preserve"> which is connected to the eth0 NIC. Notice you can click on the video camera in the top right for instructions/help. The </w:t>
      </w:r>
      <w:r w:rsidRPr="002F21A3">
        <w:rPr>
          <w:highlight w:val="lightGray"/>
        </w:rPr>
        <w:t>lan-net</w:t>
      </w:r>
      <w:r>
        <w:t xml:space="preserve"> would typically be used with the embedded LAN switch ports on the ENCS, facing the inside of the branch.</w:t>
      </w:r>
    </w:p>
    <w:p w14:paraId="5CCE2AD4" w14:textId="77777777" w:rsidR="00B97F35" w:rsidRDefault="00B97F35" w:rsidP="00B97F35">
      <w:pPr>
        <w:pStyle w:val="dC-Fig"/>
      </w:pPr>
      <w:r>
        <w:t>NFVIS Networking Page</w:t>
      </w:r>
    </w:p>
    <w:p w14:paraId="6C4E00D9" w14:textId="77777777" w:rsidR="00B97F35" w:rsidRDefault="00B97F35" w:rsidP="00B97F35">
      <w:pPr>
        <w:pStyle w:val="dC-Normal"/>
        <w:rPr>
          <w:rFonts w:ascii="Times New Roman" w:hAnsi="Times New Roman"/>
        </w:rPr>
      </w:pPr>
      <w:r>
        <w:rPr>
          <w:noProof/>
        </w:rPr>
        <w:drawing>
          <wp:inline distT="0" distB="0" distL="0" distR="0" wp14:anchorId="2E24471B" wp14:editId="40C8A52F">
            <wp:extent cx="6607175" cy="3977005"/>
            <wp:effectExtent l="0" t="0" r="0" b="10795"/>
            <wp:docPr id="52" name="Picture 52" descr="/var/folders/qg/6yyvn3m16f3gjp9y44w_0ps00000gp/T/com.evernote.Evernote/WebKitDnD.6qZH2Q/192CC86C-F4D9-4B61-A2BA-F7B889375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qg/6yyvn3m16f3gjp9y44w_0ps00000gp/T/com.evernote.Evernote/WebKitDnD.6qZH2Q/192CC86C-F4D9-4B61-A2BA-F7B889375167.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607175" cy="3977005"/>
                    </a:xfrm>
                    <a:prstGeom prst="rect">
                      <a:avLst/>
                    </a:prstGeom>
                    <a:noFill/>
                    <a:ln>
                      <a:noFill/>
                    </a:ln>
                  </pic:spPr>
                </pic:pic>
              </a:graphicData>
            </a:graphic>
          </wp:inline>
        </w:drawing>
      </w:r>
    </w:p>
    <w:p w14:paraId="59537C7A" w14:textId="65FEB752" w:rsidR="00F72775" w:rsidRDefault="00F72775">
      <w:pPr>
        <w:rPr>
          <w:rFonts w:ascii="Arial" w:hAnsi="Arial"/>
          <w:color w:val="000000"/>
          <w:sz w:val="18"/>
          <w:u w:val="single"/>
        </w:rPr>
      </w:pPr>
      <w:r>
        <w:rPr>
          <w:u w:val="single"/>
        </w:rPr>
        <w:br w:type="page"/>
      </w:r>
    </w:p>
    <w:p w14:paraId="77CBA7B1" w14:textId="77777777" w:rsidR="00D542DC" w:rsidRDefault="00D542DC" w:rsidP="00D542DC">
      <w:pPr>
        <w:pStyle w:val="dC-NumberedStep"/>
        <w:rPr>
          <w:u w:val="single"/>
        </w:rPr>
      </w:pPr>
    </w:p>
    <w:p w14:paraId="60F3651F" w14:textId="7BC3C85C" w:rsidR="00D542DC" w:rsidRPr="00D542DC" w:rsidRDefault="00D542DC" w:rsidP="00D542DC">
      <w:pPr>
        <w:pStyle w:val="dC-Normal"/>
      </w:pPr>
      <w:r>
        <w:t>A</w:t>
      </w:r>
      <w:r w:rsidRPr="00014B3F">
        <w:t>ccess the NFVIS GUI</w:t>
      </w:r>
      <w:r w:rsidR="001D5426">
        <w:t xml:space="preserve"> by</w:t>
      </w:r>
      <w:r w:rsidRPr="00014B3F">
        <w:t xml:space="preserve"> select</w:t>
      </w:r>
      <w:r w:rsidR="001D5426">
        <w:t>ing</w:t>
      </w:r>
      <w:r w:rsidRPr="00014B3F">
        <w:t> </w:t>
      </w:r>
      <w:r w:rsidRPr="002B5A47">
        <w:rPr>
          <w:b/>
        </w:rPr>
        <w:t xml:space="preserve">VM Life Cycle—&gt;Image </w:t>
      </w:r>
      <w:r w:rsidRPr="00D542DC">
        <w:rPr>
          <w:b/>
        </w:rPr>
        <w:t>Repo</w:t>
      </w:r>
      <w:r w:rsidR="00DC788D">
        <w:rPr>
          <w:b/>
        </w:rPr>
        <w:t>sitory</w:t>
      </w:r>
      <w:r w:rsidRPr="00D542DC">
        <w:t xml:space="preserve"> and verify there</w:t>
      </w:r>
      <w:r>
        <w:t xml:space="preserve"> are no VNF images or profiles stored locally. Also, select </w:t>
      </w:r>
      <w:r w:rsidRPr="002B5A47">
        <w:rPr>
          <w:b/>
        </w:rPr>
        <w:t>VM Life Cycle—&gt;</w:t>
      </w:r>
      <w:r>
        <w:rPr>
          <w:b/>
        </w:rPr>
        <w:t xml:space="preserve">Manage </w:t>
      </w:r>
      <w:r>
        <w:t>and verify there are no active VNF deployments.</w:t>
      </w:r>
    </w:p>
    <w:p w14:paraId="4FAF32F3" w14:textId="38AD0007" w:rsidR="00D542DC" w:rsidRPr="00D542DC" w:rsidRDefault="00B97F35" w:rsidP="00D542DC">
      <w:pPr>
        <w:pStyle w:val="dC-Fig"/>
      </w:pPr>
      <w:r>
        <w:t>NFVIS Image Repo Screen</w:t>
      </w:r>
    </w:p>
    <w:p w14:paraId="14654B28" w14:textId="772A425D" w:rsidR="00B97F35" w:rsidRPr="00D542DC" w:rsidRDefault="00B97F35" w:rsidP="00D542DC">
      <w:pPr>
        <w:pStyle w:val="dC-Normal"/>
      </w:pPr>
      <w:r>
        <w:rPr>
          <w:noProof/>
        </w:rPr>
        <w:drawing>
          <wp:inline distT="0" distB="0" distL="0" distR="0" wp14:anchorId="77889B73" wp14:editId="4EC09279">
            <wp:extent cx="6615430" cy="2962910"/>
            <wp:effectExtent l="0" t="0" r="0" b="8890"/>
            <wp:docPr id="54" name="Picture 54" descr="/var/folders/qg/6yyvn3m16f3gjp9y44w_0ps00000gp/T/com.evernote.Evernote/WebKitDnD.5YelTm/83924FB9-7172-498A-803A-2592AEB5F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qg/6yyvn3m16f3gjp9y44w_0ps00000gp/T/com.evernote.Evernote/WebKitDnD.5YelTm/83924FB9-7172-498A-803A-2592AEB5F897.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615430" cy="2962910"/>
                    </a:xfrm>
                    <a:prstGeom prst="rect">
                      <a:avLst/>
                    </a:prstGeom>
                    <a:noFill/>
                    <a:ln>
                      <a:noFill/>
                    </a:ln>
                  </pic:spPr>
                </pic:pic>
              </a:graphicData>
            </a:graphic>
          </wp:inline>
        </w:drawing>
      </w:r>
    </w:p>
    <w:p w14:paraId="0D00F6B4" w14:textId="77777777" w:rsidR="00B97F35" w:rsidRPr="00B97F35" w:rsidRDefault="00B97F35" w:rsidP="00B97F35">
      <w:pPr>
        <w:pStyle w:val="dC-NumberedStep"/>
      </w:pPr>
    </w:p>
    <w:p w14:paraId="517C02F4" w14:textId="5C3B62B3" w:rsidR="004D11C0" w:rsidRDefault="00093A00" w:rsidP="00FE76A5">
      <w:pPr>
        <w:pStyle w:val="dC-NumberedStep"/>
        <w:numPr>
          <w:ilvl w:val="0"/>
          <w:numId w:val="27"/>
        </w:numPr>
      </w:pPr>
      <w:r>
        <w:rPr>
          <w:b/>
        </w:rPr>
        <w:t>SSH into the NSO host</w:t>
      </w:r>
      <w:r w:rsidR="004D11C0" w:rsidRPr="00D64FD7">
        <w:rPr>
          <w:b/>
        </w:rPr>
        <w:t xml:space="preserve"> and </w:t>
      </w:r>
      <w:r>
        <w:rPr>
          <w:b/>
        </w:rPr>
        <w:t>bring up the vBranch container</w:t>
      </w:r>
      <w:r w:rsidR="004D11C0" w:rsidRPr="00DB64E8">
        <w:t xml:space="preserve">: The </w:t>
      </w:r>
      <w:r w:rsidR="004D11C0">
        <w:t>NSO</w:t>
      </w:r>
      <w:r>
        <w:t xml:space="preserve"> vBranch application is loaded in a Docker container image on a</w:t>
      </w:r>
      <w:r w:rsidR="004D11C0" w:rsidRPr="00DB64E8">
        <w:t xml:space="preserve"> Cent</w:t>
      </w:r>
      <w:r w:rsidR="004E0BA3">
        <w:t>OS</w:t>
      </w:r>
      <w:r w:rsidR="004D11C0" w:rsidRPr="00DB64E8">
        <w:t xml:space="preserve"> </w:t>
      </w:r>
      <w:r w:rsidR="004D11C0">
        <w:t>Linux host</w:t>
      </w:r>
      <w:r>
        <w:t>. Th</w:t>
      </w:r>
      <w:r w:rsidR="00173DD1">
        <w:t>is</w:t>
      </w:r>
      <w:r>
        <w:t xml:space="preserve"> container image has a complete running vBranch Function Pack system and is pre-configured with </w:t>
      </w:r>
      <w:r w:rsidR="001A431A">
        <w:t>NSO network element drivers (</w:t>
      </w:r>
      <w:r>
        <w:t>NED</w:t>
      </w:r>
      <w:r w:rsidR="001A431A">
        <w:t>s)</w:t>
      </w:r>
      <w:r>
        <w:t xml:space="preserve">, VNF </w:t>
      </w:r>
      <w:r w:rsidR="004E0BA3">
        <w:t>d</w:t>
      </w:r>
      <w:r>
        <w:t>escriptors</w:t>
      </w:r>
      <w:r w:rsidR="004E0BA3">
        <w:t>,</w:t>
      </w:r>
      <w:r>
        <w:t xml:space="preserve"> and deployment catalogs.</w:t>
      </w:r>
    </w:p>
    <w:p w14:paraId="1D8A3950" w14:textId="0E2F039B" w:rsidR="004D11C0" w:rsidRPr="00BE4EEC" w:rsidRDefault="004D11C0" w:rsidP="004D11C0">
      <w:pPr>
        <w:pStyle w:val="dC-Note"/>
      </w:pPr>
      <w:r w:rsidRPr="00D64FD7">
        <w:rPr>
          <w:b/>
        </w:rPr>
        <w:t>NOTE:</w:t>
      </w:r>
      <w:r>
        <w:t xml:space="preserve"> </w:t>
      </w:r>
      <w:r w:rsidRPr="00DB64E8">
        <w:rPr>
          <w:rFonts w:cs="Times"/>
          <w:color w:val="000000"/>
          <w:szCs w:val="18"/>
        </w:rPr>
        <w:t>It is highly </w:t>
      </w:r>
      <w:r w:rsidRPr="00D64FD7">
        <w:rPr>
          <w:rFonts w:cs="Times"/>
          <w:bCs/>
          <w:color w:val="000000"/>
          <w:szCs w:val="18"/>
        </w:rPr>
        <w:t>recommended</w:t>
      </w:r>
      <w:r w:rsidRPr="00DB64E8">
        <w:rPr>
          <w:rFonts w:cs="Times"/>
          <w:color w:val="000000"/>
          <w:szCs w:val="18"/>
        </w:rPr>
        <w:t> to use a simple text editor such as Notepad or Sublime to copy/paste lab guide CLI commands. O</w:t>
      </w:r>
      <w:r>
        <w:rPr>
          <w:rFonts w:cs="Times"/>
          <w:color w:val="000000"/>
          <w:u w:color="000000"/>
        </w:rPr>
        <w:t xml:space="preserve">nce the command is in the text editor, you can modify the commands and also ensure there are no special characters or hidden linefeeds. Then copy </w:t>
      </w:r>
      <w:r w:rsidR="00093A00">
        <w:rPr>
          <w:rFonts w:cs="Times"/>
          <w:color w:val="000000"/>
          <w:u w:color="000000"/>
        </w:rPr>
        <w:t xml:space="preserve">the </w:t>
      </w:r>
      <w:r>
        <w:rPr>
          <w:rFonts w:cs="Times"/>
          <w:color w:val="000000"/>
          <w:u w:color="000000"/>
        </w:rPr>
        <w:t>command into the terminal window for your device. This will also provide you a history if you need to go back and redo anything.</w:t>
      </w:r>
    </w:p>
    <w:p w14:paraId="5AC57067" w14:textId="6832A71C" w:rsidR="004D11C0" w:rsidRDefault="004D11C0" w:rsidP="004D11C0">
      <w:pPr>
        <w:pStyle w:val="dC-Normal"/>
        <w:rPr>
          <w:rFonts w:cs="Times"/>
        </w:rPr>
      </w:pPr>
      <w:bookmarkStart w:id="12" w:name="Scenario_Title_2"/>
      <w:bookmarkEnd w:id="12"/>
      <w:r>
        <w:rPr>
          <w:rFonts w:cs="Times"/>
        </w:rPr>
        <w:t>SSH from your laptop’s terminal application</w:t>
      </w:r>
      <w:r w:rsidR="00D542DC">
        <w:rPr>
          <w:rFonts w:cs="Times"/>
        </w:rPr>
        <w:t xml:space="preserve"> to the NSO host</w:t>
      </w:r>
      <w:r>
        <w:rPr>
          <w:rFonts w:cs="Times"/>
        </w:rPr>
        <w:t>:</w:t>
      </w:r>
    </w:p>
    <w:p w14:paraId="6375FE0D" w14:textId="5DF12BF8" w:rsidR="004D11C0" w:rsidRDefault="004D11C0" w:rsidP="004D11C0">
      <w:pPr>
        <w:pStyle w:val="dC-CommandLine"/>
      </w:pPr>
      <w:r w:rsidRPr="007E289C">
        <w:rPr>
          <w:b/>
        </w:rPr>
        <w:t>ssh</w:t>
      </w:r>
      <w:r>
        <w:t xml:space="preserve"> </w:t>
      </w:r>
      <w:r w:rsidR="00D542DC">
        <w:rPr>
          <w:b/>
        </w:rPr>
        <w:t>root@198.18.134</w:t>
      </w:r>
      <w:r w:rsidRPr="007E289C">
        <w:rPr>
          <w:b/>
        </w:rPr>
        <w:t>.</w:t>
      </w:r>
      <w:r w:rsidR="00D542DC">
        <w:rPr>
          <w:b/>
        </w:rPr>
        <w:t>4</w:t>
      </w:r>
    </w:p>
    <w:p w14:paraId="40A0225F" w14:textId="50BFC698" w:rsidR="004D11C0" w:rsidRDefault="004D11C0" w:rsidP="004D11C0">
      <w:pPr>
        <w:pStyle w:val="dC-CommandLine"/>
        <w:rPr>
          <w:b/>
        </w:rPr>
      </w:pPr>
      <w:r>
        <w:t xml:space="preserve">password: </w:t>
      </w:r>
      <w:r w:rsidR="00D542DC">
        <w:rPr>
          <w:b/>
        </w:rPr>
        <w:t>C1</w:t>
      </w:r>
      <w:r w:rsidRPr="007E289C">
        <w:rPr>
          <w:b/>
        </w:rPr>
        <w:t>sco123</w:t>
      </w:r>
      <w:r w:rsidR="00D542DC">
        <w:rPr>
          <w:b/>
        </w:rPr>
        <w:t>45</w:t>
      </w:r>
    </w:p>
    <w:p w14:paraId="157AB2DB" w14:textId="77777777" w:rsidR="00597571" w:rsidRDefault="00597571" w:rsidP="00597571">
      <w:pPr>
        <w:pStyle w:val="dC-CommandLine"/>
      </w:pPr>
      <w:r>
        <w:t>Last login: Tue Jan 30 15:11:13 2018 from 10.16.91.100</w:t>
      </w:r>
    </w:p>
    <w:p w14:paraId="48665679" w14:textId="1F2C3089" w:rsidR="00597571" w:rsidRDefault="00597571" w:rsidP="00597571">
      <w:pPr>
        <w:pStyle w:val="dC-CommandLine"/>
      </w:pPr>
      <w:r>
        <w:t>[root@nso ~]#</w:t>
      </w:r>
    </w:p>
    <w:p w14:paraId="46A0B98E" w14:textId="28B551F0" w:rsidR="00D542DC" w:rsidRDefault="008C7B79" w:rsidP="004D11C0">
      <w:pPr>
        <w:pStyle w:val="dC-Normal"/>
        <w:rPr>
          <w:szCs w:val="18"/>
        </w:rPr>
      </w:pPr>
      <w:r>
        <w:rPr>
          <w:szCs w:val="18"/>
        </w:rPr>
        <w:t xml:space="preserve">Run the locally stored </w:t>
      </w:r>
      <w:r w:rsidRPr="002F21A3">
        <w:rPr>
          <w:szCs w:val="18"/>
          <w:highlight w:val="lightGray"/>
        </w:rPr>
        <w:t>sevt-vbranch:</w:t>
      </w:r>
      <w:r w:rsidR="004203E5" w:rsidRPr="002F21A3">
        <w:rPr>
          <w:szCs w:val="18"/>
          <w:highlight w:val="lightGray"/>
        </w:rPr>
        <w:t>7</w:t>
      </w:r>
      <w:r>
        <w:rPr>
          <w:szCs w:val="18"/>
        </w:rPr>
        <w:t xml:space="preserve"> docker image</w:t>
      </w:r>
      <w:r w:rsidR="00E84BB8">
        <w:rPr>
          <w:szCs w:val="18"/>
        </w:rPr>
        <w:t xml:space="preserve"> along with </w:t>
      </w:r>
      <w:r w:rsidR="006C6D06">
        <w:rPr>
          <w:szCs w:val="18"/>
        </w:rPr>
        <w:t>map</w:t>
      </w:r>
      <w:r w:rsidR="00E84BB8">
        <w:rPr>
          <w:szCs w:val="18"/>
        </w:rPr>
        <w:t>ping</w:t>
      </w:r>
      <w:r w:rsidR="006C6D06">
        <w:rPr>
          <w:szCs w:val="18"/>
        </w:rPr>
        <w:t xml:space="preserve"> the local /root/sample_files volume to /sample_files in the container</w:t>
      </w:r>
      <w:r w:rsidR="00DD1617">
        <w:rPr>
          <w:szCs w:val="18"/>
        </w:rPr>
        <w:t>,</w:t>
      </w:r>
      <w:r w:rsidR="006C6D06">
        <w:rPr>
          <w:szCs w:val="18"/>
        </w:rPr>
        <w:t xml:space="preserve"> and do the appropriate port mapping between the host and the container</w:t>
      </w:r>
      <w:r w:rsidR="00E84BB8">
        <w:rPr>
          <w:szCs w:val="18"/>
        </w:rPr>
        <w:t xml:space="preserve">. The below </w:t>
      </w:r>
      <w:r w:rsidR="004203E5">
        <w:rPr>
          <w:szCs w:val="18"/>
        </w:rPr>
        <w:t>“</w:t>
      </w:r>
      <w:r w:rsidR="004203E5" w:rsidRPr="002F21A3">
        <w:rPr>
          <w:szCs w:val="18"/>
          <w:highlight w:val="lightGray"/>
        </w:rPr>
        <w:t>docker run</w:t>
      </w:r>
      <w:r w:rsidR="004203E5">
        <w:rPr>
          <w:szCs w:val="18"/>
        </w:rPr>
        <w:t xml:space="preserve">” command </w:t>
      </w:r>
      <w:r w:rsidR="00E84BB8">
        <w:rPr>
          <w:szCs w:val="18"/>
        </w:rPr>
        <w:t xml:space="preserve">is one long command line with no </w:t>
      </w:r>
      <w:r w:rsidR="004203E5">
        <w:rPr>
          <w:szCs w:val="18"/>
        </w:rPr>
        <w:t>l</w:t>
      </w:r>
      <w:r w:rsidR="00E84BB8">
        <w:rPr>
          <w:szCs w:val="18"/>
        </w:rPr>
        <w:t xml:space="preserve">ine </w:t>
      </w:r>
      <w:r w:rsidR="004203E5">
        <w:rPr>
          <w:szCs w:val="18"/>
        </w:rPr>
        <w:t>f</w:t>
      </w:r>
      <w:r w:rsidR="00E84BB8">
        <w:rPr>
          <w:szCs w:val="18"/>
        </w:rPr>
        <w:t>eed.</w:t>
      </w:r>
    </w:p>
    <w:p w14:paraId="2B9137F7" w14:textId="77777777" w:rsidR="000A26AE" w:rsidRDefault="000A26AE" w:rsidP="000A26AE">
      <w:pPr>
        <w:pStyle w:val="dC-CommandLine"/>
      </w:pPr>
      <w:r>
        <w:t>[root@nso ~]# docker images</w:t>
      </w:r>
    </w:p>
    <w:p w14:paraId="7D1CBD38" w14:textId="77777777" w:rsidR="000A26AE" w:rsidRDefault="000A26AE" w:rsidP="000A26AE">
      <w:pPr>
        <w:pStyle w:val="dC-CommandLine"/>
      </w:pPr>
      <w:r>
        <w:t>REPOSITORY          TAG                 IMAGE ID            CREATED             SIZE</w:t>
      </w:r>
    </w:p>
    <w:p w14:paraId="5293F9EA" w14:textId="77777777" w:rsidR="000A26AE" w:rsidRDefault="000A26AE" w:rsidP="000A26AE">
      <w:pPr>
        <w:pStyle w:val="dC-CommandLine"/>
      </w:pPr>
      <w:r>
        <w:t>sevt-vbranch        8                   a99e77d63893        45 hours ago        5.35 GB</w:t>
      </w:r>
    </w:p>
    <w:p w14:paraId="11E7677E" w14:textId="77777777" w:rsidR="000A26AE" w:rsidRDefault="000A26AE" w:rsidP="000A26AE">
      <w:pPr>
        <w:pStyle w:val="dC-CommandLine"/>
      </w:pPr>
      <w:r>
        <w:t>sevt-vbranch        7                   2bdd893e8d7b        5 months ago        5.018 GB</w:t>
      </w:r>
    </w:p>
    <w:p w14:paraId="17CD9A7D" w14:textId="757A0C4F" w:rsidR="00882955" w:rsidRDefault="000A26AE" w:rsidP="000A26AE">
      <w:pPr>
        <w:pStyle w:val="dC-CommandLine"/>
      </w:pPr>
      <w:r>
        <w:t>sevt-vbranch        6                   9e84f0df565f        5 months ago        4.696 GB</w:t>
      </w:r>
    </w:p>
    <w:p w14:paraId="71552877" w14:textId="06E09697" w:rsidR="006C6D06" w:rsidRPr="000A26AE" w:rsidRDefault="006C6D06" w:rsidP="000A26AE">
      <w:pPr>
        <w:pStyle w:val="dC-CommandLine"/>
        <w:rPr>
          <w:b/>
        </w:rPr>
      </w:pPr>
      <w:r>
        <w:lastRenderedPageBreak/>
        <w:t xml:space="preserve">[root@nso ~]# </w:t>
      </w:r>
      <w:r w:rsidRPr="00E84BB8">
        <w:rPr>
          <w:b/>
        </w:rPr>
        <w:t>docker run -v /root/sample_files/:/sample_files --network host -p 80:80 -p 8080:8080 -p 830:830 -p 4000:4000 -p 2024:2024 -p 9191:9191 -p 9090:9090 -it sevt-vbranch:</w:t>
      </w:r>
      <w:r w:rsidR="000A26AE">
        <w:rPr>
          <w:b/>
        </w:rPr>
        <w:t>8</w:t>
      </w:r>
    </w:p>
    <w:p w14:paraId="7BE3957B" w14:textId="77777777" w:rsidR="009C0B91" w:rsidRDefault="009C0B91" w:rsidP="009C0B91">
      <w:pPr>
        <w:pStyle w:val="dC-CommandLine"/>
      </w:pPr>
      <w:r>
        <w:t>Local Installation is already present</w:t>
      </w:r>
    </w:p>
    <w:p w14:paraId="64EA7C67" w14:textId="77777777" w:rsidR="009C0B91" w:rsidRDefault="009C0B91" w:rsidP="009C0B91">
      <w:pPr>
        <w:pStyle w:val="dC-CommandLine"/>
      </w:pPr>
      <w:r>
        <w:t>/usr/shared/vBranch</w:t>
      </w:r>
    </w:p>
    <w:p w14:paraId="12B36AD7" w14:textId="77777777" w:rsidR="009C0B91" w:rsidRDefault="009C0B91" w:rsidP="009C0B91">
      <w:pPr>
        <w:pStyle w:val="dC-CommandLine"/>
      </w:pPr>
      <w:r>
        <w:t>Install dir is /usr/shared/vBranch</w:t>
      </w:r>
    </w:p>
    <w:p w14:paraId="08167168" w14:textId="77777777" w:rsidR="009C0B91" w:rsidRDefault="009C0B91" w:rsidP="009C0B91">
      <w:pPr>
        <w:pStyle w:val="dC-CommandLine"/>
      </w:pPr>
      <w:r>
        <w:t>Checking for NSO</w:t>
      </w:r>
    </w:p>
    <w:p w14:paraId="60095834" w14:textId="77777777" w:rsidR="009C0B91" w:rsidRDefault="009C0B91" w:rsidP="009C0B91">
      <w:pPr>
        <w:pStyle w:val="dC-CommandLine"/>
      </w:pPr>
      <w:r>
        <w:t>NCS Down , Starting NCS</w:t>
      </w:r>
    </w:p>
    <w:p w14:paraId="6189B049" w14:textId="77777777" w:rsidR="009C0B91" w:rsidRDefault="009C0B91" w:rsidP="009C0B91">
      <w:pPr>
        <w:pStyle w:val="dC-CommandLine"/>
      </w:pPr>
      <w:r>
        <w:t>ncs[56]: - Starting NCS vsn: 4.5.5.1</w:t>
      </w:r>
    </w:p>
    <w:p w14:paraId="7A3CC1D9" w14:textId="77777777" w:rsidR="009C0B91" w:rsidRDefault="009C0B91" w:rsidP="009C0B91">
      <w:pPr>
        <w:pStyle w:val="dC-CommandLine"/>
      </w:pPr>
      <w:r>
        <w:t>ncs[56]: - Loading file confd.fxs</w:t>
      </w:r>
    </w:p>
    <w:p w14:paraId="07E5A02A" w14:textId="77777777" w:rsidR="009C0B91" w:rsidRDefault="009C0B91" w:rsidP="009C0B91">
      <w:pPr>
        <w:pStyle w:val="dC-CommandLine"/>
      </w:pPr>
      <w:r>
        <w:t>ncs[56]: - Loading file ietf-yang-types.fxs</w:t>
      </w:r>
    </w:p>
    <w:p w14:paraId="0F3E2854" w14:textId="77777777" w:rsidR="009C0B91" w:rsidRDefault="009C0B91" w:rsidP="009C0B91">
      <w:pPr>
        <w:pStyle w:val="dC-CommandLine"/>
      </w:pPr>
      <w:r>
        <w:t>ncs[56]: - Loading file ietf-inet-types.fxs</w:t>
      </w:r>
    </w:p>
    <w:p w14:paraId="5E9DD36A" w14:textId="77777777" w:rsidR="009C0B91" w:rsidRDefault="009C0B91" w:rsidP="009C0B91">
      <w:pPr>
        <w:pStyle w:val="dC-CommandLine"/>
      </w:pPr>
      <w:r>
        <w:t>ncs[56]: - Loading file confd_cfg.fxs</w:t>
      </w:r>
    </w:p>
    <w:p w14:paraId="67C46C7C" w14:textId="77777777" w:rsidR="009C0B91" w:rsidRDefault="009C0B91" w:rsidP="009C0B91">
      <w:pPr>
        <w:pStyle w:val="dC-CommandLine"/>
      </w:pPr>
      <w:r>
        <w:t>ncs[56]: - Loading file config.fxs</w:t>
      </w:r>
    </w:p>
    <w:p w14:paraId="7582CF39" w14:textId="77777777" w:rsidR="009C0B91" w:rsidRDefault="009C0B91" w:rsidP="009C0B91">
      <w:pPr>
        <w:pStyle w:val="dC-CommandLine"/>
      </w:pPr>
      <w:r>
        <w:t>ncs[56]: - Loading file netconf.fxs</w:t>
      </w:r>
    </w:p>
    <w:p w14:paraId="3654B96A" w14:textId="77777777" w:rsidR="009C0B91" w:rsidRDefault="009C0B91" w:rsidP="009C0B91">
      <w:pPr>
        <w:pStyle w:val="dC-CommandLine"/>
      </w:pPr>
      <w:r>
        <w:t>ncs[56]: - Loading file netconf_notification.fxs</w:t>
      </w:r>
    </w:p>
    <w:p w14:paraId="6B59ED26" w14:textId="77777777" w:rsidR="009C0B91" w:rsidRDefault="009C0B91" w:rsidP="009C0B91">
      <w:pPr>
        <w:pStyle w:val="dC-CommandLine"/>
      </w:pPr>
      <w:r>
        <w:t>ncs[56]: - Loading file netconf_actions.fxs</w:t>
      </w:r>
    </w:p>
    <w:p w14:paraId="3189B7EE" w14:textId="77777777" w:rsidR="009C0B91" w:rsidRDefault="009C0B91" w:rsidP="006C6D06">
      <w:pPr>
        <w:pStyle w:val="dC-CommandLine"/>
      </w:pPr>
      <w:r>
        <w:t>ncs[56]: - Loading file yang.fxs</w:t>
      </w:r>
    </w:p>
    <w:p w14:paraId="3FA86220" w14:textId="2D4651F2" w:rsidR="006C6D06" w:rsidRDefault="006C6D06" w:rsidP="006C6D06">
      <w:pPr>
        <w:pStyle w:val="dC-CommandLine"/>
      </w:pPr>
      <w:r>
        <w:t>...</w:t>
      </w:r>
    </w:p>
    <w:p w14:paraId="38A1ABBD" w14:textId="77777777" w:rsidR="006C6D06" w:rsidRDefault="006C6D06" w:rsidP="006C6D06">
      <w:pPr>
        <w:pStyle w:val="dC-CommandLine"/>
      </w:pPr>
    </w:p>
    <w:p w14:paraId="7DC2740C" w14:textId="77777777" w:rsidR="006C6D06" w:rsidRDefault="006C6D06" w:rsidP="006C6D06">
      <w:pPr>
        <w:pStyle w:val="dC-CommandLine"/>
      </w:pPr>
    </w:p>
    <w:p w14:paraId="3FB691D9" w14:textId="77777777" w:rsidR="009C0B91" w:rsidRDefault="009C0B91" w:rsidP="009C0B91">
      <w:pPr>
        <w:pStyle w:val="dC-CommandLine"/>
      </w:pPr>
      <w:r>
        <w:t>ncs[56]: - Loading MIB: /usr/nso/nso-4.5.5.1/lib/ncs/lib/snmp/snmp/priv/mibs/SNMP-USER-BASED-SM-MIB.bin</w:t>
      </w:r>
    </w:p>
    <w:p w14:paraId="5A061A5B" w14:textId="77777777" w:rsidR="009C0B91" w:rsidRDefault="009C0B91" w:rsidP="009C0B91">
      <w:pPr>
        <w:pStyle w:val="dC-CommandLine"/>
      </w:pPr>
      <w:r>
        <w:t>ncs[56]: - Loading MIB: /usr/nso/nso-4.5.5.1/lib/ncs/lib/snmp/snmp/priv/mibs/SNMP-VIEW-BASED-ACM-MIB.bin</w:t>
      </w:r>
    </w:p>
    <w:p w14:paraId="372DFDCF" w14:textId="77777777" w:rsidR="009C0B91" w:rsidRDefault="009C0B91" w:rsidP="009C0B91">
      <w:pPr>
        <w:pStyle w:val="dC-CommandLine"/>
      </w:pPr>
      <w:r>
        <w:t>ncs[56]: - Starting to listen for CLI SSH on 0.0.0.0:2024</w:t>
      </w:r>
    </w:p>
    <w:p w14:paraId="7A6EC57D" w14:textId="77777777" w:rsidR="009C0B91" w:rsidRDefault="009C0B91" w:rsidP="009C0B91">
      <w:pPr>
        <w:pStyle w:val="dC-CommandLine"/>
      </w:pPr>
      <w:r>
        <w:t>ncs[56]: - Starting to listen for CLI SSH on :::2024</w:t>
      </w:r>
    </w:p>
    <w:p w14:paraId="069B3DB5" w14:textId="77777777" w:rsidR="009C0B91" w:rsidRDefault="009C0B91" w:rsidP="009C0B91">
      <w:pPr>
        <w:pStyle w:val="dC-CommandLine"/>
      </w:pPr>
      <w:r>
        <w:t>ncs[56]: - NCS started vsn: 4.5.5.1</w:t>
      </w:r>
    </w:p>
    <w:p w14:paraId="2EBA4CE7" w14:textId="77777777" w:rsidR="009C0B91" w:rsidRDefault="009C0B91" w:rsidP="006C6D06">
      <w:pPr>
        <w:pStyle w:val="dC-CommandLine"/>
      </w:pPr>
      <w:r>
        <w:t>ncs[56]: - Starting the NCS Smart Licensing Java VM</w:t>
      </w:r>
    </w:p>
    <w:p w14:paraId="2CEB5534" w14:textId="77777777" w:rsidR="006C6D06" w:rsidRDefault="006C6D06" w:rsidP="006C6D06">
      <w:pPr>
        <w:pStyle w:val="dC-CommandLine"/>
      </w:pPr>
    </w:p>
    <w:p w14:paraId="5B307817" w14:textId="77777777" w:rsidR="006C6D06" w:rsidRDefault="006C6D06" w:rsidP="006C6D06">
      <w:pPr>
        <w:pStyle w:val="dC-CommandLine"/>
      </w:pPr>
      <w:r>
        <w:t>admin connected from 127.0.0.1 using console on nso</w:t>
      </w:r>
    </w:p>
    <w:p w14:paraId="491E5399" w14:textId="2B79EB6D" w:rsidR="006C6D06" w:rsidRDefault="006C6D06" w:rsidP="006C6D06">
      <w:pPr>
        <w:pStyle w:val="dC-CommandLine"/>
      </w:pPr>
      <w:r>
        <w:t>admin@ncs&gt;</w:t>
      </w:r>
    </w:p>
    <w:p w14:paraId="6202CB7D" w14:textId="45F47B42" w:rsidR="000A26AE" w:rsidRDefault="006C6D06" w:rsidP="000A26AE">
      <w:pPr>
        <w:pStyle w:val="dC-Note"/>
        <w:rPr>
          <w:u w:color="000000"/>
        </w:rPr>
      </w:pPr>
      <w:r w:rsidRPr="006C6D06">
        <w:rPr>
          <w:color w:val="FF0000"/>
        </w:rPr>
        <w:t xml:space="preserve">Critical Step! </w:t>
      </w:r>
      <w:r w:rsidRPr="00F950E5">
        <w:rPr>
          <w:b/>
        </w:rPr>
        <w:t>Gracefully exi</w:t>
      </w:r>
      <w:r w:rsidR="000A26AE">
        <w:rPr>
          <w:b/>
        </w:rPr>
        <w:t xml:space="preserve">t </w:t>
      </w:r>
      <w:r w:rsidRPr="00F950E5">
        <w:rPr>
          <w:b/>
        </w:rPr>
        <w:t xml:space="preserve">the </w:t>
      </w:r>
      <w:r w:rsidR="000A26AE">
        <w:rPr>
          <w:b/>
        </w:rPr>
        <w:t xml:space="preserve">running </w:t>
      </w:r>
      <w:r w:rsidRPr="00F950E5">
        <w:rPr>
          <w:b/>
        </w:rPr>
        <w:t>container and start new bash session</w:t>
      </w:r>
      <w:r w:rsidR="000A26AE">
        <w:rPr>
          <w:b/>
        </w:rPr>
        <w:t xml:space="preserve"> to that container</w:t>
      </w:r>
      <w:r w:rsidRPr="00F950E5">
        <w:rPr>
          <w:b/>
        </w:rPr>
        <w:t>-</w:t>
      </w:r>
      <w:r w:rsidR="004E0BA3">
        <w:t xml:space="preserve"> </w:t>
      </w:r>
      <w:r w:rsidRPr="000708B4">
        <w:rPr>
          <w:u w:color="000000"/>
        </w:rPr>
        <w:t xml:space="preserve">If </w:t>
      </w:r>
      <w:r w:rsidR="000A41D2">
        <w:rPr>
          <w:u w:color="000000"/>
        </w:rPr>
        <w:t>you</w:t>
      </w:r>
      <w:r w:rsidR="000A41D2" w:rsidRPr="000708B4">
        <w:rPr>
          <w:u w:color="000000"/>
        </w:rPr>
        <w:t xml:space="preserve"> </w:t>
      </w:r>
      <w:r w:rsidRPr="000708B4">
        <w:rPr>
          <w:u w:color="000000"/>
        </w:rPr>
        <w:t xml:space="preserve">inadvertently exit </w:t>
      </w:r>
      <w:r w:rsidR="00B72A6C">
        <w:rPr>
          <w:u w:color="000000"/>
        </w:rPr>
        <w:t xml:space="preserve">from </w:t>
      </w:r>
      <w:r w:rsidRPr="000708B4">
        <w:rPr>
          <w:u w:color="000000"/>
        </w:rPr>
        <w:t xml:space="preserve">the container </w:t>
      </w:r>
      <w:r>
        <w:rPr>
          <w:u w:color="000000"/>
        </w:rPr>
        <w:t xml:space="preserve">at this point, </w:t>
      </w:r>
      <w:r w:rsidRPr="000708B4">
        <w:rPr>
          <w:u w:color="000000"/>
        </w:rPr>
        <w:t xml:space="preserve">it will kill the </w:t>
      </w:r>
      <w:r w:rsidR="000A26AE">
        <w:rPr>
          <w:u w:color="000000"/>
        </w:rPr>
        <w:t xml:space="preserve">whole container and the running </w:t>
      </w:r>
      <w:r w:rsidRPr="000708B4">
        <w:rPr>
          <w:u w:color="000000"/>
        </w:rPr>
        <w:t xml:space="preserve">NSO process. Thus, </w:t>
      </w:r>
      <w:r w:rsidR="00B8461D">
        <w:rPr>
          <w:u w:color="000000"/>
        </w:rPr>
        <w:t>you</w:t>
      </w:r>
      <w:r w:rsidR="00B8461D" w:rsidRPr="000708B4">
        <w:rPr>
          <w:u w:color="000000"/>
        </w:rPr>
        <w:t xml:space="preserve"> </w:t>
      </w:r>
      <w:r w:rsidR="00B8461D">
        <w:rPr>
          <w:u w:color="000000"/>
        </w:rPr>
        <w:t>should</w:t>
      </w:r>
      <w:r w:rsidR="00B8461D" w:rsidRPr="000708B4">
        <w:rPr>
          <w:u w:color="000000"/>
        </w:rPr>
        <w:t xml:space="preserve"> </w:t>
      </w:r>
      <w:r w:rsidRPr="000708B4">
        <w:rPr>
          <w:u w:color="000000"/>
        </w:rPr>
        <w:t xml:space="preserve">gracefully exit this session (which keeps </w:t>
      </w:r>
      <w:r w:rsidR="000A26AE">
        <w:rPr>
          <w:u w:color="000000"/>
        </w:rPr>
        <w:t>NSO</w:t>
      </w:r>
      <w:r w:rsidRPr="000708B4">
        <w:rPr>
          <w:u w:color="000000"/>
        </w:rPr>
        <w:t xml:space="preserve"> as a running process)</w:t>
      </w:r>
      <w:r w:rsidR="006A5789">
        <w:rPr>
          <w:u w:color="000000"/>
        </w:rPr>
        <w:t>,</w:t>
      </w:r>
      <w:r w:rsidRPr="000708B4">
        <w:rPr>
          <w:u w:color="000000"/>
        </w:rPr>
        <w:t xml:space="preserve"> and </w:t>
      </w:r>
      <w:r w:rsidR="00192B8E">
        <w:rPr>
          <w:u w:color="000000"/>
        </w:rPr>
        <w:t>then</w:t>
      </w:r>
      <w:r w:rsidRPr="000708B4">
        <w:rPr>
          <w:u w:color="000000"/>
        </w:rPr>
        <w:t xml:space="preserve"> start a new bash session to work from. </w:t>
      </w:r>
      <w:r w:rsidR="007F7FE7">
        <w:rPr>
          <w:u w:color="000000"/>
        </w:rPr>
        <w:t>In t</w:t>
      </w:r>
      <w:r w:rsidRPr="000708B4">
        <w:rPr>
          <w:u w:color="000000"/>
        </w:rPr>
        <w:t>his way</w:t>
      </w:r>
      <w:r w:rsidR="004E0BA3">
        <w:rPr>
          <w:u w:color="000000"/>
        </w:rPr>
        <w:t>,</w:t>
      </w:r>
      <w:r w:rsidRPr="000708B4">
        <w:rPr>
          <w:u w:color="000000"/>
        </w:rPr>
        <w:t xml:space="preserve"> if </w:t>
      </w:r>
      <w:r w:rsidR="001E185E">
        <w:rPr>
          <w:u w:color="000000"/>
        </w:rPr>
        <w:t>you</w:t>
      </w:r>
      <w:r w:rsidR="001E185E" w:rsidRPr="000708B4">
        <w:rPr>
          <w:u w:color="000000"/>
        </w:rPr>
        <w:t xml:space="preserve"> </w:t>
      </w:r>
      <w:r w:rsidRPr="000708B4">
        <w:rPr>
          <w:u w:color="000000"/>
        </w:rPr>
        <w:t xml:space="preserve">exit </w:t>
      </w:r>
      <w:r w:rsidR="000B019E">
        <w:rPr>
          <w:u w:color="000000"/>
        </w:rPr>
        <w:t xml:space="preserve">from </w:t>
      </w:r>
      <w:r w:rsidRPr="000708B4">
        <w:rPr>
          <w:u w:color="000000"/>
        </w:rPr>
        <w:t>the container</w:t>
      </w:r>
      <w:r w:rsidR="009673DA">
        <w:rPr>
          <w:u w:color="000000"/>
        </w:rPr>
        <w:t>,</w:t>
      </w:r>
      <w:r w:rsidR="000A26AE">
        <w:rPr>
          <w:u w:color="000000"/>
        </w:rPr>
        <w:t xml:space="preserve"> </w:t>
      </w:r>
      <w:r w:rsidRPr="000708B4">
        <w:rPr>
          <w:u w:color="000000"/>
        </w:rPr>
        <w:t xml:space="preserve">it will not kill the process.  </w:t>
      </w:r>
      <w:r w:rsidR="00201E07">
        <w:rPr>
          <w:u w:color="000000"/>
        </w:rPr>
        <w:t xml:space="preserve">To do this, </w:t>
      </w:r>
      <w:r>
        <w:rPr>
          <w:u w:color="000000"/>
        </w:rPr>
        <w:t>enter</w:t>
      </w:r>
      <w:r w:rsidR="00201E07">
        <w:rPr>
          <w:u w:color="000000"/>
        </w:rPr>
        <w:t xml:space="preserve"> </w:t>
      </w:r>
      <w:r w:rsidR="00E84BB8">
        <w:rPr>
          <w:u w:color="000000"/>
        </w:rPr>
        <w:t xml:space="preserve">“Control p” </w:t>
      </w:r>
      <w:r w:rsidR="007F3C79">
        <w:rPr>
          <w:u w:color="000000"/>
        </w:rPr>
        <w:t xml:space="preserve">followed by </w:t>
      </w:r>
      <w:r w:rsidR="00E84BB8">
        <w:rPr>
          <w:u w:color="000000"/>
        </w:rPr>
        <w:t>“Control q”, back to back.</w:t>
      </w:r>
    </w:p>
    <w:p w14:paraId="76D8D9B0" w14:textId="67F7BB53" w:rsidR="000A26AE" w:rsidRPr="000A26AE" w:rsidRDefault="000A26AE" w:rsidP="000A26AE">
      <w:pPr>
        <w:pStyle w:val="dC-Normal"/>
      </w:pPr>
      <w:r>
        <w:t>First exit the NCS CLI:</w:t>
      </w:r>
    </w:p>
    <w:p w14:paraId="7063FBCB" w14:textId="4193561C" w:rsidR="006C6D06" w:rsidRDefault="006C6D06" w:rsidP="006C6D06">
      <w:pPr>
        <w:pStyle w:val="dC-CommandLine"/>
      </w:pPr>
      <w:r>
        <w:t>admin@ncs&gt;</w:t>
      </w:r>
    </w:p>
    <w:p w14:paraId="46BF9627" w14:textId="42718904" w:rsidR="006C6D06" w:rsidRPr="000A26AE" w:rsidRDefault="006C6D06" w:rsidP="006C6D06">
      <w:pPr>
        <w:pStyle w:val="dC-CommandLine"/>
        <w:rPr>
          <w:b/>
        </w:rPr>
      </w:pPr>
      <w:r>
        <w:t xml:space="preserve">admin@ncs&gt; </w:t>
      </w:r>
      <w:r w:rsidR="000A26AE" w:rsidRPr="000A26AE">
        <w:rPr>
          <w:b/>
        </w:rPr>
        <w:t>exit</w:t>
      </w:r>
    </w:p>
    <w:p w14:paraId="41952541" w14:textId="77777777" w:rsidR="000A26AE" w:rsidRDefault="000A26AE" w:rsidP="000A26AE">
      <w:pPr>
        <w:pStyle w:val="dC-CommandLine"/>
      </w:pPr>
    </w:p>
    <w:p w14:paraId="0102E902" w14:textId="009577CF" w:rsidR="000A26AE" w:rsidRDefault="000A26AE" w:rsidP="000A26AE">
      <w:pPr>
        <w:pStyle w:val="dC-Normal"/>
      </w:pPr>
      <w:r>
        <w:t>Now, gracefully exit the container shell:</w:t>
      </w:r>
    </w:p>
    <w:p w14:paraId="4CDA8945" w14:textId="76D0F647" w:rsidR="000A26AE" w:rsidRDefault="000A26AE" w:rsidP="000A26AE">
      <w:pPr>
        <w:pStyle w:val="dC-CommandLine"/>
      </w:pPr>
      <w:r>
        <w:t>root@nso:~/vBranch_tempfiles/nso-4.5.5.1-vBranch-bundle-1.2.0-4/local-install#</w:t>
      </w:r>
    </w:p>
    <w:p w14:paraId="164F9224" w14:textId="3CA624B2" w:rsidR="000A26AE" w:rsidRDefault="000A26AE" w:rsidP="000A26AE">
      <w:pPr>
        <w:pStyle w:val="dC-CommandLine"/>
      </w:pPr>
      <w:r>
        <w:t xml:space="preserve">root@nso:~/vBranch_tempfiles/nso-4.5.5.1-vBranch-bundle-1.2.0-4/local-install# </w:t>
      </w:r>
      <w:r w:rsidRPr="00E84BB8">
        <w:rPr>
          <w:b/>
        </w:rPr>
        <w:t>&lt;CTL</w:t>
      </w:r>
      <w:r>
        <w:rPr>
          <w:b/>
        </w:rPr>
        <w:t>-</w:t>
      </w:r>
      <w:r w:rsidRPr="00E84BB8">
        <w:rPr>
          <w:b/>
        </w:rPr>
        <w:t>p</w:t>
      </w:r>
      <w:r>
        <w:rPr>
          <w:b/>
        </w:rPr>
        <w:t>&gt;</w:t>
      </w:r>
      <w:r w:rsidRPr="00E84BB8">
        <w:rPr>
          <w:b/>
        </w:rPr>
        <w:t>&lt;CTL</w:t>
      </w:r>
      <w:r>
        <w:rPr>
          <w:b/>
        </w:rPr>
        <w:t>-</w:t>
      </w:r>
      <w:r w:rsidRPr="00E84BB8">
        <w:rPr>
          <w:b/>
        </w:rPr>
        <w:t>q</w:t>
      </w:r>
      <w:r>
        <w:rPr>
          <w:b/>
        </w:rPr>
        <w:t>&gt;</w:t>
      </w:r>
    </w:p>
    <w:p w14:paraId="78AC0BF5" w14:textId="75100CAB" w:rsidR="006C6D06" w:rsidRDefault="006C6D06" w:rsidP="006C6D06">
      <w:pPr>
        <w:pStyle w:val="dC-CommandLine"/>
      </w:pPr>
      <w:r>
        <w:t>[root@nso ~]#</w:t>
      </w:r>
    </w:p>
    <w:p w14:paraId="7B53AE09" w14:textId="6FDE1072" w:rsidR="006C6D06" w:rsidRDefault="000A26AE" w:rsidP="004D11C0">
      <w:pPr>
        <w:pStyle w:val="dC-Normal"/>
        <w:rPr>
          <w:szCs w:val="18"/>
        </w:rPr>
      </w:pPr>
      <w:r>
        <w:rPr>
          <w:szCs w:val="18"/>
        </w:rPr>
        <w:t>Now you are back in the host OS</w:t>
      </w:r>
      <w:r w:rsidR="0088378C">
        <w:rPr>
          <w:szCs w:val="18"/>
        </w:rPr>
        <w:t>.</w:t>
      </w:r>
      <w:r>
        <w:rPr>
          <w:szCs w:val="18"/>
        </w:rPr>
        <w:t xml:space="preserve"> </w:t>
      </w:r>
      <w:r w:rsidR="0088378C">
        <w:rPr>
          <w:szCs w:val="18"/>
        </w:rPr>
        <w:t>V</w:t>
      </w:r>
      <w:r w:rsidR="00E84BB8">
        <w:rPr>
          <w:szCs w:val="18"/>
        </w:rPr>
        <w:t xml:space="preserve">erify </w:t>
      </w:r>
      <w:r w:rsidR="00C041E1">
        <w:rPr>
          <w:szCs w:val="18"/>
        </w:rPr>
        <w:t xml:space="preserve">that </w:t>
      </w:r>
      <w:r w:rsidR="00E84BB8">
        <w:rPr>
          <w:szCs w:val="18"/>
        </w:rPr>
        <w:t>the container is still running</w:t>
      </w:r>
      <w:r w:rsidR="00167C2D">
        <w:rPr>
          <w:szCs w:val="18"/>
        </w:rPr>
        <w:t>. Then</w:t>
      </w:r>
      <w:r w:rsidR="00E84BB8">
        <w:rPr>
          <w:szCs w:val="18"/>
        </w:rPr>
        <w:t xml:space="preserve"> re-enter the container with a new bash shell</w:t>
      </w:r>
      <w:r w:rsidR="00B95AB6">
        <w:rPr>
          <w:szCs w:val="18"/>
        </w:rPr>
        <w:t xml:space="preserve">. </w:t>
      </w:r>
      <w:r w:rsidR="00D24C2C">
        <w:rPr>
          <w:szCs w:val="18"/>
        </w:rPr>
        <w:t xml:space="preserve">(Note that </w:t>
      </w:r>
      <w:r w:rsidR="00D24C2C">
        <w:rPr>
          <w:szCs w:val="18"/>
        </w:rPr>
        <w:t>y</w:t>
      </w:r>
      <w:r w:rsidR="00B95AB6">
        <w:rPr>
          <w:szCs w:val="18"/>
        </w:rPr>
        <w:t xml:space="preserve">our container ID will be different </w:t>
      </w:r>
      <w:r w:rsidR="00537AB3">
        <w:rPr>
          <w:szCs w:val="18"/>
        </w:rPr>
        <w:t>than</w:t>
      </w:r>
      <w:r w:rsidR="00B95AB6">
        <w:rPr>
          <w:szCs w:val="18"/>
        </w:rPr>
        <w:t xml:space="preserve"> the one show</w:t>
      </w:r>
      <w:r>
        <w:rPr>
          <w:szCs w:val="18"/>
        </w:rPr>
        <w:t xml:space="preserve"> below</w:t>
      </w:r>
      <w:r w:rsidR="00B95AB6">
        <w:rPr>
          <w:szCs w:val="18"/>
        </w:rPr>
        <w:t>.</w:t>
      </w:r>
      <w:r w:rsidR="00D24C2C">
        <w:rPr>
          <w:szCs w:val="18"/>
        </w:rPr>
        <w:t>)</w:t>
      </w:r>
    </w:p>
    <w:p w14:paraId="5E7DB381" w14:textId="77777777" w:rsidR="000A26AE" w:rsidRDefault="000A26AE" w:rsidP="000A26AE">
      <w:pPr>
        <w:pStyle w:val="dC-CommandLine"/>
      </w:pPr>
      <w:r>
        <w:t xml:space="preserve">[root@nso ~]# </w:t>
      </w:r>
      <w:r w:rsidRPr="000A26AE">
        <w:rPr>
          <w:b/>
        </w:rPr>
        <w:t>docker ps</w:t>
      </w:r>
    </w:p>
    <w:p w14:paraId="175C4358" w14:textId="77777777" w:rsidR="000A26AE" w:rsidRDefault="000A26AE" w:rsidP="000A26AE">
      <w:pPr>
        <w:pStyle w:val="dC-CommandLine"/>
      </w:pPr>
      <w:r>
        <w:t>CONTAINER ID        IMAGE               COMMAND                  CREATED             STATUS              PORTS               NAMES</w:t>
      </w:r>
    </w:p>
    <w:p w14:paraId="49903486" w14:textId="77777777" w:rsidR="000A26AE" w:rsidRDefault="000A26AE" w:rsidP="000A26AE">
      <w:pPr>
        <w:pStyle w:val="dC-CommandLine"/>
      </w:pPr>
      <w:r w:rsidRPr="000A26AE">
        <w:rPr>
          <w:b/>
          <w:color w:val="FF0000"/>
        </w:rPr>
        <w:t>8af78f2d2c82</w:t>
      </w:r>
      <w:r>
        <w:t xml:space="preserve">        sevt-vbranch:8      "/bin/sh -c './local-"   29 hours ago        Up 29 hours                             </w:t>
      </w:r>
      <w:r w:rsidRPr="000A26AE">
        <w:rPr>
          <w:b/>
          <w:color w:val="FF0000"/>
        </w:rPr>
        <w:t>modest_perlman</w:t>
      </w:r>
    </w:p>
    <w:p w14:paraId="623CB09E" w14:textId="36BB22F0" w:rsidR="00B95AB6" w:rsidRDefault="000A26AE" w:rsidP="000A26AE">
      <w:pPr>
        <w:pStyle w:val="dC-CommandLine"/>
      </w:pPr>
      <w:r>
        <w:t xml:space="preserve">[root@nso ~]# </w:t>
      </w:r>
      <w:r w:rsidR="00B95AB6">
        <w:t xml:space="preserve">[root@nso ~]# </w:t>
      </w:r>
      <w:r w:rsidR="00B95AB6" w:rsidRPr="00B95AB6">
        <w:rPr>
          <w:b/>
        </w:rPr>
        <w:t xml:space="preserve">docker exec -it </w:t>
      </w:r>
      <w:r w:rsidRPr="000A26AE">
        <w:rPr>
          <w:b/>
          <w:color w:val="FF0000"/>
        </w:rPr>
        <w:t>8af78f2d2c82</w:t>
      </w:r>
      <w:r w:rsidR="00B95AB6" w:rsidRPr="00B95AB6">
        <w:rPr>
          <w:b/>
        </w:rPr>
        <w:t xml:space="preserve"> bash</w:t>
      </w:r>
    </w:p>
    <w:p w14:paraId="4D507716" w14:textId="77777777" w:rsidR="00B95AB6" w:rsidRDefault="00B95AB6" w:rsidP="00B95AB6">
      <w:pPr>
        <w:pStyle w:val="dC-CommandLine"/>
      </w:pPr>
      <w:r>
        <w:t xml:space="preserve">root@nso:~/vBranch_tempfiles/nso-4.5.2-vBranch-bundle-M1-1.2.0-21/local-install# </w:t>
      </w:r>
    </w:p>
    <w:p w14:paraId="11A83219" w14:textId="7BF17BBA" w:rsidR="001869DA" w:rsidRDefault="00B95AB6" w:rsidP="00B134B9">
      <w:pPr>
        <w:pStyle w:val="dC-CommandLine"/>
      </w:pPr>
      <w:r>
        <w:t>root@nso:~/vBranch_tempfiles/nso-4.5.2-vBranch-bundle-M1-1.2.0-21/local-install#</w:t>
      </w:r>
    </w:p>
    <w:p w14:paraId="588BF97F" w14:textId="1BE79DB2" w:rsidR="00B134B9" w:rsidRDefault="00B134B9" w:rsidP="00B134B9">
      <w:pPr>
        <w:pStyle w:val="dC-Note"/>
      </w:pPr>
      <w:r w:rsidRPr="00B134B9">
        <w:rPr>
          <w:b/>
        </w:rPr>
        <w:lastRenderedPageBreak/>
        <w:t>Note:</w:t>
      </w:r>
      <w:r>
        <w:t xml:space="preserve"> If for any reason your container gets killed (including d</w:t>
      </w:r>
      <w:r w:rsidR="00F55CC9">
        <w:t>C</w:t>
      </w:r>
      <w:r>
        <w:t xml:space="preserve">loud instabilities), the safest </w:t>
      </w:r>
      <w:r w:rsidR="000614D8">
        <w:t xml:space="preserve">recovery </w:t>
      </w:r>
      <w:r>
        <w:t>approach is to reboot your Cent</w:t>
      </w:r>
      <w:r w:rsidR="004E0BA3">
        <w:t>OS</w:t>
      </w:r>
      <w:r>
        <w:t xml:space="preserve"> host and re-run the “</w:t>
      </w:r>
      <w:r w:rsidRPr="00B134B9">
        <w:rPr>
          <w:b/>
        </w:rPr>
        <w:t>docker run</w:t>
      </w:r>
      <w:r>
        <w:t>.</w:t>
      </w:r>
      <w:r w:rsidR="004E0BA3">
        <w:t>.</w:t>
      </w:r>
      <w:r>
        <w:t xml:space="preserve">.” command. Unfortunately, any NSO config work </w:t>
      </w:r>
      <w:r w:rsidR="000A26AE">
        <w:t xml:space="preserve">you previously executed </w:t>
      </w:r>
      <w:r>
        <w:t xml:space="preserve">will </w:t>
      </w:r>
      <w:r w:rsidR="000A26AE">
        <w:t>be</w:t>
      </w:r>
      <w:r>
        <w:t xml:space="preserve"> lost.</w:t>
      </w:r>
    </w:p>
    <w:p w14:paraId="4640758D" w14:textId="1FCE5904" w:rsidR="001446CE" w:rsidRPr="00CA6AA1" w:rsidRDefault="001869DA" w:rsidP="002F21A3">
      <w:pPr>
        <w:pStyle w:val="dC-NumberedStep"/>
        <w:numPr>
          <w:ilvl w:val="0"/>
          <w:numId w:val="27"/>
        </w:numPr>
        <w:rPr>
          <w:szCs w:val="18"/>
        </w:rPr>
      </w:pPr>
      <w:r>
        <w:rPr>
          <w:b/>
        </w:rPr>
        <w:t xml:space="preserve">Access </w:t>
      </w:r>
      <w:r w:rsidR="00B463AB">
        <w:rPr>
          <w:b/>
        </w:rPr>
        <w:t xml:space="preserve">NSO </w:t>
      </w:r>
      <w:r>
        <w:rPr>
          <w:b/>
        </w:rPr>
        <w:t>CLI and examine vBranch catalogs</w:t>
      </w:r>
      <w:r w:rsidRPr="00DB64E8">
        <w:t xml:space="preserve">: </w:t>
      </w:r>
      <w:r w:rsidR="00B95AB6">
        <w:t xml:space="preserve">You can now interact with the NSO system as normal. You can move to the running directory </w:t>
      </w:r>
      <w:r w:rsidR="000A26AE">
        <w:t xml:space="preserve">(/usr/shared/vBranch) </w:t>
      </w:r>
      <w:r w:rsidR="00B95AB6">
        <w:t xml:space="preserve">and you can also enter </w:t>
      </w:r>
      <w:r w:rsidR="000A26AE">
        <w:t>into</w:t>
      </w:r>
      <w:r w:rsidR="00B95AB6">
        <w:t xml:space="preserve"> ncs command line</w:t>
      </w:r>
      <w:r w:rsidR="000A26AE">
        <w:t xml:space="preserve"> shell</w:t>
      </w:r>
      <w:r w:rsidR="00B95AB6">
        <w:t xml:space="preserve">. If needed, you can safely exit back to </w:t>
      </w:r>
      <w:r w:rsidR="00537AB3">
        <w:t>Linux</w:t>
      </w:r>
      <w:r w:rsidR="00B95AB6">
        <w:t xml:space="preserve"> mode by typing “</w:t>
      </w:r>
      <w:r w:rsidR="00B95AB6" w:rsidRPr="001869DA">
        <w:rPr>
          <w:b/>
        </w:rPr>
        <w:t>exit</w:t>
      </w:r>
      <w:r w:rsidR="00B95AB6">
        <w:t>” and you can re-enter the running container with the above “</w:t>
      </w:r>
      <w:r w:rsidR="00B95AB6" w:rsidRPr="001869DA">
        <w:rPr>
          <w:b/>
        </w:rPr>
        <w:t>docker exec”</w:t>
      </w:r>
      <w:r w:rsidR="00B95AB6">
        <w:t xml:space="preserve"> command.</w:t>
      </w:r>
    </w:p>
    <w:p w14:paraId="67CD26B8" w14:textId="48EC5CC3" w:rsidR="001446CE" w:rsidRDefault="001446CE" w:rsidP="001446CE">
      <w:pPr>
        <w:pStyle w:val="dC-CommandLine"/>
      </w:pPr>
      <w:r>
        <w:t xml:space="preserve">root@nso:~/vBranch_tempfiles/nso-4.5.2-vBranch-bundle-M1-1.2.0-21/local-install# </w:t>
      </w:r>
      <w:r w:rsidRPr="001446CE">
        <w:rPr>
          <w:b/>
        </w:rPr>
        <w:t>cd /usr/shared/vBranch</w:t>
      </w:r>
    </w:p>
    <w:p w14:paraId="44535B80" w14:textId="77777777" w:rsidR="001446CE" w:rsidRDefault="001446CE" w:rsidP="001446CE">
      <w:pPr>
        <w:pStyle w:val="dC-CommandLine"/>
      </w:pPr>
      <w:r>
        <w:t xml:space="preserve">root@nso:/usr/shared/vBranch# </w:t>
      </w:r>
    </w:p>
    <w:p w14:paraId="4CEA249A" w14:textId="77777777" w:rsidR="001446CE" w:rsidRDefault="001446CE" w:rsidP="001446CE">
      <w:pPr>
        <w:pStyle w:val="dC-CommandLine"/>
      </w:pPr>
      <w:r>
        <w:t xml:space="preserve">root@nso:/usr/shared/vBranch# </w:t>
      </w:r>
      <w:r w:rsidRPr="001446CE">
        <w:rPr>
          <w:b/>
        </w:rPr>
        <w:t>ls -l</w:t>
      </w:r>
    </w:p>
    <w:p w14:paraId="4D8AFF63" w14:textId="77777777" w:rsidR="001446CE" w:rsidRDefault="001446CE" w:rsidP="001446CE">
      <w:pPr>
        <w:pStyle w:val="dC-CommandLine"/>
      </w:pPr>
      <w:r>
        <w:t>total 40</w:t>
      </w:r>
    </w:p>
    <w:p w14:paraId="15F3FB86" w14:textId="77777777" w:rsidR="002D4AA5" w:rsidRDefault="002D4AA5" w:rsidP="002D4AA5">
      <w:pPr>
        <w:pStyle w:val="dC-CommandLine"/>
      </w:pPr>
      <w:r>
        <w:t>-rw-r--r--. 1 root root   622 Apr 16 14:38 README.ncs</w:t>
      </w:r>
    </w:p>
    <w:p w14:paraId="4C04F8CE" w14:textId="77777777" w:rsidR="002D4AA5" w:rsidRDefault="002D4AA5" w:rsidP="002D4AA5">
      <w:pPr>
        <w:pStyle w:val="dC-CommandLine"/>
      </w:pPr>
      <w:r>
        <w:t>drwxr-xr-x. 3 root root    17 Apr 16 14:38 cpe-day0</w:t>
      </w:r>
    </w:p>
    <w:p w14:paraId="75C9C85B" w14:textId="77777777" w:rsidR="002D4AA5" w:rsidRDefault="002D4AA5" w:rsidP="002D4AA5">
      <w:pPr>
        <w:pStyle w:val="dC-CommandLine"/>
      </w:pPr>
      <w:r>
        <w:t>drwxr-xr-x. 2 root root   167 Apr 16 14:38 device-templates</w:t>
      </w:r>
    </w:p>
    <w:p w14:paraId="59183CE0" w14:textId="77777777" w:rsidR="002D4AA5" w:rsidRDefault="002D4AA5" w:rsidP="002D4AA5">
      <w:pPr>
        <w:pStyle w:val="dC-CommandLine"/>
      </w:pPr>
      <w:r>
        <w:t>drwxr-xr-x. 7 root root   128 Apr 16 14:38 docroot</w:t>
      </w:r>
    </w:p>
    <w:p w14:paraId="11E433EC" w14:textId="77777777" w:rsidR="002D4AA5" w:rsidRDefault="002D4AA5" w:rsidP="002D4AA5">
      <w:pPr>
        <w:pStyle w:val="dC-CommandLine"/>
      </w:pPr>
      <w:r>
        <w:t>drwxr-xr-x. 2 root root  4096 Jun 11 01:07 logs</w:t>
      </w:r>
    </w:p>
    <w:p w14:paraId="7AA89057" w14:textId="77777777" w:rsidR="002D4AA5" w:rsidRDefault="002D4AA5" w:rsidP="002D4AA5">
      <w:pPr>
        <w:pStyle w:val="dC-CommandLine"/>
      </w:pPr>
      <w:r>
        <w:t>drwxr-xr-x. 2 root root    58 Jun 11 01:06 ncs-cdb</w:t>
      </w:r>
    </w:p>
    <w:p w14:paraId="2FB64EDF" w14:textId="77777777" w:rsidR="002D4AA5" w:rsidRDefault="002D4AA5" w:rsidP="002D4AA5">
      <w:pPr>
        <w:pStyle w:val="dC-CommandLine"/>
      </w:pPr>
      <w:r>
        <w:t>-rw-r--r--. 1 root root 10068 Apr 16 14:38 ncs.conf</w:t>
      </w:r>
    </w:p>
    <w:p w14:paraId="7FFC7ED3" w14:textId="77777777" w:rsidR="002D4AA5" w:rsidRDefault="002D4AA5" w:rsidP="002D4AA5">
      <w:pPr>
        <w:pStyle w:val="dC-CommandLine"/>
      </w:pPr>
      <w:r>
        <w:t>drwxr-xr-x. 3 root root    65 Apr 16 14:40 netsim</w:t>
      </w:r>
    </w:p>
    <w:p w14:paraId="149A5F3D" w14:textId="77777777" w:rsidR="002D4AA5" w:rsidRDefault="002D4AA5" w:rsidP="002D4AA5">
      <w:pPr>
        <w:pStyle w:val="dC-CommandLine"/>
      </w:pPr>
      <w:r>
        <w:t>drwxr-xr-x. 5 root root  4096 May 25 14:04 packages</w:t>
      </w:r>
    </w:p>
    <w:p w14:paraId="014460EF" w14:textId="77777777" w:rsidR="002D4AA5" w:rsidRDefault="002D4AA5" w:rsidP="002D4AA5">
      <w:pPr>
        <w:pStyle w:val="dC-CommandLine"/>
      </w:pPr>
      <w:r>
        <w:t>drwxr-xr-x. 4 root root    40 Apr 16 14:38 scripts</w:t>
      </w:r>
    </w:p>
    <w:p w14:paraId="37476606" w14:textId="77777777" w:rsidR="002D4AA5" w:rsidRDefault="002D4AA5" w:rsidP="002D4AA5">
      <w:pPr>
        <w:pStyle w:val="dC-CommandLine"/>
      </w:pPr>
      <w:r>
        <w:t>drwxr-xr-x. 5 root root  4096 Jun 11 01:07 state</w:t>
      </w:r>
    </w:p>
    <w:p w14:paraId="4921CCAC" w14:textId="77777777" w:rsidR="002D4AA5" w:rsidRDefault="002D4AA5" w:rsidP="002D4AA5">
      <w:pPr>
        <w:pStyle w:val="dC-CommandLine"/>
      </w:pPr>
      <w:r>
        <w:t>-rw-r--r--. 1 root root   267 Jun 11 01:07 storedstate</w:t>
      </w:r>
    </w:p>
    <w:p w14:paraId="30B5B548" w14:textId="77777777" w:rsidR="002D4AA5" w:rsidRDefault="002D4AA5" w:rsidP="002D4AA5">
      <w:pPr>
        <w:pStyle w:val="dC-CommandLine"/>
      </w:pPr>
      <w:r>
        <w:t>drwxr-xr-x. 3 root root    22 Apr 16 14:40 target</w:t>
      </w:r>
    </w:p>
    <w:p w14:paraId="6AA1D862" w14:textId="3771BCEF" w:rsidR="001446CE" w:rsidRDefault="002D4AA5" w:rsidP="001446CE">
      <w:pPr>
        <w:pStyle w:val="dC-CommandLine"/>
      </w:pPr>
      <w:r>
        <w:t>drwxr-xr-x. 2 root root  4096 Apr 16 14:40 xml</w:t>
      </w:r>
    </w:p>
    <w:p w14:paraId="2EAF7B76" w14:textId="77777777" w:rsidR="001446CE" w:rsidRDefault="001446CE" w:rsidP="001446CE">
      <w:pPr>
        <w:pStyle w:val="dC-CommandLine"/>
      </w:pPr>
    </w:p>
    <w:p w14:paraId="5DF71C30" w14:textId="77777777" w:rsidR="001446CE" w:rsidRPr="001446CE" w:rsidRDefault="001446CE" w:rsidP="001446CE">
      <w:pPr>
        <w:pStyle w:val="dC-CommandLine"/>
        <w:rPr>
          <w:b/>
        </w:rPr>
      </w:pPr>
      <w:r>
        <w:t xml:space="preserve">root@nso:/usr/shared/vBranch# </w:t>
      </w:r>
      <w:r w:rsidRPr="001446CE">
        <w:rPr>
          <w:b/>
        </w:rPr>
        <w:t>ncs_cli -u admin -C</w:t>
      </w:r>
    </w:p>
    <w:p w14:paraId="6C014F8D" w14:textId="77777777" w:rsidR="001446CE" w:rsidRDefault="001446CE" w:rsidP="001446CE">
      <w:pPr>
        <w:pStyle w:val="dC-CommandLine"/>
      </w:pPr>
    </w:p>
    <w:p w14:paraId="0955C691" w14:textId="77777777" w:rsidR="001446CE" w:rsidRDefault="001446CE" w:rsidP="001446CE">
      <w:pPr>
        <w:pStyle w:val="dC-CommandLine"/>
      </w:pPr>
      <w:r>
        <w:t>admin connected from 127.0.0.1 using console on nso</w:t>
      </w:r>
    </w:p>
    <w:p w14:paraId="3AAF6358" w14:textId="77777777" w:rsidR="001446CE" w:rsidRDefault="001446CE" w:rsidP="001446CE">
      <w:pPr>
        <w:pStyle w:val="dC-CommandLine"/>
      </w:pPr>
      <w:r>
        <w:t xml:space="preserve">admin@ncs# </w:t>
      </w:r>
    </w:p>
    <w:p w14:paraId="7583096C" w14:textId="77777777" w:rsidR="001446CE" w:rsidRDefault="001446CE" w:rsidP="001446CE">
      <w:pPr>
        <w:pStyle w:val="dC-CommandLine"/>
      </w:pPr>
      <w:r>
        <w:t xml:space="preserve">admin@ncs# </w:t>
      </w:r>
    </w:p>
    <w:p w14:paraId="3F0D6800" w14:textId="77777777" w:rsidR="001446CE" w:rsidRPr="001446CE" w:rsidRDefault="001446CE" w:rsidP="001446CE">
      <w:pPr>
        <w:pStyle w:val="dC-CommandLine"/>
        <w:rPr>
          <w:b/>
        </w:rPr>
      </w:pPr>
      <w:r>
        <w:t xml:space="preserve">admin@ncs# </w:t>
      </w:r>
      <w:r w:rsidRPr="001446CE">
        <w:rPr>
          <w:b/>
        </w:rPr>
        <w:t>show devices list</w:t>
      </w:r>
    </w:p>
    <w:p w14:paraId="05A3F792" w14:textId="77777777" w:rsidR="002D4AA5" w:rsidRDefault="002D4AA5" w:rsidP="002D4AA5">
      <w:pPr>
        <w:pStyle w:val="dC-CommandLine"/>
      </w:pPr>
      <w:r>
        <w:t>admin@ncs# show devices list</w:t>
      </w:r>
    </w:p>
    <w:p w14:paraId="7E5D5C2D" w14:textId="77777777" w:rsidR="002D4AA5" w:rsidRDefault="002D4AA5" w:rsidP="002D4AA5">
      <w:pPr>
        <w:pStyle w:val="dC-CommandLine"/>
      </w:pPr>
      <w:r>
        <w:t xml:space="preserve">NAME  ADDRESS        DESCRIPTION  NED ID        ADMIN STATE  </w:t>
      </w:r>
    </w:p>
    <w:p w14:paraId="5EA616C4" w14:textId="77777777" w:rsidR="002D4AA5" w:rsidRDefault="002D4AA5" w:rsidP="002D4AA5">
      <w:pPr>
        <w:pStyle w:val="dC-CommandLine"/>
      </w:pPr>
      <w:r>
        <w:t>-----------------------------------------------------------</w:t>
      </w:r>
    </w:p>
    <w:p w14:paraId="24C4571D" w14:textId="77777777" w:rsidR="002D4AA5" w:rsidRDefault="002D4AA5" w:rsidP="002D4AA5">
      <w:pPr>
        <w:pStyle w:val="dC-CommandLine"/>
      </w:pPr>
      <w:r>
        <w:t xml:space="preserve">csr1  198.18.134.12  -            cisco-ios     unlocked     </w:t>
      </w:r>
    </w:p>
    <w:p w14:paraId="17826A06" w14:textId="344807D7" w:rsidR="001446CE" w:rsidRDefault="002D4AA5" w:rsidP="001446CE">
      <w:pPr>
        <w:pStyle w:val="dC-CommandLine"/>
      </w:pPr>
      <w:r>
        <w:t>vXR1  198.18.134.</w:t>
      </w:r>
      <w:r w:rsidR="000A26AE">
        <w:t>63</w:t>
      </w:r>
      <w:r>
        <w:t xml:space="preserve">  -            cisco-ios-xr  unlocked</w:t>
      </w:r>
      <w:r w:rsidR="001446CE">
        <w:t xml:space="preserve">     </w:t>
      </w:r>
    </w:p>
    <w:p w14:paraId="31FB5178" w14:textId="31EA7F0F" w:rsidR="00B95AB6" w:rsidRDefault="001446CE" w:rsidP="001446CE">
      <w:pPr>
        <w:pStyle w:val="dC-CommandLine"/>
      </w:pPr>
      <w:r>
        <w:t>admin@ncs#</w:t>
      </w:r>
    </w:p>
    <w:p w14:paraId="4C84D8F7" w14:textId="77777777" w:rsidR="008A0B5E" w:rsidRDefault="008A0B5E" w:rsidP="001446CE">
      <w:pPr>
        <w:pStyle w:val="dC-CommandLine"/>
      </w:pPr>
    </w:p>
    <w:p w14:paraId="76802AE4" w14:textId="0A6DCE4B" w:rsidR="002A6442" w:rsidRDefault="002A6442" w:rsidP="002A6442">
      <w:pPr>
        <w:widowControl w:val="0"/>
        <w:autoSpaceDE w:val="0"/>
        <w:autoSpaceDN w:val="0"/>
        <w:adjustRightInd w:val="0"/>
        <w:spacing w:line="300" w:lineRule="atLeast"/>
        <w:rPr>
          <w:rFonts w:ascii="Arial" w:hAnsi="Arial"/>
          <w:color w:val="000000"/>
          <w:sz w:val="18"/>
        </w:rPr>
      </w:pPr>
      <w:r>
        <w:rPr>
          <w:rFonts w:ascii="Arial" w:hAnsi="Arial"/>
          <w:color w:val="000000"/>
          <w:sz w:val="18"/>
        </w:rPr>
        <w:t xml:space="preserve">This is also a good </w:t>
      </w:r>
      <w:r w:rsidR="001B38AC">
        <w:rPr>
          <w:rFonts w:ascii="Arial" w:hAnsi="Arial"/>
          <w:color w:val="000000"/>
          <w:sz w:val="18"/>
        </w:rPr>
        <w:t>opportunity</w:t>
      </w:r>
      <w:r>
        <w:rPr>
          <w:rFonts w:ascii="Arial" w:hAnsi="Arial"/>
          <w:color w:val="000000"/>
          <w:sz w:val="18"/>
        </w:rPr>
        <w:t xml:space="preserve"> to </w:t>
      </w:r>
      <w:r w:rsidR="0021028C">
        <w:rPr>
          <w:rFonts w:ascii="Arial" w:hAnsi="Arial"/>
          <w:color w:val="000000"/>
          <w:sz w:val="18"/>
        </w:rPr>
        <w:t>do a “</w:t>
      </w:r>
      <w:r>
        <w:rPr>
          <w:rFonts w:ascii="Arial" w:hAnsi="Arial"/>
          <w:color w:val="000000"/>
          <w:sz w:val="18"/>
        </w:rPr>
        <w:t>sync</w:t>
      </w:r>
      <w:r w:rsidR="0021028C">
        <w:rPr>
          <w:rFonts w:ascii="Arial" w:hAnsi="Arial"/>
          <w:color w:val="000000"/>
          <w:sz w:val="18"/>
        </w:rPr>
        <w:t>-</w:t>
      </w:r>
      <w:r>
        <w:rPr>
          <w:rFonts w:ascii="Arial" w:hAnsi="Arial"/>
          <w:color w:val="000000"/>
          <w:sz w:val="18"/>
        </w:rPr>
        <w:t>from</w:t>
      </w:r>
      <w:r w:rsidR="0021028C">
        <w:rPr>
          <w:rFonts w:ascii="Arial" w:hAnsi="Arial"/>
          <w:color w:val="000000"/>
          <w:sz w:val="18"/>
        </w:rPr>
        <w:t>”</w:t>
      </w:r>
      <w:r>
        <w:rPr>
          <w:rFonts w:ascii="Arial" w:hAnsi="Arial"/>
          <w:color w:val="000000"/>
          <w:sz w:val="18"/>
        </w:rPr>
        <w:t xml:space="preserve"> </w:t>
      </w:r>
      <w:r w:rsidR="0021028C">
        <w:rPr>
          <w:rFonts w:ascii="Arial" w:hAnsi="Arial"/>
          <w:color w:val="000000"/>
          <w:sz w:val="18"/>
        </w:rPr>
        <w:t xml:space="preserve">for </w:t>
      </w:r>
      <w:r>
        <w:rPr>
          <w:rFonts w:ascii="Arial" w:hAnsi="Arial"/>
          <w:color w:val="000000"/>
          <w:sz w:val="18"/>
        </w:rPr>
        <w:t xml:space="preserve">the </w:t>
      </w:r>
      <w:r w:rsidR="001D5D54">
        <w:rPr>
          <w:rFonts w:ascii="Arial" w:hAnsi="Arial"/>
          <w:color w:val="000000"/>
          <w:sz w:val="18"/>
        </w:rPr>
        <w:t xml:space="preserve">on-boarded </w:t>
      </w:r>
      <w:r>
        <w:rPr>
          <w:rFonts w:ascii="Arial" w:hAnsi="Arial"/>
          <w:color w:val="000000"/>
          <w:sz w:val="18"/>
        </w:rPr>
        <w:t>devices.</w:t>
      </w:r>
    </w:p>
    <w:p w14:paraId="2DFA6131" w14:textId="77777777" w:rsidR="002A6442" w:rsidRPr="00103FA6" w:rsidRDefault="002A6442" w:rsidP="002A6442">
      <w:pPr>
        <w:pStyle w:val="dC-CommandLine"/>
        <w:rPr>
          <w:color w:val="000000" w:themeColor="text1"/>
          <w:lang w:eastAsia="ja-JP"/>
        </w:rPr>
      </w:pPr>
      <w:r w:rsidRPr="00103FA6">
        <w:rPr>
          <w:color w:val="000000" w:themeColor="text1"/>
          <w:lang w:eastAsia="ja-JP"/>
        </w:rPr>
        <w:t xml:space="preserve">admin@ncs# </w:t>
      </w:r>
      <w:r w:rsidRPr="00B00A76">
        <w:rPr>
          <w:b/>
          <w:color w:val="000000" w:themeColor="text1"/>
          <w:lang w:eastAsia="ja-JP"/>
        </w:rPr>
        <w:t>devices sync-from</w:t>
      </w:r>
      <w:r w:rsidRPr="001B1B82" w:rsidDel="001B1B82">
        <w:rPr>
          <w:color w:val="000000" w:themeColor="text1"/>
          <w:lang w:eastAsia="ja-JP"/>
        </w:rPr>
        <w:t xml:space="preserve"> </w:t>
      </w:r>
    </w:p>
    <w:p w14:paraId="796F7215" w14:textId="77777777" w:rsidR="002A6442" w:rsidRPr="00E80559" w:rsidRDefault="002A6442" w:rsidP="002A6442">
      <w:pPr>
        <w:pStyle w:val="dC-CommandLine"/>
        <w:rPr>
          <w:color w:val="000000" w:themeColor="text1"/>
          <w:lang w:eastAsia="ja-JP"/>
        </w:rPr>
      </w:pPr>
      <w:r w:rsidRPr="00E80559">
        <w:rPr>
          <w:color w:val="000000" w:themeColor="text1"/>
          <w:lang w:eastAsia="ja-JP"/>
        </w:rPr>
        <w:t>sync-result {</w:t>
      </w:r>
    </w:p>
    <w:p w14:paraId="4378954D" w14:textId="77777777" w:rsidR="002A6442" w:rsidRPr="002F21A3" w:rsidRDefault="002A6442" w:rsidP="002A6442">
      <w:pPr>
        <w:pStyle w:val="dC-CommandLine"/>
        <w:rPr>
          <w:b/>
          <w:color w:val="000000" w:themeColor="text1"/>
          <w:lang w:eastAsia="ja-JP"/>
        </w:rPr>
      </w:pPr>
      <w:r w:rsidRPr="002F21A3">
        <w:rPr>
          <w:b/>
          <w:color w:val="000000" w:themeColor="text1"/>
          <w:lang w:eastAsia="ja-JP"/>
        </w:rPr>
        <w:t xml:space="preserve">    device csr1</w:t>
      </w:r>
    </w:p>
    <w:p w14:paraId="0404869D" w14:textId="77777777" w:rsidR="002A6442" w:rsidRPr="002F21A3" w:rsidRDefault="002A6442" w:rsidP="002A6442">
      <w:pPr>
        <w:pStyle w:val="dC-CommandLine"/>
        <w:rPr>
          <w:b/>
          <w:color w:val="000000" w:themeColor="text1"/>
          <w:lang w:eastAsia="ja-JP"/>
        </w:rPr>
      </w:pPr>
      <w:r w:rsidRPr="002F21A3">
        <w:rPr>
          <w:b/>
          <w:color w:val="000000" w:themeColor="text1"/>
          <w:lang w:eastAsia="ja-JP"/>
        </w:rPr>
        <w:t xml:space="preserve">    result true</w:t>
      </w:r>
    </w:p>
    <w:p w14:paraId="3CACEE22" w14:textId="77777777" w:rsidR="002A6442" w:rsidRPr="00E80559" w:rsidRDefault="002A6442" w:rsidP="002A6442">
      <w:pPr>
        <w:pStyle w:val="dC-CommandLine"/>
        <w:rPr>
          <w:color w:val="000000" w:themeColor="text1"/>
          <w:lang w:eastAsia="ja-JP"/>
        </w:rPr>
      </w:pPr>
      <w:r w:rsidRPr="00E80559">
        <w:rPr>
          <w:color w:val="000000" w:themeColor="text1"/>
          <w:lang w:eastAsia="ja-JP"/>
        </w:rPr>
        <w:t>}</w:t>
      </w:r>
    </w:p>
    <w:p w14:paraId="51385190" w14:textId="77777777" w:rsidR="002A6442" w:rsidRPr="00E80559" w:rsidRDefault="002A6442" w:rsidP="002A6442">
      <w:pPr>
        <w:pStyle w:val="dC-CommandLine"/>
        <w:rPr>
          <w:color w:val="000000" w:themeColor="text1"/>
          <w:lang w:eastAsia="ja-JP"/>
        </w:rPr>
      </w:pPr>
      <w:r w:rsidRPr="00E80559">
        <w:rPr>
          <w:color w:val="000000" w:themeColor="text1"/>
          <w:lang w:eastAsia="ja-JP"/>
        </w:rPr>
        <w:t>sync-result {</w:t>
      </w:r>
    </w:p>
    <w:p w14:paraId="789DD887" w14:textId="77777777" w:rsidR="002A6442" w:rsidRPr="002F21A3" w:rsidRDefault="002A6442" w:rsidP="002A6442">
      <w:pPr>
        <w:pStyle w:val="dC-CommandLine"/>
        <w:rPr>
          <w:b/>
          <w:color w:val="000000" w:themeColor="text1"/>
          <w:lang w:eastAsia="ja-JP"/>
        </w:rPr>
      </w:pPr>
      <w:r w:rsidRPr="002F21A3">
        <w:rPr>
          <w:b/>
          <w:color w:val="000000" w:themeColor="text1"/>
          <w:lang w:eastAsia="ja-JP"/>
        </w:rPr>
        <w:t xml:space="preserve">    device vXR1</w:t>
      </w:r>
    </w:p>
    <w:p w14:paraId="5A889D5D" w14:textId="77777777" w:rsidR="002A6442" w:rsidRPr="002F21A3" w:rsidRDefault="002A6442" w:rsidP="002A6442">
      <w:pPr>
        <w:pStyle w:val="dC-CommandLine"/>
        <w:rPr>
          <w:b/>
          <w:color w:val="000000" w:themeColor="text1"/>
          <w:lang w:eastAsia="ja-JP"/>
        </w:rPr>
      </w:pPr>
      <w:r w:rsidRPr="002F21A3">
        <w:rPr>
          <w:b/>
          <w:color w:val="000000" w:themeColor="text1"/>
          <w:lang w:eastAsia="ja-JP"/>
        </w:rPr>
        <w:t xml:space="preserve">    result true</w:t>
      </w:r>
    </w:p>
    <w:p w14:paraId="4609EF66" w14:textId="77777777" w:rsidR="002A6442" w:rsidRPr="0056317D" w:rsidRDefault="002A6442" w:rsidP="002A6442">
      <w:pPr>
        <w:pStyle w:val="dC-CommandLine"/>
        <w:rPr>
          <w:color w:val="000000" w:themeColor="text1"/>
          <w:lang w:eastAsia="ja-JP"/>
        </w:rPr>
      </w:pPr>
      <w:r w:rsidRPr="00E80559">
        <w:rPr>
          <w:color w:val="000000" w:themeColor="text1"/>
          <w:lang w:eastAsia="ja-JP"/>
        </w:rPr>
        <w:t>}</w:t>
      </w:r>
    </w:p>
    <w:p w14:paraId="343C3660" w14:textId="4D21A3FA" w:rsidR="008A0B5E" w:rsidRPr="009020B2" w:rsidRDefault="008A0B5E" w:rsidP="008A0B5E">
      <w:pPr>
        <w:pStyle w:val="dC-Normal"/>
      </w:pPr>
      <w:r>
        <w:rPr>
          <w:szCs w:val="18"/>
        </w:rPr>
        <w:t>The NSO vBranch container is using NSO 4.5.</w:t>
      </w:r>
      <w:r w:rsidR="002D4AA5">
        <w:rPr>
          <w:szCs w:val="18"/>
        </w:rPr>
        <w:t>5.1</w:t>
      </w:r>
      <w:r>
        <w:rPr>
          <w:szCs w:val="18"/>
        </w:rPr>
        <w:t xml:space="preserve"> and all NEDs and packages have been installed.</w:t>
      </w:r>
    </w:p>
    <w:p w14:paraId="31DF3EB4" w14:textId="318FD137" w:rsidR="008A0B5E" w:rsidRDefault="008A0B5E" w:rsidP="008A0B5E">
      <w:pPr>
        <w:pStyle w:val="dC-Normal"/>
      </w:pPr>
      <w:r>
        <w:t xml:space="preserve">Verify </w:t>
      </w:r>
      <w:r w:rsidR="00243836">
        <w:t xml:space="preserve">that all </w:t>
      </w:r>
      <w:r>
        <w:t>packages</w:t>
      </w:r>
      <w:r w:rsidR="002D4AA5">
        <w:t xml:space="preserve"> have </w:t>
      </w:r>
      <w:r>
        <w:t>loaded</w:t>
      </w:r>
      <w:r w:rsidR="002D4AA5">
        <w:t xml:space="preserve"> properly</w:t>
      </w:r>
      <w:r>
        <w:t>:</w:t>
      </w:r>
    </w:p>
    <w:p w14:paraId="02A7CD63" w14:textId="77777777" w:rsidR="002D4AA5" w:rsidRPr="00C03B27" w:rsidRDefault="008A0B5E" w:rsidP="008A0B5E">
      <w:pPr>
        <w:pStyle w:val="dC-CommandLine"/>
        <w:rPr>
          <w:b/>
          <w:sz w:val="13"/>
          <w:szCs w:val="15"/>
        </w:rPr>
      </w:pPr>
      <w:r w:rsidRPr="00F20A13">
        <w:rPr>
          <w:sz w:val="13"/>
          <w:szCs w:val="15"/>
        </w:rPr>
        <w:t xml:space="preserve">admin@ncs# </w:t>
      </w:r>
      <w:r w:rsidRPr="00C03B27">
        <w:rPr>
          <w:b/>
          <w:sz w:val="13"/>
          <w:szCs w:val="15"/>
        </w:rPr>
        <w:t>show packages package oper-status</w:t>
      </w:r>
    </w:p>
    <w:p w14:paraId="39206C19" w14:textId="77777777" w:rsidR="002D4AA5" w:rsidRPr="002F21A3" w:rsidRDefault="002D4AA5" w:rsidP="002D4AA5">
      <w:pPr>
        <w:pStyle w:val="dC-CommandLine"/>
        <w:rPr>
          <w:sz w:val="13"/>
          <w:szCs w:val="15"/>
        </w:rPr>
      </w:pPr>
      <w:r w:rsidRPr="002F21A3">
        <w:rPr>
          <w:sz w:val="13"/>
          <w:szCs w:val="15"/>
        </w:rPr>
        <w:lastRenderedPageBreak/>
        <w:t xml:space="preserve">                                                                                                             PACKAGE                </w:t>
      </w:r>
    </w:p>
    <w:p w14:paraId="2BDFDCB7" w14:textId="77777777" w:rsidR="002D4AA5" w:rsidRPr="002F21A3" w:rsidRDefault="002D4AA5" w:rsidP="002D4AA5">
      <w:pPr>
        <w:pStyle w:val="dC-CommandLine"/>
        <w:rPr>
          <w:sz w:val="13"/>
          <w:szCs w:val="15"/>
        </w:rPr>
      </w:pPr>
      <w:r w:rsidRPr="002F21A3">
        <w:rPr>
          <w:sz w:val="13"/>
          <w:szCs w:val="15"/>
        </w:rPr>
        <w:t xml:space="preserve">                                              PROGRAM                                                        META     FILE          </w:t>
      </w:r>
    </w:p>
    <w:p w14:paraId="462325F5" w14:textId="77777777" w:rsidR="002D4AA5" w:rsidRPr="002F21A3" w:rsidRDefault="002D4AA5" w:rsidP="002D4AA5">
      <w:pPr>
        <w:pStyle w:val="dC-CommandLine"/>
        <w:rPr>
          <w:sz w:val="13"/>
          <w:szCs w:val="15"/>
        </w:rPr>
      </w:pPr>
      <w:r w:rsidRPr="002F21A3">
        <w:rPr>
          <w:sz w:val="13"/>
          <w:szCs w:val="15"/>
        </w:rPr>
        <w:t xml:space="preserve">                                              CODE     JAVA           BAD NCS  PACKAGE  PACKAGE  CIRCULAR    DATA     LOAD   ERROR  </w:t>
      </w:r>
    </w:p>
    <w:p w14:paraId="4D73FACD" w14:textId="77777777" w:rsidR="002D4AA5" w:rsidRPr="002F21A3" w:rsidRDefault="002D4AA5" w:rsidP="002D4AA5">
      <w:pPr>
        <w:pStyle w:val="dC-CommandLine"/>
        <w:rPr>
          <w:sz w:val="13"/>
          <w:szCs w:val="15"/>
        </w:rPr>
      </w:pPr>
      <w:r w:rsidRPr="002F21A3">
        <w:rPr>
          <w:sz w:val="13"/>
          <w:szCs w:val="15"/>
        </w:rPr>
        <w:t xml:space="preserve">NAME                                      UP  ERROR    UNINITIALIZED  VERSION  NAME     VERSION  DEPENDENCY  ERROR    ERROR  INFO   </w:t>
      </w:r>
    </w:p>
    <w:p w14:paraId="7569594B" w14:textId="77777777" w:rsidR="002D4AA5" w:rsidRPr="002F21A3" w:rsidRDefault="002D4AA5" w:rsidP="002D4AA5">
      <w:pPr>
        <w:pStyle w:val="dC-CommandLine"/>
        <w:rPr>
          <w:sz w:val="13"/>
          <w:szCs w:val="15"/>
        </w:rPr>
      </w:pPr>
      <w:r w:rsidRPr="002F21A3">
        <w:rPr>
          <w:sz w:val="13"/>
          <w:szCs w:val="15"/>
        </w:rPr>
        <w:t>------------------------------------------------------------------------------------------------------------------------------------</w:t>
      </w:r>
    </w:p>
    <w:p w14:paraId="659395BE" w14:textId="77777777" w:rsidR="002D4AA5" w:rsidRPr="002F21A3" w:rsidRDefault="002D4AA5" w:rsidP="002D4AA5">
      <w:pPr>
        <w:pStyle w:val="dC-CommandLine"/>
        <w:rPr>
          <w:sz w:val="13"/>
          <w:szCs w:val="15"/>
        </w:rPr>
      </w:pPr>
      <w:r w:rsidRPr="002F21A3">
        <w:rPr>
          <w:sz w:val="13"/>
          <w:szCs w:val="15"/>
        </w:rPr>
        <w:t xml:space="preserve">branchInfra                               X   -        -              -        -        -        -           -        -      -      </w:t>
      </w:r>
    </w:p>
    <w:p w14:paraId="69E491D5" w14:textId="77777777" w:rsidR="002D4AA5" w:rsidRPr="002F21A3" w:rsidRDefault="002D4AA5" w:rsidP="002D4AA5">
      <w:pPr>
        <w:pStyle w:val="dC-CommandLine"/>
        <w:rPr>
          <w:sz w:val="13"/>
          <w:szCs w:val="15"/>
        </w:rPr>
      </w:pPr>
      <w:r w:rsidRPr="002F21A3">
        <w:rPr>
          <w:sz w:val="13"/>
          <w:szCs w:val="15"/>
        </w:rPr>
        <w:t xml:space="preserve">branchInfra-nfvo                          X   -        -              -        -        -        -           -        -      -      </w:t>
      </w:r>
    </w:p>
    <w:p w14:paraId="00BB833B" w14:textId="77777777" w:rsidR="002D4AA5" w:rsidRPr="002F21A3" w:rsidRDefault="002D4AA5" w:rsidP="002D4AA5">
      <w:pPr>
        <w:pStyle w:val="dC-CommandLine"/>
        <w:rPr>
          <w:sz w:val="13"/>
          <w:szCs w:val="15"/>
        </w:rPr>
      </w:pPr>
      <w:r w:rsidRPr="002F21A3">
        <w:rPr>
          <w:sz w:val="13"/>
          <w:szCs w:val="15"/>
        </w:rPr>
        <w:t xml:space="preserve">cisco-asa                                 X   -        -              -        -        -        -           -        -      -      </w:t>
      </w:r>
    </w:p>
    <w:p w14:paraId="34A622A9" w14:textId="77777777" w:rsidR="002D4AA5" w:rsidRPr="002F21A3" w:rsidRDefault="002D4AA5" w:rsidP="002D4AA5">
      <w:pPr>
        <w:pStyle w:val="dC-CommandLine"/>
        <w:rPr>
          <w:sz w:val="13"/>
          <w:szCs w:val="15"/>
        </w:rPr>
      </w:pPr>
      <w:r w:rsidRPr="002F21A3">
        <w:rPr>
          <w:sz w:val="13"/>
          <w:szCs w:val="15"/>
        </w:rPr>
        <w:t xml:space="preserve">cisco-ios                                 X   -        -              -        -        -        -           -        -      -      </w:t>
      </w:r>
    </w:p>
    <w:p w14:paraId="648C7806" w14:textId="77777777" w:rsidR="002D4AA5" w:rsidRPr="002F21A3" w:rsidRDefault="002D4AA5" w:rsidP="002D4AA5">
      <w:pPr>
        <w:pStyle w:val="dC-CommandLine"/>
        <w:rPr>
          <w:sz w:val="13"/>
          <w:szCs w:val="15"/>
        </w:rPr>
      </w:pPr>
      <w:r w:rsidRPr="002F21A3">
        <w:rPr>
          <w:sz w:val="13"/>
          <w:szCs w:val="15"/>
        </w:rPr>
        <w:t xml:space="preserve">cisco-iosxr                               X   -        -              -        -        -        -           -        -      -      </w:t>
      </w:r>
    </w:p>
    <w:p w14:paraId="7BE56038" w14:textId="77777777" w:rsidR="002D4AA5" w:rsidRPr="002F21A3" w:rsidRDefault="002D4AA5" w:rsidP="002D4AA5">
      <w:pPr>
        <w:pStyle w:val="dC-CommandLine"/>
        <w:rPr>
          <w:sz w:val="13"/>
          <w:szCs w:val="15"/>
        </w:rPr>
      </w:pPr>
      <w:r w:rsidRPr="002F21A3">
        <w:rPr>
          <w:sz w:val="13"/>
          <w:szCs w:val="15"/>
        </w:rPr>
        <w:t xml:space="preserve">cisco-pnp                                 X   -        -              -        -        -        -           -        -      -      </w:t>
      </w:r>
    </w:p>
    <w:p w14:paraId="29A94B5E" w14:textId="77777777" w:rsidR="002D4AA5" w:rsidRPr="002F21A3" w:rsidRDefault="002D4AA5" w:rsidP="002D4AA5">
      <w:pPr>
        <w:pStyle w:val="dC-CommandLine"/>
        <w:rPr>
          <w:sz w:val="13"/>
          <w:szCs w:val="15"/>
        </w:rPr>
      </w:pPr>
      <w:r w:rsidRPr="002F21A3">
        <w:rPr>
          <w:sz w:val="13"/>
          <w:szCs w:val="15"/>
        </w:rPr>
        <w:t xml:space="preserve">cisco-waas                                X   -        -              -        -        -        -           -        -      -      </w:t>
      </w:r>
    </w:p>
    <w:p w14:paraId="5EBD14E9" w14:textId="77777777" w:rsidR="002D4AA5" w:rsidRPr="002F21A3" w:rsidRDefault="002D4AA5" w:rsidP="002D4AA5">
      <w:pPr>
        <w:pStyle w:val="dC-CommandLine"/>
        <w:rPr>
          <w:sz w:val="13"/>
          <w:szCs w:val="15"/>
        </w:rPr>
      </w:pPr>
      <w:r w:rsidRPr="002F21A3">
        <w:rPr>
          <w:sz w:val="13"/>
          <w:szCs w:val="15"/>
        </w:rPr>
        <w:t xml:space="preserve">core-fp-common                            X   -        -              -        -        -        -           -        -      -      </w:t>
      </w:r>
    </w:p>
    <w:p w14:paraId="16D81E97" w14:textId="77777777" w:rsidR="002D4AA5" w:rsidRPr="002F21A3" w:rsidRDefault="002D4AA5" w:rsidP="002D4AA5">
      <w:pPr>
        <w:pStyle w:val="dC-CommandLine"/>
        <w:rPr>
          <w:sz w:val="13"/>
          <w:szCs w:val="15"/>
        </w:rPr>
      </w:pPr>
      <w:r w:rsidRPr="002F21A3">
        <w:rPr>
          <w:sz w:val="13"/>
          <w:szCs w:val="15"/>
        </w:rPr>
        <w:t xml:space="preserve">day1-templates                            X   -        -              -        -        -        -           -        -      -      </w:t>
      </w:r>
    </w:p>
    <w:p w14:paraId="7C1A4890" w14:textId="77777777" w:rsidR="002D4AA5" w:rsidRPr="002F21A3" w:rsidRDefault="002D4AA5" w:rsidP="002D4AA5">
      <w:pPr>
        <w:pStyle w:val="dC-CommandLine"/>
        <w:rPr>
          <w:sz w:val="13"/>
          <w:szCs w:val="15"/>
        </w:rPr>
      </w:pPr>
      <w:r w:rsidRPr="002F21A3">
        <w:rPr>
          <w:sz w:val="13"/>
          <w:szCs w:val="15"/>
        </w:rPr>
        <w:t xml:space="preserve">ebgp                                      X   -        -              -        -        -        -           -        -      -      </w:t>
      </w:r>
    </w:p>
    <w:p w14:paraId="175EC7FB" w14:textId="77777777" w:rsidR="002D4AA5" w:rsidRPr="002F21A3" w:rsidRDefault="002D4AA5" w:rsidP="002D4AA5">
      <w:pPr>
        <w:pStyle w:val="dC-CommandLine"/>
        <w:rPr>
          <w:sz w:val="13"/>
          <w:szCs w:val="15"/>
        </w:rPr>
      </w:pPr>
      <w:r w:rsidRPr="002F21A3">
        <w:rPr>
          <w:sz w:val="13"/>
          <w:szCs w:val="15"/>
        </w:rPr>
        <w:t xml:space="preserve">nfvis                                     X   -        -              -        -        -        -           -        -      -      </w:t>
      </w:r>
    </w:p>
    <w:p w14:paraId="2A2AB1D7" w14:textId="77777777" w:rsidR="002D4AA5" w:rsidRPr="002F21A3" w:rsidRDefault="002D4AA5" w:rsidP="002D4AA5">
      <w:pPr>
        <w:pStyle w:val="dC-CommandLine"/>
        <w:rPr>
          <w:sz w:val="13"/>
          <w:szCs w:val="15"/>
        </w:rPr>
      </w:pPr>
      <w:r w:rsidRPr="002F21A3">
        <w:rPr>
          <w:sz w:val="13"/>
          <w:szCs w:val="15"/>
        </w:rPr>
        <w:t xml:space="preserve">pnp-manager                               X   -        -              -        -        -        -           -        -      -      </w:t>
      </w:r>
    </w:p>
    <w:p w14:paraId="42F54DC9" w14:textId="77777777" w:rsidR="002D4AA5" w:rsidRPr="002F21A3" w:rsidRDefault="002D4AA5" w:rsidP="002D4AA5">
      <w:pPr>
        <w:pStyle w:val="dC-CommandLine"/>
        <w:rPr>
          <w:sz w:val="13"/>
          <w:szCs w:val="15"/>
        </w:rPr>
      </w:pPr>
      <w:r w:rsidRPr="002F21A3">
        <w:rPr>
          <w:sz w:val="13"/>
          <w:szCs w:val="15"/>
        </w:rPr>
        <w:t xml:space="preserve">release                                   X   -        -              -        -        -        -           -        -      -      </w:t>
      </w:r>
    </w:p>
    <w:p w14:paraId="57B5F933" w14:textId="77777777" w:rsidR="002D4AA5" w:rsidRPr="002F21A3" w:rsidRDefault="002D4AA5" w:rsidP="002D4AA5">
      <w:pPr>
        <w:pStyle w:val="dC-CommandLine"/>
        <w:rPr>
          <w:sz w:val="13"/>
          <w:szCs w:val="15"/>
        </w:rPr>
      </w:pPr>
      <w:r w:rsidRPr="002F21A3">
        <w:rPr>
          <w:sz w:val="13"/>
          <w:szCs w:val="15"/>
        </w:rPr>
        <w:t xml:space="preserve">tailf-etsi-rel2-nfvo                      X   -        -              -        -        -        -           -        -      -      </w:t>
      </w:r>
    </w:p>
    <w:p w14:paraId="7B2609EB" w14:textId="77777777" w:rsidR="002D4AA5" w:rsidRPr="002F21A3" w:rsidRDefault="002D4AA5" w:rsidP="002D4AA5">
      <w:pPr>
        <w:pStyle w:val="dC-CommandLine"/>
        <w:rPr>
          <w:sz w:val="13"/>
          <w:szCs w:val="15"/>
        </w:rPr>
      </w:pPr>
      <w:r w:rsidRPr="002F21A3">
        <w:rPr>
          <w:sz w:val="13"/>
          <w:szCs w:val="15"/>
        </w:rPr>
        <w:t xml:space="preserve">tailf-etsi-rel2-nfvo-nfvis                X   -        -              -        -        -        -           -        -      -      </w:t>
      </w:r>
    </w:p>
    <w:p w14:paraId="7D5767E4" w14:textId="77777777" w:rsidR="002D4AA5" w:rsidRPr="002F21A3" w:rsidRDefault="002D4AA5" w:rsidP="002D4AA5">
      <w:pPr>
        <w:pStyle w:val="dC-CommandLine"/>
        <w:rPr>
          <w:sz w:val="13"/>
          <w:szCs w:val="15"/>
        </w:rPr>
      </w:pPr>
      <w:r w:rsidRPr="002F21A3">
        <w:rPr>
          <w:sz w:val="13"/>
          <w:szCs w:val="15"/>
        </w:rPr>
        <w:t xml:space="preserve">tailf-etsi-rel2-nfvo-nfvis-staged-delete  X   -        -              -        -        -        -           -        -      -      </w:t>
      </w:r>
    </w:p>
    <w:p w14:paraId="437AB6F7" w14:textId="1D3988D8" w:rsidR="008A0B5E" w:rsidRPr="00F20A13" w:rsidRDefault="002D4AA5" w:rsidP="002D4AA5">
      <w:pPr>
        <w:pStyle w:val="dC-CommandLine"/>
        <w:rPr>
          <w:sz w:val="13"/>
          <w:szCs w:val="15"/>
        </w:rPr>
      </w:pPr>
      <w:r w:rsidRPr="002F21A3">
        <w:rPr>
          <w:sz w:val="13"/>
          <w:szCs w:val="15"/>
        </w:rPr>
        <w:t xml:space="preserve">vbranch-demo-ui                           X   -        -              -        -        -        -           -        -      -      </w:t>
      </w:r>
      <w:r w:rsidR="008A0B5E" w:rsidRPr="002F21A3">
        <w:rPr>
          <w:sz w:val="13"/>
          <w:szCs w:val="15"/>
        </w:rPr>
        <w:t xml:space="preserve"> </w:t>
      </w:r>
    </w:p>
    <w:p w14:paraId="2DC47319" w14:textId="77777777" w:rsidR="004D11C0" w:rsidRDefault="004D11C0" w:rsidP="004D11C0">
      <w:pPr>
        <w:widowControl w:val="0"/>
        <w:autoSpaceDE w:val="0"/>
        <w:autoSpaceDN w:val="0"/>
        <w:adjustRightInd w:val="0"/>
        <w:spacing w:line="300" w:lineRule="atLeast"/>
        <w:rPr>
          <w:rFonts w:ascii="Arial" w:hAnsi="Arial"/>
          <w:color w:val="000000"/>
          <w:sz w:val="18"/>
        </w:rPr>
      </w:pPr>
    </w:p>
    <w:p w14:paraId="7B648E6D" w14:textId="657381AC" w:rsidR="00A35209" w:rsidRDefault="00F72775" w:rsidP="004D11C0">
      <w:pPr>
        <w:widowControl w:val="0"/>
        <w:autoSpaceDE w:val="0"/>
        <w:autoSpaceDN w:val="0"/>
        <w:adjustRightInd w:val="0"/>
        <w:spacing w:line="300" w:lineRule="atLeast"/>
        <w:rPr>
          <w:rFonts w:ascii="Arial" w:hAnsi="Arial"/>
          <w:color w:val="000000"/>
          <w:sz w:val="18"/>
        </w:rPr>
      </w:pPr>
      <w:r>
        <w:rPr>
          <w:rFonts w:ascii="Arial" w:hAnsi="Arial"/>
          <w:color w:val="000000"/>
          <w:sz w:val="18"/>
        </w:rPr>
        <w:t>Optionally, e</w:t>
      </w:r>
      <w:r w:rsidR="00A35209">
        <w:rPr>
          <w:rFonts w:ascii="Arial" w:hAnsi="Arial"/>
          <w:color w:val="000000"/>
          <w:sz w:val="18"/>
        </w:rPr>
        <w:t>xamine the ISRv VNF Descriptor (VNFD) that has been loaded and also examine the catalog entries for the Gold ISRv deployment and the ENCS vBranch CPE. These entries come pre-loaded with the vBranch package</w:t>
      </w:r>
      <w:r w:rsidR="004E0BA3">
        <w:rPr>
          <w:rFonts w:ascii="Arial" w:hAnsi="Arial"/>
          <w:color w:val="000000"/>
          <w:sz w:val="18"/>
        </w:rPr>
        <w:t>;</w:t>
      </w:r>
      <w:r w:rsidR="00A35209">
        <w:rPr>
          <w:rFonts w:ascii="Arial" w:hAnsi="Arial"/>
          <w:color w:val="000000"/>
          <w:sz w:val="18"/>
        </w:rPr>
        <w:t xml:space="preserve"> the only modifications you </w:t>
      </w:r>
      <w:r w:rsidR="000A26AE">
        <w:rPr>
          <w:rFonts w:ascii="Arial" w:hAnsi="Arial"/>
          <w:color w:val="000000"/>
          <w:sz w:val="18"/>
        </w:rPr>
        <w:t xml:space="preserve">typically will need to make when in production will be </w:t>
      </w:r>
      <w:r w:rsidR="00A35209">
        <w:rPr>
          <w:rFonts w:ascii="Arial" w:hAnsi="Arial"/>
          <w:color w:val="000000"/>
          <w:sz w:val="18"/>
        </w:rPr>
        <w:t xml:space="preserve">the </w:t>
      </w:r>
      <w:r w:rsidR="000A26AE">
        <w:rPr>
          <w:rFonts w:ascii="Arial" w:hAnsi="Arial"/>
          <w:color w:val="000000"/>
          <w:sz w:val="18"/>
        </w:rPr>
        <w:t xml:space="preserve">VNF </w:t>
      </w:r>
      <w:r w:rsidR="00A35209">
        <w:rPr>
          <w:rFonts w:ascii="Arial" w:hAnsi="Arial"/>
          <w:color w:val="000000"/>
          <w:sz w:val="18"/>
        </w:rPr>
        <w:t xml:space="preserve">image </w:t>
      </w:r>
      <w:r w:rsidR="000A26AE">
        <w:rPr>
          <w:rFonts w:ascii="Arial" w:hAnsi="Arial"/>
          <w:color w:val="000000"/>
          <w:sz w:val="18"/>
        </w:rPr>
        <w:t xml:space="preserve">location </w:t>
      </w:r>
      <w:r w:rsidR="00A35209">
        <w:rPr>
          <w:rFonts w:ascii="Arial" w:hAnsi="Arial"/>
          <w:color w:val="000000"/>
          <w:sz w:val="18"/>
        </w:rPr>
        <w:t xml:space="preserve">and Day-0 </w:t>
      </w:r>
      <w:r w:rsidR="000A26AE">
        <w:rPr>
          <w:rFonts w:ascii="Arial" w:hAnsi="Arial"/>
          <w:color w:val="000000"/>
          <w:sz w:val="18"/>
        </w:rPr>
        <w:t xml:space="preserve">file </w:t>
      </w:r>
      <w:r w:rsidR="00A35209">
        <w:rPr>
          <w:rFonts w:ascii="Arial" w:hAnsi="Arial"/>
          <w:color w:val="000000"/>
          <w:sz w:val="18"/>
        </w:rPr>
        <w:t xml:space="preserve">location URLs </w:t>
      </w:r>
      <w:r w:rsidR="000A26AE">
        <w:rPr>
          <w:rFonts w:ascii="Arial" w:hAnsi="Arial"/>
          <w:color w:val="000000"/>
          <w:sz w:val="18"/>
        </w:rPr>
        <w:t xml:space="preserve">usually </w:t>
      </w:r>
      <w:r w:rsidR="00A35209">
        <w:rPr>
          <w:rFonts w:ascii="Arial" w:hAnsi="Arial"/>
          <w:color w:val="000000"/>
          <w:sz w:val="18"/>
        </w:rPr>
        <w:t>point</w:t>
      </w:r>
      <w:r w:rsidR="000A26AE">
        <w:rPr>
          <w:rFonts w:ascii="Arial" w:hAnsi="Arial"/>
          <w:color w:val="000000"/>
          <w:sz w:val="18"/>
        </w:rPr>
        <w:t>ing</w:t>
      </w:r>
      <w:r w:rsidR="00A35209">
        <w:rPr>
          <w:rFonts w:ascii="Arial" w:hAnsi="Arial"/>
          <w:color w:val="000000"/>
          <w:sz w:val="18"/>
        </w:rPr>
        <w:t xml:space="preserve"> to your local web server repository. That has been done here for you </w:t>
      </w:r>
      <w:r w:rsidR="00987ACB">
        <w:rPr>
          <w:rFonts w:ascii="Arial" w:hAnsi="Arial"/>
          <w:color w:val="000000"/>
          <w:sz w:val="18"/>
        </w:rPr>
        <w:t xml:space="preserve">by </w:t>
      </w:r>
      <w:r w:rsidR="00A35209">
        <w:rPr>
          <w:rFonts w:ascii="Arial" w:hAnsi="Arial"/>
          <w:color w:val="000000"/>
          <w:sz w:val="18"/>
        </w:rPr>
        <w:t>point</w:t>
      </w:r>
      <w:r w:rsidR="009F5CB0">
        <w:rPr>
          <w:rFonts w:ascii="Arial" w:hAnsi="Arial"/>
          <w:color w:val="000000"/>
          <w:sz w:val="18"/>
        </w:rPr>
        <w:t>ing</w:t>
      </w:r>
      <w:r w:rsidR="00A35209">
        <w:rPr>
          <w:rFonts w:ascii="Arial" w:hAnsi="Arial"/>
          <w:color w:val="000000"/>
          <w:sz w:val="18"/>
        </w:rPr>
        <w:t xml:space="preserve"> to the 198.18.134.28 </w:t>
      </w:r>
      <w:r w:rsidR="000A26AE">
        <w:rPr>
          <w:rFonts w:ascii="Arial" w:hAnsi="Arial"/>
          <w:color w:val="000000"/>
          <w:sz w:val="18"/>
        </w:rPr>
        <w:t xml:space="preserve">web server </w:t>
      </w:r>
      <w:r w:rsidR="00A35209">
        <w:rPr>
          <w:rFonts w:ascii="Arial" w:hAnsi="Arial"/>
          <w:color w:val="000000"/>
          <w:sz w:val="18"/>
        </w:rPr>
        <w:t>host.</w:t>
      </w:r>
    </w:p>
    <w:p w14:paraId="602A35EA" w14:textId="77777777" w:rsidR="00A35209" w:rsidRDefault="00A35209" w:rsidP="004D11C0">
      <w:pPr>
        <w:widowControl w:val="0"/>
        <w:autoSpaceDE w:val="0"/>
        <w:autoSpaceDN w:val="0"/>
        <w:adjustRightInd w:val="0"/>
        <w:spacing w:line="300" w:lineRule="atLeast"/>
        <w:rPr>
          <w:rFonts w:ascii="Arial" w:hAnsi="Arial"/>
          <w:color w:val="000000"/>
          <w:sz w:val="18"/>
        </w:rPr>
      </w:pPr>
    </w:p>
    <w:p w14:paraId="2911A8E7" w14:textId="77777777" w:rsidR="007171C2" w:rsidRDefault="007171C2" w:rsidP="007171C2">
      <w:pPr>
        <w:pStyle w:val="dC-CommandLine"/>
      </w:pPr>
      <w:r>
        <w:t xml:space="preserve">admin@ncs# </w:t>
      </w:r>
      <w:r w:rsidRPr="007171C2">
        <w:rPr>
          <w:b/>
        </w:rPr>
        <w:t>show running-config nfvo vnfd vBranch-ISR-1.0</w:t>
      </w:r>
      <w:r>
        <w:t xml:space="preserve"> </w:t>
      </w:r>
    </w:p>
    <w:p w14:paraId="25897784" w14:textId="77777777" w:rsidR="007171C2" w:rsidRDefault="007171C2" w:rsidP="007171C2">
      <w:pPr>
        <w:pStyle w:val="dC-CommandLine"/>
      </w:pPr>
      <w:r>
        <w:t>nfvo vnfd vBranch-ISR-1.0</w:t>
      </w:r>
    </w:p>
    <w:p w14:paraId="25BAD560" w14:textId="77777777" w:rsidR="007171C2" w:rsidRDefault="007171C2" w:rsidP="007171C2">
      <w:pPr>
        <w:pStyle w:val="dC-CommandLine"/>
      </w:pPr>
      <w:r>
        <w:t xml:space="preserve"> provider                 Cisco</w:t>
      </w:r>
    </w:p>
    <w:p w14:paraId="0B98963A" w14:textId="77777777" w:rsidR="007171C2" w:rsidRDefault="007171C2" w:rsidP="007171C2">
      <w:pPr>
        <w:pStyle w:val="dC-CommandLine"/>
      </w:pPr>
      <w:r>
        <w:t xml:space="preserve"> version                  1.0</w:t>
      </w:r>
    </w:p>
    <w:p w14:paraId="77C7D415" w14:textId="77777777" w:rsidR="007171C2" w:rsidRDefault="007171C2" w:rsidP="007171C2">
      <w:pPr>
        <w:pStyle w:val="dC-CommandLine"/>
      </w:pPr>
      <w:r>
        <w:t xml:space="preserve"> product-info-description "Cloud router"</w:t>
      </w:r>
    </w:p>
    <w:p w14:paraId="48201F7E" w14:textId="77777777" w:rsidR="007171C2" w:rsidRDefault="007171C2" w:rsidP="007171C2">
      <w:pPr>
        <w:pStyle w:val="dC-CommandLine"/>
      </w:pPr>
      <w:r>
        <w:t xml:space="preserve"> vdu ISR</w:t>
      </w:r>
    </w:p>
    <w:p w14:paraId="1364F3FA" w14:textId="77777777" w:rsidR="007171C2" w:rsidRDefault="007171C2" w:rsidP="007171C2">
      <w:pPr>
        <w:pStyle w:val="dC-CommandLine"/>
      </w:pPr>
      <w:r>
        <w:t xml:space="preserve">  description                "VBranch ISR"</w:t>
      </w:r>
    </w:p>
    <w:p w14:paraId="22F07113" w14:textId="77777777" w:rsidR="007171C2" w:rsidRDefault="007171C2" w:rsidP="007171C2">
      <w:pPr>
        <w:pStyle w:val="dC-CommandLine"/>
      </w:pPr>
      <w:r>
        <w:t xml:space="preserve">  internal-connection-point-descriptor mgmt</w:t>
      </w:r>
    </w:p>
    <w:p w14:paraId="7D2EA2AA" w14:textId="77777777" w:rsidR="007171C2" w:rsidRDefault="007171C2" w:rsidP="007171C2">
      <w:pPr>
        <w:pStyle w:val="dC-CommandLine"/>
      </w:pPr>
      <w:r>
        <w:t xml:space="preserve">   external-connection-point-descriptor mgmt</w:t>
      </w:r>
    </w:p>
    <w:p w14:paraId="01235FE1" w14:textId="77777777" w:rsidR="007171C2" w:rsidRDefault="007171C2" w:rsidP="007171C2">
      <w:pPr>
        <w:pStyle w:val="dC-CommandLine"/>
      </w:pPr>
      <w:r>
        <w:t xml:space="preserve">   layer-protocol                       IPv4</w:t>
      </w:r>
    </w:p>
    <w:p w14:paraId="4521E1A0" w14:textId="77777777" w:rsidR="007171C2" w:rsidRDefault="007171C2" w:rsidP="007171C2">
      <w:pPr>
        <w:pStyle w:val="dC-CommandLine"/>
      </w:pPr>
      <w:r>
        <w:t xml:space="preserve">   interface-id                         0</w:t>
      </w:r>
    </w:p>
    <w:p w14:paraId="3FD99B61" w14:textId="77777777" w:rsidR="007171C2" w:rsidRDefault="007171C2" w:rsidP="007171C2">
      <w:pPr>
        <w:pStyle w:val="dC-CommandLine"/>
      </w:pPr>
      <w:r>
        <w:t xml:space="preserve">  !</w:t>
      </w:r>
    </w:p>
    <w:p w14:paraId="1A2ABEE5" w14:textId="77777777" w:rsidR="007171C2" w:rsidRDefault="007171C2" w:rsidP="007171C2">
      <w:pPr>
        <w:pStyle w:val="dC-CommandLine"/>
      </w:pPr>
      <w:r>
        <w:t xml:space="preserve">  virtual-compute-descriptor ISR-virtual-compute</w:t>
      </w:r>
    </w:p>
    <w:p w14:paraId="74EA04D2" w14:textId="77777777" w:rsidR="007171C2" w:rsidRDefault="007171C2" w:rsidP="007171C2">
      <w:pPr>
        <w:pStyle w:val="dC-CommandLine"/>
      </w:pPr>
      <w:r>
        <w:t xml:space="preserve">  virtual-storage-descriptor [ ISR-virtual-storage ]</w:t>
      </w:r>
    </w:p>
    <w:p w14:paraId="50C7DDE1" w14:textId="77777777" w:rsidR="007171C2" w:rsidRDefault="007171C2" w:rsidP="007171C2">
      <w:pPr>
        <w:pStyle w:val="dC-CommandLine"/>
      </w:pPr>
      <w:r>
        <w:t xml:space="preserve">  software-image-descriptor version ""</w:t>
      </w:r>
    </w:p>
    <w:p w14:paraId="1E97E8AB" w14:textId="77777777" w:rsidR="007171C2" w:rsidRDefault="007171C2" w:rsidP="007171C2">
      <w:pPr>
        <w:pStyle w:val="dC-CommandLine"/>
      </w:pPr>
      <w:r>
        <w:t xml:space="preserve">  software-image-descriptor checksum ""</w:t>
      </w:r>
    </w:p>
    <w:p w14:paraId="44C59920" w14:textId="77777777" w:rsidR="007171C2" w:rsidRDefault="007171C2" w:rsidP="007171C2">
      <w:pPr>
        <w:pStyle w:val="dC-CommandLine"/>
      </w:pPr>
      <w:r>
        <w:t xml:space="preserve">  software-image-descriptor container-format bare</w:t>
      </w:r>
    </w:p>
    <w:p w14:paraId="6B903285" w14:textId="77777777" w:rsidR="007171C2" w:rsidRDefault="007171C2" w:rsidP="007171C2">
      <w:pPr>
        <w:pStyle w:val="dC-CommandLine"/>
      </w:pPr>
      <w:r>
        <w:t xml:space="preserve">  software-image-descriptor disk-format qcow2</w:t>
      </w:r>
    </w:p>
    <w:p w14:paraId="15EF069D" w14:textId="77777777" w:rsidR="007171C2" w:rsidRDefault="007171C2" w:rsidP="007171C2">
      <w:pPr>
        <w:pStyle w:val="dC-CommandLine"/>
      </w:pPr>
      <w:r>
        <w:t xml:space="preserve">  software-image-descriptor image </w:t>
      </w:r>
      <w:r w:rsidRPr="007171C2">
        <w:rPr>
          <w:color w:val="FF0000"/>
        </w:rPr>
        <w:t>http://198.18.134.28/SEVT_labs/isrv-dcloud.16.03.02.tar</w:t>
      </w:r>
    </w:p>
    <w:p w14:paraId="0DDD76E7" w14:textId="77777777" w:rsidR="007171C2" w:rsidRDefault="007171C2" w:rsidP="007171C2">
      <w:pPr>
        <w:pStyle w:val="dC-CommandLine"/>
      </w:pPr>
      <w:r>
        <w:t xml:space="preserve">  software-image-descriptor image-name ISRimage-dcloud</w:t>
      </w:r>
    </w:p>
    <w:p w14:paraId="0427226F" w14:textId="77777777" w:rsidR="007171C2" w:rsidRDefault="007171C2" w:rsidP="007171C2">
      <w:pPr>
        <w:pStyle w:val="dC-CommandLine"/>
      </w:pPr>
      <w:r>
        <w:t xml:space="preserve">  software-image-descriptor additional-setting disk_bus</w:t>
      </w:r>
    </w:p>
    <w:p w14:paraId="6C60BDBC" w14:textId="77777777" w:rsidR="007171C2" w:rsidRDefault="007171C2" w:rsidP="007171C2">
      <w:pPr>
        <w:pStyle w:val="dC-CommandLine"/>
      </w:pPr>
      <w:r>
        <w:t xml:space="preserve">   value virtio</w:t>
      </w:r>
    </w:p>
    <w:p w14:paraId="565BC517" w14:textId="77777777" w:rsidR="007171C2" w:rsidRDefault="007171C2" w:rsidP="007171C2">
      <w:pPr>
        <w:pStyle w:val="dC-CommandLine"/>
      </w:pPr>
      <w:r>
        <w:t xml:space="preserve">  !</w:t>
      </w:r>
    </w:p>
    <w:p w14:paraId="19A4DD7F" w14:textId="77777777" w:rsidR="007171C2" w:rsidRDefault="007171C2" w:rsidP="007171C2">
      <w:pPr>
        <w:pStyle w:val="dC-CommandLine"/>
      </w:pPr>
      <w:r>
        <w:t xml:space="preserve">  software-image-descriptor additional-setting serial_console</w:t>
      </w:r>
    </w:p>
    <w:p w14:paraId="64D21851" w14:textId="77777777" w:rsidR="007171C2" w:rsidRDefault="007171C2" w:rsidP="007171C2">
      <w:pPr>
        <w:pStyle w:val="dC-CommandLine"/>
      </w:pPr>
      <w:r>
        <w:t xml:space="preserve">   value true</w:t>
      </w:r>
    </w:p>
    <w:p w14:paraId="6AFBCAB1" w14:textId="77777777" w:rsidR="007171C2" w:rsidRDefault="007171C2" w:rsidP="007171C2">
      <w:pPr>
        <w:pStyle w:val="dC-CommandLine"/>
      </w:pPr>
      <w:r>
        <w:t xml:space="preserve">  !</w:t>
      </w:r>
    </w:p>
    <w:p w14:paraId="589BDE63" w14:textId="77777777" w:rsidR="007171C2" w:rsidRDefault="007171C2" w:rsidP="007171C2">
      <w:pPr>
        <w:pStyle w:val="dC-CommandLine"/>
      </w:pPr>
      <w:r>
        <w:t xml:space="preserve">  device-type cli ned-id ios-id:cisco-ios</w:t>
      </w:r>
    </w:p>
    <w:p w14:paraId="6EAF5FFE" w14:textId="77777777" w:rsidR="007171C2" w:rsidRDefault="007171C2" w:rsidP="007171C2">
      <w:pPr>
        <w:pStyle w:val="dC-CommandLine"/>
      </w:pPr>
      <w:r>
        <w:t xml:space="preserve">  device-type cli protocol ssh</w:t>
      </w:r>
    </w:p>
    <w:p w14:paraId="59027FEB" w14:textId="77777777" w:rsidR="007171C2" w:rsidRDefault="007171C2" w:rsidP="007171C2">
      <w:pPr>
        <w:pStyle w:val="dC-CommandLine"/>
      </w:pPr>
      <w:r>
        <w:lastRenderedPageBreak/>
        <w:t xml:space="preserve">  day0 bootstrap_config</w:t>
      </w:r>
    </w:p>
    <w:p w14:paraId="4FF242E5" w14:textId="77777777" w:rsidR="007171C2" w:rsidRDefault="007171C2" w:rsidP="007171C2">
      <w:pPr>
        <w:pStyle w:val="dC-CommandLine"/>
      </w:pPr>
      <w:r>
        <w:t xml:space="preserve">  !</w:t>
      </w:r>
    </w:p>
    <w:p w14:paraId="1BFD33F2" w14:textId="77777777" w:rsidR="007171C2" w:rsidRDefault="007171C2" w:rsidP="007171C2">
      <w:pPr>
        <w:pStyle w:val="dC-CommandLine"/>
      </w:pPr>
      <w:r>
        <w:t xml:space="preserve">  day0 iosxe_config.txt</w:t>
      </w:r>
    </w:p>
    <w:p w14:paraId="5BBE7BD7" w14:textId="77777777" w:rsidR="007171C2" w:rsidRDefault="007171C2" w:rsidP="007171C2">
      <w:pPr>
        <w:pStyle w:val="dC-CommandLine"/>
      </w:pPr>
      <w:r>
        <w:t xml:space="preserve">   mandatory</w:t>
      </w:r>
    </w:p>
    <w:p w14:paraId="35A1D866" w14:textId="77777777" w:rsidR="007171C2" w:rsidRDefault="007171C2" w:rsidP="007171C2">
      <w:pPr>
        <w:pStyle w:val="dC-CommandLine"/>
      </w:pPr>
      <w:r>
        <w:t xml:space="preserve">  !</w:t>
      </w:r>
    </w:p>
    <w:p w14:paraId="1CF78D1C" w14:textId="77777777" w:rsidR="007171C2" w:rsidRDefault="007171C2" w:rsidP="007171C2">
      <w:pPr>
        <w:pStyle w:val="dC-CommandLine"/>
      </w:pPr>
      <w:r>
        <w:t xml:space="preserve"> !</w:t>
      </w:r>
    </w:p>
    <w:p w14:paraId="39E40735" w14:textId="554B0A97" w:rsidR="007171C2" w:rsidRDefault="007171C2" w:rsidP="007171C2">
      <w:pPr>
        <w:pStyle w:val="dC-CommandLine"/>
      </w:pPr>
      <w:r>
        <w:t xml:space="preserve"> ...</w:t>
      </w:r>
    </w:p>
    <w:p w14:paraId="309167E2" w14:textId="487264D6" w:rsidR="007171C2" w:rsidRDefault="007171C2" w:rsidP="007171C2">
      <w:pPr>
        <w:pStyle w:val="dC-CommandLine"/>
      </w:pPr>
    </w:p>
    <w:p w14:paraId="7BF53D8D" w14:textId="77777777" w:rsidR="007171C2" w:rsidRDefault="007171C2" w:rsidP="007171C2">
      <w:pPr>
        <w:pStyle w:val="dC-CommandLine"/>
      </w:pPr>
      <w:r>
        <w:t xml:space="preserve"> !</w:t>
      </w:r>
    </w:p>
    <w:p w14:paraId="0A4742B6" w14:textId="77777777" w:rsidR="007171C2" w:rsidRDefault="007171C2" w:rsidP="007171C2">
      <w:pPr>
        <w:pStyle w:val="dC-CommandLine"/>
      </w:pPr>
      <w:r>
        <w:t xml:space="preserve"> virtual-compute-descriptor ISR-virtual-compute</w:t>
      </w:r>
    </w:p>
    <w:p w14:paraId="6AD6F696" w14:textId="77777777" w:rsidR="007171C2" w:rsidRDefault="007171C2" w:rsidP="007171C2">
      <w:pPr>
        <w:pStyle w:val="dC-CommandLine"/>
      </w:pPr>
      <w:r>
        <w:t xml:space="preserve">  virtual-memory virtual-memory-size 4.0</w:t>
      </w:r>
    </w:p>
    <w:p w14:paraId="53BEDAB7" w14:textId="77777777" w:rsidR="007171C2" w:rsidRDefault="007171C2" w:rsidP="007171C2">
      <w:pPr>
        <w:pStyle w:val="dC-CommandLine"/>
      </w:pPr>
      <w:r>
        <w:t xml:space="preserve">  virtual-cpu number-of-virtual-cpus 4</w:t>
      </w:r>
    </w:p>
    <w:p w14:paraId="5BD992FE" w14:textId="77777777" w:rsidR="007171C2" w:rsidRDefault="007171C2" w:rsidP="007171C2">
      <w:pPr>
        <w:pStyle w:val="dC-CommandLine"/>
      </w:pPr>
      <w:r>
        <w:t xml:space="preserve"> !</w:t>
      </w:r>
    </w:p>
    <w:p w14:paraId="2BB4D2C2" w14:textId="4BC08FF1" w:rsidR="007171C2" w:rsidRDefault="007171C2" w:rsidP="007171C2">
      <w:pPr>
        <w:pStyle w:val="dC-CommandLine"/>
      </w:pPr>
      <w:r>
        <w:t xml:space="preserve"> ...</w:t>
      </w:r>
    </w:p>
    <w:p w14:paraId="53063005" w14:textId="77777777" w:rsidR="007171C2" w:rsidRDefault="007171C2" w:rsidP="007171C2">
      <w:pPr>
        <w:pStyle w:val="dC-CommandLine"/>
      </w:pPr>
      <w:r>
        <w:t xml:space="preserve"> !</w:t>
      </w:r>
    </w:p>
    <w:p w14:paraId="2F6D1DF6" w14:textId="77777777" w:rsidR="007171C2" w:rsidRDefault="007171C2" w:rsidP="007171C2">
      <w:pPr>
        <w:pStyle w:val="dC-CommandLine"/>
      </w:pPr>
      <w:r>
        <w:t xml:space="preserve"> virtual-storage-descriptor ISR-virtual-storage</w:t>
      </w:r>
    </w:p>
    <w:p w14:paraId="082340A9" w14:textId="77777777" w:rsidR="007171C2" w:rsidRDefault="007171C2" w:rsidP="007171C2">
      <w:pPr>
        <w:pStyle w:val="dC-CommandLine"/>
      </w:pPr>
      <w:r>
        <w:t xml:space="preserve">  type-of-storage root</w:t>
      </w:r>
    </w:p>
    <w:p w14:paraId="4B744226" w14:textId="77777777" w:rsidR="007171C2" w:rsidRDefault="007171C2" w:rsidP="007171C2">
      <w:pPr>
        <w:pStyle w:val="dC-CommandLine"/>
      </w:pPr>
      <w:r>
        <w:t xml:space="preserve">  size-of-storage 8</w:t>
      </w:r>
    </w:p>
    <w:p w14:paraId="461A92D5" w14:textId="77777777" w:rsidR="007171C2" w:rsidRDefault="007171C2" w:rsidP="007171C2">
      <w:pPr>
        <w:pStyle w:val="dC-CommandLine"/>
      </w:pPr>
      <w:r>
        <w:t xml:space="preserve"> !</w:t>
      </w:r>
    </w:p>
    <w:p w14:paraId="047FC5DB" w14:textId="77777777" w:rsidR="007171C2" w:rsidRDefault="007171C2" w:rsidP="007171C2">
      <w:pPr>
        <w:pStyle w:val="dC-CommandLine"/>
      </w:pPr>
      <w:r>
        <w:t xml:space="preserve"> virtual-link-descriptor mgmt</w:t>
      </w:r>
    </w:p>
    <w:p w14:paraId="34D6192F" w14:textId="77777777" w:rsidR="007171C2" w:rsidRDefault="007171C2" w:rsidP="007171C2">
      <w:pPr>
        <w:pStyle w:val="dC-CommandLine"/>
      </w:pPr>
      <w:r>
        <w:t xml:space="preserve">  connectivity-type layer-protocol IPv4</w:t>
      </w:r>
    </w:p>
    <w:p w14:paraId="1490E383" w14:textId="77777777" w:rsidR="007171C2" w:rsidRDefault="007171C2" w:rsidP="007171C2">
      <w:pPr>
        <w:pStyle w:val="dC-CommandLine"/>
      </w:pPr>
      <w:r>
        <w:t xml:space="preserve"> !</w:t>
      </w:r>
    </w:p>
    <w:p w14:paraId="1574DE5A" w14:textId="77777777" w:rsidR="007171C2" w:rsidRDefault="007171C2" w:rsidP="007171C2">
      <w:pPr>
        <w:pStyle w:val="dC-CommandLine"/>
      </w:pPr>
      <w:r>
        <w:t xml:space="preserve"> external-connection-point-descriptor mgmt</w:t>
      </w:r>
    </w:p>
    <w:p w14:paraId="3F82DA4B" w14:textId="77777777" w:rsidR="007171C2" w:rsidRDefault="007171C2" w:rsidP="007171C2">
      <w:pPr>
        <w:pStyle w:val="dC-CommandLine"/>
      </w:pPr>
      <w:r>
        <w:t xml:space="preserve">  virtual-link-descriptor mgmt</w:t>
      </w:r>
    </w:p>
    <w:p w14:paraId="19FD408C" w14:textId="77777777" w:rsidR="007171C2" w:rsidRDefault="007171C2" w:rsidP="007171C2">
      <w:pPr>
        <w:pStyle w:val="dC-CommandLine"/>
      </w:pPr>
      <w:r>
        <w:t xml:space="preserve">  layer-protocol          IPv4</w:t>
      </w:r>
    </w:p>
    <w:p w14:paraId="23A1F169" w14:textId="77777777" w:rsidR="007171C2" w:rsidRDefault="007171C2" w:rsidP="007171C2">
      <w:pPr>
        <w:pStyle w:val="dC-CommandLine"/>
      </w:pPr>
      <w:r>
        <w:t xml:space="preserve">  management</w:t>
      </w:r>
    </w:p>
    <w:p w14:paraId="16B7059D" w14:textId="77777777" w:rsidR="007171C2" w:rsidRDefault="007171C2" w:rsidP="007171C2">
      <w:pPr>
        <w:pStyle w:val="dC-CommandLine"/>
      </w:pPr>
      <w:r>
        <w:t xml:space="preserve"> !</w:t>
      </w:r>
    </w:p>
    <w:p w14:paraId="065F21EB" w14:textId="77777777" w:rsidR="007171C2" w:rsidRDefault="007171C2" w:rsidP="007171C2">
      <w:pPr>
        <w:pStyle w:val="dC-CommandLine"/>
      </w:pPr>
      <w:r>
        <w:t xml:space="preserve"> deployment-flavor vBranch-ISR-1.0</w:t>
      </w:r>
    </w:p>
    <w:p w14:paraId="0AA4EB99" w14:textId="77777777" w:rsidR="007171C2" w:rsidRDefault="007171C2" w:rsidP="007171C2">
      <w:pPr>
        <w:pStyle w:val="dC-CommandLine"/>
      </w:pPr>
      <w:r>
        <w:t xml:space="preserve">  vdu-profile ISR</w:t>
      </w:r>
    </w:p>
    <w:p w14:paraId="73EEFB09" w14:textId="77777777" w:rsidR="007171C2" w:rsidRDefault="007171C2" w:rsidP="007171C2">
      <w:pPr>
        <w:pStyle w:val="dC-CommandLine"/>
      </w:pPr>
      <w:r>
        <w:t xml:space="preserve">   min-number-of-instances 1</w:t>
      </w:r>
    </w:p>
    <w:p w14:paraId="322179C9" w14:textId="77777777" w:rsidR="007171C2" w:rsidRDefault="007171C2" w:rsidP="007171C2">
      <w:pPr>
        <w:pStyle w:val="dC-CommandLine"/>
      </w:pPr>
      <w:r>
        <w:t xml:space="preserve">   max-number-of-instances 1</w:t>
      </w:r>
    </w:p>
    <w:p w14:paraId="4949F50D" w14:textId="77777777" w:rsidR="007171C2" w:rsidRDefault="007171C2" w:rsidP="007171C2">
      <w:pPr>
        <w:pStyle w:val="dC-CommandLine"/>
      </w:pPr>
      <w:r>
        <w:t xml:space="preserve">  !</w:t>
      </w:r>
    </w:p>
    <w:p w14:paraId="354AD62E" w14:textId="77777777" w:rsidR="007171C2" w:rsidRDefault="007171C2" w:rsidP="007171C2">
      <w:pPr>
        <w:pStyle w:val="dC-CommandLine"/>
      </w:pPr>
      <w:r>
        <w:t xml:space="preserve">  vdu-profile ISRv-medium</w:t>
      </w:r>
    </w:p>
    <w:p w14:paraId="1307701D" w14:textId="77777777" w:rsidR="007171C2" w:rsidRDefault="007171C2" w:rsidP="007171C2">
      <w:pPr>
        <w:pStyle w:val="dC-CommandLine"/>
      </w:pPr>
      <w:r>
        <w:t xml:space="preserve">   min-number-of-instances 1</w:t>
      </w:r>
    </w:p>
    <w:p w14:paraId="1F64D45D" w14:textId="77777777" w:rsidR="007171C2" w:rsidRDefault="007171C2" w:rsidP="007171C2">
      <w:pPr>
        <w:pStyle w:val="dC-CommandLine"/>
      </w:pPr>
      <w:r>
        <w:t xml:space="preserve">   max-number-of-instances 1</w:t>
      </w:r>
    </w:p>
    <w:p w14:paraId="7A33C6BA" w14:textId="77777777" w:rsidR="007171C2" w:rsidRDefault="007171C2" w:rsidP="007171C2">
      <w:pPr>
        <w:pStyle w:val="dC-CommandLine"/>
      </w:pPr>
      <w:r>
        <w:t xml:space="preserve">  !</w:t>
      </w:r>
    </w:p>
    <w:p w14:paraId="58ADD6DD" w14:textId="78284BC7" w:rsidR="007171C2" w:rsidRDefault="007171C2" w:rsidP="007171C2">
      <w:pPr>
        <w:pStyle w:val="dC-CommandLine"/>
      </w:pPr>
      <w:r>
        <w:t xml:space="preserve">  ...</w:t>
      </w:r>
    </w:p>
    <w:p w14:paraId="2018BFA4" w14:textId="77777777" w:rsidR="007171C2" w:rsidRDefault="007171C2" w:rsidP="007171C2">
      <w:pPr>
        <w:pStyle w:val="dC-CommandLine"/>
      </w:pPr>
      <w:r>
        <w:t xml:space="preserve">  !</w:t>
      </w:r>
    </w:p>
    <w:p w14:paraId="707CCADF" w14:textId="77777777" w:rsidR="007171C2" w:rsidRDefault="007171C2" w:rsidP="007171C2">
      <w:pPr>
        <w:pStyle w:val="dC-CommandLine"/>
      </w:pPr>
      <w:r>
        <w:t xml:space="preserve">  instantiation-level vBranch-ISR-1.0</w:t>
      </w:r>
    </w:p>
    <w:p w14:paraId="7E7FB41C" w14:textId="77777777" w:rsidR="007171C2" w:rsidRDefault="007171C2" w:rsidP="007171C2">
      <w:pPr>
        <w:pStyle w:val="dC-CommandLine"/>
      </w:pPr>
      <w:r>
        <w:t xml:space="preserve">   vdu-level ISR</w:t>
      </w:r>
    </w:p>
    <w:p w14:paraId="042D93FB" w14:textId="77777777" w:rsidR="007171C2" w:rsidRDefault="007171C2" w:rsidP="007171C2">
      <w:pPr>
        <w:pStyle w:val="dC-CommandLine"/>
      </w:pPr>
      <w:r>
        <w:t xml:space="preserve">    number-of-instances 1</w:t>
      </w:r>
    </w:p>
    <w:p w14:paraId="6392B6C2" w14:textId="77777777" w:rsidR="007171C2" w:rsidRDefault="007171C2" w:rsidP="007171C2">
      <w:pPr>
        <w:pStyle w:val="dC-CommandLine"/>
      </w:pPr>
      <w:r>
        <w:t xml:space="preserve">   !</w:t>
      </w:r>
    </w:p>
    <w:p w14:paraId="04AD1824" w14:textId="75A4DD25" w:rsidR="007171C2" w:rsidRDefault="007171C2" w:rsidP="007171C2">
      <w:pPr>
        <w:pStyle w:val="dC-CommandLine"/>
      </w:pPr>
      <w:r>
        <w:t xml:space="preserve">   ...</w:t>
      </w:r>
    </w:p>
    <w:p w14:paraId="7F83C47D" w14:textId="77777777" w:rsidR="007171C2" w:rsidRDefault="007171C2" w:rsidP="007171C2">
      <w:pPr>
        <w:pStyle w:val="dC-CommandLine"/>
      </w:pPr>
      <w:r>
        <w:t xml:space="preserve">   !</w:t>
      </w:r>
    </w:p>
    <w:p w14:paraId="7D15DE13" w14:textId="77777777" w:rsidR="007171C2" w:rsidRDefault="007171C2" w:rsidP="007171C2">
      <w:pPr>
        <w:pStyle w:val="dC-CommandLine"/>
      </w:pPr>
      <w:r>
        <w:t xml:space="preserve">  !</w:t>
      </w:r>
    </w:p>
    <w:p w14:paraId="4AF58A0B" w14:textId="77777777" w:rsidR="007171C2" w:rsidRDefault="007171C2" w:rsidP="007171C2">
      <w:pPr>
        <w:pStyle w:val="dC-CommandLine"/>
      </w:pPr>
      <w:r>
        <w:t xml:space="preserve">  default-instantiation-level vBranch-ISR-1.0</w:t>
      </w:r>
    </w:p>
    <w:p w14:paraId="48BDADAC" w14:textId="77777777" w:rsidR="007171C2" w:rsidRDefault="007171C2" w:rsidP="007171C2">
      <w:pPr>
        <w:pStyle w:val="dC-CommandLine"/>
      </w:pPr>
      <w:r>
        <w:t xml:space="preserve"> !</w:t>
      </w:r>
    </w:p>
    <w:p w14:paraId="525E7E69" w14:textId="2FBC8BFB" w:rsidR="00A35209" w:rsidRPr="009020B2" w:rsidRDefault="007171C2" w:rsidP="007171C2">
      <w:pPr>
        <w:pStyle w:val="dC-CommandLine"/>
      </w:pPr>
      <w:r>
        <w:t>!</w:t>
      </w:r>
    </w:p>
    <w:p w14:paraId="1EBEB7EC" w14:textId="77777777" w:rsidR="004D11C0" w:rsidRDefault="004D11C0" w:rsidP="004D11C0">
      <w:pPr>
        <w:widowControl w:val="0"/>
        <w:autoSpaceDE w:val="0"/>
        <w:autoSpaceDN w:val="0"/>
        <w:adjustRightInd w:val="0"/>
        <w:spacing w:line="280" w:lineRule="atLeast"/>
        <w:rPr>
          <w:rFonts w:ascii="Arial" w:hAnsi="Arial" w:cs="Arial"/>
          <w:color w:val="000000"/>
          <w:sz w:val="18"/>
          <w:szCs w:val="18"/>
        </w:rPr>
      </w:pPr>
    </w:p>
    <w:p w14:paraId="619895AD" w14:textId="77777777" w:rsidR="001869DA" w:rsidRDefault="001869DA" w:rsidP="001869DA">
      <w:pPr>
        <w:pStyle w:val="dC-CommandLine"/>
      </w:pPr>
      <w:r>
        <w:t xml:space="preserve">admin@ncs# </w:t>
      </w:r>
      <w:r w:rsidRPr="001869DA">
        <w:rPr>
          <w:b/>
        </w:rPr>
        <w:t>show running-config catalog Gold deployment ISR</w:t>
      </w:r>
    </w:p>
    <w:p w14:paraId="35B2EB95" w14:textId="77777777" w:rsidR="001869DA" w:rsidRDefault="001869DA" w:rsidP="001869DA">
      <w:pPr>
        <w:pStyle w:val="dC-CommandLine"/>
      </w:pPr>
      <w:r>
        <w:t>catalog Gold</w:t>
      </w:r>
    </w:p>
    <w:p w14:paraId="2C0495E3" w14:textId="77777777" w:rsidR="001869DA" w:rsidRDefault="001869DA" w:rsidP="001869DA">
      <w:pPr>
        <w:pStyle w:val="dC-CommandLine"/>
      </w:pPr>
      <w:r>
        <w:t xml:space="preserve"> deployment ISR</w:t>
      </w:r>
    </w:p>
    <w:p w14:paraId="46F6E860" w14:textId="77777777" w:rsidR="001869DA" w:rsidRDefault="001869DA" w:rsidP="001869DA">
      <w:pPr>
        <w:pStyle w:val="dC-CommandLine"/>
      </w:pPr>
      <w:r>
        <w:t xml:space="preserve">  bootup-time         600</w:t>
      </w:r>
    </w:p>
    <w:p w14:paraId="093D8C96" w14:textId="77777777" w:rsidR="001869DA" w:rsidRDefault="001869DA" w:rsidP="001869DA">
      <w:pPr>
        <w:pStyle w:val="dC-CommandLine"/>
      </w:pPr>
      <w:r>
        <w:t xml:space="preserve">  recovery-wait-time  0</w:t>
      </w:r>
    </w:p>
    <w:p w14:paraId="19470493" w14:textId="77777777" w:rsidR="001869DA" w:rsidRDefault="001869DA" w:rsidP="001869DA">
      <w:pPr>
        <w:pStyle w:val="dC-CommandLine"/>
      </w:pPr>
      <w:r>
        <w:t xml:space="preserve">  var CUSTOMER_PRESHARED_KEY</w:t>
      </w:r>
    </w:p>
    <w:p w14:paraId="54874A13" w14:textId="77777777" w:rsidR="001869DA" w:rsidRDefault="001869DA" w:rsidP="001869DA">
      <w:pPr>
        <w:pStyle w:val="dC-CommandLine"/>
      </w:pPr>
      <w:r>
        <w:t xml:space="preserve">   encrypted-val $8$x6/GTSTdifCIl5sCnCm43oty1bTGxMC9MUpXv4BhDuc=</w:t>
      </w:r>
    </w:p>
    <w:p w14:paraId="6531B076" w14:textId="77777777" w:rsidR="001869DA" w:rsidRDefault="001869DA" w:rsidP="001869DA">
      <w:pPr>
        <w:pStyle w:val="dC-CommandLine"/>
      </w:pPr>
      <w:r>
        <w:lastRenderedPageBreak/>
        <w:t xml:space="preserve">  !</w:t>
      </w:r>
    </w:p>
    <w:p w14:paraId="3E4B9ED8" w14:textId="77777777" w:rsidR="001869DA" w:rsidRDefault="001869DA" w:rsidP="001869DA">
      <w:pPr>
        <w:pStyle w:val="dC-CommandLine"/>
      </w:pPr>
      <w:r>
        <w:t xml:space="preserve">  vnfd vBranch-ISR-1.0</w:t>
      </w:r>
    </w:p>
    <w:p w14:paraId="7619A799" w14:textId="77777777" w:rsidR="001869DA" w:rsidRPr="00B45F0C" w:rsidRDefault="001869DA" w:rsidP="001869DA">
      <w:pPr>
        <w:pStyle w:val="dC-CommandLine"/>
        <w:rPr>
          <w:lang w:val="sv-SE"/>
        </w:rPr>
      </w:pPr>
      <w:r>
        <w:t xml:space="preserve">   </w:t>
      </w:r>
      <w:r w:rsidRPr="00B45F0C">
        <w:rPr>
          <w:lang w:val="sv-SE"/>
        </w:rPr>
        <w:t>vdu ISR</w:t>
      </w:r>
    </w:p>
    <w:p w14:paraId="513F7E55" w14:textId="77777777" w:rsidR="001869DA" w:rsidRPr="00B45F0C" w:rsidRDefault="001869DA" w:rsidP="001869DA">
      <w:pPr>
        <w:pStyle w:val="dC-CommandLine"/>
        <w:rPr>
          <w:lang w:val="sv-SE"/>
        </w:rPr>
      </w:pPr>
      <w:r w:rsidRPr="00B45F0C">
        <w:rPr>
          <w:lang w:val="sv-SE"/>
        </w:rPr>
        <w:t xml:space="preserve">   !</w:t>
      </w:r>
    </w:p>
    <w:p w14:paraId="0BDE767F" w14:textId="77777777" w:rsidR="001869DA" w:rsidRPr="00B45F0C" w:rsidRDefault="001869DA" w:rsidP="001869DA">
      <w:pPr>
        <w:pStyle w:val="dC-CommandLine"/>
        <w:rPr>
          <w:lang w:val="sv-SE"/>
        </w:rPr>
      </w:pPr>
      <w:r w:rsidRPr="00B45F0C">
        <w:rPr>
          <w:lang w:val="sv-SE"/>
        </w:rPr>
        <w:t xml:space="preserve">   vdu ISRSame</w:t>
      </w:r>
    </w:p>
    <w:p w14:paraId="7074A406" w14:textId="77777777" w:rsidR="001869DA" w:rsidRPr="00B45F0C" w:rsidRDefault="001869DA" w:rsidP="001869DA">
      <w:pPr>
        <w:pStyle w:val="dC-CommandLine"/>
        <w:rPr>
          <w:lang w:val="sv-SE"/>
        </w:rPr>
      </w:pPr>
      <w:r w:rsidRPr="00B45F0C">
        <w:rPr>
          <w:lang w:val="sv-SE"/>
        </w:rPr>
        <w:t xml:space="preserve">   !</w:t>
      </w:r>
    </w:p>
    <w:p w14:paraId="45C57BBB" w14:textId="77777777" w:rsidR="001869DA" w:rsidRPr="00B45F0C" w:rsidRDefault="001869DA" w:rsidP="001869DA">
      <w:pPr>
        <w:pStyle w:val="dC-CommandLine"/>
        <w:rPr>
          <w:lang w:val="sv-SE"/>
        </w:rPr>
      </w:pPr>
      <w:r w:rsidRPr="00B45F0C">
        <w:rPr>
          <w:lang w:val="sv-SE"/>
        </w:rPr>
        <w:t xml:space="preserve">   vdu ISRv-medium</w:t>
      </w:r>
    </w:p>
    <w:p w14:paraId="44289105" w14:textId="77777777" w:rsidR="001869DA" w:rsidRDefault="001869DA" w:rsidP="001869DA">
      <w:pPr>
        <w:pStyle w:val="dC-CommandLine"/>
      </w:pPr>
      <w:r w:rsidRPr="00B45F0C">
        <w:rPr>
          <w:lang w:val="sv-SE"/>
        </w:rPr>
        <w:t xml:space="preserve">   </w:t>
      </w:r>
      <w:r>
        <w:t>!</w:t>
      </w:r>
    </w:p>
    <w:p w14:paraId="63504FB8" w14:textId="77777777" w:rsidR="001869DA" w:rsidRDefault="001869DA" w:rsidP="001869DA">
      <w:pPr>
        <w:pStyle w:val="dC-CommandLine"/>
      </w:pPr>
      <w:r>
        <w:t xml:space="preserve">   vdu ISRv-small</w:t>
      </w:r>
    </w:p>
    <w:p w14:paraId="1B0F3D0F" w14:textId="77777777" w:rsidR="001869DA" w:rsidRDefault="001869DA" w:rsidP="001869DA">
      <w:pPr>
        <w:pStyle w:val="dC-CommandLine"/>
      </w:pPr>
      <w:r>
        <w:t xml:space="preserve">   !</w:t>
      </w:r>
    </w:p>
    <w:p w14:paraId="32A61B8D" w14:textId="77777777" w:rsidR="001869DA" w:rsidRDefault="001869DA" w:rsidP="001869DA">
      <w:pPr>
        <w:pStyle w:val="dC-CommandLine"/>
      </w:pPr>
      <w:r>
        <w:t xml:space="preserve">  !</w:t>
      </w:r>
    </w:p>
    <w:p w14:paraId="297BC56B" w14:textId="77777777" w:rsidR="001869DA" w:rsidRDefault="001869DA" w:rsidP="001869DA">
      <w:pPr>
        <w:pStyle w:val="dC-CommandLine"/>
      </w:pPr>
      <w:r>
        <w:t xml:space="preserve">  polling-frequency   3</w:t>
      </w:r>
    </w:p>
    <w:p w14:paraId="0C516182" w14:textId="77777777" w:rsidR="001869DA" w:rsidRDefault="001869DA" w:rsidP="001869DA">
      <w:pPr>
        <w:pStyle w:val="dC-CommandLine"/>
      </w:pPr>
      <w:r>
        <w:t xml:space="preserve">  port-start-range    22022</w:t>
      </w:r>
    </w:p>
    <w:p w14:paraId="29165E38" w14:textId="77777777" w:rsidR="001869DA" w:rsidRDefault="001869DA" w:rsidP="001869DA">
      <w:pPr>
        <w:pStyle w:val="dC-CommandLine"/>
      </w:pPr>
      <w:r>
        <w:t xml:space="preserve">  port-end-range      22024</w:t>
      </w:r>
    </w:p>
    <w:p w14:paraId="5A294157" w14:textId="77777777" w:rsidR="001869DA" w:rsidRDefault="001869DA" w:rsidP="001869DA">
      <w:pPr>
        <w:pStyle w:val="dC-CommandLine"/>
      </w:pPr>
      <w:r>
        <w:t xml:space="preserve">  vnf-port            2022</w:t>
      </w:r>
    </w:p>
    <w:p w14:paraId="7BBC8CE1" w14:textId="77777777" w:rsidR="001869DA" w:rsidRDefault="001869DA" w:rsidP="001869DA">
      <w:pPr>
        <w:pStyle w:val="dC-CommandLine"/>
      </w:pPr>
      <w:r>
        <w:t xml:space="preserve">  vnf-authgroup       isr_authgroup</w:t>
      </w:r>
    </w:p>
    <w:p w14:paraId="0B75919F" w14:textId="77777777" w:rsidR="001869DA" w:rsidRDefault="001869DA" w:rsidP="001869DA">
      <w:pPr>
        <w:pStyle w:val="dC-CommandLine"/>
      </w:pPr>
      <w:r>
        <w:t xml:space="preserve">  config acl-deny</w:t>
      </w:r>
    </w:p>
    <w:p w14:paraId="38603A3C" w14:textId="77777777" w:rsidR="001869DA" w:rsidRDefault="001869DA" w:rsidP="001869DA">
      <w:pPr>
        <w:pStyle w:val="dC-CommandLine"/>
      </w:pPr>
      <w:r>
        <w:t xml:space="preserve">   cfg-template day1_acl_deny</w:t>
      </w:r>
    </w:p>
    <w:p w14:paraId="5EA6CF7C" w14:textId="77777777" w:rsidR="001869DA" w:rsidRDefault="001869DA" w:rsidP="001869DA">
      <w:pPr>
        <w:pStyle w:val="dC-CommandLine"/>
      </w:pPr>
      <w:r>
        <w:t xml:space="preserve">  !</w:t>
      </w:r>
    </w:p>
    <w:p w14:paraId="4072B106" w14:textId="77777777" w:rsidR="001869DA" w:rsidRDefault="001869DA" w:rsidP="001869DA">
      <w:pPr>
        <w:pStyle w:val="dC-CommandLine"/>
      </w:pPr>
      <w:r>
        <w:t xml:space="preserve">  config acl-permit</w:t>
      </w:r>
    </w:p>
    <w:p w14:paraId="0AFDF904" w14:textId="77777777" w:rsidR="001869DA" w:rsidRDefault="001869DA" w:rsidP="001869DA">
      <w:pPr>
        <w:pStyle w:val="dC-CommandLine"/>
      </w:pPr>
      <w:r>
        <w:t xml:space="preserve">   cfg-template day1_acl_permit</w:t>
      </w:r>
    </w:p>
    <w:p w14:paraId="4C46CD05" w14:textId="77777777" w:rsidR="001869DA" w:rsidRDefault="001869DA" w:rsidP="001869DA">
      <w:pPr>
        <w:pStyle w:val="dC-CommandLine"/>
      </w:pPr>
      <w:r>
        <w:t xml:space="preserve">  !</w:t>
      </w:r>
    </w:p>
    <w:p w14:paraId="533405FE" w14:textId="77777777" w:rsidR="001869DA" w:rsidRDefault="001869DA" w:rsidP="001869DA">
      <w:pPr>
        <w:pStyle w:val="dC-CommandLine"/>
      </w:pPr>
      <w:r>
        <w:t xml:space="preserve">  config isr-day1</w:t>
      </w:r>
    </w:p>
    <w:p w14:paraId="0DD6BE90" w14:textId="77777777" w:rsidR="001869DA" w:rsidRDefault="001869DA" w:rsidP="001869DA">
      <w:pPr>
        <w:pStyle w:val="dC-CommandLine"/>
      </w:pPr>
      <w:r>
        <w:t xml:space="preserve">   cfg-template day1_isr_banner</w:t>
      </w:r>
    </w:p>
    <w:p w14:paraId="02595343" w14:textId="77777777" w:rsidR="001869DA" w:rsidRDefault="001869DA" w:rsidP="001869DA">
      <w:pPr>
        <w:pStyle w:val="dC-CommandLine"/>
      </w:pPr>
      <w:r>
        <w:t xml:space="preserve">  !</w:t>
      </w:r>
    </w:p>
    <w:p w14:paraId="37DBE69D" w14:textId="77777777" w:rsidR="001869DA" w:rsidRDefault="001869DA" w:rsidP="001869DA">
      <w:pPr>
        <w:pStyle w:val="dC-CommandLine"/>
      </w:pPr>
      <w:r>
        <w:t xml:space="preserve">  enable-commit-queue false</w:t>
      </w:r>
    </w:p>
    <w:p w14:paraId="0A2AF480" w14:textId="77777777" w:rsidR="001869DA" w:rsidRDefault="001869DA" w:rsidP="001869DA">
      <w:pPr>
        <w:pStyle w:val="dC-CommandLine"/>
      </w:pPr>
      <w:r>
        <w:t xml:space="preserve">  day0-url bootstrap_config</w:t>
      </w:r>
    </w:p>
    <w:p w14:paraId="2CF2865A" w14:textId="77777777" w:rsidR="001869DA" w:rsidRPr="00B45F0C" w:rsidRDefault="001869DA" w:rsidP="001869DA">
      <w:pPr>
        <w:pStyle w:val="dC-CommandLine"/>
        <w:rPr>
          <w:lang w:val="sv-SE"/>
        </w:rPr>
      </w:pPr>
      <w:r>
        <w:t xml:space="preserve">   </w:t>
      </w:r>
      <w:r w:rsidRPr="00B45F0C">
        <w:rPr>
          <w:lang w:val="sv-SE"/>
        </w:rPr>
        <w:t>var TECH_PACKAGE</w:t>
      </w:r>
    </w:p>
    <w:p w14:paraId="6F18F8D8" w14:textId="77777777" w:rsidR="001869DA" w:rsidRPr="00B45F0C" w:rsidRDefault="001869DA" w:rsidP="001869DA">
      <w:pPr>
        <w:pStyle w:val="dC-CommandLine"/>
        <w:rPr>
          <w:lang w:val="sv-SE"/>
        </w:rPr>
      </w:pPr>
      <w:r w:rsidRPr="00B45F0C">
        <w:rPr>
          <w:lang w:val="sv-SE"/>
        </w:rPr>
        <w:t xml:space="preserve">    val ax</w:t>
      </w:r>
    </w:p>
    <w:p w14:paraId="2C0F619E" w14:textId="77777777" w:rsidR="001869DA" w:rsidRPr="00B45F0C" w:rsidRDefault="001869DA" w:rsidP="001869DA">
      <w:pPr>
        <w:pStyle w:val="dC-CommandLine"/>
        <w:rPr>
          <w:lang w:val="sv-SE"/>
        </w:rPr>
      </w:pPr>
      <w:r w:rsidRPr="00B45F0C">
        <w:rPr>
          <w:lang w:val="sv-SE"/>
        </w:rPr>
        <w:t xml:space="preserve">   !</w:t>
      </w:r>
    </w:p>
    <w:p w14:paraId="6520BAA5" w14:textId="77777777" w:rsidR="001869DA" w:rsidRDefault="001869DA" w:rsidP="001869DA">
      <w:pPr>
        <w:pStyle w:val="dC-CommandLine"/>
      </w:pPr>
      <w:r w:rsidRPr="00B45F0C">
        <w:rPr>
          <w:lang w:val="sv-SE"/>
        </w:rPr>
        <w:t xml:space="preserve">  </w:t>
      </w:r>
      <w:r>
        <w:t>!</w:t>
      </w:r>
    </w:p>
    <w:p w14:paraId="33A53A63" w14:textId="77777777" w:rsidR="001869DA" w:rsidRDefault="001869DA" w:rsidP="001869DA">
      <w:pPr>
        <w:pStyle w:val="dC-CommandLine"/>
      </w:pPr>
      <w:r>
        <w:t xml:space="preserve">  day0-url iosxe_config.txt</w:t>
      </w:r>
    </w:p>
    <w:p w14:paraId="64BDB7C3" w14:textId="77777777" w:rsidR="001869DA" w:rsidRDefault="001869DA" w:rsidP="001869DA">
      <w:pPr>
        <w:pStyle w:val="dC-CommandLine"/>
      </w:pPr>
      <w:r>
        <w:t xml:space="preserve">   url http://198.18.134.28/SEVT_labs/ISRv.txt</w:t>
      </w:r>
    </w:p>
    <w:p w14:paraId="5D3F9ED6" w14:textId="77777777" w:rsidR="001869DA" w:rsidRPr="00B45F0C" w:rsidRDefault="001869DA" w:rsidP="001869DA">
      <w:pPr>
        <w:pStyle w:val="dC-CommandLine"/>
        <w:rPr>
          <w:lang w:val="sv-SE"/>
        </w:rPr>
      </w:pPr>
      <w:r>
        <w:t xml:space="preserve">   </w:t>
      </w:r>
      <w:r w:rsidRPr="00B45F0C">
        <w:rPr>
          <w:lang w:val="sv-SE"/>
        </w:rPr>
        <w:t>var VROUTER_LICENSE_BANDWIDTH</w:t>
      </w:r>
    </w:p>
    <w:p w14:paraId="6CBD6044" w14:textId="77777777" w:rsidR="001869DA" w:rsidRPr="00B45F0C" w:rsidRDefault="001869DA" w:rsidP="001869DA">
      <w:pPr>
        <w:pStyle w:val="dC-CommandLine"/>
        <w:rPr>
          <w:lang w:val="sv-SE"/>
        </w:rPr>
      </w:pPr>
      <w:r w:rsidRPr="00B45F0C">
        <w:rPr>
          <w:lang w:val="sv-SE"/>
        </w:rPr>
        <w:t xml:space="preserve">    val 1000</w:t>
      </w:r>
    </w:p>
    <w:p w14:paraId="3822F974" w14:textId="77777777" w:rsidR="001869DA" w:rsidRPr="00B45F0C" w:rsidRDefault="001869DA" w:rsidP="001869DA">
      <w:pPr>
        <w:pStyle w:val="dC-CommandLine"/>
        <w:rPr>
          <w:lang w:val="sv-SE"/>
        </w:rPr>
      </w:pPr>
      <w:r w:rsidRPr="00B45F0C">
        <w:rPr>
          <w:lang w:val="sv-SE"/>
        </w:rPr>
        <w:t xml:space="preserve">   !</w:t>
      </w:r>
    </w:p>
    <w:p w14:paraId="30C8AE95" w14:textId="77777777" w:rsidR="001869DA" w:rsidRPr="00B45F0C" w:rsidRDefault="001869DA" w:rsidP="001869DA">
      <w:pPr>
        <w:pStyle w:val="dC-CommandLine"/>
        <w:rPr>
          <w:lang w:val="sv-SE"/>
        </w:rPr>
      </w:pPr>
      <w:r w:rsidRPr="00B45F0C">
        <w:rPr>
          <w:lang w:val="sv-SE"/>
        </w:rPr>
        <w:t xml:space="preserve">   var VROUTER_LICENSE_TOKEN</w:t>
      </w:r>
    </w:p>
    <w:p w14:paraId="1DDE62FF" w14:textId="77777777" w:rsidR="001869DA" w:rsidRPr="00B45F0C" w:rsidRDefault="001869DA" w:rsidP="001869DA">
      <w:pPr>
        <w:pStyle w:val="dC-CommandLine"/>
        <w:rPr>
          <w:lang w:val="sv-SE"/>
        </w:rPr>
      </w:pPr>
      <w:r w:rsidRPr="00B45F0C">
        <w:rPr>
          <w:lang w:val="sv-SE"/>
        </w:rPr>
        <w:t xml:space="preserve">    val ZTVhMmIyZmYtNzg0Mi00NmFhLWE1NjAtMjRkZmE4YTc5MThjLTE1MDgzODk2%0AOTg1MTl8MTNUdnFIcTJMbXF5dS9yMTlZekRJd1FhdFFaMTUzUDN2RU1WTTB3%0AOCtQdz0%3D%0A</w:t>
      </w:r>
    </w:p>
    <w:p w14:paraId="77889472" w14:textId="77777777" w:rsidR="001869DA" w:rsidRPr="00B45F0C" w:rsidRDefault="001869DA" w:rsidP="001869DA">
      <w:pPr>
        <w:pStyle w:val="dC-CommandLine"/>
        <w:rPr>
          <w:lang w:val="sv-SE"/>
        </w:rPr>
      </w:pPr>
      <w:r w:rsidRPr="00B45F0C">
        <w:rPr>
          <w:lang w:val="sv-SE"/>
        </w:rPr>
        <w:t xml:space="preserve">   !</w:t>
      </w:r>
    </w:p>
    <w:p w14:paraId="4DB3C203" w14:textId="77777777" w:rsidR="001869DA" w:rsidRPr="00B45F0C" w:rsidRDefault="001869DA" w:rsidP="001869DA">
      <w:pPr>
        <w:pStyle w:val="dC-CommandLine"/>
        <w:rPr>
          <w:lang w:val="sv-SE"/>
        </w:rPr>
      </w:pPr>
      <w:r w:rsidRPr="00B45F0C">
        <w:rPr>
          <w:lang w:val="sv-SE"/>
        </w:rPr>
        <w:t xml:space="preserve">   var VROUTER_PASSWORD</w:t>
      </w:r>
    </w:p>
    <w:p w14:paraId="0426DCD0" w14:textId="77777777" w:rsidR="001869DA" w:rsidRPr="00B45F0C" w:rsidRDefault="001869DA" w:rsidP="001869DA">
      <w:pPr>
        <w:pStyle w:val="dC-CommandLine"/>
        <w:rPr>
          <w:lang w:val="sv-SE"/>
        </w:rPr>
      </w:pPr>
      <w:r w:rsidRPr="00B45F0C">
        <w:rPr>
          <w:lang w:val="sv-SE"/>
        </w:rPr>
        <w:t xml:space="preserve">    val admin</w:t>
      </w:r>
    </w:p>
    <w:p w14:paraId="61F1C45E" w14:textId="77777777" w:rsidR="001869DA" w:rsidRPr="00B45F0C" w:rsidRDefault="001869DA" w:rsidP="001869DA">
      <w:pPr>
        <w:pStyle w:val="dC-CommandLine"/>
        <w:rPr>
          <w:lang w:val="sv-SE"/>
        </w:rPr>
      </w:pPr>
      <w:r w:rsidRPr="00B45F0C">
        <w:rPr>
          <w:lang w:val="sv-SE"/>
        </w:rPr>
        <w:t xml:space="preserve">   !</w:t>
      </w:r>
    </w:p>
    <w:p w14:paraId="13073BD1" w14:textId="77777777" w:rsidR="001869DA" w:rsidRDefault="001869DA" w:rsidP="001869DA">
      <w:pPr>
        <w:pStyle w:val="dC-CommandLine"/>
      </w:pPr>
      <w:r w:rsidRPr="00B45F0C">
        <w:rPr>
          <w:lang w:val="sv-SE"/>
        </w:rPr>
        <w:t xml:space="preserve">  </w:t>
      </w:r>
      <w:r>
        <w:t>!</w:t>
      </w:r>
    </w:p>
    <w:p w14:paraId="178E8976" w14:textId="77777777" w:rsidR="001869DA" w:rsidRDefault="001869DA" w:rsidP="001869DA">
      <w:pPr>
        <w:pStyle w:val="dC-CommandLine"/>
      </w:pPr>
      <w:r>
        <w:t xml:space="preserve"> !</w:t>
      </w:r>
    </w:p>
    <w:p w14:paraId="523C20C0" w14:textId="77777777" w:rsidR="001869DA" w:rsidRDefault="001869DA" w:rsidP="001869DA">
      <w:pPr>
        <w:pStyle w:val="dC-CommandLine"/>
      </w:pPr>
      <w:r>
        <w:t>!</w:t>
      </w:r>
    </w:p>
    <w:p w14:paraId="50C4C06A" w14:textId="67C13805" w:rsidR="007171C2" w:rsidRDefault="001869DA" w:rsidP="001869DA">
      <w:pPr>
        <w:pStyle w:val="dC-CommandLine"/>
      </w:pPr>
      <w:r>
        <w:t>admin@ncs#</w:t>
      </w:r>
    </w:p>
    <w:p w14:paraId="5E9A01B4" w14:textId="77777777" w:rsidR="001869DA" w:rsidRDefault="001869DA" w:rsidP="001869DA">
      <w:pPr>
        <w:pStyle w:val="dC-CommandLine"/>
        <w:rPr>
          <w:u w:color="000000"/>
        </w:rPr>
      </w:pPr>
    </w:p>
    <w:p w14:paraId="5B632E79" w14:textId="77777777" w:rsidR="001869DA" w:rsidRDefault="001869DA" w:rsidP="00B07C30">
      <w:pPr>
        <w:pStyle w:val="dC-Normal"/>
        <w:rPr>
          <w:u w:color="000000"/>
        </w:rPr>
      </w:pPr>
    </w:p>
    <w:p w14:paraId="2028F2E3" w14:textId="77777777" w:rsidR="001869DA" w:rsidRPr="001869DA" w:rsidRDefault="001869DA" w:rsidP="001869DA">
      <w:pPr>
        <w:pStyle w:val="dC-CommandLine"/>
        <w:rPr>
          <w:u w:color="000000"/>
        </w:rPr>
      </w:pPr>
      <w:r w:rsidRPr="001869DA">
        <w:rPr>
          <w:u w:color="000000"/>
        </w:rPr>
        <w:t xml:space="preserve">admin@ncs# </w:t>
      </w:r>
      <w:r w:rsidRPr="001869DA">
        <w:rPr>
          <w:b/>
          <w:u w:color="000000"/>
        </w:rPr>
        <w:t>show running-config catalog Gold branch-cpe ENCS</w:t>
      </w:r>
    </w:p>
    <w:p w14:paraId="5DFAABFB" w14:textId="77777777" w:rsidR="001869DA" w:rsidRPr="001869DA" w:rsidRDefault="001869DA" w:rsidP="001869DA">
      <w:pPr>
        <w:pStyle w:val="dC-CommandLine"/>
        <w:rPr>
          <w:u w:color="000000"/>
        </w:rPr>
      </w:pPr>
      <w:r w:rsidRPr="001869DA">
        <w:rPr>
          <w:u w:color="000000"/>
        </w:rPr>
        <w:t>catalog Gold</w:t>
      </w:r>
    </w:p>
    <w:p w14:paraId="74A49AE4" w14:textId="77777777" w:rsidR="001869DA" w:rsidRPr="001869DA" w:rsidRDefault="001869DA" w:rsidP="001869DA">
      <w:pPr>
        <w:pStyle w:val="dC-CommandLine"/>
        <w:rPr>
          <w:u w:color="000000"/>
        </w:rPr>
      </w:pPr>
      <w:r w:rsidRPr="001869DA">
        <w:rPr>
          <w:u w:color="000000"/>
        </w:rPr>
        <w:t xml:space="preserve"> branch-cpe ENCS</w:t>
      </w:r>
    </w:p>
    <w:p w14:paraId="69D70D71" w14:textId="77777777" w:rsidR="001869DA" w:rsidRPr="001869DA" w:rsidRDefault="001869DA" w:rsidP="001869DA">
      <w:pPr>
        <w:pStyle w:val="dC-CommandLine"/>
        <w:rPr>
          <w:u w:color="000000"/>
        </w:rPr>
      </w:pPr>
      <w:r w:rsidRPr="001869DA">
        <w:rPr>
          <w:u w:color="000000"/>
        </w:rPr>
        <w:t xml:space="preserve">  physical            false</w:t>
      </w:r>
    </w:p>
    <w:p w14:paraId="7A2BA88D" w14:textId="77777777" w:rsidR="001869DA" w:rsidRPr="001869DA" w:rsidRDefault="001869DA" w:rsidP="001869DA">
      <w:pPr>
        <w:pStyle w:val="dC-CommandLine"/>
        <w:rPr>
          <w:u w:color="000000"/>
        </w:rPr>
      </w:pPr>
      <w:r w:rsidRPr="001869DA">
        <w:rPr>
          <w:u w:color="000000"/>
        </w:rPr>
        <w:t xml:space="preserve">  read-timeout        90</w:t>
      </w:r>
    </w:p>
    <w:p w14:paraId="77EE16C4" w14:textId="77777777" w:rsidR="001869DA" w:rsidRPr="001869DA" w:rsidRDefault="001869DA" w:rsidP="001869DA">
      <w:pPr>
        <w:pStyle w:val="dC-CommandLine"/>
        <w:rPr>
          <w:u w:color="000000"/>
        </w:rPr>
      </w:pPr>
      <w:r w:rsidRPr="001869DA">
        <w:rPr>
          <w:u w:color="000000"/>
        </w:rPr>
        <w:lastRenderedPageBreak/>
        <w:t xml:space="preserve">  write-timeout       90</w:t>
      </w:r>
    </w:p>
    <w:p w14:paraId="03EC4CA0" w14:textId="77777777" w:rsidR="001869DA" w:rsidRPr="001869DA" w:rsidRDefault="001869DA" w:rsidP="001869DA">
      <w:pPr>
        <w:pStyle w:val="dC-CommandLine"/>
        <w:rPr>
          <w:u w:color="000000"/>
        </w:rPr>
      </w:pPr>
      <w:r w:rsidRPr="001869DA">
        <w:rPr>
          <w:u w:color="000000"/>
        </w:rPr>
        <w:t xml:space="preserve">  enable-commit-queue false</w:t>
      </w:r>
    </w:p>
    <w:p w14:paraId="1B444D80" w14:textId="77777777" w:rsidR="001869DA" w:rsidRPr="001869DA" w:rsidRDefault="001869DA" w:rsidP="001869DA">
      <w:pPr>
        <w:pStyle w:val="dC-CommandLine"/>
        <w:rPr>
          <w:u w:color="000000"/>
        </w:rPr>
      </w:pPr>
      <w:r w:rsidRPr="001869DA">
        <w:rPr>
          <w:u w:color="000000"/>
        </w:rPr>
        <w:t xml:space="preserve">  branch-cpe-template pnp-map-vCPE</w:t>
      </w:r>
    </w:p>
    <w:p w14:paraId="265DE3E5" w14:textId="77777777" w:rsidR="001869DA" w:rsidRPr="001869DA" w:rsidRDefault="001869DA" w:rsidP="001869DA">
      <w:pPr>
        <w:pStyle w:val="dC-CommandLine"/>
        <w:rPr>
          <w:u w:color="000000"/>
        </w:rPr>
      </w:pPr>
      <w:r w:rsidRPr="001869DA">
        <w:rPr>
          <w:u w:color="000000"/>
        </w:rPr>
        <w:t xml:space="preserve">  nfvis-tenant        admin</w:t>
      </w:r>
    </w:p>
    <w:p w14:paraId="7AFC8B19" w14:textId="77777777" w:rsidR="001869DA" w:rsidRPr="001869DA" w:rsidRDefault="001869DA" w:rsidP="001869DA">
      <w:pPr>
        <w:pStyle w:val="dC-CommandLine"/>
        <w:rPr>
          <w:u w:color="000000"/>
        </w:rPr>
      </w:pPr>
      <w:r w:rsidRPr="001869DA">
        <w:rPr>
          <w:u w:color="000000"/>
        </w:rPr>
        <w:t xml:space="preserve">  password            $8$T2HbdPQB+TqZZLWaA0PbR8kwLeAKQqukh1ONrqLlXQ4=</w:t>
      </w:r>
    </w:p>
    <w:p w14:paraId="45714627" w14:textId="77777777" w:rsidR="001869DA" w:rsidRPr="001869DA" w:rsidRDefault="001869DA" w:rsidP="001869DA">
      <w:pPr>
        <w:pStyle w:val="dC-CommandLine"/>
        <w:rPr>
          <w:u w:color="000000"/>
        </w:rPr>
      </w:pPr>
      <w:r w:rsidRPr="001869DA">
        <w:rPr>
          <w:u w:color="000000"/>
        </w:rPr>
        <w:t xml:space="preserve">  day0 file      nfvis_day0.cfg</w:t>
      </w:r>
    </w:p>
    <w:p w14:paraId="259D1A9D" w14:textId="77777777" w:rsidR="001869DA" w:rsidRPr="001869DA" w:rsidRDefault="001869DA" w:rsidP="001869DA">
      <w:pPr>
        <w:pStyle w:val="dC-CommandLine"/>
        <w:rPr>
          <w:u w:color="000000"/>
        </w:rPr>
      </w:pPr>
      <w:r w:rsidRPr="001869DA">
        <w:rPr>
          <w:u w:color="000000"/>
        </w:rPr>
        <w:t xml:space="preserve">  day0 cfg-common-ref base-vcpe</w:t>
      </w:r>
    </w:p>
    <w:p w14:paraId="1712C7B6" w14:textId="77777777" w:rsidR="001869DA" w:rsidRPr="001869DA" w:rsidRDefault="001869DA" w:rsidP="001869DA">
      <w:pPr>
        <w:pStyle w:val="dC-CommandLine"/>
        <w:rPr>
          <w:u w:color="000000"/>
        </w:rPr>
      </w:pPr>
      <w:r w:rsidRPr="001869DA">
        <w:rPr>
          <w:u w:color="000000"/>
        </w:rPr>
        <w:t xml:space="preserve">  cpe-onboarding device-type netconf</w:t>
      </w:r>
    </w:p>
    <w:p w14:paraId="46846051" w14:textId="77777777" w:rsidR="001869DA" w:rsidRPr="001869DA" w:rsidRDefault="001869DA" w:rsidP="001869DA">
      <w:pPr>
        <w:pStyle w:val="dC-CommandLine"/>
        <w:rPr>
          <w:u w:color="000000"/>
        </w:rPr>
      </w:pPr>
      <w:r w:rsidRPr="001869DA">
        <w:rPr>
          <w:u w:color="000000"/>
        </w:rPr>
        <w:t xml:space="preserve">  cpe-onboarding port 830</w:t>
      </w:r>
    </w:p>
    <w:p w14:paraId="5F6FDD0A" w14:textId="77777777" w:rsidR="001869DA" w:rsidRPr="001869DA" w:rsidRDefault="001869DA" w:rsidP="001869DA">
      <w:pPr>
        <w:pStyle w:val="dC-CommandLine"/>
        <w:rPr>
          <w:u w:color="000000"/>
        </w:rPr>
      </w:pPr>
      <w:r w:rsidRPr="001869DA">
        <w:rPr>
          <w:u w:color="000000"/>
        </w:rPr>
        <w:t xml:space="preserve">  network GE0-0-SRIOV-1</w:t>
      </w:r>
    </w:p>
    <w:p w14:paraId="617FABC3" w14:textId="77777777" w:rsidR="001869DA" w:rsidRPr="001869DA" w:rsidRDefault="001869DA" w:rsidP="001869DA">
      <w:pPr>
        <w:pStyle w:val="dC-CommandLine"/>
        <w:rPr>
          <w:u w:color="000000"/>
        </w:rPr>
      </w:pPr>
      <w:r w:rsidRPr="001869DA">
        <w:rPr>
          <w:u w:color="000000"/>
        </w:rPr>
        <w:t xml:space="preserve">  !</w:t>
      </w:r>
    </w:p>
    <w:p w14:paraId="79ED3D97" w14:textId="77777777" w:rsidR="001869DA" w:rsidRPr="001869DA" w:rsidRDefault="001869DA" w:rsidP="001869DA">
      <w:pPr>
        <w:pStyle w:val="dC-CommandLine"/>
        <w:rPr>
          <w:u w:color="000000"/>
        </w:rPr>
      </w:pPr>
      <w:r w:rsidRPr="001869DA">
        <w:rPr>
          <w:u w:color="000000"/>
        </w:rPr>
        <w:t xml:space="preserve">  network GE0-0-SRIOV-2</w:t>
      </w:r>
    </w:p>
    <w:p w14:paraId="1D60BD53" w14:textId="77777777" w:rsidR="001869DA" w:rsidRPr="001869DA" w:rsidRDefault="001869DA" w:rsidP="001869DA">
      <w:pPr>
        <w:pStyle w:val="dC-CommandLine"/>
        <w:rPr>
          <w:u w:color="000000"/>
        </w:rPr>
      </w:pPr>
      <w:r w:rsidRPr="001869DA">
        <w:rPr>
          <w:u w:color="000000"/>
        </w:rPr>
        <w:t xml:space="preserve">  !</w:t>
      </w:r>
    </w:p>
    <w:p w14:paraId="234BC92F" w14:textId="77777777" w:rsidR="001869DA" w:rsidRPr="001869DA" w:rsidRDefault="001869DA" w:rsidP="001869DA">
      <w:pPr>
        <w:pStyle w:val="dC-CommandLine"/>
        <w:rPr>
          <w:u w:color="000000"/>
        </w:rPr>
      </w:pPr>
      <w:r w:rsidRPr="001869DA">
        <w:rPr>
          <w:u w:color="000000"/>
        </w:rPr>
        <w:t xml:space="preserve">  network GE0-1-SRIOV-1</w:t>
      </w:r>
    </w:p>
    <w:p w14:paraId="2D71D41C" w14:textId="77777777" w:rsidR="001869DA" w:rsidRPr="001869DA" w:rsidRDefault="001869DA" w:rsidP="001869DA">
      <w:pPr>
        <w:pStyle w:val="dC-CommandLine"/>
        <w:rPr>
          <w:u w:color="000000"/>
        </w:rPr>
      </w:pPr>
      <w:r w:rsidRPr="001869DA">
        <w:rPr>
          <w:u w:color="000000"/>
        </w:rPr>
        <w:t xml:space="preserve">  !</w:t>
      </w:r>
    </w:p>
    <w:p w14:paraId="02E30D51" w14:textId="77777777" w:rsidR="001869DA" w:rsidRPr="001869DA" w:rsidRDefault="001869DA" w:rsidP="001869DA">
      <w:pPr>
        <w:pStyle w:val="dC-CommandLine"/>
        <w:rPr>
          <w:u w:color="000000"/>
        </w:rPr>
      </w:pPr>
      <w:r w:rsidRPr="001869DA">
        <w:rPr>
          <w:u w:color="000000"/>
        </w:rPr>
        <w:t xml:space="preserve">  network GE0-1-SRIOV-2</w:t>
      </w:r>
    </w:p>
    <w:p w14:paraId="5B82996B" w14:textId="77777777" w:rsidR="001869DA" w:rsidRPr="001869DA" w:rsidRDefault="001869DA" w:rsidP="001869DA">
      <w:pPr>
        <w:pStyle w:val="dC-CommandLine"/>
        <w:rPr>
          <w:u w:color="000000"/>
        </w:rPr>
      </w:pPr>
      <w:r w:rsidRPr="001869DA">
        <w:rPr>
          <w:u w:color="000000"/>
        </w:rPr>
        <w:t xml:space="preserve">  !</w:t>
      </w:r>
    </w:p>
    <w:p w14:paraId="3C44722B" w14:textId="77777777" w:rsidR="001869DA" w:rsidRPr="001869DA" w:rsidRDefault="001869DA" w:rsidP="001869DA">
      <w:pPr>
        <w:pStyle w:val="dC-CommandLine"/>
        <w:rPr>
          <w:u w:color="000000"/>
        </w:rPr>
      </w:pPr>
      <w:r w:rsidRPr="001869DA">
        <w:rPr>
          <w:u w:color="000000"/>
        </w:rPr>
        <w:t xml:space="preserve">  network LAN-SRIOV-1</w:t>
      </w:r>
    </w:p>
    <w:p w14:paraId="28DCB35D" w14:textId="77777777" w:rsidR="001869DA" w:rsidRPr="001869DA" w:rsidRDefault="001869DA" w:rsidP="001869DA">
      <w:pPr>
        <w:pStyle w:val="dC-CommandLine"/>
        <w:rPr>
          <w:u w:color="000000"/>
        </w:rPr>
      </w:pPr>
      <w:r w:rsidRPr="001869DA">
        <w:rPr>
          <w:u w:color="000000"/>
        </w:rPr>
        <w:t xml:space="preserve">  !</w:t>
      </w:r>
    </w:p>
    <w:p w14:paraId="35D9C529" w14:textId="77777777" w:rsidR="001869DA" w:rsidRPr="001869DA" w:rsidRDefault="001869DA" w:rsidP="001869DA">
      <w:pPr>
        <w:pStyle w:val="dC-CommandLine"/>
        <w:rPr>
          <w:u w:color="000000"/>
        </w:rPr>
      </w:pPr>
      <w:r w:rsidRPr="001869DA">
        <w:rPr>
          <w:u w:color="000000"/>
        </w:rPr>
        <w:t xml:space="preserve">  network LAN-SRIOV-2</w:t>
      </w:r>
    </w:p>
    <w:p w14:paraId="7E6D8F95" w14:textId="77777777" w:rsidR="001869DA" w:rsidRPr="001869DA" w:rsidRDefault="001869DA" w:rsidP="001869DA">
      <w:pPr>
        <w:pStyle w:val="dC-CommandLine"/>
        <w:rPr>
          <w:u w:color="000000"/>
        </w:rPr>
      </w:pPr>
      <w:r w:rsidRPr="001869DA">
        <w:rPr>
          <w:u w:color="000000"/>
        </w:rPr>
        <w:t xml:space="preserve">  !</w:t>
      </w:r>
    </w:p>
    <w:p w14:paraId="4C2A313A" w14:textId="77777777" w:rsidR="001869DA" w:rsidRPr="001869DA" w:rsidRDefault="001869DA" w:rsidP="001869DA">
      <w:pPr>
        <w:pStyle w:val="dC-CommandLine"/>
        <w:rPr>
          <w:u w:color="000000"/>
        </w:rPr>
      </w:pPr>
      <w:r w:rsidRPr="001869DA">
        <w:rPr>
          <w:u w:color="000000"/>
        </w:rPr>
        <w:t xml:space="preserve">  network LAN-SRIOV-3</w:t>
      </w:r>
    </w:p>
    <w:p w14:paraId="09AF5FB5" w14:textId="77777777" w:rsidR="001869DA" w:rsidRPr="001869DA" w:rsidRDefault="001869DA" w:rsidP="001869DA">
      <w:pPr>
        <w:pStyle w:val="dC-CommandLine"/>
        <w:rPr>
          <w:u w:color="000000"/>
        </w:rPr>
      </w:pPr>
      <w:r w:rsidRPr="001869DA">
        <w:rPr>
          <w:u w:color="000000"/>
        </w:rPr>
        <w:t xml:space="preserve">  !</w:t>
      </w:r>
    </w:p>
    <w:p w14:paraId="27F749DE" w14:textId="77777777" w:rsidR="001869DA" w:rsidRPr="001869DA" w:rsidRDefault="001869DA" w:rsidP="001869DA">
      <w:pPr>
        <w:pStyle w:val="dC-CommandLine"/>
        <w:rPr>
          <w:u w:color="000000"/>
        </w:rPr>
      </w:pPr>
      <w:r w:rsidRPr="001869DA">
        <w:rPr>
          <w:u w:color="000000"/>
        </w:rPr>
        <w:t xml:space="preserve">  network LAN-SRIOV-4</w:t>
      </w:r>
    </w:p>
    <w:p w14:paraId="54D99C71" w14:textId="77777777" w:rsidR="001869DA" w:rsidRPr="001869DA" w:rsidRDefault="001869DA" w:rsidP="001869DA">
      <w:pPr>
        <w:pStyle w:val="dC-CommandLine"/>
        <w:rPr>
          <w:u w:color="000000"/>
        </w:rPr>
      </w:pPr>
      <w:r w:rsidRPr="001869DA">
        <w:rPr>
          <w:u w:color="000000"/>
        </w:rPr>
        <w:t xml:space="preserve">  !</w:t>
      </w:r>
    </w:p>
    <w:p w14:paraId="3B53903D" w14:textId="77777777" w:rsidR="001869DA" w:rsidRPr="001869DA" w:rsidRDefault="001869DA" w:rsidP="001869DA">
      <w:pPr>
        <w:pStyle w:val="dC-CommandLine"/>
        <w:rPr>
          <w:u w:color="000000"/>
        </w:rPr>
      </w:pPr>
      <w:r w:rsidRPr="001869DA">
        <w:rPr>
          <w:u w:color="000000"/>
        </w:rPr>
        <w:t xml:space="preserve">  network LAN-SRIOV-5</w:t>
      </w:r>
    </w:p>
    <w:p w14:paraId="0FD1514D" w14:textId="77777777" w:rsidR="001869DA" w:rsidRPr="001869DA" w:rsidRDefault="001869DA" w:rsidP="001869DA">
      <w:pPr>
        <w:pStyle w:val="dC-CommandLine"/>
        <w:rPr>
          <w:u w:color="000000"/>
        </w:rPr>
      </w:pPr>
      <w:r w:rsidRPr="001869DA">
        <w:rPr>
          <w:u w:color="000000"/>
        </w:rPr>
        <w:t xml:space="preserve">  !</w:t>
      </w:r>
    </w:p>
    <w:p w14:paraId="6C28A1FB" w14:textId="77777777" w:rsidR="001869DA" w:rsidRPr="001869DA" w:rsidRDefault="001869DA" w:rsidP="001869DA">
      <w:pPr>
        <w:pStyle w:val="dC-CommandLine"/>
        <w:rPr>
          <w:u w:color="000000"/>
        </w:rPr>
      </w:pPr>
      <w:r w:rsidRPr="001869DA">
        <w:rPr>
          <w:u w:color="000000"/>
        </w:rPr>
        <w:t xml:space="preserve">  network LAN-SRIOV-6</w:t>
      </w:r>
    </w:p>
    <w:p w14:paraId="6DDAFE0F" w14:textId="77777777" w:rsidR="001869DA" w:rsidRPr="001869DA" w:rsidRDefault="001869DA" w:rsidP="001869DA">
      <w:pPr>
        <w:pStyle w:val="dC-CommandLine"/>
        <w:rPr>
          <w:u w:color="000000"/>
        </w:rPr>
      </w:pPr>
      <w:r w:rsidRPr="001869DA">
        <w:rPr>
          <w:u w:color="000000"/>
        </w:rPr>
        <w:t xml:space="preserve">  !</w:t>
      </w:r>
    </w:p>
    <w:p w14:paraId="05518A9A" w14:textId="77777777" w:rsidR="001869DA" w:rsidRPr="001869DA" w:rsidRDefault="001869DA" w:rsidP="001869DA">
      <w:pPr>
        <w:pStyle w:val="dC-CommandLine"/>
        <w:rPr>
          <w:u w:color="000000"/>
        </w:rPr>
      </w:pPr>
      <w:r w:rsidRPr="001869DA">
        <w:rPr>
          <w:u w:color="000000"/>
        </w:rPr>
        <w:t xml:space="preserve">  network int-mgmt-net</w:t>
      </w:r>
    </w:p>
    <w:p w14:paraId="243EE0E2" w14:textId="77777777" w:rsidR="001869DA" w:rsidRPr="001869DA" w:rsidRDefault="001869DA" w:rsidP="001869DA">
      <w:pPr>
        <w:pStyle w:val="dC-CommandLine"/>
        <w:rPr>
          <w:u w:color="000000"/>
        </w:rPr>
      </w:pPr>
      <w:r w:rsidRPr="001869DA">
        <w:rPr>
          <w:u w:color="000000"/>
        </w:rPr>
        <w:t xml:space="preserve">  !</w:t>
      </w:r>
    </w:p>
    <w:p w14:paraId="1B45F4A7" w14:textId="77777777" w:rsidR="001869DA" w:rsidRPr="001869DA" w:rsidRDefault="001869DA" w:rsidP="001869DA">
      <w:pPr>
        <w:pStyle w:val="dC-CommandLine"/>
        <w:rPr>
          <w:u w:color="000000"/>
        </w:rPr>
      </w:pPr>
      <w:r w:rsidRPr="001869DA">
        <w:rPr>
          <w:u w:color="000000"/>
        </w:rPr>
        <w:t xml:space="preserve">  network lan-net</w:t>
      </w:r>
    </w:p>
    <w:p w14:paraId="65C76722" w14:textId="77777777" w:rsidR="001869DA" w:rsidRPr="001869DA" w:rsidRDefault="001869DA" w:rsidP="001869DA">
      <w:pPr>
        <w:pStyle w:val="dC-CommandLine"/>
        <w:rPr>
          <w:u w:color="000000"/>
        </w:rPr>
      </w:pPr>
      <w:r w:rsidRPr="001869DA">
        <w:rPr>
          <w:u w:color="000000"/>
        </w:rPr>
        <w:t xml:space="preserve">  !</w:t>
      </w:r>
    </w:p>
    <w:p w14:paraId="2DCC7398" w14:textId="77777777" w:rsidR="001869DA" w:rsidRPr="001869DA" w:rsidRDefault="001869DA" w:rsidP="001869DA">
      <w:pPr>
        <w:pStyle w:val="dC-CommandLine"/>
        <w:rPr>
          <w:u w:color="000000"/>
        </w:rPr>
      </w:pPr>
      <w:r w:rsidRPr="001869DA">
        <w:rPr>
          <w:u w:color="000000"/>
        </w:rPr>
        <w:t xml:space="preserve">  network wan-net</w:t>
      </w:r>
    </w:p>
    <w:p w14:paraId="177B6BCF" w14:textId="77777777" w:rsidR="001869DA" w:rsidRPr="001869DA" w:rsidRDefault="001869DA" w:rsidP="001869DA">
      <w:pPr>
        <w:pStyle w:val="dC-CommandLine"/>
        <w:rPr>
          <w:u w:color="000000"/>
        </w:rPr>
      </w:pPr>
      <w:r w:rsidRPr="001869DA">
        <w:rPr>
          <w:u w:color="000000"/>
        </w:rPr>
        <w:t xml:space="preserve">  !</w:t>
      </w:r>
    </w:p>
    <w:p w14:paraId="74E392A7" w14:textId="77777777" w:rsidR="001869DA" w:rsidRPr="001869DA" w:rsidRDefault="001869DA" w:rsidP="001869DA">
      <w:pPr>
        <w:pStyle w:val="dC-CommandLine"/>
        <w:rPr>
          <w:u w:color="000000"/>
        </w:rPr>
      </w:pPr>
      <w:r w:rsidRPr="001869DA">
        <w:rPr>
          <w:u w:color="000000"/>
        </w:rPr>
        <w:t xml:space="preserve">  config banner-motd</w:t>
      </w:r>
    </w:p>
    <w:p w14:paraId="597E022F" w14:textId="77777777" w:rsidR="001869DA" w:rsidRPr="001869DA" w:rsidRDefault="001869DA" w:rsidP="001869DA">
      <w:pPr>
        <w:pStyle w:val="dC-CommandLine"/>
        <w:rPr>
          <w:u w:color="000000"/>
        </w:rPr>
      </w:pPr>
      <w:r w:rsidRPr="001869DA">
        <w:rPr>
          <w:u w:color="000000"/>
        </w:rPr>
        <w:t xml:space="preserve">   cfg-template brcpe-banner-motd</w:t>
      </w:r>
    </w:p>
    <w:p w14:paraId="5226A61B" w14:textId="77777777" w:rsidR="001869DA" w:rsidRPr="001869DA" w:rsidRDefault="001869DA" w:rsidP="001869DA">
      <w:pPr>
        <w:pStyle w:val="dC-CommandLine"/>
        <w:rPr>
          <w:u w:color="000000"/>
        </w:rPr>
      </w:pPr>
      <w:r w:rsidRPr="001869DA">
        <w:rPr>
          <w:u w:color="000000"/>
        </w:rPr>
        <w:t xml:space="preserve">  !</w:t>
      </w:r>
    </w:p>
    <w:p w14:paraId="2FBF3C44" w14:textId="77777777" w:rsidR="001869DA" w:rsidRPr="001869DA" w:rsidRDefault="001869DA" w:rsidP="001869DA">
      <w:pPr>
        <w:pStyle w:val="dC-CommandLine"/>
        <w:rPr>
          <w:u w:color="000000"/>
        </w:rPr>
      </w:pPr>
      <w:r w:rsidRPr="001869DA">
        <w:rPr>
          <w:u w:color="000000"/>
        </w:rPr>
        <w:t xml:space="preserve">  config brcpe-system</w:t>
      </w:r>
    </w:p>
    <w:p w14:paraId="5677CA1A" w14:textId="77777777" w:rsidR="001869DA" w:rsidRPr="001869DA" w:rsidRDefault="001869DA" w:rsidP="001869DA">
      <w:pPr>
        <w:pStyle w:val="dC-CommandLine"/>
        <w:rPr>
          <w:u w:color="000000"/>
        </w:rPr>
      </w:pPr>
      <w:r w:rsidRPr="001869DA">
        <w:rPr>
          <w:u w:color="000000"/>
        </w:rPr>
        <w:t xml:space="preserve">   cfg-template brcpe-system</w:t>
      </w:r>
    </w:p>
    <w:p w14:paraId="4C9139A3" w14:textId="77777777" w:rsidR="001869DA" w:rsidRPr="001869DA" w:rsidRDefault="001869DA" w:rsidP="001869DA">
      <w:pPr>
        <w:pStyle w:val="dC-CommandLine"/>
        <w:rPr>
          <w:u w:color="000000"/>
        </w:rPr>
      </w:pPr>
      <w:r w:rsidRPr="001869DA">
        <w:rPr>
          <w:u w:color="000000"/>
        </w:rPr>
        <w:t xml:space="preserve">  !</w:t>
      </w:r>
    </w:p>
    <w:p w14:paraId="7A5CF528" w14:textId="77777777" w:rsidR="001869DA" w:rsidRPr="001869DA" w:rsidRDefault="001869DA" w:rsidP="001869DA">
      <w:pPr>
        <w:pStyle w:val="dC-CommandLine"/>
        <w:rPr>
          <w:u w:color="000000"/>
        </w:rPr>
      </w:pPr>
      <w:r w:rsidRPr="001869DA">
        <w:rPr>
          <w:u w:color="000000"/>
        </w:rPr>
        <w:t xml:space="preserve">  config mgmt-wan-vlan</w:t>
      </w:r>
    </w:p>
    <w:p w14:paraId="5B3602A8" w14:textId="77777777" w:rsidR="001869DA" w:rsidRPr="001869DA" w:rsidRDefault="001869DA" w:rsidP="001869DA">
      <w:pPr>
        <w:pStyle w:val="dC-CommandLine"/>
        <w:rPr>
          <w:u w:color="000000"/>
        </w:rPr>
      </w:pPr>
      <w:r w:rsidRPr="001869DA">
        <w:rPr>
          <w:u w:color="000000"/>
        </w:rPr>
        <w:t xml:space="preserve">   cfg-template mgmt-wan-vlan</w:t>
      </w:r>
    </w:p>
    <w:p w14:paraId="4210BC13" w14:textId="77777777" w:rsidR="001869DA" w:rsidRPr="001869DA" w:rsidRDefault="001869DA" w:rsidP="001869DA">
      <w:pPr>
        <w:pStyle w:val="dC-CommandLine"/>
        <w:rPr>
          <w:u w:color="000000"/>
        </w:rPr>
      </w:pPr>
      <w:r w:rsidRPr="001869DA">
        <w:rPr>
          <w:u w:color="000000"/>
        </w:rPr>
        <w:t xml:space="preserve">  !</w:t>
      </w:r>
    </w:p>
    <w:p w14:paraId="170C04F7" w14:textId="77777777" w:rsidR="001869DA" w:rsidRPr="001869DA" w:rsidRDefault="001869DA" w:rsidP="001869DA">
      <w:pPr>
        <w:pStyle w:val="dC-CommandLine"/>
        <w:rPr>
          <w:u w:color="000000"/>
        </w:rPr>
      </w:pPr>
      <w:r w:rsidRPr="001869DA">
        <w:rPr>
          <w:u w:color="000000"/>
        </w:rPr>
        <w:t xml:space="preserve">  config shutdown-switch-interface</w:t>
      </w:r>
    </w:p>
    <w:p w14:paraId="432725F6" w14:textId="77777777" w:rsidR="001869DA" w:rsidRPr="001869DA" w:rsidRDefault="001869DA" w:rsidP="001869DA">
      <w:pPr>
        <w:pStyle w:val="dC-CommandLine"/>
        <w:rPr>
          <w:u w:color="000000"/>
        </w:rPr>
      </w:pPr>
      <w:r w:rsidRPr="001869DA">
        <w:rPr>
          <w:u w:color="000000"/>
        </w:rPr>
        <w:t xml:space="preserve">   cfg-template brcpe-shutdown-switch-interface</w:t>
      </w:r>
    </w:p>
    <w:p w14:paraId="4FE82AFA" w14:textId="77777777" w:rsidR="001869DA" w:rsidRPr="001869DA" w:rsidRDefault="001869DA" w:rsidP="001869DA">
      <w:pPr>
        <w:pStyle w:val="dC-CommandLine"/>
        <w:rPr>
          <w:u w:color="000000"/>
        </w:rPr>
      </w:pPr>
      <w:r w:rsidRPr="001869DA">
        <w:rPr>
          <w:u w:color="000000"/>
        </w:rPr>
        <w:t xml:space="preserve">  !</w:t>
      </w:r>
    </w:p>
    <w:p w14:paraId="18C5A625" w14:textId="77777777" w:rsidR="001869DA" w:rsidRPr="001869DA" w:rsidRDefault="001869DA" w:rsidP="001869DA">
      <w:pPr>
        <w:pStyle w:val="dC-CommandLine"/>
        <w:rPr>
          <w:u w:color="000000"/>
        </w:rPr>
      </w:pPr>
      <w:r w:rsidRPr="001869DA">
        <w:rPr>
          <w:u w:color="000000"/>
        </w:rPr>
        <w:t xml:space="preserve">  supported-interfaces GE0-0</w:t>
      </w:r>
    </w:p>
    <w:p w14:paraId="71838D70" w14:textId="77777777" w:rsidR="001869DA" w:rsidRPr="001869DA" w:rsidRDefault="001869DA" w:rsidP="001869DA">
      <w:pPr>
        <w:pStyle w:val="dC-CommandLine"/>
        <w:rPr>
          <w:u w:color="000000"/>
        </w:rPr>
      </w:pPr>
      <w:r w:rsidRPr="001869DA">
        <w:rPr>
          <w:u w:color="000000"/>
        </w:rPr>
        <w:t xml:space="preserve">  !</w:t>
      </w:r>
    </w:p>
    <w:p w14:paraId="5ED60423" w14:textId="77777777" w:rsidR="001869DA" w:rsidRPr="001869DA" w:rsidRDefault="001869DA" w:rsidP="001869DA">
      <w:pPr>
        <w:pStyle w:val="dC-CommandLine"/>
        <w:rPr>
          <w:u w:color="000000"/>
        </w:rPr>
      </w:pPr>
      <w:r w:rsidRPr="001869DA">
        <w:rPr>
          <w:u w:color="000000"/>
        </w:rPr>
        <w:t xml:space="preserve">  supported-interfaces GE0-1</w:t>
      </w:r>
    </w:p>
    <w:p w14:paraId="536995B2" w14:textId="77777777" w:rsidR="001869DA" w:rsidRPr="001869DA" w:rsidRDefault="001869DA" w:rsidP="001869DA">
      <w:pPr>
        <w:pStyle w:val="dC-CommandLine"/>
        <w:rPr>
          <w:u w:color="000000"/>
        </w:rPr>
      </w:pPr>
      <w:r w:rsidRPr="001869DA">
        <w:rPr>
          <w:u w:color="000000"/>
        </w:rPr>
        <w:t xml:space="preserve">  !</w:t>
      </w:r>
    </w:p>
    <w:p w14:paraId="14A0A57C" w14:textId="77777777" w:rsidR="001869DA" w:rsidRPr="001869DA" w:rsidRDefault="001869DA" w:rsidP="001869DA">
      <w:pPr>
        <w:pStyle w:val="dC-CommandLine"/>
        <w:rPr>
          <w:u w:color="000000"/>
        </w:rPr>
      </w:pPr>
      <w:r w:rsidRPr="001869DA">
        <w:rPr>
          <w:u w:color="000000"/>
        </w:rPr>
        <w:t xml:space="preserve">  supported-interfaces int-LAN</w:t>
      </w:r>
    </w:p>
    <w:p w14:paraId="71F93506" w14:textId="77777777" w:rsidR="001869DA" w:rsidRPr="001869DA" w:rsidRDefault="001869DA" w:rsidP="001869DA">
      <w:pPr>
        <w:pStyle w:val="dC-CommandLine"/>
        <w:rPr>
          <w:u w:color="000000"/>
        </w:rPr>
      </w:pPr>
      <w:r w:rsidRPr="001869DA">
        <w:rPr>
          <w:u w:color="000000"/>
        </w:rPr>
        <w:t xml:space="preserve">  !</w:t>
      </w:r>
    </w:p>
    <w:p w14:paraId="0074231E" w14:textId="77777777" w:rsidR="001869DA" w:rsidRPr="001869DA" w:rsidRDefault="001869DA" w:rsidP="001869DA">
      <w:pPr>
        <w:pStyle w:val="dC-CommandLine"/>
        <w:rPr>
          <w:u w:color="000000"/>
        </w:rPr>
      </w:pPr>
      <w:r w:rsidRPr="001869DA">
        <w:rPr>
          <w:u w:color="000000"/>
        </w:rPr>
        <w:t xml:space="preserve">  unsupported-deployment Waas-Managed-Netsim</w:t>
      </w:r>
    </w:p>
    <w:p w14:paraId="0273D3CD" w14:textId="77777777" w:rsidR="001869DA" w:rsidRPr="001869DA" w:rsidRDefault="001869DA" w:rsidP="001869DA">
      <w:pPr>
        <w:pStyle w:val="dC-CommandLine"/>
        <w:rPr>
          <w:u w:color="000000"/>
        </w:rPr>
      </w:pPr>
      <w:r w:rsidRPr="001869DA">
        <w:rPr>
          <w:u w:color="000000"/>
        </w:rPr>
        <w:t xml:space="preserve">  !</w:t>
      </w:r>
    </w:p>
    <w:p w14:paraId="3090FECC" w14:textId="77777777" w:rsidR="001869DA" w:rsidRPr="001869DA" w:rsidRDefault="001869DA" w:rsidP="001869DA">
      <w:pPr>
        <w:pStyle w:val="dC-CommandLine"/>
        <w:rPr>
          <w:u w:color="000000"/>
        </w:rPr>
      </w:pPr>
      <w:r w:rsidRPr="001869DA">
        <w:rPr>
          <w:u w:color="000000"/>
        </w:rPr>
        <w:t xml:space="preserve">  unsupported-deployment netsim</w:t>
      </w:r>
    </w:p>
    <w:p w14:paraId="458B943D" w14:textId="77777777" w:rsidR="001869DA" w:rsidRPr="001869DA" w:rsidRDefault="001869DA" w:rsidP="001869DA">
      <w:pPr>
        <w:pStyle w:val="dC-CommandLine"/>
        <w:rPr>
          <w:u w:color="000000"/>
        </w:rPr>
      </w:pPr>
      <w:r w:rsidRPr="001869DA">
        <w:rPr>
          <w:u w:color="000000"/>
        </w:rPr>
        <w:lastRenderedPageBreak/>
        <w:t xml:space="preserve">  !</w:t>
      </w:r>
    </w:p>
    <w:p w14:paraId="16C2B53A" w14:textId="77777777" w:rsidR="001869DA" w:rsidRPr="001869DA" w:rsidRDefault="001869DA" w:rsidP="001869DA">
      <w:pPr>
        <w:pStyle w:val="dC-CommandLine"/>
        <w:rPr>
          <w:u w:color="000000"/>
        </w:rPr>
      </w:pPr>
      <w:r w:rsidRPr="001869DA">
        <w:rPr>
          <w:u w:color="000000"/>
        </w:rPr>
        <w:t xml:space="preserve"> !</w:t>
      </w:r>
    </w:p>
    <w:p w14:paraId="5540523F" w14:textId="46AF31C2" w:rsidR="001869DA" w:rsidRDefault="001869DA" w:rsidP="001869DA">
      <w:pPr>
        <w:pStyle w:val="dC-CommandLine"/>
        <w:rPr>
          <w:u w:color="000000"/>
        </w:rPr>
      </w:pPr>
      <w:r w:rsidRPr="001869DA">
        <w:rPr>
          <w:u w:color="000000"/>
        </w:rPr>
        <w:t>!</w:t>
      </w:r>
    </w:p>
    <w:p w14:paraId="06FACD13" w14:textId="77777777" w:rsidR="001869DA" w:rsidRDefault="001869DA" w:rsidP="00B07C30">
      <w:pPr>
        <w:pStyle w:val="dC-Normal"/>
        <w:rPr>
          <w:u w:color="000000"/>
        </w:rPr>
      </w:pPr>
    </w:p>
    <w:p w14:paraId="0C2FECD0" w14:textId="1B42A244" w:rsidR="008D4371" w:rsidRPr="008629AD" w:rsidRDefault="0020028E" w:rsidP="00FE76A5">
      <w:pPr>
        <w:pStyle w:val="dC-Scenario"/>
        <w:numPr>
          <w:ilvl w:val="0"/>
          <w:numId w:val="21"/>
        </w:numPr>
      </w:pPr>
      <w:bookmarkStart w:id="13" w:name="Scenario2"/>
      <w:bookmarkEnd w:id="13"/>
      <w:r>
        <w:lastRenderedPageBreak/>
        <w:t>Using the vBranch FP</w:t>
      </w:r>
    </w:p>
    <w:p w14:paraId="2AD15AED" w14:textId="2239C180" w:rsidR="0020028E" w:rsidRDefault="0020028E" w:rsidP="0020028E">
      <w:pPr>
        <w:pStyle w:val="dC-Normal"/>
      </w:pPr>
      <w:r>
        <w:t xml:space="preserve">In this </w:t>
      </w:r>
      <w:r w:rsidR="00537AB3">
        <w:t>scenario,</w:t>
      </w:r>
      <w:r>
        <w:t xml:space="preserve"> </w:t>
      </w:r>
      <w:r w:rsidR="0053633E">
        <w:t xml:space="preserve">you </w:t>
      </w:r>
      <w:r>
        <w:t>will</w:t>
      </w:r>
      <w:r w:rsidR="00AF7C48">
        <w:t>:</w:t>
      </w:r>
      <w:r>
        <w:t xml:space="preserve"> </w:t>
      </w:r>
      <w:r w:rsidR="00AF7C48">
        <w:t xml:space="preserve">(1) </w:t>
      </w:r>
      <w:r>
        <w:t xml:space="preserve">use the NSO vBranch FP to onboard </w:t>
      </w:r>
      <w:r w:rsidR="001A0199">
        <w:t>y</w:t>
      </w:r>
      <w:r>
        <w:t>our vBranch device automatically with PnP into the NSO CDB</w:t>
      </w:r>
      <w:r w:rsidR="00AF7C48">
        <w:t>,</w:t>
      </w:r>
      <w:r>
        <w:t xml:space="preserve"> </w:t>
      </w:r>
      <w:r w:rsidR="00AF7C48">
        <w:t xml:space="preserve">(2) </w:t>
      </w:r>
      <w:r>
        <w:t>then automatically push a custom network</w:t>
      </w:r>
      <w:r w:rsidR="004E0BA3">
        <w:t xml:space="preserve"> and</w:t>
      </w:r>
      <w:r>
        <w:t xml:space="preserve"> ISRv </w:t>
      </w:r>
      <w:r w:rsidR="004E0BA3">
        <w:t>i</w:t>
      </w:r>
      <w:r>
        <w:t>mage</w:t>
      </w:r>
      <w:r w:rsidR="004E0BA3">
        <w:t>,</w:t>
      </w:r>
      <w:r>
        <w:t xml:space="preserve"> </w:t>
      </w:r>
      <w:r w:rsidR="000C0520">
        <w:t xml:space="preserve">and </w:t>
      </w:r>
      <w:r w:rsidR="004E0BA3">
        <w:t xml:space="preserve">then </w:t>
      </w:r>
      <w:r w:rsidR="000C0520">
        <w:t xml:space="preserve">(3) </w:t>
      </w:r>
      <w:r>
        <w:t xml:space="preserve">deploy an ISRv VNF. This lab is not designed to go into all the details </w:t>
      </w:r>
      <w:r w:rsidR="00B403A7">
        <w:t xml:space="preserve">or </w:t>
      </w:r>
      <w:r>
        <w:t xml:space="preserve">extended features of the </w:t>
      </w:r>
      <w:r w:rsidR="008517D2">
        <w:t xml:space="preserve">vBranch </w:t>
      </w:r>
      <w:r>
        <w:t>FP</w:t>
      </w:r>
      <w:r w:rsidR="00E862DB">
        <w:t>;</w:t>
      </w:r>
      <w:r>
        <w:t xml:space="preserve"> the user</w:t>
      </w:r>
      <w:r w:rsidR="00E862DB">
        <w:t>-</w:t>
      </w:r>
      <w:r>
        <w:t xml:space="preserve">guide is available on CCO for any additional experimentation. </w:t>
      </w:r>
    </w:p>
    <w:p w14:paraId="3C9A0C57" w14:textId="77777777" w:rsidR="0020028E" w:rsidRDefault="0020028E" w:rsidP="0020028E">
      <w:pPr>
        <w:pStyle w:val="dC-H2"/>
      </w:pPr>
      <w:r>
        <w:t>Steps</w:t>
      </w:r>
    </w:p>
    <w:p w14:paraId="7CD84210" w14:textId="1E4AFA12" w:rsidR="0020028E" w:rsidRPr="00B03B10" w:rsidRDefault="0020028E" w:rsidP="00FE76A5">
      <w:pPr>
        <w:pStyle w:val="dC-NumberedStep"/>
        <w:numPr>
          <w:ilvl w:val="0"/>
          <w:numId w:val="28"/>
        </w:numPr>
        <w:rPr>
          <w:u w:val="single"/>
        </w:rPr>
      </w:pPr>
      <w:r w:rsidRPr="00F950E5">
        <w:rPr>
          <w:b/>
        </w:rPr>
        <w:t>vBranch Function Pack Quick Intro</w:t>
      </w:r>
      <w:r w:rsidR="00C1557D">
        <w:rPr>
          <w:b/>
        </w:rPr>
        <w:t>:</w:t>
      </w:r>
      <w:r>
        <w:t xml:space="preserve"> </w:t>
      </w:r>
      <w:r w:rsidRPr="00B03B10">
        <w:rPr>
          <w:u w:color="000000"/>
        </w:rPr>
        <w:t>The vBranch Core Function Pack (</w:t>
      </w:r>
      <w:r w:rsidR="00321AEE">
        <w:rPr>
          <w:u w:color="000000"/>
        </w:rPr>
        <w:t>C</w:t>
      </w:r>
      <w:r w:rsidRPr="00B03B10">
        <w:rPr>
          <w:u w:color="000000"/>
        </w:rPr>
        <w:t>FP) is a compilation of packages to maximize reusability</w:t>
      </w:r>
      <w:r w:rsidR="00410328">
        <w:rPr>
          <w:u w:color="000000"/>
        </w:rPr>
        <w:t>;</w:t>
      </w:r>
      <w:r w:rsidRPr="00B03B10">
        <w:rPr>
          <w:u w:color="000000"/>
        </w:rPr>
        <w:t xml:space="preserve"> </w:t>
      </w:r>
      <w:r w:rsidR="00410328">
        <w:rPr>
          <w:u w:color="000000"/>
        </w:rPr>
        <w:t>i</w:t>
      </w:r>
      <w:r w:rsidRPr="00B03B10">
        <w:rPr>
          <w:u w:color="000000"/>
        </w:rPr>
        <w:t>t uses</w:t>
      </w:r>
      <w:r>
        <w:rPr>
          <w:u w:color="000000"/>
        </w:rPr>
        <w:t xml:space="preserve"> both the NFVO and PnP packages. </w:t>
      </w:r>
      <w:r w:rsidRPr="00B03B10">
        <w:rPr>
          <w:u w:color="000000"/>
        </w:rPr>
        <w:t xml:space="preserve">This </w:t>
      </w:r>
      <w:r w:rsidR="00321AEE">
        <w:rPr>
          <w:u w:color="000000"/>
        </w:rPr>
        <w:t>C</w:t>
      </w:r>
      <w:r w:rsidRPr="00B03B10">
        <w:rPr>
          <w:u w:color="000000"/>
        </w:rPr>
        <w:t>FP is organized in layers for bet</w:t>
      </w:r>
      <w:r>
        <w:rPr>
          <w:u w:color="000000"/>
        </w:rPr>
        <w:t>ter flexibility and supports on-</w:t>
      </w:r>
      <w:r w:rsidRPr="00B03B10">
        <w:rPr>
          <w:u w:color="000000"/>
        </w:rPr>
        <w:t xml:space="preserve">boarding of physical (ENCS/UCS running NFVIS) and virtual infrastructure (VNFs on NFVIS).  It allows services to be built on top of the function pack using the strongly types service models. It follows the ETSI-MANO specification compliant VNF descriptors to deploy VNFs. </w:t>
      </w:r>
    </w:p>
    <w:p w14:paraId="0F6B6590" w14:textId="5031589C" w:rsidR="0020028E" w:rsidRDefault="0020028E" w:rsidP="002F21A3">
      <w:pPr>
        <w:pStyle w:val="dC-Normal"/>
        <w:ind w:left="720"/>
        <w:rPr>
          <w:u w:color="000000"/>
        </w:rPr>
      </w:pPr>
      <w:r>
        <w:rPr>
          <w:u w:color="000000"/>
        </w:rPr>
        <w:t>The vBranch Core Function Pack (</w:t>
      </w:r>
      <w:r w:rsidR="00321AEE">
        <w:rPr>
          <w:u w:color="000000"/>
        </w:rPr>
        <w:t>C</w:t>
      </w:r>
      <w:r>
        <w:rPr>
          <w:u w:color="000000"/>
        </w:rPr>
        <w:t>FP) supports the following infrastructure capabilities:</w:t>
      </w:r>
    </w:p>
    <w:p w14:paraId="262401A2" w14:textId="77777777" w:rsidR="0020028E" w:rsidRDefault="0020028E" w:rsidP="002F21A3">
      <w:pPr>
        <w:pStyle w:val="dC-Normal"/>
        <w:numPr>
          <w:ilvl w:val="0"/>
          <w:numId w:val="18"/>
        </w:numPr>
        <w:ind w:left="1440"/>
        <w:rPr>
          <w:u w:color="000000"/>
        </w:rPr>
      </w:pPr>
      <w:r>
        <w:rPr>
          <w:u w:color="000000"/>
        </w:rPr>
        <w:t>NFVIS onboarding with PnP technology</w:t>
      </w:r>
    </w:p>
    <w:p w14:paraId="4E5F5FCB" w14:textId="77777777" w:rsidR="0020028E" w:rsidRDefault="0020028E" w:rsidP="002F21A3">
      <w:pPr>
        <w:pStyle w:val="dC-Normal"/>
        <w:numPr>
          <w:ilvl w:val="0"/>
          <w:numId w:val="18"/>
        </w:numPr>
        <w:ind w:left="1440"/>
        <w:rPr>
          <w:u w:color="000000"/>
        </w:rPr>
      </w:pPr>
      <w:r>
        <w:rPr>
          <w:u w:color="000000"/>
        </w:rPr>
        <w:t>Network, VNFD, VDU definition (ETSI-MANO)</w:t>
      </w:r>
    </w:p>
    <w:p w14:paraId="3BEAD493" w14:textId="77777777" w:rsidR="0020028E" w:rsidRDefault="0020028E" w:rsidP="002F21A3">
      <w:pPr>
        <w:pStyle w:val="dC-Normal"/>
        <w:numPr>
          <w:ilvl w:val="0"/>
          <w:numId w:val="18"/>
        </w:numPr>
        <w:ind w:left="1440"/>
        <w:rPr>
          <w:u w:color="000000"/>
        </w:rPr>
      </w:pPr>
      <w:r>
        <w:rPr>
          <w:u w:color="000000"/>
        </w:rPr>
        <w:t>VNF, network onboarding and configuration</w:t>
      </w:r>
    </w:p>
    <w:p w14:paraId="67274DAE" w14:textId="3DC3645C" w:rsidR="0020028E" w:rsidRDefault="0020028E" w:rsidP="002F21A3">
      <w:pPr>
        <w:pStyle w:val="dC-Normal"/>
        <w:numPr>
          <w:ilvl w:val="0"/>
          <w:numId w:val="18"/>
        </w:numPr>
        <w:ind w:left="1440"/>
        <w:rPr>
          <w:u w:color="000000"/>
        </w:rPr>
      </w:pPr>
      <w:r>
        <w:rPr>
          <w:u w:color="000000"/>
        </w:rPr>
        <w:t>Provides detailed status and operational information, including lifecycle history</w:t>
      </w:r>
    </w:p>
    <w:p w14:paraId="17038E06" w14:textId="77777777" w:rsidR="0020028E" w:rsidRPr="0020028E" w:rsidRDefault="0020028E" w:rsidP="00AB4C1A">
      <w:pPr>
        <w:pStyle w:val="dC-Normal"/>
        <w:ind w:left="360"/>
        <w:rPr>
          <w:u w:color="000000"/>
        </w:rPr>
      </w:pPr>
    </w:p>
    <w:p w14:paraId="239204A5" w14:textId="62DB3090" w:rsidR="001869DA" w:rsidRPr="0020028E" w:rsidRDefault="00317E2B" w:rsidP="00FE76A5">
      <w:pPr>
        <w:pStyle w:val="dC-NumberedStep"/>
        <w:numPr>
          <w:ilvl w:val="0"/>
          <w:numId w:val="28"/>
        </w:numPr>
        <w:rPr>
          <w:u w:color="000000"/>
        </w:rPr>
      </w:pPr>
      <w:r w:rsidRPr="0020028E">
        <w:rPr>
          <w:b/>
        </w:rPr>
        <w:t>Clear the PnP cache</w:t>
      </w:r>
      <w:r w:rsidR="0020028E" w:rsidRPr="0020028E">
        <w:rPr>
          <w:b/>
        </w:rPr>
        <w:t xml:space="preserve"> on NSO</w:t>
      </w:r>
      <w:r w:rsidR="001869DA" w:rsidRPr="00DB64E8">
        <w:t xml:space="preserve">: </w:t>
      </w:r>
      <w:r w:rsidR="009B7699">
        <w:t>When starting out, t</w:t>
      </w:r>
      <w:r>
        <w:t xml:space="preserve">here are likely old serial numbers in the </w:t>
      </w:r>
      <w:r w:rsidR="004E0BA3">
        <w:t>P</w:t>
      </w:r>
      <w:r>
        <w:t>n</w:t>
      </w:r>
      <w:r w:rsidR="004E0BA3">
        <w:t>P</w:t>
      </w:r>
      <w:r>
        <w:t xml:space="preserve"> cache. Let’s clear the cache and wait a few </w:t>
      </w:r>
      <w:r w:rsidR="00537AB3">
        <w:t>minutes</w:t>
      </w:r>
      <w:r>
        <w:t xml:space="preserve"> for it to be re-populated with the serial numbers </w:t>
      </w:r>
      <w:r w:rsidR="00DA291E">
        <w:t xml:space="preserve">for </w:t>
      </w:r>
      <w:r>
        <w:t xml:space="preserve">the two NFVIS systems in your POD. Note that your serial numbers will be different </w:t>
      </w:r>
      <w:r w:rsidR="00AD01D8">
        <w:t xml:space="preserve">from </w:t>
      </w:r>
      <w:r>
        <w:t xml:space="preserve">those listed below. The re-population should only take a few </w:t>
      </w:r>
      <w:r w:rsidR="00537AB3">
        <w:t>minutes</w:t>
      </w:r>
      <w:r>
        <w:t>:</w:t>
      </w:r>
    </w:p>
    <w:p w14:paraId="15BD811B" w14:textId="77777777" w:rsidR="00317E2B" w:rsidRDefault="00317E2B" w:rsidP="00317E2B">
      <w:pPr>
        <w:pStyle w:val="dC-CommandLine"/>
      </w:pPr>
      <w:r>
        <w:t xml:space="preserve">admin@ncs# </w:t>
      </w:r>
      <w:r w:rsidRPr="00317E2B">
        <w:rPr>
          <w:b/>
        </w:rPr>
        <w:t>pnp delete all</w:t>
      </w:r>
      <w:r>
        <w:t xml:space="preserve">       </w:t>
      </w:r>
    </w:p>
    <w:p w14:paraId="4686C445" w14:textId="77777777" w:rsidR="00317E2B" w:rsidRDefault="00317E2B" w:rsidP="00317E2B">
      <w:pPr>
        <w:pStyle w:val="dC-CommandLine"/>
      </w:pPr>
      <w:r>
        <w:t xml:space="preserve">admin@ncs# </w:t>
      </w:r>
      <w:r w:rsidRPr="00317E2B">
        <w:rPr>
          <w:b/>
        </w:rPr>
        <w:t>show pnp list</w:t>
      </w:r>
      <w:r>
        <w:t xml:space="preserve">                                   </w:t>
      </w:r>
    </w:p>
    <w:p w14:paraId="1280D2D6" w14:textId="7325155C" w:rsidR="00317E2B" w:rsidRDefault="00317E2B" w:rsidP="00317E2B">
      <w:pPr>
        <w:pStyle w:val="dC-CommandLine"/>
      </w:pPr>
      <w:r>
        <w:t>% No entries found.</w:t>
      </w:r>
    </w:p>
    <w:p w14:paraId="5ECE6266" w14:textId="77777777" w:rsidR="00317E2B" w:rsidRDefault="00317E2B" w:rsidP="00317E2B">
      <w:pPr>
        <w:pStyle w:val="dC-CommandLine"/>
      </w:pPr>
      <w:r>
        <w:t xml:space="preserve">admin@ncs# </w:t>
      </w:r>
      <w:r w:rsidRPr="00317E2B">
        <w:rPr>
          <w:b/>
        </w:rPr>
        <w:t>show pnp list</w:t>
      </w:r>
    </w:p>
    <w:p w14:paraId="2EA1CBCE" w14:textId="77777777" w:rsidR="00317E2B" w:rsidRDefault="00317E2B" w:rsidP="00317E2B">
      <w:pPr>
        <w:pStyle w:val="dC-CommandLine"/>
      </w:pPr>
      <w:r>
        <w:t xml:space="preserve">SERIAL       IP ADDRESS   CONFIGURED  ADDED  SYNCED  LAST CONTACT         </w:t>
      </w:r>
    </w:p>
    <w:p w14:paraId="10147521" w14:textId="77777777" w:rsidR="00317E2B" w:rsidRPr="00B45F0C" w:rsidRDefault="00317E2B" w:rsidP="00317E2B">
      <w:pPr>
        <w:pStyle w:val="dC-CommandLine"/>
        <w:rPr>
          <w:lang w:val="sv-SE"/>
        </w:rPr>
      </w:pPr>
      <w:r w:rsidRPr="00B45F0C">
        <w:rPr>
          <w:lang w:val="sv-SE"/>
        </w:rPr>
        <w:t>--------------------------------------------------------------------------</w:t>
      </w:r>
    </w:p>
    <w:p w14:paraId="7BDE3DEA" w14:textId="77777777" w:rsidR="00317E2B" w:rsidRPr="00B45F0C" w:rsidRDefault="00317E2B" w:rsidP="00317E2B">
      <w:pPr>
        <w:pStyle w:val="dC-CommandLine"/>
        <w:rPr>
          <w:lang w:val="sv-SE"/>
        </w:rPr>
      </w:pPr>
      <w:r w:rsidRPr="00B45F0C">
        <w:rPr>
          <w:lang w:val="sv-SE"/>
        </w:rPr>
        <w:t xml:space="preserve">ESX42292D22  198.18.1.49  false       false  false   2018-02-02 05:18:58  </w:t>
      </w:r>
    </w:p>
    <w:p w14:paraId="17FA2C6D" w14:textId="77777777" w:rsidR="00317E2B" w:rsidRPr="00B45F0C" w:rsidRDefault="00317E2B" w:rsidP="00317E2B">
      <w:pPr>
        <w:pStyle w:val="dC-CommandLine"/>
        <w:rPr>
          <w:lang w:val="sv-SE"/>
        </w:rPr>
      </w:pPr>
      <w:r w:rsidRPr="00B45F0C">
        <w:rPr>
          <w:lang w:val="sv-SE"/>
        </w:rPr>
        <w:t xml:space="preserve">ESX4229B40F  198.18.1.50  false       false  false   2018-02-02 05:19:02  </w:t>
      </w:r>
    </w:p>
    <w:p w14:paraId="73871328" w14:textId="77777777" w:rsidR="00317E2B" w:rsidRPr="00B45F0C" w:rsidRDefault="00317E2B" w:rsidP="00317E2B">
      <w:pPr>
        <w:pStyle w:val="dC-CommandLine"/>
        <w:rPr>
          <w:lang w:val="sv-SE"/>
        </w:rPr>
      </w:pPr>
    </w:p>
    <w:p w14:paraId="51543FEC" w14:textId="1FF6E343" w:rsidR="00317E2B" w:rsidRDefault="00317E2B" w:rsidP="00317E2B">
      <w:pPr>
        <w:pStyle w:val="dC-CommandLine"/>
      </w:pPr>
      <w:r>
        <w:t>admin@ncs#</w:t>
      </w:r>
    </w:p>
    <w:p w14:paraId="733F888A" w14:textId="6ADB99D0" w:rsidR="00AB4C1A" w:rsidRDefault="00AB4C1A">
      <w:pPr>
        <w:rPr>
          <w:rFonts w:ascii="Arial" w:hAnsi="Arial"/>
          <w:color w:val="000000"/>
          <w:sz w:val="18"/>
        </w:rPr>
      </w:pPr>
      <w:r>
        <w:br w:type="page"/>
      </w:r>
    </w:p>
    <w:p w14:paraId="05A8A725" w14:textId="77777777" w:rsidR="00317E2B" w:rsidRDefault="00317E2B" w:rsidP="00317E2B">
      <w:pPr>
        <w:pStyle w:val="dC-NumberedStep"/>
      </w:pPr>
    </w:p>
    <w:p w14:paraId="55FA2F2B" w14:textId="4813FBC5" w:rsidR="0031567B" w:rsidRDefault="00844FA1" w:rsidP="002F21A3">
      <w:pPr>
        <w:pStyle w:val="dC-NumberedStep"/>
        <w:ind w:left="720"/>
      </w:pPr>
      <w:r>
        <w:t xml:space="preserve">Notice </w:t>
      </w:r>
      <w:r w:rsidR="009878EF">
        <w:t xml:space="preserve">that </w:t>
      </w:r>
      <w:r>
        <w:t>if you go to your NFVIS</w:t>
      </w:r>
      <w:r w:rsidR="00CD3822">
        <w:t>1</w:t>
      </w:r>
      <w:r>
        <w:t xml:space="preserve"> GUI</w:t>
      </w:r>
      <w:r w:rsidR="00CD3822">
        <w:t xml:space="preserve"> at 198.18.1.49</w:t>
      </w:r>
      <w:r>
        <w:t xml:space="preserve">, and select </w:t>
      </w:r>
      <w:r w:rsidRPr="00844FA1">
        <w:rPr>
          <w:b/>
        </w:rPr>
        <w:t>About</w:t>
      </w:r>
      <w:r>
        <w:rPr>
          <w:b/>
        </w:rPr>
        <w:t xml:space="preserve">, </w:t>
      </w:r>
      <w:r>
        <w:t>the systems serial number is shown and should match in the above list.</w:t>
      </w:r>
      <w:r w:rsidR="00416B96">
        <w:t xml:space="preserve"> Record this serial number in your text editor, a copy/paste will ensure no errors.</w:t>
      </w:r>
    </w:p>
    <w:p w14:paraId="4BA5B92D" w14:textId="3D93FABA" w:rsidR="00844FA1" w:rsidRPr="0031567B" w:rsidRDefault="0031567B" w:rsidP="0031567B">
      <w:pPr>
        <w:pStyle w:val="dC-Fig"/>
      </w:pPr>
      <w:r>
        <w:t xml:space="preserve">NFVIS About- Serial Number </w:t>
      </w:r>
    </w:p>
    <w:p w14:paraId="4328D000" w14:textId="651BFE18" w:rsidR="00844FA1" w:rsidRPr="00844FA1" w:rsidRDefault="00844FA1" w:rsidP="00317E2B">
      <w:pPr>
        <w:pStyle w:val="dC-NumberedStep"/>
      </w:pPr>
      <w:r>
        <w:rPr>
          <w:noProof/>
        </w:rPr>
        <w:drawing>
          <wp:inline distT="0" distB="0" distL="0" distR="0" wp14:anchorId="7DEFBD93" wp14:editId="500D2BED">
            <wp:extent cx="6620510" cy="36677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5.tiff"/>
                    <pic:cNvPicPr/>
                  </pic:nvPicPr>
                  <pic:blipFill>
                    <a:blip r:embed="rId18">
                      <a:extLst>
                        <a:ext uri="{28A0092B-C50C-407E-A947-70E740481C1C}">
                          <a14:useLocalDpi xmlns:a14="http://schemas.microsoft.com/office/drawing/2010/main"/>
                        </a:ext>
                      </a:extLst>
                    </a:blip>
                    <a:stretch>
                      <a:fillRect/>
                    </a:stretch>
                  </pic:blipFill>
                  <pic:spPr>
                    <a:xfrm>
                      <a:off x="0" y="0"/>
                      <a:ext cx="6620510" cy="3667760"/>
                    </a:xfrm>
                    <a:prstGeom prst="rect">
                      <a:avLst/>
                    </a:prstGeom>
                  </pic:spPr>
                </pic:pic>
              </a:graphicData>
            </a:graphic>
          </wp:inline>
        </w:drawing>
      </w:r>
    </w:p>
    <w:p w14:paraId="17B8B204" w14:textId="31D20408" w:rsidR="00AB4C1A" w:rsidRDefault="00AB4C1A">
      <w:pPr>
        <w:rPr>
          <w:rFonts w:ascii="Arial" w:hAnsi="Arial"/>
          <w:color w:val="000000"/>
          <w:sz w:val="18"/>
          <w:u w:color="000000"/>
        </w:rPr>
      </w:pPr>
      <w:r>
        <w:rPr>
          <w:u w:color="000000"/>
        </w:rPr>
        <w:br w:type="page"/>
      </w:r>
    </w:p>
    <w:p w14:paraId="60F163F9" w14:textId="77777777" w:rsidR="001869DA" w:rsidRDefault="001869DA" w:rsidP="00B07C30">
      <w:pPr>
        <w:pStyle w:val="dC-Normal"/>
        <w:rPr>
          <w:u w:color="000000"/>
        </w:rPr>
      </w:pPr>
    </w:p>
    <w:p w14:paraId="71069140" w14:textId="258B9671" w:rsidR="0031567B" w:rsidRPr="00AB4C1A" w:rsidRDefault="00CD3822" w:rsidP="00FE76A5">
      <w:pPr>
        <w:pStyle w:val="dC-NumberedStep"/>
        <w:numPr>
          <w:ilvl w:val="0"/>
          <w:numId w:val="28"/>
        </w:numPr>
        <w:rPr>
          <w:u w:color="000000"/>
        </w:rPr>
      </w:pPr>
      <w:r w:rsidRPr="00CD3822">
        <w:rPr>
          <w:b/>
        </w:rPr>
        <w:t>Temporarily disable the PnP process</w:t>
      </w:r>
      <w:r>
        <w:rPr>
          <w:b/>
        </w:rPr>
        <w:t xml:space="preserve"> on NFVIS1</w:t>
      </w:r>
      <w:r w:rsidRPr="00DB64E8">
        <w:t xml:space="preserve">: </w:t>
      </w:r>
      <w:r>
        <w:t xml:space="preserve">Select </w:t>
      </w:r>
      <w:r w:rsidRPr="00CD3822">
        <w:rPr>
          <w:b/>
        </w:rPr>
        <w:t xml:space="preserve">Host </w:t>
      </w:r>
      <w:r w:rsidRPr="00CD3822">
        <w:rPr>
          <w:b/>
        </w:rPr>
        <w:sym w:font="Wingdings" w:char="F0E0"/>
      </w:r>
      <w:r w:rsidRPr="00CD3822">
        <w:rPr>
          <w:b/>
        </w:rPr>
        <w:t xml:space="preserve"> Plug-n-Play</w:t>
      </w:r>
      <w:r>
        <w:t xml:space="preserve"> on the left menu bar and click off the small green button to the right of the PNP Agent Status field. </w:t>
      </w:r>
      <w:r w:rsidRPr="00B45F0C">
        <w:rPr>
          <w:b/>
          <w:u w:color="000000"/>
        </w:rPr>
        <w:t>This may take a few seconds to update</w:t>
      </w:r>
      <w:r>
        <w:rPr>
          <w:u w:color="000000"/>
        </w:rPr>
        <w:t xml:space="preserve"> and the status will change to Not Running.</w:t>
      </w:r>
      <w:r w:rsidRPr="00CD3822">
        <w:rPr>
          <w:u w:color="000000"/>
        </w:rPr>
        <w:t xml:space="preserve"> </w:t>
      </w:r>
    </w:p>
    <w:p w14:paraId="23FF42BB" w14:textId="7E104507" w:rsidR="0031567B" w:rsidRPr="0031567B" w:rsidRDefault="0031567B" w:rsidP="0031567B">
      <w:pPr>
        <w:pStyle w:val="dC-Fig"/>
      </w:pPr>
      <w:r>
        <w:t>NFVIS Plug-N-Play Screen</w:t>
      </w:r>
    </w:p>
    <w:p w14:paraId="3DD6A787" w14:textId="0F199C73" w:rsidR="00CD3822" w:rsidRPr="00CD3822" w:rsidRDefault="00EF0188" w:rsidP="00CD3822">
      <w:pPr>
        <w:pStyle w:val="dC-NumberedStep"/>
        <w:rPr>
          <w:u w:color="000000"/>
        </w:rPr>
      </w:pPr>
      <w:r>
        <w:rPr>
          <w:noProof/>
          <w:u w:color="000000"/>
        </w:rPr>
        <w:drawing>
          <wp:inline distT="0" distB="0" distL="0" distR="0" wp14:anchorId="6493A61E" wp14:editId="02073246">
            <wp:extent cx="6620510" cy="4085590"/>
            <wp:effectExtent l="0" t="0" r="889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7.tiff"/>
                    <pic:cNvPicPr/>
                  </pic:nvPicPr>
                  <pic:blipFill>
                    <a:blip r:embed="rId19">
                      <a:extLst>
                        <a:ext uri="{28A0092B-C50C-407E-A947-70E740481C1C}">
                          <a14:useLocalDpi xmlns:a14="http://schemas.microsoft.com/office/drawing/2010/main"/>
                        </a:ext>
                      </a:extLst>
                    </a:blip>
                    <a:stretch>
                      <a:fillRect/>
                    </a:stretch>
                  </pic:blipFill>
                  <pic:spPr>
                    <a:xfrm>
                      <a:off x="0" y="0"/>
                      <a:ext cx="6620510" cy="4085590"/>
                    </a:xfrm>
                    <a:prstGeom prst="rect">
                      <a:avLst/>
                    </a:prstGeom>
                  </pic:spPr>
                </pic:pic>
              </a:graphicData>
            </a:graphic>
          </wp:inline>
        </w:drawing>
      </w:r>
    </w:p>
    <w:p w14:paraId="01D68AA5" w14:textId="77777777" w:rsidR="00416B96" w:rsidRPr="00416B96" w:rsidRDefault="00416B96" w:rsidP="003C2348">
      <w:pPr>
        <w:pStyle w:val="dC-NumberedStep"/>
        <w:rPr>
          <w:u w:color="000000"/>
        </w:rPr>
      </w:pPr>
      <w:bookmarkStart w:id="14" w:name="Scenario_8"/>
      <w:bookmarkStart w:id="15" w:name="Scenario_10"/>
      <w:bookmarkStart w:id="16" w:name="Scenario_11"/>
      <w:bookmarkStart w:id="17" w:name="Scenario_12"/>
      <w:bookmarkEnd w:id="14"/>
      <w:bookmarkEnd w:id="15"/>
      <w:bookmarkEnd w:id="16"/>
      <w:bookmarkEnd w:id="17"/>
    </w:p>
    <w:p w14:paraId="6EF0E3AD" w14:textId="6E620D94" w:rsidR="008A2B0E" w:rsidRDefault="007901E0" w:rsidP="00AA6D31">
      <w:pPr>
        <w:pStyle w:val="dC-NumberedStep"/>
        <w:numPr>
          <w:ilvl w:val="0"/>
          <w:numId w:val="28"/>
        </w:numPr>
        <w:rPr>
          <w:u w:color="000000"/>
        </w:rPr>
      </w:pPr>
      <w:r w:rsidRPr="008A2B0E">
        <w:rPr>
          <w:b/>
        </w:rPr>
        <w:t xml:space="preserve">Pre-provision the </w:t>
      </w:r>
      <w:r w:rsidR="00416B96" w:rsidRPr="008A2B0E">
        <w:rPr>
          <w:b/>
        </w:rPr>
        <w:t>NFVIS</w:t>
      </w:r>
      <w:r w:rsidRPr="008A2B0E">
        <w:rPr>
          <w:b/>
        </w:rPr>
        <w:t>1 physical device into NSO</w:t>
      </w:r>
      <w:r w:rsidR="008C76C3">
        <w:rPr>
          <w:b/>
        </w:rPr>
        <w:t>:</w:t>
      </w:r>
      <w:r w:rsidR="003B64B1" w:rsidRPr="008A2B0E">
        <w:rPr>
          <w:b/>
        </w:rPr>
        <w:t xml:space="preserve"> </w:t>
      </w:r>
      <w:r w:rsidR="00C776EE">
        <w:rPr>
          <w:u w:color="000000"/>
        </w:rPr>
        <w:t>The</w:t>
      </w:r>
      <w:r w:rsidR="00C776EE" w:rsidRPr="008A2B0E">
        <w:rPr>
          <w:u w:color="000000"/>
        </w:rPr>
        <w:t xml:space="preserve"> </w:t>
      </w:r>
      <w:r w:rsidR="009456E3" w:rsidRPr="008A2B0E">
        <w:rPr>
          <w:u w:color="000000"/>
        </w:rPr>
        <w:t>desire</w:t>
      </w:r>
      <w:r w:rsidR="00C776EE">
        <w:rPr>
          <w:u w:color="000000"/>
        </w:rPr>
        <w:t>s</w:t>
      </w:r>
      <w:r w:rsidR="009456E3" w:rsidRPr="008A2B0E">
        <w:rPr>
          <w:u w:color="000000"/>
        </w:rPr>
        <w:t xml:space="preserve"> call-flow in </w:t>
      </w:r>
      <w:r w:rsidR="00C776EE">
        <w:rPr>
          <w:u w:color="000000"/>
        </w:rPr>
        <w:t>this</w:t>
      </w:r>
      <w:r w:rsidR="00C776EE" w:rsidRPr="008A2B0E">
        <w:rPr>
          <w:u w:color="000000"/>
        </w:rPr>
        <w:t xml:space="preserve"> </w:t>
      </w:r>
      <w:r w:rsidR="00416B96" w:rsidRPr="008A2B0E">
        <w:rPr>
          <w:u w:color="000000"/>
        </w:rPr>
        <w:t xml:space="preserve">lab </w:t>
      </w:r>
      <w:r w:rsidR="009456E3" w:rsidRPr="008A2B0E">
        <w:rPr>
          <w:u w:color="000000"/>
        </w:rPr>
        <w:t xml:space="preserve">use-case </w:t>
      </w:r>
      <w:r w:rsidR="00E6267B">
        <w:rPr>
          <w:u w:color="000000"/>
        </w:rPr>
        <w:t xml:space="preserve">is for </w:t>
      </w:r>
      <w:r w:rsidR="009456E3" w:rsidRPr="008A2B0E">
        <w:rPr>
          <w:u w:color="000000"/>
        </w:rPr>
        <w:t xml:space="preserve">the operator </w:t>
      </w:r>
      <w:r w:rsidR="00E6267B">
        <w:rPr>
          <w:u w:color="000000"/>
        </w:rPr>
        <w:t xml:space="preserve">to </w:t>
      </w:r>
      <w:r w:rsidR="009456E3" w:rsidRPr="008A2B0E">
        <w:rPr>
          <w:u w:color="000000"/>
        </w:rPr>
        <w:t xml:space="preserve">pre-load the </w:t>
      </w:r>
      <w:r w:rsidR="007E30E3" w:rsidRPr="008A2B0E">
        <w:rPr>
          <w:u w:color="000000"/>
        </w:rPr>
        <w:t xml:space="preserve">CPE </w:t>
      </w:r>
      <w:r w:rsidR="009456E3" w:rsidRPr="008A2B0E">
        <w:rPr>
          <w:u w:color="000000"/>
        </w:rPr>
        <w:t>device information (serial number</w:t>
      </w:r>
      <w:r w:rsidR="00AF1B5C">
        <w:rPr>
          <w:u w:color="000000"/>
        </w:rPr>
        <w:t xml:space="preserve"> (</w:t>
      </w:r>
      <w:r w:rsidR="00AF1B5C" w:rsidRPr="008A2B0E">
        <w:rPr>
          <w:u w:color="000000"/>
        </w:rPr>
        <w:t>S/N</w:t>
      </w:r>
      <w:r w:rsidR="00AF1B5C">
        <w:rPr>
          <w:u w:color="000000"/>
        </w:rPr>
        <w:t>)</w:t>
      </w:r>
      <w:r w:rsidR="009456E3" w:rsidRPr="008A2B0E">
        <w:rPr>
          <w:u w:color="000000"/>
        </w:rPr>
        <w:t xml:space="preserve">, </w:t>
      </w:r>
      <w:r w:rsidR="00537AB3" w:rsidRPr="008A2B0E">
        <w:rPr>
          <w:u w:color="000000"/>
        </w:rPr>
        <w:t>etc.</w:t>
      </w:r>
      <w:r w:rsidR="009456E3" w:rsidRPr="008A2B0E">
        <w:rPr>
          <w:u w:color="000000"/>
        </w:rPr>
        <w:t>) and the VNFs</w:t>
      </w:r>
      <w:r w:rsidR="00C03793">
        <w:rPr>
          <w:u w:color="000000"/>
        </w:rPr>
        <w:t>’</w:t>
      </w:r>
      <w:r w:rsidR="009456E3" w:rsidRPr="008A2B0E">
        <w:rPr>
          <w:u w:color="000000"/>
        </w:rPr>
        <w:t xml:space="preserve"> requirements </w:t>
      </w:r>
      <w:r w:rsidR="008A2B0E" w:rsidRPr="008A2B0E">
        <w:rPr>
          <w:u w:color="000000"/>
        </w:rPr>
        <w:t xml:space="preserve">(ISRv) </w:t>
      </w:r>
      <w:r w:rsidR="009456E3" w:rsidRPr="008A2B0E">
        <w:rPr>
          <w:u w:color="000000"/>
        </w:rPr>
        <w:t>into NSO first. Then</w:t>
      </w:r>
      <w:r w:rsidR="00AF1B5C">
        <w:rPr>
          <w:u w:color="000000"/>
        </w:rPr>
        <w:t>,</w:t>
      </w:r>
      <w:r w:rsidR="009456E3" w:rsidRPr="008A2B0E">
        <w:rPr>
          <w:u w:color="000000"/>
        </w:rPr>
        <w:t xml:space="preserve"> when the vBranch device is enabled for PnP (assuming someti</w:t>
      </w:r>
      <w:r w:rsidR="00416B96" w:rsidRPr="008A2B0E">
        <w:rPr>
          <w:u w:color="000000"/>
        </w:rPr>
        <w:t>me later), it will call home to</w:t>
      </w:r>
      <w:r w:rsidR="009456E3" w:rsidRPr="008A2B0E">
        <w:rPr>
          <w:u w:color="000000"/>
        </w:rPr>
        <w:t xml:space="preserve"> NSO and have </w:t>
      </w:r>
      <w:r w:rsidR="00A6432C" w:rsidRPr="008A2B0E">
        <w:rPr>
          <w:u w:color="000000"/>
        </w:rPr>
        <w:t>its</w:t>
      </w:r>
      <w:r w:rsidR="009456E3" w:rsidRPr="008A2B0E">
        <w:rPr>
          <w:u w:color="000000"/>
        </w:rPr>
        <w:t xml:space="preserve"> S/N recognized and then get </w:t>
      </w:r>
      <w:r w:rsidR="00A6432C" w:rsidRPr="008A2B0E">
        <w:rPr>
          <w:u w:color="000000"/>
        </w:rPr>
        <w:t>its</w:t>
      </w:r>
      <w:r w:rsidR="009456E3" w:rsidRPr="008A2B0E">
        <w:rPr>
          <w:u w:color="000000"/>
        </w:rPr>
        <w:t xml:space="preserve"> configuration and VNF information downloaded. This makes the most compelling </w:t>
      </w:r>
      <w:r w:rsidR="008A2B0E" w:rsidRPr="008A2B0E">
        <w:rPr>
          <w:u w:color="000000"/>
        </w:rPr>
        <w:t>user</w:t>
      </w:r>
      <w:r w:rsidR="009456E3" w:rsidRPr="008A2B0E">
        <w:rPr>
          <w:u w:color="000000"/>
        </w:rPr>
        <w:t xml:space="preserve"> demo</w:t>
      </w:r>
      <w:r w:rsidR="008A2B0E" w:rsidRPr="008A2B0E">
        <w:rPr>
          <w:u w:color="000000"/>
        </w:rPr>
        <w:t xml:space="preserve"> as it mimics how CPE will likely be be rolled out in production</w:t>
      </w:r>
      <w:r w:rsidR="009456E3" w:rsidRPr="008A2B0E">
        <w:rPr>
          <w:u w:color="000000"/>
        </w:rPr>
        <w:t>.</w:t>
      </w:r>
    </w:p>
    <w:p w14:paraId="06A5E4B4" w14:textId="26264016" w:rsidR="008A2B0E" w:rsidRDefault="008A2B0E" w:rsidP="008A2B0E">
      <w:pPr>
        <w:pStyle w:val="dC-Note"/>
        <w:ind w:left="360"/>
      </w:pPr>
      <w:r>
        <w:t xml:space="preserve">Note: Instead of doing the following Steps 5-8, experienced NSO students can edit the </w:t>
      </w:r>
      <w:r w:rsidRPr="002A06EA">
        <w:t>/sample_files/vBranch-ISRv-deploy.xml</w:t>
      </w:r>
      <w:r>
        <w:t xml:space="preserve"> file in the container linux OS and replace the serial number variable with your local value and </w:t>
      </w:r>
      <w:r w:rsidRPr="008A2B0E">
        <w:rPr>
          <w:b/>
        </w:rPr>
        <w:t>load merge</w:t>
      </w:r>
      <w:r>
        <w:t xml:space="preserve"> this xml in NSO config mode. Non experienced user</w:t>
      </w:r>
      <w:r w:rsidR="004532E4">
        <w:t>s</w:t>
      </w:r>
      <w:r>
        <w:t xml:space="preserve"> should do Steps 5-8 below.</w:t>
      </w:r>
    </w:p>
    <w:p w14:paraId="07BD5D03" w14:textId="77777777" w:rsidR="008A2B0E" w:rsidRDefault="008A2B0E" w:rsidP="008A2B0E">
      <w:pPr>
        <w:pStyle w:val="dC-NumberedStep"/>
        <w:ind w:left="360"/>
        <w:rPr>
          <w:u w:color="000000"/>
        </w:rPr>
      </w:pPr>
    </w:p>
    <w:p w14:paraId="4595FC49" w14:textId="20AC531C" w:rsidR="007901E0" w:rsidRPr="008A2B0E" w:rsidRDefault="002A04A3" w:rsidP="00AA6D31">
      <w:pPr>
        <w:pStyle w:val="dC-NumberedStep"/>
        <w:numPr>
          <w:ilvl w:val="0"/>
          <w:numId w:val="28"/>
        </w:numPr>
        <w:rPr>
          <w:u w:color="000000"/>
        </w:rPr>
      </w:pPr>
      <w:r>
        <w:rPr>
          <w:b/>
        </w:rPr>
        <w:lastRenderedPageBreak/>
        <w:t>Enter</w:t>
      </w:r>
      <w:r w:rsidR="000F5467">
        <w:rPr>
          <w:b/>
        </w:rPr>
        <w:t xml:space="preserve"> the NFVIS</w:t>
      </w:r>
      <w:r>
        <w:rPr>
          <w:b/>
        </w:rPr>
        <w:t xml:space="preserve"> </w:t>
      </w:r>
      <w:r w:rsidR="00D270D3">
        <w:rPr>
          <w:b/>
        </w:rPr>
        <w:t>device info</w:t>
      </w:r>
      <w:r>
        <w:rPr>
          <w:b/>
        </w:rPr>
        <w:t xml:space="preserve"> </w:t>
      </w:r>
      <w:r w:rsidR="004454CF">
        <w:rPr>
          <w:b/>
        </w:rPr>
        <w:t>:</w:t>
      </w:r>
      <w:r w:rsidR="009456E3" w:rsidRPr="008A2B0E">
        <w:rPr>
          <w:u w:color="000000"/>
        </w:rPr>
        <w:t xml:space="preserve">In the below command </w:t>
      </w:r>
      <w:r w:rsidR="00A56BFA">
        <w:rPr>
          <w:color w:val="000000" w:themeColor="text1"/>
          <w:highlight w:val="yellow"/>
          <w:u w:color="000000"/>
        </w:rPr>
        <w:t>r</w:t>
      </w:r>
      <w:r w:rsidR="007901E0" w:rsidRPr="008A2B0E">
        <w:rPr>
          <w:color w:val="000000" w:themeColor="text1"/>
          <w:highlight w:val="yellow"/>
          <w:u w:color="000000"/>
        </w:rPr>
        <w:t>eplace the S/N below with your specific value</w:t>
      </w:r>
      <w:r w:rsidR="00AD3444">
        <w:rPr>
          <w:color w:val="000000" w:themeColor="text1"/>
          <w:highlight w:val="yellow"/>
          <w:u w:color="000000"/>
        </w:rPr>
        <w:t>;</w:t>
      </w:r>
      <w:r w:rsidR="009456E3" w:rsidRPr="008A2B0E">
        <w:rPr>
          <w:u w:color="000000"/>
        </w:rPr>
        <w:t xml:space="preserve"> you can name you</w:t>
      </w:r>
      <w:r w:rsidR="007901E0" w:rsidRPr="008A2B0E">
        <w:rPr>
          <w:u w:color="000000"/>
        </w:rPr>
        <w:t xml:space="preserve"> device anything (in this case </w:t>
      </w:r>
      <w:r w:rsidR="00343BE3">
        <w:rPr>
          <w:u w:color="000000"/>
        </w:rPr>
        <w:t>it</w:t>
      </w:r>
      <w:r w:rsidR="00343BE3" w:rsidRPr="008A2B0E">
        <w:rPr>
          <w:u w:color="000000"/>
        </w:rPr>
        <w:t xml:space="preserve"> </w:t>
      </w:r>
      <w:r w:rsidR="005B696E">
        <w:rPr>
          <w:u w:color="000000"/>
        </w:rPr>
        <w:t xml:space="preserve">is </w:t>
      </w:r>
      <w:r w:rsidR="007901E0" w:rsidRPr="008A2B0E">
        <w:rPr>
          <w:u w:color="000000"/>
        </w:rPr>
        <w:t>call</w:t>
      </w:r>
      <w:r w:rsidR="005B696E">
        <w:rPr>
          <w:u w:color="000000"/>
        </w:rPr>
        <w:t>ed</w:t>
      </w:r>
      <w:r w:rsidR="007901E0" w:rsidRPr="008A2B0E">
        <w:rPr>
          <w:u w:color="000000"/>
        </w:rPr>
        <w:t xml:space="preserve"> </w:t>
      </w:r>
      <w:r w:rsidR="00416B96" w:rsidRPr="008A2B0E">
        <w:rPr>
          <w:u w:color="000000"/>
        </w:rPr>
        <w:t>NFVIS1</w:t>
      </w:r>
      <w:r w:rsidR="007901E0" w:rsidRPr="008A2B0E">
        <w:rPr>
          <w:u w:color="000000"/>
        </w:rPr>
        <w:t xml:space="preserve">). </w:t>
      </w:r>
      <w:r w:rsidR="008A2B0E">
        <w:rPr>
          <w:u w:color="000000"/>
        </w:rPr>
        <w:t xml:space="preserve">You can get your serial number from </w:t>
      </w:r>
      <w:r w:rsidR="00B002E3">
        <w:rPr>
          <w:u w:color="000000"/>
        </w:rPr>
        <w:t xml:space="preserve">the NFVIS WebUI, as shown </w:t>
      </w:r>
      <w:r w:rsidR="008A2B0E">
        <w:rPr>
          <w:u w:color="000000"/>
        </w:rPr>
        <w:t xml:space="preserve">above </w:t>
      </w:r>
      <w:r w:rsidR="00B002E3">
        <w:rPr>
          <w:u w:color="000000"/>
        </w:rPr>
        <w:t xml:space="preserve">in </w:t>
      </w:r>
      <w:r w:rsidR="008A2B0E">
        <w:rPr>
          <w:u w:color="000000"/>
        </w:rPr>
        <w:t>Figure 8. This command onboards the ENCS CPE into NSO.</w:t>
      </w:r>
    </w:p>
    <w:p w14:paraId="516FCB18" w14:textId="77777777" w:rsidR="00626DE5" w:rsidRPr="00626DE5" w:rsidRDefault="00626DE5" w:rsidP="00626DE5">
      <w:pPr>
        <w:pStyle w:val="dC-CommandLine"/>
        <w:rPr>
          <w:u w:color="000000"/>
        </w:rPr>
      </w:pPr>
      <w:r w:rsidRPr="00626DE5">
        <w:rPr>
          <w:u w:color="000000"/>
        </w:rPr>
        <w:t xml:space="preserve">admin@ncs# </w:t>
      </w:r>
      <w:r w:rsidRPr="00626DE5">
        <w:rPr>
          <w:b/>
          <w:u w:color="000000"/>
        </w:rPr>
        <w:t xml:space="preserve">config </w:t>
      </w:r>
    </w:p>
    <w:p w14:paraId="7BFF66DE" w14:textId="48CF2B0A" w:rsidR="00626DE5" w:rsidRDefault="00626DE5" w:rsidP="00626DE5">
      <w:pPr>
        <w:pStyle w:val="dC-CommandLine"/>
        <w:rPr>
          <w:u w:color="000000"/>
        </w:rPr>
      </w:pPr>
      <w:r w:rsidRPr="00626DE5">
        <w:rPr>
          <w:u w:color="000000"/>
        </w:rPr>
        <w:t>Entering configuration mode terminal</w:t>
      </w:r>
    </w:p>
    <w:p w14:paraId="79D32387" w14:textId="10D830F8" w:rsidR="00626DE5" w:rsidRPr="00626DE5" w:rsidRDefault="00626DE5" w:rsidP="00AD6742">
      <w:pPr>
        <w:pStyle w:val="dC-CommandLine"/>
        <w:rPr>
          <w:u w:color="000000"/>
        </w:rPr>
      </w:pPr>
      <w:r w:rsidRPr="00626DE5">
        <w:rPr>
          <w:u w:color="000000"/>
        </w:rPr>
        <w:t xml:space="preserve">admin@ncs(config)# </w:t>
      </w:r>
      <w:r w:rsidR="00AD6742" w:rsidRPr="00626DE5">
        <w:rPr>
          <w:b/>
          <w:u w:color="000000"/>
        </w:rPr>
        <w:t>branch-infra:branch-infra branch-cpe NFVIS1 serial ESX42292D22 type ENCS</w:t>
      </w:r>
    </w:p>
    <w:p w14:paraId="3406FCF6" w14:textId="77777777" w:rsidR="00626DE5" w:rsidRPr="00626DE5" w:rsidRDefault="00626DE5" w:rsidP="00626DE5">
      <w:pPr>
        <w:pStyle w:val="dC-CommandLine"/>
        <w:rPr>
          <w:b/>
          <w:u w:color="000000"/>
        </w:rPr>
      </w:pPr>
      <w:r w:rsidRPr="00626DE5">
        <w:rPr>
          <w:u w:color="000000"/>
        </w:rPr>
        <w:t xml:space="preserve">Value for 'provider' [ProviderA,ProviderB]: </w:t>
      </w:r>
      <w:r w:rsidRPr="00626DE5">
        <w:rPr>
          <w:b/>
          <w:u w:color="000000"/>
        </w:rPr>
        <w:t>ProviderA</w:t>
      </w:r>
    </w:p>
    <w:p w14:paraId="0B233A38" w14:textId="77777777" w:rsidR="00626DE5" w:rsidRPr="00626DE5" w:rsidRDefault="00626DE5" w:rsidP="00626DE5">
      <w:pPr>
        <w:pStyle w:val="dC-CommandLine"/>
        <w:rPr>
          <w:u w:color="000000"/>
        </w:rPr>
      </w:pPr>
      <w:r w:rsidRPr="00626DE5">
        <w:rPr>
          <w:u w:color="000000"/>
        </w:rPr>
        <w:t xml:space="preserve">admin@ncs(config-branch-cpe-NFVIS1)# </w:t>
      </w:r>
      <w:r w:rsidRPr="00626DE5">
        <w:rPr>
          <w:b/>
          <w:u w:color="000000"/>
        </w:rPr>
        <w:t>password</w:t>
      </w:r>
    </w:p>
    <w:p w14:paraId="617D2971" w14:textId="5DB175C1" w:rsidR="00626DE5" w:rsidRPr="00626DE5" w:rsidRDefault="00626DE5" w:rsidP="00626DE5">
      <w:pPr>
        <w:pStyle w:val="dC-CommandLine"/>
        <w:rPr>
          <w:u w:color="000000"/>
        </w:rPr>
      </w:pPr>
      <w:r w:rsidRPr="00626DE5">
        <w:rPr>
          <w:u w:color="000000"/>
        </w:rPr>
        <w:t xml:space="preserve">(&lt;AES encrypted string&gt;): </w:t>
      </w:r>
      <w:r w:rsidRPr="00626DE5">
        <w:rPr>
          <w:b/>
          <w:u w:color="000000"/>
        </w:rPr>
        <w:t>Cisco123#</w:t>
      </w:r>
    </w:p>
    <w:p w14:paraId="19ABCF9C" w14:textId="77777777" w:rsidR="00626DE5" w:rsidRPr="00626DE5" w:rsidRDefault="00626DE5" w:rsidP="00626DE5">
      <w:pPr>
        <w:pStyle w:val="dC-CommandLine"/>
        <w:rPr>
          <w:u w:color="000000"/>
        </w:rPr>
      </w:pPr>
      <w:r w:rsidRPr="00626DE5">
        <w:rPr>
          <w:u w:color="000000"/>
        </w:rPr>
        <w:t xml:space="preserve">admin@ncs(config-branch-cpe-NFVIS1)# </w:t>
      </w:r>
      <w:r w:rsidRPr="00626DE5">
        <w:rPr>
          <w:b/>
          <w:u w:color="000000"/>
        </w:rPr>
        <w:t>commit</w:t>
      </w:r>
    </w:p>
    <w:p w14:paraId="6F485B4D" w14:textId="77777777" w:rsidR="00626DE5" w:rsidRPr="00626DE5" w:rsidRDefault="00626DE5" w:rsidP="00626DE5">
      <w:pPr>
        <w:pStyle w:val="dC-CommandLine"/>
        <w:rPr>
          <w:u w:color="000000"/>
        </w:rPr>
      </w:pPr>
      <w:r w:rsidRPr="00626DE5">
        <w:rPr>
          <w:u w:color="000000"/>
        </w:rPr>
        <w:t>Commit complete.</w:t>
      </w:r>
    </w:p>
    <w:p w14:paraId="51031D88" w14:textId="77777777" w:rsidR="00626DE5" w:rsidRPr="00626DE5" w:rsidRDefault="00626DE5" w:rsidP="00626DE5">
      <w:pPr>
        <w:pStyle w:val="dC-CommandLine"/>
        <w:rPr>
          <w:u w:color="000000"/>
        </w:rPr>
      </w:pPr>
      <w:r w:rsidRPr="00626DE5">
        <w:rPr>
          <w:u w:color="000000"/>
        </w:rPr>
        <w:t xml:space="preserve">admin@ncs(config-branch-cpe-NFVIS1)# </w:t>
      </w:r>
      <w:r w:rsidRPr="00626DE5">
        <w:rPr>
          <w:b/>
          <w:u w:color="000000"/>
        </w:rPr>
        <w:t>top</w:t>
      </w:r>
    </w:p>
    <w:p w14:paraId="4EB2F7DF" w14:textId="7F90C1C5" w:rsidR="00626DE5" w:rsidRDefault="00626DE5" w:rsidP="00626DE5">
      <w:pPr>
        <w:pStyle w:val="dC-CommandLine"/>
        <w:rPr>
          <w:u w:color="000000"/>
        </w:rPr>
      </w:pPr>
      <w:r w:rsidRPr="00626DE5">
        <w:rPr>
          <w:u w:color="000000"/>
        </w:rPr>
        <w:t>admin@ncs(config)#</w:t>
      </w:r>
    </w:p>
    <w:p w14:paraId="7B6EB030" w14:textId="0DFD11E5" w:rsidR="007901E0" w:rsidRPr="00212FBC" w:rsidRDefault="00F52642" w:rsidP="00FE76A5">
      <w:pPr>
        <w:pStyle w:val="dC-NumberedStep"/>
        <w:numPr>
          <w:ilvl w:val="0"/>
          <w:numId w:val="28"/>
        </w:numPr>
        <w:rPr>
          <w:b/>
        </w:rPr>
      </w:pPr>
      <w:r w:rsidRPr="00212FBC">
        <w:rPr>
          <w:b/>
        </w:rPr>
        <w:t xml:space="preserve">Add the </w:t>
      </w:r>
      <w:r w:rsidR="009C310C">
        <w:rPr>
          <w:b/>
        </w:rPr>
        <w:t xml:space="preserve">NFVIS </w:t>
      </w:r>
      <w:r w:rsidRPr="00212FBC">
        <w:rPr>
          <w:b/>
        </w:rPr>
        <w:t>c</w:t>
      </w:r>
      <w:r w:rsidR="007901E0" w:rsidRPr="00212FBC">
        <w:rPr>
          <w:b/>
        </w:rPr>
        <w:t>lient-net</w:t>
      </w:r>
      <w:r w:rsidR="004454CF">
        <w:rPr>
          <w:b/>
        </w:rPr>
        <w:t>:</w:t>
      </w:r>
      <w:r w:rsidR="009F5CB0">
        <w:rPr>
          <w:b/>
        </w:rPr>
        <w:t xml:space="preserve"> </w:t>
      </w:r>
      <w:r w:rsidR="009F5CB0" w:rsidRPr="008A2B0E">
        <w:t xml:space="preserve">Add a new network called “client-net” </w:t>
      </w:r>
      <w:r w:rsidR="008A2B0E">
        <w:t>onto the ENCS device</w:t>
      </w:r>
      <w:r w:rsidR="009D5AEB">
        <w:t>.</w:t>
      </w:r>
    </w:p>
    <w:p w14:paraId="5FE4A191" w14:textId="276765B8" w:rsidR="007901E0" w:rsidRPr="00212FBC" w:rsidRDefault="007901E0" w:rsidP="0034463F">
      <w:pPr>
        <w:pStyle w:val="dC-CommandLine"/>
        <w:rPr>
          <w:b/>
          <w:u w:color="000000"/>
        </w:rPr>
      </w:pPr>
      <w:r>
        <w:rPr>
          <w:u w:color="000000"/>
        </w:rPr>
        <w:t>admin@ncs(config</w:t>
      </w:r>
      <w:r w:rsidRPr="00212FBC">
        <w:rPr>
          <w:u w:color="000000"/>
        </w:rPr>
        <w:t xml:space="preserve">)# </w:t>
      </w:r>
      <w:r w:rsidRPr="00212FBC">
        <w:rPr>
          <w:b/>
          <w:u w:color="000000"/>
        </w:rPr>
        <w:t>branch-infra</w:t>
      </w:r>
      <w:r w:rsidR="00626DE5">
        <w:rPr>
          <w:b/>
          <w:u w:color="000000"/>
        </w:rPr>
        <w:t>:branch-infra branch-cpe NFVIS</w:t>
      </w:r>
      <w:r w:rsidRPr="00212FBC">
        <w:rPr>
          <w:b/>
          <w:u w:color="000000"/>
        </w:rPr>
        <w:t xml:space="preserve">1 network client-net bridge client-bridge </w:t>
      </w:r>
    </w:p>
    <w:p w14:paraId="4E6956B8" w14:textId="1311D113" w:rsidR="007901E0" w:rsidRDefault="007901E0" w:rsidP="0034463F">
      <w:pPr>
        <w:pStyle w:val="dC-CommandLine"/>
        <w:rPr>
          <w:b/>
          <w:u w:color="000000"/>
        </w:rPr>
      </w:pPr>
      <w:r w:rsidRPr="00212FBC">
        <w:rPr>
          <w:u w:color="000000"/>
        </w:rPr>
        <w:t>admin@ncs(config-network-client-net)#</w:t>
      </w:r>
      <w:r w:rsidRPr="00212FBC">
        <w:rPr>
          <w:b/>
          <w:u w:color="000000"/>
        </w:rPr>
        <w:t>commit</w:t>
      </w:r>
    </w:p>
    <w:p w14:paraId="1BDF4771" w14:textId="77777777" w:rsidR="00626DE5" w:rsidRPr="00626DE5" w:rsidRDefault="00626DE5" w:rsidP="00626DE5">
      <w:pPr>
        <w:pStyle w:val="dC-CommandLine"/>
        <w:rPr>
          <w:u w:color="000000"/>
        </w:rPr>
      </w:pPr>
      <w:r w:rsidRPr="00626DE5">
        <w:rPr>
          <w:u w:color="000000"/>
        </w:rPr>
        <w:t xml:space="preserve">admin@ncs(config-network-client-net)# </w:t>
      </w:r>
      <w:r w:rsidRPr="00626DE5">
        <w:rPr>
          <w:b/>
          <w:u w:color="000000"/>
        </w:rPr>
        <w:t>top</w:t>
      </w:r>
    </w:p>
    <w:p w14:paraId="00929467" w14:textId="5FC46A61" w:rsidR="00626DE5" w:rsidRPr="00212FBC" w:rsidRDefault="00626DE5" w:rsidP="00626DE5">
      <w:pPr>
        <w:pStyle w:val="dC-CommandLine"/>
        <w:rPr>
          <w:u w:color="000000"/>
        </w:rPr>
      </w:pPr>
      <w:r w:rsidRPr="00626DE5">
        <w:rPr>
          <w:u w:color="000000"/>
        </w:rPr>
        <w:t>admin@ncs(config)#</w:t>
      </w:r>
    </w:p>
    <w:p w14:paraId="656E41D9" w14:textId="78F4FD8E" w:rsidR="007901E0" w:rsidRPr="00212FBC" w:rsidRDefault="007901E0" w:rsidP="00FE76A5">
      <w:pPr>
        <w:pStyle w:val="dC-NumberedStep"/>
        <w:numPr>
          <w:ilvl w:val="0"/>
          <w:numId w:val="28"/>
        </w:numPr>
        <w:rPr>
          <w:u w:val="single"/>
        </w:rPr>
      </w:pPr>
      <w:r w:rsidRPr="00212FBC">
        <w:rPr>
          <w:b/>
        </w:rPr>
        <w:t xml:space="preserve">Add the ISRv Image </w:t>
      </w:r>
      <w:r w:rsidR="00F52642" w:rsidRPr="00212FBC">
        <w:rPr>
          <w:b/>
        </w:rPr>
        <w:t>repo</w:t>
      </w:r>
      <w:r w:rsidR="0015213F">
        <w:rPr>
          <w:b/>
        </w:rPr>
        <w:t>:</w:t>
      </w:r>
      <w:r w:rsidR="00212FBC">
        <w:t xml:space="preserve"> </w:t>
      </w:r>
      <w:r w:rsidRPr="00212FBC">
        <w:rPr>
          <w:u w:color="000000"/>
        </w:rPr>
        <w:t>By assigning the ISR VNFD and VDU to the vBranch devi</w:t>
      </w:r>
      <w:r w:rsidR="00626DE5">
        <w:rPr>
          <w:u w:color="000000"/>
        </w:rPr>
        <w:t>ce (NFVIS</w:t>
      </w:r>
      <w:r w:rsidRPr="00212FBC">
        <w:rPr>
          <w:u w:color="000000"/>
        </w:rPr>
        <w:t xml:space="preserve">1) it will </w:t>
      </w:r>
      <w:r w:rsidR="009F5CB0">
        <w:rPr>
          <w:u w:color="000000"/>
        </w:rPr>
        <w:t>down</w:t>
      </w:r>
      <w:r w:rsidRPr="00212FBC">
        <w:rPr>
          <w:u w:color="000000"/>
        </w:rPr>
        <w:t>load and register the image on the device when the device is on</w:t>
      </w:r>
      <w:r w:rsidR="00F52642" w:rsidRPr="00212FBC">
        <w:rPr>
          <w:u w:color="000000"/>
        </w:rPr>
        <w:t>-</w:t>
      </w:r>
      <w:r w:rsidRPr="00212FBC">
        <w:rPr>
          <w:u w:color="000000"/>
        </w:rPr>
        <w:t xml:space="preserve">boarded </w:t>
      </w:r>
      <w:r w:rsidR="00F52642" w:rsidRPr="00212FBC">
        <w:rPr>
          <w:u w:color="000000"/>
        </w:rPr>
        <w:t>with PnP. This is similar to on-</w:t>
      </w:r>
      <w:r w:rsidRPr="00212FBC">
        <w:rPr>
          <w:u w:color="000000"/>
        </w:rPr>
        <w:t xml:space="preserve">boarding an image with the NFVO package into </w:t>
      </w:r>
      <w:r w:rsidR="009A3502">
        <w:t>OpenStack</w:t>
      </w:r>
      <w:r w:rsidR="00626DE5">
        <w:rPr>
          <w:u w:color="000000"/>
        </w:rPr>
        <w:t xml:space="preserve"> with Glance. Note </w:t>
      </w:r>
      <w:r w:rsidR="00215089">
        <w:rPr>
          <w:u w:color="000000"/>
        </w:rPr>
        <w:t xml:space="preserve">that </w:t>
      </w:r>
      <w:r w:rsidR="00626DE5">
        <w:rPr>
          <w:u w:color="000000"/>
        </w:rPr>
        <w:t>this is just an image download</w:t>
      </w:r>
      <w:r w:rsidR="008A2B0E">
        <w:rPr>
          <w:u w:color="000000"/>
        </w:rPr>
        <w:t xml:space="preserve"> into a repository</w:t>
      </w:r>
      <w:r w:rsidR="00093157">
        <w:rPr>
          <w:u w:color="000000"/>
        </w:rPr>
        <w:t>;</w:t>
      </w:r>
      <w:r w:rsidR="00626DE5">
        <w:rPr>
          <w:u w:color="000000"/>
        </w:rPr>
        <w:t xml:space="preserve"> </w:t>
      </w:r>
      <w:r w:rsidR="008A2B0E">
        <w:rPr>
          <w:u w:color="000000"/>
        </w:rPr>
        <w:t>it is NOT</w:t>
      </w:r>
      <w:r w:rsidR="00626DE5">
        <w:rPr>
          <w:u w:color="000000"/>
        </w:rPr>
        <w:t xml:space="preserve"> deploying the VNF.</w:t>
      </w:r>
    </w:p>
    <w:p w14:paraId="32E6C1F3" w14:textId="77777777" w:rsidR="00626DE5" w:rsidRPr="00626DE5" w:rsidRDefault="00626DE5" w:rsidP="00626DE5">
      <w:pPr>
        <w:pStyle w:val="dC-CommandLine"/>
        <w:rPr>
          <w:szCs w:val="16"/>
          <w:u w:color="000000"/>
        </w:rPr>
      </w:pPr>
      <w:r w:rsidRPr="00626DE5">
        <w:rPr>
          <w:szCs w:val="16"/>
          <w:u w:color="000000"/>
        </w:rPr>
        <w:t xml:space="preserve">admin@ncs(config)# </w:t>
      </w:r>
      <w:r w:rsidRPr="00626DE5">
        <w:rPr>
          <w:b/>
          <w:szCs w:val="16"/>
          <w:u w:color="000000"/>
        </w:rPr>
        <w:t>branch-infra:branch-infra branch-cpe NFVIS1 vnfd vBranch-ISR-1.0 vdu ISR</w:t>
      </w:r>
      <w:r w:rsidRPr="00626DE5">
        <w:rPr>
          <w:szCs w:val="16"/>
          <w:u w:color="000000"/>
        </w:rPr>
        <w:t xml:space="preserve"> </w:t>
      </w:r>
    </w:p>
    <w:p w14:paraId="59AB6589" w14:textId="77777777" w:rsidR="00626DE5" w:rsidRPr="00626DE5" w:rsidRDefault="00626DE5" w:rsidP="00626DE5">
      <w:pPr>
        <w:pStyle w:val="dC-CommandLine"/>
        <w:rPr>
          <w:szCs w:val="16"/>
          <w:u w:color="000000"/>
        </w:rPr>
      </w:pPr>
      <w:r w:rsidRPr="00626DE5">
        <w:rPr>
          <w:szCs w:val="16"/>
          <w:u w:color="000000"/>
        </w:rPr>
        <w:t xml:space="preserve">admin@ncs(config-vdu-ISR)# </w:t>
      </w:r>
      <w:r w:rsidRPr="00626DE5">
        <w:rPr>
          <w:b/>
          <w:szCs w:val="16"/>
          <w:u w:color="000000"/>
        </w:rPr>
        <w:t>commit</w:t>
      </w:r>
    </w:p>
    <w:p w14:paraId="1F6325F1" w14:textId="77777777" w:rsidR="00626DE5" w:rsidRPr="00626DE5" w:rsidRDefault="00626DE5" w:rsidP="00626DE5">
      <w:pPr>
        <w:pStyle w:val="dC-CommandLine"/>
        <w:rPr>
          <w:szCs w:val="16"/>
          <w:u w:color="000000"/>
        </w:rPr>
      </w:pPr>
      <w:r w:rsidRPr="00626DE5">
        <w:rPr>
          <w:szCs w:val="16"/>
          <w:u w:color="000000"/>
        </w:rPr>
        <w:t>Commit complete.</w:t>
      </w:r>
    </w:p>
    <w:p w14:paraId="39B35AFA" w14:textId="77777777" w:rsidR="00626DE5" w:rsidRPr="00626DE5" w:rsidRDefault="00626DE5" w:rsidP="00626DE5">
      <w:pPr>
        <w:pStyle w:val="dC-CommandLine"/>
        <w:rPr>
          <w:b/>
          <w:szCs w:val="16"/>
          <w:u w:color="000000"/>
        </w:rPr>
      </w:pPr>
      <w:r w:rsidRPr="00626DE5">
        <w:rPr>
          <w:szCs w:val="16"/>
          <w:u w:color="000000"/>
        </w:rPr>
        <w:t xml:space="preserve">admin@ncs(config-vdu-ISR)# </w:t>
      </w:r>
      <w:r w:rsidRPr="00626DE5">
        <w:rPr>
          <w:b/>
          <w:szCs w:val="16"/>
          <w:u w:color="000000"/>
        </w:rPr>
        <w:t>top</w:t>
      </w:r>
    </w:p>
    <w:p w14:paraId="3A54AEB9" w14:textId="30B60D27" w:rsidR="00626DE5" w:rsidRPr="00626DE5" w:rsidRDefault="00626DE5" w:rsidP="00626DE5">
      <w:pPr>
        <w:pStyle w:val="dC-CommandLine"/>
        <w:rPr>
          <w:szCs w:val="16"/>
          <w:u w:color="000000"/>
        </w:rPr>
      </w:pPr>
      <w:r w:rsidRPr="00626DE5">
        <w:rPr>
          <w:szCs w:val="16"/>
          <w:u w:color="000000"/>
        </w:rPr>
        <w:t>admin@ncs(config)#</w:t>
      </w:r>
    </w:p>
    <w:p w14:paraId="38B22D20" w14:textId="30BA9DE1" w:rsidR="007901E0" w:rsidRPr="0034463F" w:rsidRDefault="007901E0" w:rsidP="00FE76A5">
      <w:pPr>
        <w:pStyle w:val="dC-Normal"/>
        <w:numPr>
          <w:ilvl w:val="0"/>
          <w:numId w:val="28"/>
        </w:numPr>
        <w:rPr>
          <w:u w:val="single"/>
        </w:rPr>
      </w:pPr>
      <w:r w:rsidRPr="00212FBC">
        <w:rPr>
          <w:b/>
        </w:rPr>
        <w:t xml:space="preserve">Add the ISRv </w:t>
      </w:r>
      <w:r w:rsidR="00F52642" w:rsidRPr="00212FBC">
        <w:rPr>
          <w:b/>
        </w:rPr>
        <w:t>deployment</w:t>
      </w:r>
      <w:r w:rsidR="0016487D">
        <w:rPr>
          <w:b/>
        </w:rPr>
        <w:t>:</w:t>
      </w:r>
      <w:r w:rsidR="00212FBC">
        <w:t xml:space="preserve"> </w:t>
      </w:r>
      <w:r w:rsidR="00386297">
        <w:rPr>
          <w:u w:color="000000"/>
        </w:rPr>
        <w:t>You</w:t>
      </w:r>
      <w:r w:rsidR="00386297" w:rsidRPr="0034463F">
        <w:rPr>
          <w:u w:color="000000"/>
        </w:rPr>
        <w:t xml:space="preserve"> </w:t>
      </w:r>
      <w:r w:rsidRPr="0034463F">
        <w:rPr>
          <w:u w:color="000000"/>
        </w:rPr>
        <w:t xml:space="preserve">will use the pre-created ISR deployment profile from the catalog. </w:t>
      </w:r>
      <w:r w:rsidR="00004100">
        <w:rPr>
          <w:u w:color="000000"/>
        </w:rPr>
        <w:t>You</w:t>
      </w:r>
      <w:r w:rsidR="00004100" w:rsidRPr="0034463F">
        <w:rPr>
          <w:u w:color="000000"/>
        </w:rPr>
        <w:t xml:space="preserve"> </w:t>
      </w:r>
      <w:r w:rsidRPr="0034463F">
        <w:rPr>
          <w:u w:color="000000"/>
        </w:rPr>
        <w:t>will also add “pre-allocated” IP addresses to the proper vNICs</w:t>
      </w:r>
      <w:r w:rsidR="00F52642">
        <w:rPr>
          <w:u w:color="000000"/>
        </w:rPr>
        <w:t xml:space="preserve"> and assign network mapping</w:t>
      </w:r>
      <w:r w:rsidR="009F5CB0">
        <w:rPr>
          <w:u w:color="000000"/>
        </w:rPr>
        <w:t>s</w:t>
      </w:r>
      <w:r w:rsidRPr="0034463F">
        <w:rPr>
          <w:u w:color="000000"/>
        </w:rPr>
        <w:t xml:space="preserve">. These IP addresses will replace the variables in the above </w:t>
      </w:r>
      <w:r w:rsidR="008A2B0E">
        <w:rPr>
          <w:u w:color="000000"/>
        </w:rPr>
        <w:t xml:space="preserve">ISRv </w:t>
      </w:r>
      <w:r w:rsidRPr="0034463F">
        <w:rPr>
          <w:u w:color="000000"/>
        </w:rPr>
        <w:t>Day0 file</w:t>
      </w:r>
      <w:r w:rsidR="009F5CB0">
        <w:rPr>
          <w:u w:color="000000"/>
        </w:rPr>
        <w:t xml:space="preserve"> and show up on the ISR</w:t>
      </w:r>
      <w:r w:rsidR="008A2B0E">
        <w:rPr>
          <w:u w:color="000000"/>
        </w:rPr>
        <w:t>v</w:t>
      </w:r>
      <w:r w:rsidR="009F5CB0">
        <w:rPr>
          <w:u w:color="000000"/>
        </w:rPr>
        <w:t xml:space="preserve"> configuration</w:t>
      </w:r>
      <w:r w:rsidRPr="0034463F">
        <w:rPr>
          <w:u w:color="000000"/>
        </w:rPr>
        <w:t>. This step is similar to the vnf-info deployment in the NFVO package</w:t>
      </w:r>
      <w:r w:rsidR="008A2B0E">
        <w:rPr>
          <w:u w:color="000000"/>
        </w:rPr>
        <w:t xml:space="preserve"> and will deploy the VNF into a running instance.</w:t>
      </w:r>
    </w:p>
    <w:p w14:paraId="729B6BCB" w14:textId="6F82A82F" w:rsidR="006E5B6A" w:rsidRPr="006E5B6A" w:rsidRDefault="006E5B6A" w:rsidP="006E5B6A">
      <w:pPr>
        <w:pStyle w:val="dC-CommandLine"/>
        <w:rPr>
          <w:b/>
          <w:u w:color="000000"/>
        </w:rPr>
      </w:pPr>
      <w:r w:rsidRPr="006E5B6A">
        <w:rPr>
          <w:u w:color="000000"/>
        </w:rPr>
        <w:t xml:space="preserve">admin@ncs(config)# </w:t>
      </w:r>
      <w:r w:rsidRPr="006E5B6A">
        <w:rPr>
          <w:b/>
          <w:u w:color="000000"/>
        </w:rPr>
        <w:t>branch-infra:branch-infra branch-cpe NFVIS1 vnf NFVIS</w:t>
      </w:r>
      <w:r w:rsidR="00FB0AAE">
        <w:rPr>
          <w:b/>
          <w:u w:color="000000"/>
        </w:rPr>
        <w:t>1</w:t>
      </w:r>
      <w:r w:rsidRPr="006E5B6A">
        <w:rPr>
          <w:b/>
          <w:u w:color="000000"/>
        </w:rPr>
        <w:t xml:space="preserve">-isr vnfd vBranch-ISR-1.0 vdu ISR deployment ISR </w:t>
      </w:r>
    </w:p>
    <w:p w14:paraId="4F834C5F" w14:textId="77777777" w:rsidR="006E5B6A" w:rsidRPr="006E5B6A" w:rsidRDefault="006E5B6A" w:rsidP="006E5B6A">
      <w:pPr>
        <w:pStyle w:val="dC-CommandLine"/>
        <w:rPr>
          <w:u w:color="000000"/>
        </w:rPr>
      </w:pPr>
      <w:r w:rsidRPr="006E5B6A">
        <w:rPr>
          <w:u w:color="000000"/>
        </w:rPr>
        <w:t xml:space="preserve">admin@ncs(config-vnf-NFVIS-isr)# </w:t>
      </w:r>
      <w:r w:rsidRPr="006E5B6A">
        <w:rPr>
          <w:b/>
          <w:u w:color="000000"/>
        </w:rPr>
        <w:t>commit</w:t>
      </w:r>
    </w:p>
    <w:p w14:paraId="7B15BBA3" w14:textId="77777777" w:rsidR="006E5B6A" w:rsidRPr="006E5B6A" w:rsidRDefault="006E5B6A" w:rsidP="006E5B6A">
      <w:pPr>
        <w:pStyle w:val="dC-CommandLine"/>
        <w:rPr>
          <w:u w:color="000000"/>
        </w:rPr>
      </w:pPr>
      <w:r w:rsidRPr="006E5B6A">
        <w:rPr>
          <w:u w:color="000000"/>
        </w:rPr>
        <w:t>Commit complete.</w:t>
      </w:r>
    </w:p>
    <w:p w14:paraId="528245B6" w14:textId="77777777" w:rsidR="006E5B6A" w:rsidRPr="006E5B6A" w:rsidRDefault="006E5B6A" w:rsidP="006E5B6A">
      <w:pPr>
        <w:pStyle w:val="dC-CommandLine"/>
        <w:rPr>
          <w:b/>
          <w:u w:color="000000"/>
        </w:rPr>
      </w:pPr>
      <w:r w:rsidRPr="006E5B6A">
        <w:rPr>
          <w:u w:color="000000"/>
        </w:rPr>
        <w:t xml:space="preserve">admin@ncs(config-vnf-NFVIS-isr)# </w:t>
      </w:r>
      <w:r w:rsidRPr="006E5B6A">
        <w:rPr>
          <w:b/>
          <w:u w:color="000000"/>
        </w:rPr>
        <w:t xml:space="preserve">network wan-net 1 pre-allocated address 198.18.1.60 netmask 255.255.255.0 gateway 198.18.1.1 </w:t>
      </w:r>
    </w:p>
    <w:p w14:paraId="6AB93321" w14:textId="77777777" w:rsidR="006E5B6A" w:rsidRPr="006E5B6A" w:rsidRDefault="006E5B6A" w:rsidP="006E5B6A">
      <w:pPr>
        <w:pStyle w:val="dC-CommandLine"/>
        <w:rPr>
          <w:u w:color="000000"/>
        </w:rPr>
      </w:pPr>
      <w:r w:rsidRPr="006E5B6A">
        <w:rPr>
          <w:u w:color="000000"/>
        </w:rPr>
        <w:t xml:space="preserve">admin@ncs(config-network-wan-net/1)# </w:t>
      </w:r>
      <w:r w:rsidRPr="006E5B6A">
        <w:rPr>
          <w:b/>
          <w:u w:color="000000"/>
        </w:rPr>
        <w:t>network lan-net 2</w:t>
      </w:r>
      <w:r w:rsidRPr="006E5B6A">
        <w:rPr>
          <w:u w:color="000000"/>
        </w:rPr>
        <w:t xml:space="preserve"> </w:t>
      </w:r>
    </w:p>
    <w:p w14:paraId="5DEB6BED" w14:textId="77777777" w:rsidR="006E5B6A" w:rsidRPr="006E5B6A" w:rsidRDefault="006E5B6A" w:rsidP="006E5B6A">
      <w:pPr>
        <w:pStyle w:val="dC-CommandLine"/>
        <w:rPr>
          <w:b/>
          <w:u w:color="000000"/>
        </w:rPr>
      </w:pPr>
      <w:r w:rsidRPr="006E5B6A">
        <w:rPr>
          <w:u w:color="000000"/>
        </w:rPr>
        <w:t xml:space="preserve">admin@ncs(config-network-lan-net/2)# </w:t>
      </w:r>
      <w:r w:rsidRPr="006E5B6A">
        <w:rPr>
          <w:b/>
          <w:u w:color="000000"/>
        </w:rPr>
        <w:t xml:space="preserve">network client-net 3 pre-allocated address 192.168.200.1 netmask 255.255.255.0 </w:t>
      </w:r>
    </w:p>
    <w:p w14:paraId="2B98555D" w14:textId="77777777" w:rsidR="006E5B6A" w:rsidRPr="006E5B6A" w:rsidRDefault="006E5B6A" w:rsidP="006E5B6A">
      <w:pPr>
        <w:pStyle w:val="dC-CommandLine"/>
        <w:rPr>
          <w:b/>
          <w:u w:color="000000"/>
        </w:rPr>
      </w:pPr>
      <w:r w:rsidRPr="006E5B6A">
        <w:rPr>
          <w:u w:color="000000"/>
        </w:rPr>
        <w:t xml:space="preserve">admin@ncs(config-network-client-net/3)# </w:t>
      </w:r>
      <w:r w:rsidRPr="006E5B6A">
        <w:rPr>
          <w:b/>
          <w:u w:color="000000"/>
        </w:rPr>
        <w:t>commit</w:t>
      </w:r>
    </w:p>
    <w:p w14:paraId="0E0FAAB4" w14:textId="77777777" w:rsidR="006E5B6A" w:rsidRPr="006E5B6A" w:rsidRDefault="006E5B6A" w:rsidP="006E5B6A">
      <w:pPr>
        <w:pStyle w:val="dC-CommandLine"/>
        <w:rPr>
          <w:u w:color="000000"/>
        </w:rPr>
      </w:pPr>
      <w:r w:rsidRPr="006E5B6A">
        <w:rPr>
          <w:u w:color="000000"/>
        </w:rPr>
        <w:t>Commit complete.</w:t>
      </w:r>
    </w:p>
    <w:p w14:paraId="0A146DAC" w14:textId="77777777" w:rsidR="006E5B6A" w:rsidRPr="006E5B6A" w:rsidRDefault="006E5B6A" w:rsidP="006E5B6A">
      <w:pPr>
        <w:pStyle w:val="dC-CommandLine"/>
        <w:rPr>
          <w:b/>
          <w:u w:color="000000"/>
        </w:rPr>
      </w:pPr>
      <w:r w:rsidRPr="006E5B6A">
        <w:rPr>
          <w:u w:color="000000"/>
        </w:rPr>
        <w:t xml:space="preserve">admin@ncs(config-network-client-net/3)# </w:t>
      </w:r>
      <w:r w:rsidRPr="006E5B6A">
        <w:rPr>
          <w:b/>
          <w:u w:color="000000"/>
        </w:rPr>
        <w:t>top</w:t>
      </w:r>
    </w:p>
    <w:p w14:paraId="4CC00E64" w14:textId="77777777" w:rsidR="006E5B6A" w:rsidRPr="006E5B6A" w:rsidRDefault="006E5B6A" w:rsidP="006E5B6A">
      <w:pPr>
        <w:pStyle w:val="dC-CommandLine"/>
        <w:rPr>
          <w:b/>
          <w:u w:color="000000"/>
        </w:rPr>
      </w:pPr>
      <w:r w:rsidRPr="006E5B6A">
        <w:rPr>
          <w:u w:color="000000"/>
        </w:rPr>
        <w:t xml:space="preserve">admin@ncs(config)# </w:t>
      </w:r>
      <w:r w:rsidRPr="006E5B6A">
        <w:rPr>
          <w:b/>
          <w:u w:color="000000"/>
        </w:rPr>
        <w:t>exit</w:t>
      </w:r>
    </w:p>
    <w:p w14:paraId="7446BF6A" w14:textId="7EF4E0ED" w:rsidR="006E5B6A" w:rsidRDefault="006E5B6A" w:rsidP="006E5B6A">
      <w:pPr>
        <w:pStyle w:val="dC-CommandLine"/>
        <w:rPr>
          <w:u w:color="000000"/>
        </w:rPr>
      </w:pPr>
      <w:r w:rsidRPr="006E5B6A">
        <w:rPr>
          <w:u w:color="000000"/>
        </w:rPr>
        <w:t>admin@ncs#</w:t>
      </w:r>
    </w:p>
    <w:p w14:paraId="6440F4CA" w14:textId="1680C65F" w:rsidR="007901E0" w:rsidRPr="009C2A17" w:rsidRDefault="007901E0" w:rsidP="002F21A3">
      <w:pPr>
        <w:pStyle w:val="dC-Normal"/>
        <w:ind w:left="720"/>
      </w:pPr>
      <w:r w:rsidRPr="009C2A17">
        <w:t>Verify your configuration</w:t>
      </w:r>
      <w:r w:rsidR="00AB4C1A">
        <w:t xml:space="preserve"> (note</w:t>
      </w:r>
      <w:r w:rsidRPr="009C2A17">
        <w:t>:</w:t>
      </w:r>
      <w:r w:rsidR="00AB4C1A">
        <w:t xml:space="preserve"> this config will be similar to what is used in</w:t>
      </w:r>
      <w:r w:rsidR="001171CA">
        <w:t xml:space="preserve"> the</w:t>
      </w:r>
      <w:r w:rsidR="00AB4C1A">
        <w:t xml:space="preserve"> Ansible scenarios!)</w:t>
      </w:r>
    </w:p>
    <w:p w14:paraId="4C462EE8" w14:textId="77777777" w:rsidR="00365129" w:rsidRPr="00365129" w:rsidRDefault="00365129" w:rsidP="00365129">
      <w:pPr>
        <w:pStyle w:val="dC-CommandLine"/>
        <w:rPr>
          <w:u w:color="000000"/>
        </w:rPr>
      </w:pPr>
      <w:r w:rsidRPr="00365129">
        <w:rPr>
          <w:u w:color="000000"/>
        </w:rPr>
        <w:t xml:space="preserve">admin@ncs# </w:t>
      </w:r>
      <w:r w:rsidRPr="00365129">
        <w:rPr>
          <w:b/>
          <w:u w:color="000000"/>
        </w:rPr>
        <w:t>show running-config branch-infra:branch-infra branch-cpe NFVIS1</w:t>
      </w:r>
      <w:r w:rsidRPr="00365129">
        <w:rPr>
          <w:u w:color="000000"/>
        </w:rPr>
        <w:t xml:space="preserve"> </w:t>
      </w:r>
    </w:p>
    <w:p w14:paraId="3B8265BB" w14:textId="77777777" w:rsidR="00365129" w:rsidRPr="00365129" w:rsidRDefault="00365129" w:rsidP="00365129">
      <w:pPr>
        <w:pStyle w:val="dC-CommandLine"/>
        <w:rPr>
          <w:u w:color="000000"/>
        </w:rPr>
      </w:pPr>
      <w:r w:rsidRPr="00365129">
        <w:rPr>
          <w:u w:color="000000"/>
        </w:rPr>
        <w:t>branch-infra:branch-infra branch-cpe NFVIS1</w:t>
      </w:r>
    </w:p>
    <w:p w14:paraId="14857C8C" w14:textId="77777777" w:rsidR="00365129" w:rsidRPr="00365129" w:rsidRDefault="00365129" w:rsidP="00365129">
      <w:pPr>
        <w:pStyle w:val="dC-CommandLine"/>
        <w:rPr>
          <w:u w:color="000000"/>
        </w:rPr>
      </w:pPr>
      <w:r w:rsidRPr="00365129">
        <w:rPr>
          <w:u w:color="000000"/>
        </w:rPr>
        <w:t xml:space="preserve"> provider ProviderA</w:t>
      </w:r>
    </w:p>
    <w:p w14:paraId="6007B085" w14:textId="77777777" w:rsidR="00365129" w:rsidRPr="00365129" w:rsidRDefault="00365129" w:rsidP="00365129">
      <w:pPr>
        <w:pStyle w:val="dC-CommandLine"/>
        <w:rPr>
          <w:u w:color="000000"/>
        </w:rPr>
      </w:pPr>
      <w:r w:rsidRPr="00365129">
        <w:rPr>
          <w:u w:color="000000"/>
        </w:rPr>
        <w:lastRenderedPageBreak/>
        <w:t xml:space="preserve"> type     ENCS</w:t>
      </w:r>
    </w:p>
    <w:p w14:paraId="220BB7DC" w14:textId="77777777" w:rsidR="00365129" w:rsidRPr="00365129" w:rsidRDefault="00365129" w:rsidP="00365129">
      <w:pPr>
        <w:pStyle w:val="dC-CommandLine"/>
        <w:rPr>
          <w:u w:color="000000"/>
        </w:rPr>
      </w:pPr>
      <w:r w:rsidRPr="00365129">
        <w:rPr>
          <w:u w:color="000000"/>
        </w:rPr>
        <w:t xml:space="preserve"> password $8$ZuZzdN+wEDWSoxS/btZRglqK7/72uD2LPxd4QULJPJ4=</w:t>
      </w:r>
    </w:p>
    <w:p w14:paraId="369928B9" w14:textId="77777777" w:rsidR="00365129" w:rsidRPr="00365129" w:rsidRDefault="00365129" w:rsidP="00365129">
      <w:pPr>
        <w:pStyle w:val="dC-CommandLine"/>
        <w:rPr>
          <w:u w:color="000000"/>
        </w:rPr>
      </w:pPr>
      <w:r w:rsidRPr="00365129">
        <w:rPr>
          <w:u w:color="000000"/>
        </w:rPr>
        <w:t xml:space="preserve"> serial   ESX42292D22</w:t>
      </w:r>
    </w:p>
    <w:p w14:paraId="2CBC04B8" w14:textId="77777777" w:rsidR="00365129" w:rsidRPr="00365129" w:rsidRDefault="00365129" w:rsidP="00365129">
      <w:pPr>
        <w:pStyle w:val="dC-CommandLine"/>
        <w:rPr>
          <w:u w:color="000000"/>
        </w:rPr>
      </w:pPr>
      <w:r w:rsidRPr="00365129">
        <w:rPr>
          <w:u w:color="000000"/>
        </w:rPr>
        <w:t xml:space="preserve"> network client-net</w:t>
      </w:r>
    </w:p>
    <w:p w14:paraId="440DD392" w14:textId="77777777" w:rsidR="00365129" w:rsidRPr="00365129" w:rsidRDefault="00365129" w:rsidP="00365129">
      <w:pPr>
        <w:pStyle w:val="dC-CommandLine"/>
        <w:rPr>
          <w:u w:color="000000"/>
        </w:rPr>
      </w:pPr>
      <w:r w:rsidRPr="00365129">
        <w:rPr>
          <w:u w:color="000000"/>
        </w:rPr>
        <w:t xml:space="preserve">  bridge client-bridge</w:t>
      </w:r>
    </w:p>
    <w:p w14:paraId="617A61E0" w14:textId="77777777" w:rsidR="00365129" w:rsidRPr="00B45F0C" w:rsidRDefault="00365129" w:rsidP="00365129">
      <w:pPr>
        <w:pStyle w:val="dC-CommandLine"/>
        <w:rPr>
          <w:u w:color="000000"/>
          <w:lang w:val="sv-SE"/>
        </w:rPr>
      </w:pPr>
      <w:r w:rsidRPr="00365129">
        <w:rPr>
          <w:u w:color="000000"/>
        </w:rPr>
        <w:t xml:space="preserve"> </w:t>
      </w:r>
      <w:r w:rsidRPr="00B45F0C">
        <w:rPr>
          <w:u w:color="000000"/>
          <w:lang w:val="sv-SE"/>
        </w:rPr>
        <w:t>!</w:t>
      </w:r>
    </w:p>
    <w:p w14:paraId="2F09C669" w14:textId="77777777" w:rsidR="00365129" w:rsidRPr="00B45F0C" w:rsidRDefault="00365129" w:rsidP="00365129">
      <w:pPr>
        <w:pStyle w:val="dC-CommandLine"/>
        <w:rPr>
          <w:u w:color="000000"/>
          <w:lang w:val="sv-SE"/>
        </w:rPr>
      </w:pPr>
      <w:r w:rsidRPr="00B45F0C">
        <w:rPr>
          <w:u w:color="000000"/>
          <w:lang w:val="sv-SE"/>
        </w:rPr>
        <w:t xml:space="preserve"> vnfd vBranch-ISR-1.0</w:t>
      </w:r>
    </w:p>
    <w:p w14:paraId="250D8389" w14:textId="77777777" w:rsidR="00365129" w:rsidRPr="00B45F0C" w:rsidRDefault="00365129" w:rsidP="00365129">
      <w:pPr>
        <w:pStyle w:val="dC-CommandLine"/>
        <w:rPr>
          <w:u w:color="000000"/>
          <w:lang w:val="sv-SE"/>
        </w:rPr>
      </w:pPr>
      <w:r w:rsidRPr="00B45F0C">
        <w:rPr>
          <w:u w:color="000000"/>
          <w:lang w:val="sv-SE"/>
        </w:rPr>
        <w:t xml:space="preserve">  vdu ISR</w:t>
      </w:r>
    </w:p>
    <w:p w14:paraId="127BECFF" w14:textId="77777777" w:rsidR="00365129" w:rsidRPr="00B45F0C" w:rsidRDefault="00365129" w:rsidP="00365129">
      <w:pPr>
        <w:pStyle w:val="dC-CommandLine"/>
        <w:rPr>
          <w:u w:color="000000"/>
          <w:lang w:val="sv-SE"/>
        </w:rPr>
      </w:pPr>
      <w:r w:rsidRPr="00B45F0C">
        <w:rPr>
          <w:u w:color="000000"/>
          <w:lang w:val="sv-SE"/>
        </w:rPr>
        <w:t xml:space="preserve">  !</w:t>
      </w:r>
    </w:p>
    <w:p w14:paraId="373FBE64" w14:textId="77777777" w:rsidR="00365129" w:rsidRPr="00365129" w:rsidRDefault="00365129" w:rsidP="00365129">
      <w:pPr>
        <w:pStyle w:val="dC-CommandLine"/>
        <w:rPr>
          <w:u w:color="000000"/>
        </w:rPr>
      </w:pPr>
      <w:r w:rsidRPr="00B45F0C">
        <w:rPr>
          <w:u w:color="000000"/>
          <w:lang w:val="sv-SE"/>
        </w:rPr>
        <w:t xml:space="preserve"> </w:t>
      </w:r>
      <w:r w:rsidRPr="00365129">
        <w:rPr>
          <w:u w:color="000000"/>
        </w:rPr>
        <w:t>!</w:t>
      </w:r>
    </w:p>
    <w:p w14:paraId="2377CE4F" w14:textId="2DC69470" w:rsidR="00365129" w:rsidRPr="00365129" w:rsidRDefault="00365129" w:rsidP="00365129">
      <w:pPr>
        <w:pStyle w:val="dC-CommandLine"/>
        <w:rPr>
          <w:u w:color="000000"/>
        </w:rPr>
      </w:pPr>
      <w:r w:rsidRPr="00365129">
        <w:rPr>
          <w:u w:color="000000"/>
        </w:rPr>
        <w:t xml:space="preserve"> vnf NFVIS</w:t>
      </w:r>
      <w:r w:rsidR="00F90235">
        <w:rPr>
          <w:u w:color="000000"/>
        </w:rPr>
        <w:t>1</w:t>
      </w:r>
      <w:r w:rsidRPr="00365129">
        <w:rPr>
          <w:u w:color="000000"/>
        </w:rPr>
        <w:t>-isr</w:t>
      </w:r>
    </w:p>
    <w:p w14:paraId="46326738" w14:textId="77777777" w:rsidR="00365129" w:rsidRPr="00365129" w:rsidRDefault="00365129" w:rsidP="00365129">
      <w:pPr>
        <w:pStyle w:val="dC-CommandLine"/>
        <w:rPr>
          <w:u w:color="000000"/>
        </w:rPr>
      </w:pPr>
      <w:r w:rsidRPr="00365129">
        <w:rPr>
          <w:u w:color="000000"/>
        </w:rPr>
        <w:t xml:space="preserve">  deployment ISR</w:t>
      </w:r>
    </w:p>
    <w:p w14:paraId="16AEA3DE" w14:textId="77777777" w:rsidR="00365129" w:rsidRPr="00365129" w:rsidRDefault="00365129" w:rsidP="00365129">
      <w:pPr>
        <w:pStyle w:val="dC-CommandLine"/>
        <w:rPr>
          <w:u w:color="000000"/>
        </w:rPr>
      </w:pPr>
      <w:r w:rsidRPr="00365129">
        <w:rPr>
          <w:u w:color="000000"/>
        </w:rPr>
        <w:t xml:space="preserve">  vnfd       vBranch-ISR-1.0</w:t>
      </w:r>
    </w:p>
    <w:p w14:paraId="44D12AEE" w14:textId="77777777" w:rsidR="00365129" w:rsidRPr="00365129" w:rsidRDefault="00365129" w:rsidP="00365129">
      <w:pPr>
        <w:pStyle w:val="dC-CommandLine"/>
        <w:rPr>
          <w:u w:color="000000"/>
        </w:rPr>
      </w:pPr>
      <w:r w:rsidRPr="00365129">
        <w:rPr>
          <w:u w:color="000000"/>
        </w:rPr>
        <w:t xml:space="preserve">  vdu        ISR</w:t>
      </w:r>
    </w:p>
    <w:p w14:paraId="2768B78A" w14:textId="77777777" w:rsidR="00365129" w:rsidRPr="00365129" w:rsidRDefault="00365129" w:rsidP="00365129">
      <w:pPr>
        <w:pStyle w:val="dC-CommandLine"/>
        <w:rPr>
          <w:u w:color="000000"/>
        </w:rPr>
      </w:pPr>
      <w:r w:rsidRPr="00365129">
        <w:rPr>
          <w:u w:color="000000"/>
        </w:rPr>
        <w:t xml:space="preserve">  network client-net 3</w:t>
      </w:r>
    </w:p>
    <w:p w14:paraId="7756031E" w14:textId="77777777" w:rsidR="00365129" w:rsidRPr="00365129" w:rsidRDefault="00365129" w:rsidP="00365129">
      <w:pPr>
        <w:pStyle w:val="dC-CommandLine"/>
        <w:rPr>
          <w:u w:color="000000"/>
        </w:rPr>
      </w:pPr>
      <w:r w:rsidRPr="00365129">
        <w:rPr>
          <w:u w:color="000000"/>
        </w:rPr>
        <w:t xml:space="preserve">   pre-allocated address 192.168.200.1</w:t>
      </w:r>
    </w:p>
    <w:p w14:paraId="39C29BDF" w14:textId="77777777" w:rsidR="00365129" w:rsidRPr="00365129" w:rsidRDefault="00365129" w:rsidP="00365129">
      <w:pPr>
        <w:pStyle w:val="dC-CommandLine"/>
        <w:rPr>
          <w:u w:color="000000"/>
        </w:rPr>
      </w:pPr>
      <w:r w:rsidRPr="00365129">
        <w:rPr>
          <w:u w:color="000000"/>
        </w:rPr>
        <w:t xml:space="preserve">   pre-allocated netmask 255.255.255.0</w:t>
      </w:r>
    </w:p>
    <w:p w14:paraId="79E28B28" w14:textId="77777777" w:rsidR="00365129" w:rsidRPr="00365129" w:rsidRDefault="00365129" w:rsidP="00365129">
      <w:pPr>
        <w:pStyle w:val="dC-CommandLine"/>
        <w:rPr>
          <w:u w:color="000000"/>
        </w:rPr>
      </w:pPr>
      <w:r w:rsidRPr="00365129">
        <w:rPr>
          <w:u w:color="000000"/>
        </w:rPr>
        <w:t xml:space="preserve">  !</w:t>
      </w:r>
    </w:p>
    <w:p w14:paraId="030172DF" w14:textId="77777777" w:rsidR="00365129" w:rsidRPr="00365129" w:rsidRDefault="00365129" w:rsidP="00365129">
      <w:pPr>
        <w:pStyle w:val="dC-CommandLine"/>
        <w:rPr>
          <w:u w:color="000000"/>
        </w:rPr>
      </w:pPr>
      <w:r w:rsidRPr="00365129">
        <w:rPr>
          <w:u w:color="000000"/>
        </w:rPr>
        <w:t xml:space="preserve">  network lan-net 2</w:t>
      </w:r>
    </w:p>
    <w:p w14:paraId="69A099DE" w14:textId="77777777" w:rsidR="00365129" w:rsidRPr="00365129" w:rsidRDefault="00365129" w:rsidP="00365129">
      <w:pPr>
        <w:pStyle w:val="dC-CommandLine"/>
        <w:rPr>
          <w:u w:color="000000"/>
        </w:rPr>
      </w:pPr>
      <w:r w:rsidRPr="00365129">
        <w:rPr>
          <w:u w:color="000000"/>
        </w:rPr>
        <w:t xml:space="preserve">  !</w:t>
      </w:r>
    </w:p>
    <w:p w14:paraId="513BD714" w14:textId="77777777" w:rsidR="00365129" w:rsidRPr="00365129" w:rsidRDefault="00365129" w:rsidP="00365129">
      <w:pPr>
        <w:pStyle w:val="dC-CommandLine"/>
        <w:rPr>
          <w:u w:color="000000"/>
        </w:rPr>
      </w:pPr>
      <w:r w:rsidRPr="00365129">
        <w:rPr>
          <w:u w:color="000000"/>
        </w:rPr>
        <w:t xml:space="preserve">  network wan-net 1</w:t>
      </w:r>
    </w:p>
    <w:p w14:paraId="7FB70DA7" w14:textId="77777777" w:rsidR="00365129" w:rsidRPr="00365129" w:rsidRDefault="00365129" w:rsidP="00365129">
      <w:pPr>
        <w:pStyle w:val="dC-CommandLine"/>
        <w:rPr>
          <w:u w:color="000000"/>
        </w:rPr>
      </w:pPr>
      <w:r w:rsidRPr="00365129">
        <w:rPr>
          <w:u w:color="000000"/>
        </w:rPr>
        <w:t xml:space="preserve">   pre-allocated address 198.18.1.60</w:t>
      </w:r>
    </w:p>
    <w:p w14:paraId="2C93B562" w14:textId="77777777" w:rsidR="00365129" w:rsidRPr="00365129" w:rsidRDefault="00365129" w:rsidP="00365129">
      <w:pPr>
        <w:pStyle w:val="dC-CommandLine"/>
        <w:rPr>
          <w:u w:color="000000"/>
        </w:rPr>
      </w:pPr>
      <w:r w:rsidRPr="00365129">
        <w:rPr>
          <w:u w:color="000000"/>
        </w:rPr>
        <w:t xml:space="preserve">   pre-allocated netmask 255.255.255.0</w:t>
      </w:r>
    </w:p>
    <w:p w14:paraId="39A231DD" w14:textId="77777777" w:rsidR="00365129" w:rsidRPr="00365129" w:rsidRDefault="00365129" w:rsidP="00365129">
      <w:pPr>
        <w:pStyle w:val="dC-CommandLine"/>
        <w:rPr>
          <w:u w:color="000000"/>
        </w:rPr>
      </w:pPr>
      <w:r w:rsidRPr="00365129">
        <w:rPr>
          <w:u w:color="000000"/>
        </w:rPr>
        <w:t xml:space="preserve">   pre-allocated gateway 198.18.1.1</w:t>
      </w:r>
    </w:p>
    <w:p w14:paraId="1E5FCD25" w14:textId="77777777" w:rsidR="00365129" w:rsidRPr="00365129" w:rsidRDefault="00365129" w:rsidP="00365129">
      <w:pPr>
        <w:pStyle w:val="dC-CommandLine"/>
        <w:rPr>
          <w:u w:color="000000"/>
        </w:rPr>
      </w:pPr>
      <w:r w:rsidRPr="00365129">
        <w:rPr>
          <w:u w:color="000000"/>
        </w:rPr>
        <w:t xml:space="preserve">  !</w:t>
      </w:r>
    </w:p>
    <w:p w14:paraId="5C4DC075" w14:textId="77777777" w:rsidR="00365129" w:rsidRPr="00365129" w:rsidRDefault="00365129" w:rsidP="00365129">
      <w:pPr>
        <w:pStyle w:val="dC-CommandLine"/>
        <w:rPr>
          <w:u w:color="000000"/>
        </w:rPr>
      </w:pPr>
      <w:r w:rsidRPr="00365129">
        <w:rPr>
          <w:u w:color="000000"/>
        </w:rPr>
        <w:t xml:space="preserve"> !</w:t>
      </w:r>
    </w:p>
    <w:p w14:paraId="2DDD354D" w14:textId="77777777" w:rsidR="00365129" w:rsidRPr="00365129" w:rsidRDefault="00365129" w:rsidP="00365129">
      <w:pPr>
        <w:pStyle w:val="dC-CommandLine"/>
        <w:rPr>
          <w:u w:color="000000"/>
        </w:rPr>
      </w:pPr>
      <w:r w:rsidRPr="00365129">
        <w:rPr>
          <w:u w:color="000000"/>
        </w:rPr>
        <w:t>!</w:t>
      </w:r>
    </w:p>
    <w:p w14:paraId="4DD35324" w14:textId="1A529AEC" w:rsidR="00365129" w:rsidRDefault="00365129" w:rsidP="00365129">
      <w:pPr>
        <w:pStyle w:val="dC-CommandLine"/>
        <w:rPr>
          <w:u w:color="000000"/>
        </w:rPr>
      </w:pPr>
      <w:r w:rsidRPr="00365129">
        <w:rPr>
          <w:u w:color="000000"/>
        </w:rPr>
        <w:t>admin@ncs#</w:t>
      </w:r>
    </w:p>
    <w:p w14:paraId="3F29598E" w14:textId="77777777" w:rsidR="00365129" w:rsidRDefault="00365129" w:rsidP="00A82D80">
      <w:pPr>
        <w:pStyle w:val="dC-CommandLine"/>
        <w:rPr>
          <w:u w:color="000000"/>
        </w:rPr>
      </w:pPr>
    </w:p>
    <w:p w14:paraId="45B76E69" w14:textId="77777777" w:rsidR="007901E0" w:rsidRDefault="007901E0" w:rsidP="00A82D80">
      <w:pPr>
        <w:pStyle w:val="dC-CommandLine"/>
        <w:rPr>
          <w:u w:color="000000"/>
        </w:rPr>
      </w:pPr>
      <w:r>
        <w:rPr>
          <w:u w:color="000000"/>
        </w:rPr>
        <w:t xml:space="preserve">admin@ncs# </w:t>
      </w:r>
    </w:p>
    <w:p w14:paraId="5BD333CE" w14:textId="0E226FDD" w:rsidR="00365129" w:rsidRPr="00365129" w:rsidRDefault="007901E0" w:rsidP="00365129">
      <w:pPr>
        <w:pStyle w:val="dC-CommandLine"/>
        <w:rPr>
          <w:b/>
          <w:u w:color="000000"/>
        </w:rPr>
      </w:pPr>
      <w:r>
        <w:rPr>
          <w:u w:color="000000"/>
        </w:rPr>
        <w:t>admin@ncs</w:t>
      </w:r>
      <w:r w:rsidRPr="00212FBC">
        <w:rPr>
          <w:u w:color="000000"/>
        </w:rPr>
        <w:t xml:space="preserve"># </w:t>
      </w:r>
      <w:r w:rsidR="00365129" w:rsidRPr="00365129">
        <w:rPr>
          <w:b/>
          <w:u w:color="000000"/>
        </w:rPr>
        <w:t xml:space="preserve">show pnp list </w:t>
      </w:r>
    </w:p>
    <w:p w14:paraId="46836773" w14:textId="77777777" w:rsidR="00F90235" w:rsidRPr="00F90235" w:rsidRDefault="00F90235" w:rsidP="00F90235">
      <w:pPr>
        <w:pStyle w:val="dC-CommandLine"/>
        <w:rPr>
          <w:u w:color="000000"/>
        </w:rPr>
      </w:pPr>
      <w:r w:rsidRPr="00F90235">
        <w:rPr>
          <w:u w:color="000000"/>
        </w:rPr>
        <w:t>SERIAL       IP ADDRESS   CONFIGURED  ADDED  SYNCED  LAST CONTACT</w:t>
      </w:r>
    </w:p>
    <w:p w14:paraId="3A2489C2" w14:textId="77777777" w:rsidR="00F90235" w:rsidRPr="002F21A3" w:rsidRDefault="00F90235" w:rsidP="00F90235">
      <w:pPr>
        <w:pStyle w:val="dC-CommandLine"/>
        <w:rPr>
          <w:u w:color="000000"/>
          <w:lang w:val="sv-SE"/>
        </w:rPr>
      </w:pPr>
      <w:r w:rsidRPr="002F21A3">
        <w:rPr>
          <w:u w:color="000000"/>
          <w:lang w:val="sv-SE"/>
        </w:rPr>
        <w:t>--------------------------------------------------------------------------</w:t>
      </w:r>
    </w:p>
    <w:p w14:paraId="26C5AF4B" w14:textId="77777777" w:rsidR="00F90235" w:rsidRPr="002F21A3" w:rsidRDefault="00F90235" w:rsidP="00F90235">
      <w:pPr>
        <w:pStyle w:val="dC-CommandLine"/>
        <w:rPr>
          <w:u w:color="000000"/>
          <w:lang w:val="sv-SE"/>
        </w:rPr>
      </w:pPr>
      <w:r w:rsidRPr="002F21A3">
        <w:rPr>
          <w:u w:color="000000"/>
          <w:lang w:val="sv-SE"/>
        </w:rPr>
        <w:t>ESX42317C09  198.18.1.50  false       false  false   2018-11-09 00:39:39</w:t>
      </w:r>
    </w:p>
    <w:p w14:paraId="09BAF1F1" w14:textId="77777777" w:rsidR="00F90235" w:rsidRPr="002F21A3" w:rsidRDefault="00F90235" w:rsidP="00F90235">
      <w:pPr>
        <w:pStyle w:val="dC-CommandLine"/>
        <w:rPr>
          <w:u w:color="000000"/>
          <w:lang w:val="sv-SE"/>
        </w:rPr>
      </w:pPr>
      <w:r w:rsidRPr="002F21A3">
        <w:rPr>
          <w:u w:color="000000"/>
          <w:lang w:val="sv-SE"/>
        </w:rPr>
        <w:t xml:space="preserve">ESX4231C4E8  198.18.1.49  false       false  false   2018-11-09 00:39:09 </w:t>
      </w:r>
    </w:p>
    <w:p w14:paraId="3EABAF39" w14:textId="63E06A63" w:rsidR="007901E0" w:rsidRPr="002F21A3" w:rsidRDefault="007901E0" w:rsidP="00F90235">
      <w:pPr>
        <w:pStyle w:val="dC-CommandLine"/>
        <w:rPr>
          <w:u w:color="000000"/>
          <w:lang w:val="sv-SE"/>
        </w:rPr>
      </w:pPr>
    </w:p>
    <w:p w14:paraId="6DB0648E" w14:textId="77777777" w:rsidR="00AB4C1A" w:rsidRPr="002F21A3" w:rsidRDefault="00AB4C1A" w:rsidP="00AB4C1A">
      <w:pPr>
        <w:pStyle w:val="dC-NumberedStep"/>
        <w:ind w:left="720"/>
        <w:rPr>
          <w:u w:val="single"/>
          <w:lang w:val="sv-SE"/>
        </w:rPr>
      </w:pPr>
    </w:p>
    <w:p w14:paraId="230E7C78" w14:textId="7DC9DC2F" w:rsidR="00AB4C1A" w:rsidRPr="002F21A3" w:rsidRDefault="00AB4C1A">
      <w:pPr>
        <w:rPr>
          <w:rFonts w:ascii="Arial" w:hAnsi="Arial"/>
          <w:color w:val="000000"/>
          <w:sz w:val="18"/>
          <w:u w:val="single"/>
          <w:lang w:val="sv-SE"/>
        </w:rPr>
      </w:pPr>
      <w:r w:rsidRPr="002F21A3">
        <w:rPr>
          <w:u w:val="single"/>
          <w:lang w:val="sv-SE"/>
        </w:rPr>
        <w:br w:type="page"/>
      </w:r>
    </w:p>
    <w:p w14:paraId="4410FA0D" w14:textId="77777777" w:rsidR="00AB4C1A" w:rsidRPr="002F21A3" w:rsidRDefault="00AB4C1A" w:rsidP="00AB4C1A">
      <w:pPr>
        <w:pStyle w:val="dC-NumberedStep"/>
        <w:ind w:left="720"/>
        <w:rPr>
          <w:u w:val="single"/>
          <w:lang w:val="sv-SE"/>
        </w:rPr>
      </w:pPr>
    </w:p>
    <w:p w14:paraId="38D2DAAA" w14:textId="2AA50006" w:rsidR="007901E0" w:rsidRPr="00365129" w:rsidRDefault="007901E0" w:rsidP="00FE76A5">
      <w:pPr>
        <w:pStyle w:val="dC-NumberedStep"/>
        <w:numPr>
          <w:ilvl w:val="0"/>
          <w:numId w:val="28"/>
        </w:numPr>
        <w:rPr>
          <w:u w:val="single"/>
        </w:rPr>
      </w:pPr>
      <w:r w:rsidRPr="00212FBC">
        <w:rPr>
          <w:b/>
        </w:rPr>
        <w:t xml:space="preserve">Enable PnP on the </w:t>
      </w:r>
      <w:r w:rsidR="00365129">
        <w:rPr>
          <w:b/>
        </w:rPr>
        <w:t>NFVIS</w:t>
      </w:r>
      <w:r w:rsidRPr="00212FBC">
        <w:rPr>
          <w:b/>
        </w:rPr>
        <w:t>1 device</w:t>
      </w:r>
      <w:r w:rsidR="006A1AE4">
        <w:rPr>
          <w:b/>
        </w:rPr>
        <w:t>:</w:t>
      </w:r>
      <w:r w:rsidR="00212FBC">
        <w:t xml:space="preserve"> </w:t>
      </w:r>
      <w:r w:rsidRPr="00A82D80">
        <w:rPr>
          <w:u w:color="000000"/>
        </w:rPr>
        <w:t xml:space="preserve">Go to the NFVIS UI. </w:t>
      </w:r>
      <w:r w:rsidRPr="00212FBC">
        <w:rPr>
          <w:u w:color="000000"/>
        </w:rPr>
        <w:t xml:space="preserve">Select </w:t>
      </w:r>
      <w:r w:rsidRPr="00212FBC">
        <w:rPr>
          <w:b/>
          <w:iCs/>
          <w:u w:color="000000"/>
        </w:rPr>
        <w:t>Host —&gt; Plug-n-Play</w:t>
      </w:r>
      <w:r w:rsidRPr="00212FBC">
        <w:rPr>
          <w:iCs/>
          <w:u w:color="000000"/>
        </w:rPr>
        <w:t>.</w:t>
      </w:r>
      <w:r w:rsidR="00365129">
        <w:rPr>
          <w:iCs/>
          <w:u w:color="000000"/>
        </w:rPr>
        <w:t xml:space="preserve"> </w:t>
      </w:r>
      <w:r w:rsidR="00365129">
        <w:rPr>
          <w:u w:color="000000"/>
        </w:rPr>
        <w:t>C</w:t>
      </w:r>
      <w:r w:rsidRPr="00365129">
        <w:rPr>
          <w:u w:color="000000"/>
        </w:rPr>
        <w:t>lick on the little toggle switch to the right of the “</w:t>
      </w:r>
      <w:r w:rsidR="00543AAF" w:rsidRPr="00365129">
        <w:rPr>
          <w:u w:color="000000"/>
        </w:rPr>
        <w:t xml:space="preserve">PnP Agent Status” </w:t>
      </w:r>
      <w:r w:rsidRPr="00365129">
        <w:rPr>
          <w:u w:color="000000"/>
        </w:rPr>
        <w:t xml:space="preserve">field. After you click once, it may take up to 5 seconds to turn green, </w:t>
      </w:r>
      <w:r w:rsidR="00552FA5">
        <w:rPr>
          <w:u w:color="000000"/>
        </w:rPr>
        <w:t xml:space="preserve">so </w:t>
      </w:r>
      <w:r w:rsidRPr="00365129">
        <w:rPr>
          <w:u w:color="000000"/>
        </w:rPr>
        <w:t xml:space="preserve">be patient! </w:t>
      </w:r>
      <w:r w:rsidR="00543AAF" w:rsidRPr="00365129">
        <w:rPr>
          <w:u w:color="000000"/>
        </w:rPr>
        <w:t xml:space="preserve">If it is already green, toggle it off and then back on again. </w:t>
      </w:r>
      <w:r w:rsidRPr="00365129">
        <w:rPr>
          <w:u w:color="000000"/>
        </w:rPr>
        <w:t xml:space="preserve">Your screen should </w:t>
      </w:r>
      <w:r w:rsidR="00014A56">
        <w:rPr>
          <w:u w:color="000000"/>
        </w:rPr>
        <w:t xml:space="preserve">now </w:t>
      </w:r>
      <w:r w:rsidRPr="00365129">
        <w:rPr>
          <w:u w:color="000000"/>
        </w:rPr>
        <w:t xml:space="preserve">look </w:t>
      </w:r>
      <w:r w:rsidR="00014A56">
        <w:rPr>
          <w:u w:color="000000"/>
        </w:rPr>
        <w:t xml:space="preserve">similar to Figure 10 </w:t>
      </w:r>
      <w:r w:rsidRPr="00365129">
        <w:rPr>
          <w:u w:color="000000"/>
        </w:rPr>
        <w:t>below</w:t>
      </w:r>
      <w:r w:rsidR="00014A56">
        <w:rPr>
          <w:u w:color="000000"/>
        </w:rPr>
        <w:t>,</w:t>
      </w:r>
      <w:r w:rsidRPr="00365129">
        <w:rPr>
          <w:u w:color="000000"/>
        </w:rPr>
        <w:t xml:space="preserve"> </w:t>
      </w:r>
      <w:r w:rsidR="00365129">
        <w:rPr>
          <w:u w:color="000000"/>
        </w:rPr>
        <w:t>and you should begin receiving green status messages in the top right corner</w:t>
      </w:r>
      <w:r w:rsidR="00D015CE">
        <w:rPr>
          <w:u w:color="000000"/>
        </w:rPr>
        <w:t xml:space="preserve">. You </w:t>
      </w:r>
      <w:r w:rsidR="00EF6E73">
        <w:rPr>
          <w:u w:color="000000"/>
        </w:rPr>
        <w:t>will</w:t>
      </w:r>
      <w:r w:rsidR="00D015CE">
        <w:rPr>
          <w:u w:color="000000"/>
        </w:rPr>
        <w:t xml:space="preserve"> need to </w:t>
      </w:r>
      <w:r w:rsidR="00EF6E73">
        <w:rPr>
          <w:u w:color="000000"/>
        </w:rPr>
        <w:t xml:space="preserve">continuously </w:t>
      </w:r>
      <w:r w:rsidR="00D015CE">
        <w:rPr>
          <w:u w:color="000000"/>
        </w:rPr>
        <w:t>refresh your browser</w:t>
      </w:r>
      <w:r w:rsidR="00EF6E73">
        <w:rPr>
          <w:u w:color="000000"/>
        </w:rPr>
        <w:t xml:space="preserve"> and possible accept new securtity credentials.</w:t>
      </w:r>
    </w:p>
    <w:p w14:paraId="411241F1" w14:textId="73570450" w:rsidR="007901E0" w:rsidRDefault="00543AAF" w:rsidP="00543AAF">
      <w:pPr>
        <w:pStyle w:val="dC-Fig"/>
      </w:pPr>
      <w:r>
        <w:t>NFVIS PnP Screen</w:t>
      </w:r>
    </w:p>
    <w:p w14:paraId="5BD0182A" w14:textId="5EBA2E5C" w:rsidR="00543AAF" w:rsidRDefault="00D015CE" w:rsidP="00543AAF">
      <w:pPr>
        <w:pStyle w:val="dC-Normal"/>
      </w:pPr>
      <w:r>
        <w:rPr>
          <w:noProof/>
        </w:rPr>
        <w:drawing>
          <wp:inline distT="0" distB="0" distL="0" distR="0" wp14:anchorId="27916759" wp14:editId="58E64CC4">
            <wp:extent cx="6620510" cy="4288155"/>
            <wp:effectExtent l="0" t="0" r="889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 8.tiff"/>
                    <pic:cNvPicPr/>
                  </pic:nvPicPr>
                  <pic:blipFill>
                    <a:blip r:embed="rId20">
                      <a:extLst>
                        <a:ext uri="{28A0092B-C50C-407E-A947-70E740481C1C}">
                          <a14:useLocalDpi xmlns:a14="http://schemas.microsoft.com/office/drawing/2010/main"/>
                        </a:ext>
                      </a:extLst>
                    </a:blip>
                    <a:stretch>
                      <a:fillRect/>
                    </a:stretch>
                  </pic:blipFill>
                  <pic:spPr>
                    <a:xfrm>
                      <a:off x="0" y="0"/>
                      <a:ext cx="6620510" cy="4288155"/>
                    </a:xfrm>
                    <a:prstGeom prst="rect">
                      <a:avLst/>
                    </a:prstGeom>
                  </pic:spPr>
                </pic:pic>
              </a:graphicData>
            </a:graphic>
          </wp:inline>
        </w:drawing>
      </w:r>
    </w:p>
    <w:p w14:paraId="3F394F6B" w14:textId="16FEAA84" w:rsidR="00543AAF" w:rsidRPr="00543AAF" w:rsidRDefault="00543AAF" w:rsidP="00FE76A5">
      <w:pPr>
        <w:pStyle w:val="dC-NumberedStep"/>
        <w:numPr>
          <w:ilvl w:val="0"/>
          <w:numId w:val="28"/>
        </w:numPr>
        <w:rPr>
          <w:u w:val="single"/>
        </w:rPr>
      </w:pPr>
      <w:r w:rsidRPr="00212FBC">
        <w:rPr>
          <w:b/>
        </w:rPr>
        <w:t>Verify Deployment</w:t>
      </w:r>
      <w:r w:rsidR="000E3786">
        <w:rPr>
          <w:b/>
        </w:rPr>
        <w:t>:</w:t>
      </w:r>
      <w:r w:rsidR="00212FBC">
        <w:t xml:space="preserve"> </w:t>
      </w:r>
      <w:r w:rsidRPr="00543AAF">
        <w:rPr>
          <w:rFonts w:cs="Times"/>
          <w:u w:color="000000"/>
        </w:rPr>
        <w:t>Within a few seconds the NFVIS vBranch device will call-home to NSO to initiate P</w:t>
      </w:r>
      <w:r w:rsidR="004E0BA3">
        <w:rPr>
          <w:rFonts w:cs="Times"/>
          <w:u w:color="000000"/>
        </w:rPr>
        <w:t>n</w:t>
      </w:r>
      <w:r w:rsidRPr="00543AAF">
        <w:rPr>
          <w:rFonts w:cs="Times"/>
          <w:u w:color="000000"/>
        </w:rPr>
        <w:t xml:space="preserve">P. Below is what you should see. </w:t>
      </w:r>
      <w:r>
        <w:rPr>
          <w:rFonts w:cs="Times"/>
          <w:u w:color="000000"/>
        </w:rPr>
        <w:t>You should also begin receiving pop-up status messages on the NFVIS GUI.</w:t>
      </w:r>
    </w:p>
    <w:p w14:paraId="226D39D3" w14:textId="060F4526" w:rsidR="00543AAF" w:rsidRPr="00212FBC" w:rsidRDefault="00543AAF" w:rsidP="002F21A3">
      <w:pPr>
        <w:pStyle w:val="dC-Normal"/>
        <w:ind w:left="720"/>
        <w:rPr>
          <w:u w:color="000000"/>
        </w:rPr>
      </w:pPr>
      <w:r>
        <w:rPr>
          <w:u w:color="000000"/>
        </w:rPr>
        <w:t xml:space="preserve">If the device does not enter the </w:t>
      </w:r>
      <w:r w:rsidRPr="00D015CE">
        <w:rPr>
          <w:b/>
          <w:u w:color="000000"/>
        </w:rPr>
        <w:t>true, true, true</w:t>
      </w:r>
      <w:r>
        <w:rPr>
          <w:u w:color="000000"/>
        </w:rPr>
        <w:t xml:space="preserve"> state after a few minutes, try and re-toggle the PnP switch on the NFVIS GUI</w:t>
      </w:r>
      <w:r w:rsidR="00EF6E73">
        <w:rPr>
          <w:u w:color="000000"/>
        </w:rPr>
        <w:t>.</w:t>
      </w:r>
      <w:r>
        <w:rPr>
          <w:u w:color="000000"/>
        </w:rPr>
        <w:t xml:space="preserve"> </w:t>
      </w:r>
      <w:r w:rsidR="00EF6E73">
        <w:rPr>
          <w:u w:color="000000"/>
        </w:rPr>
        <w:t>If still having issues</w:t>
      </w:r>
      <w:r>
        <w:rPr>
          <w:u w:color="000000"/>
        </w:rPr>
        <w:t xml:space="preserve"> </w:t>
      </w:r>
      <w:r w:rsidR="00EF6E73">
        <w:rPr>
          <w:u w:color="000000"/>
        </w:rPr>
        <w:t xml:space="preserve">you can also </w:t>
      </w:r>
      <w:r>
        <w:rPr>
          <w:u w:color="000000"/>
        </w:rPr>
        <w:t xml:space="preserve">try to reset the </w:t>
      </w:r>
      <w:r w:rsidR="004E0BA3">
        <w:rPr>
          <w:u w:color="000000"/>
        </w:rPr>
        <w:t>PnP</w:t>
      </w:r>
      <w:r>
        <w:rPr>
          <w:u w:color="000000"/>
        </w:rPr>
        <w:t xml:space="preserve"> state on </w:t>
      </w:r>
      <w:r w:rsidRPr="00212FBC">
        <w:rPr>
          <w:u w:color="000000"/>
        </w:rPr>
        <w:t>NSO (</w:t>
      </w:r>
      <w:r w:rsidRPr="00212FBC">
        <w:rPr>
          <w:b/>
          <w:u w:color="000000"/>
        </w:rPr>
        <w:t>pnp reset serial &lt;enter SN&gt;</w:t>
      </w:r>
      <w:r w:rsidRPr="00212FBC">
        <w:rPr>
          <w:u w:color="000000"/>
        </w:rPr>
        <w:t xml:space="preserve">). </w:t>
      </w:r>
    </w:p>
    <w:p w14:paraId="3203BE0A" w14:textId="77777777" w:rsidR="00D015CE" w:rsidRPr="00D015CE" w:rsidRDefault="00D015CE" w:rsidP="00D015CE">
      <w:pPr>
        <w:pStyle w:val="dC-CommandLine"/>
        <w:rPr>
          <w:u w:color="000000"/>
        </w:rPr>
      </w:pPr>
      <w:r w:rsidRPr="00D015CE">
        <w:rPr>
          <w:u w:color="000000"/>
        </w:rPr>
        <w:t xml:space="preserve">admin@ncs# </w:t>
      </w:r>
      <w:r w:rsidRPr="00D015CE">
        <w:rPr>
          <w:b/>
          <w:u w:color="000000"/>
        </w:rPr>
        <w:t>show pnp list</w:t>
      </w:r>
    </w:p>
    <w:p w14:paraId="549E47CB" w14:textId="77777777" w:rsidR="00D015CE" w:rsidRPr="00D015CE" w:rsidRDefault="00D015CE" w:rsidP="00D015CE">
      <w:pPr>
        <w:pStyle w:val="dC-CommandLine"/>
        <w:rPr>
          <w:u w:color="000000"/>
        </w:rPr>
      </w:pPr>
      <w:r w:rsidRPr="00D015CE">
        <w:rPr>
          <w:u w:color="000000"/>
        </w:rPr>
        <w:t xml:space="preserve">SERIAL       IP ADDRESS   CONFIGURED  ADDED  SYNCED  LAST CONTACT         </w:t>
      </w:r>
    </w:p>
    <w:p w14:paraId="57351F7F" w14:textId="77777777" w:rsidR="00D015CE" w:rsidRPr="00D015CE" w:rsidRDefault="00D015CE" w:rsidP="00D015CE">
      <w:pPr>
        <w:pStyle w:val="dC-CommandLine"/>
        <w:rPr>
          <w:u w:color="000000"/>
        </w:rPr>
      </w:pPr>
      <w:r w:rsidRPr="00D015CE">
        <w:rPr>
          <w:u w:color="000000"/>
        </w:rPr>
        <w:t>--------------------------------------------------------------------------</w:t>
      </w:r>
    </w:p>
    <w:p w14:paraId="2C06226E" w14:textId="77777777" w:rsidR="00D015CE" w:rsidRPr="00D015CE" w:rsidRDefault="00D015CE" w:rsidP="00D015CE">
      <w:pPr>
        <w:pStyle w:val="dC-CommandLine"/>
        <w:rPr>
          <w:u w:color="000000"/>
        </w:rPr>
      </w:pPr>
      <w:r w:rsidRPr="00D015CE">
        <w:rPr>
          <w:color w:val="FF0000"/>
          <w:u w:color="000000"/>
        </w:rPr>
        <w:t xml:space="preserve">ESX42292D22  198.18.1.49  </w:t>
      </w:r>
      <w:r w:rsidRPr="002F21A3">
        <w:rPr>
          <w:b/>
          <w:color w:val="FF0000"/>
          <w:u w:color="000000"/>
        </w:rPr>
        <w:t>true        true   true</w:t>
      </w:r>
      <w:r w:rsidRPr="00D015CE">
        <w:rPr>
          <w:color w:val="FF0000"/>
          <w:u w:color="000000"/>
        </w:rPr>
        <w:t xml:space="preserve">    </w:t>
      </w:r>
      <w:r w:rsidRPr="00D015CE">
        <w:rPr>
          <w:u w:color="000000"/>
        </w:rPr>
        <w:t xml:space="preserve">2018-02-02 06:34:25  </w:t>
      </w:r>
    </w:p>
    <w:p w14:paraId="0263A0E5" w14:textId="77777777" w:rsidR="00D015CE" w:rsidRPr="00D015CE" w:rsidRDefault="00D015CE" w:rsidP="00D015CE">
      <w:pPr>
        <w:pStyle w:val="dC-CommandLine"/>
        <w:rPr>
          <w:u w:color="000000"/>
        </w:rPr>
      </w:pPr>
      <w:r w:rsidRPr="00D015CE">
        <w:rPr>
          <w:u w:color="000000"/>
        </w:rPr>
        <w:t xml:space="preserve">ESX4229B40F  198.18.1.50  false       false  false   2018-02-02 06:33:58  </w:t>
      </w:r>
    </w:p>
    <w:p w14:paraId="432016E1" w14:textId="77777777" w:rsidR="00D015CE" w:rsidRPr="00D015CE" w:rsidRDefault="00D015CE" w:rsidP="00D015CE">
      <w:pPr>
        <w:pStyle w:val="dC-CommandLine"/>
        <w:rPr>
          <w:u w:color="000000"/>
        </w:rPr>
      </w:pPr>
    </w:p>
    <w:p w14:paraId="5A558BAE" w14:textId="77777777" w:rsidR="00AB4C1A" w:rsidRDefault="00AB4C1A" w:rsidP="00543AAF">
      <w:pPr>
        <w:pStyle w:val="dC-Normal"/>
        <w:rPr>
          <w:u w:color="000000"/>
        </w:rPr>
      </w:pPr>
    </w:p>
    <w:p w14:paraId="6A0D84A1" w14:textId="42E0569B" w:rsidR="00543AAF" w:rsidRDefault="00543AAF" w:rsidP="002F21A3">
      <w:pPr>
        <w:pStyle w:val="dC-Normal"/>
        <w:ind w:left="720"/>
        <w:rPr>
          <w:u w:color="000000"/>
        </w:rPr>
      </w:pPr>
      <w:r>
        <w:rPr>
          <w:u w:color="000000"/>
        </w:rPr>
        <w:lastRenderedPageBreak/>
        <w:t xml:space="preserve">On the NFVIS UI, </w:t>
      </w:r>
      <w:r w:rsidR="00A6432C">
        <w:rPr>
          <w:u w:color="000000"/>
        </w:rPr>
        <w:t>you</w:t>
      </w:r>
      <w:r>
        <w:rPr>
          <w:u w:color="000000"/>
        </w:rPr>
        <w:t xml:space="preserve"> should begin to see components being added, such as the images being registered, the network created, the ISRv deployed</w:t>
      </w:r>
      <w:r w:rsidR="00440B5B">
        <w:rPr>
          <w:u w:color="000000"/>
        </w:rPr>
        <w:t>, etc.</w:t>
      </w:r>
    </w:p>
    <w:p w14:paraId="43EF2D6B" w14:textId="1886E61E" w:rsidR="009708FB" w:rsidRDefault="009708FB" w:rsidP="009708FB">
      <w:pPr>
        <w:pStyle w:val="dC-Note"/>
        <w:rPr>
          <w:u w:color="000000"/>
        </w:rPr>
      </w:pPr>
      <w:r>
        <w:rPr>
          <w:u w:color="000000"/>
        </w:rPr>
        <w:t>NOTE: The NFVIS GUI does not auto-update. Select your browser refresh button to check current status.</w:t>
      </w:r>
      <w:r w:rsidR="006D08FF">
        <w:rPr>
          <w:u w:color="000000"/>
        </w:rPr>
        <w:t xml:space="preserve"> You will likely need to log back in</w:t>
      </w:r>
      <w:r w:rsidR="006B273A">
        <w:rPr>
          <w:u w:color="000000"/>
        </w:rPr>
        <w:t>.</w:t>
      </w:r>
    </w:p>
    <w:p w14:paraId="341C6C2B" w14:textId="53A5C7BD" w:rsidR="00543AAF" w:rsidRDefault="00543AAF" w:rsidP="00543AAF">
      <w:pPr>
        <w:pStyle w:val="dC-Fig"/>
        <w:rPr>
          <w:u w:color="000000"/>
        </w:rPr>
      </w:pPr>
      <w:r>
        <w:rPr>
          <w:u w:color="000000"/>
        </w:rPr>
        <w:t>NFVIS GUI- Image Repository Screen</w:t>
      </w:r>
    </w:p>
    <w:p w14:paraId="416E7CE5" w14:textId="5F4992C7" w:rsidR="00543AAF" w:rsidRPr="00543AAF" w:rsidRDefault="00D015CE" w:rsidP="00543AAF">
      <w:pPr>
        <w:pStyle w:val="dC-Normal"/>
      </w:pPr>
      <w:r>
        <w:rPr>
          <w:noProof/>
        </w:rPr>
        <w:drawing>
          <wp:inline distT="0" distB="0" distL="0" distR="0" wp14:anchorId="2490B6CF" wp14:editId="74A840C6">
            <wp:extent cx="6620510" cy="4231005"/>
            <wp:effectExtent l="0" t="0" r="889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 9.tiff"/>
                    <pic:cNvPicPr/>
                  </pic:nvPicPr>
                  <pic:blipFill>
                    <a:blip r:embed="rId21">
                      <a:extLst>
                        <a:ext uri="{28A0092B-C50C-407E-A947-70E740481C1C}">
                          <a14:useLocalDpi xmlns:a14="http://schemas.microsoft.com/office/drawing/2010/main"/>
                        </a:ext>
                      </a:extLst>
                    </a:blip>
                    <a:stretch>
                      <a:fillRect/>
                    </a:stretch>
                  </pic:blipFill>
                  <pic:spPr>
                    <a:xfrm>
                      <a:off x="0" y="0"/>
                      <a:ext cx="6620510" cy="4231005"/>
                    </a:xfrm>
                    <a:prstGeom prst="rect">
                      <a:avLst/>
                    </a:prstGeom>
                  </pic:spPr>
                </pic:pic>
              </a:graphicData>
            </a:graphic>
          </wp:inline>
        </w:drawing>
      </w:r>
    </w:p>
    <w:p w14:paraId="496A9686" w14:textId="143C5CC3" w:rsidR="00543AAF" w:rsidRDefault="00543AAF" w:rsidP="00543AAF">
      <w:pPr>
        <w:pStyle w:val="dC-Fig"/>
      </w:pPr>
      <w:r>
        <w:lastRenderedPageBreak/>
        <w:t>NFVIS GUI- VNF Manage Screen</w:t>
      </w:r>
    </w:p>
    <w:p w14:paraId="191D6CAC" w14:textId="46AB3C02" w:rsidR="00543AAF" w:rsidRDefault="00FB53A6" w:rsidP="00543AAF">
      <w:pPr>
        <w:pStyle w:val="dC-Normal"/>
      </w:pPr>
      <w:r>
        <w:rPr>
          <w:noProof/>
        </w:rPr>
        <w:drawing>
          <wp:inline distT="0" distB="0" distL="0" distR="0" wp14:anchorId="3229FB1C" wp14:editId="1B6B9625">
            <wp:extent cx="6620510" cy="432435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10.tiff"/>
                    <pic:cNvPicPr/>
                  </pic:nvPicPr>
                  <pic:blipFill>
                    <a:blip r:embed="rId22">
                      <a:extLst>
                        <a:ext uri="{28A0092B-C50C-407E-A947-70E740481C1C}">
                          <a14:useLocalDpi xmlns:a14="http://schemas.microsoft.com/office/drawing/2010/main"/>
                        </a:ext>
                      </a:extLst>
                    </a:blip>
                    <a:stretch>
                      <a:fillRect/>
                    </a:stretch>
                  </pic:blipFill>
                  <pic:spPr>
                    <a:xfrm>
                      <a:off x="0" y="0"/>
                      <a:ext cx="6620510" cy="4324350"/>
                    </a:xfrm>
                    <a:prstGeom prst="rect">
                      <a:avLst/>
                    </a:prstGeom>
                  </pic:spPr>
                </pic:pic>
              </a:graphicData>
            </a:graphic>
          </wp:inline>
        </w:drawing>
      </w:r>
    </w:p>
    <w:p w14:paraId="0A36D356" w14:textId="77777777" w:rsidR="006B273A" w:rsidRDefault="006B273A">
      <w:pPr>
        <w:rPr>
          <w:rFonts w:cs="Times"/>
        </w:rPr>
      </w:pPr>
    </w:p>
    <w:p w14:paraId="2C4B0013" w14:textId="33674B2E" w:rsidR="00D55731" w:rsidRDefault="006B273A" w:rsidP="002F21A3">
      <w:pPr>
        <w:pStyle w:val="dC-Normal"/>
        <w:ind w:left="720"/>
      </w:pPr>
      <w:r>
        <w:t>The status of the VM will go “Active” when the it is fully booted and responding to local health monitoring (pings) from the NFVIS system. You can monitor boot progress by opening up a console session to the VM</w:t>
      </w:r>
      <w:r w:rsidR="00EF6E73">
        <w:t xml:space="preserve"> (click the little black box next the the VNF name in the table)</w:t>
      </w:r>
      <w:r w:rsidR="00962368">
        <w:t>;</w:t>
      </w:r>
      <w:r>
        <w:t xml:space="preserve"> be patient and let it boot up (at least 5 mintues). Refresh the browser to get the status updates.</w:t>
      </w:r>
    </w:p>
    <w:p w14:paraId="1EDC6C94" w14:textId="42C8CC1B" w:rsidR="00AB4C1A" w:rsidRDefault="00AB4C1A">
      <w:pPr>
        <w:rPr>
          <w:rFonts w:ascii="Arial" w:hAnsi="Arial" w:cs="Times"/>
          <w:color w:val="000000"/>
          <w:sz w:val="18"/>
        </w:rPr>
      </w:pPr>
      <w:r>
        <w:rPr>
          <w:rFonts w:cs="Times"/>
        </w:rPr>
        <w:br w:type="page"/>
      </w:r>
    </w:p>
    <w:p w14:paraId="2F4AE151" w14:textId="77777777" w:rsidR="00AB4C1A" w:rsidRDefault="00AB4C1A" w:rsidP="00543AAF">
      <w:pPr>
        <w:pStyle w:val="dC-Normal"/>
        <w:rPr>
          <w:rFonts w:cs="Times"/>
        </w:rPr>
      </w:pPr>
    </w:p>
    <w:p w14:paraId="03BF3295" w14:textId="3F4E5E07" w:rsidR="00543AAF" w:rsidRDefault="00543AAF" w:rsidP="002F21A3">
      <w:pPr>
        <w:pStyle w:val="dC-Normal"/>
        <w:ind w:left="720"/>
        <w:rPr>
          <w:rFonts w:cs="Times"/>
        </w:rPr>
      </w:pPr>
      <w:r>
        <w:rPr>
          <w:rFonts w:cs="Times"/>
        </w:rPr>
        <w:t xml:space="preserve">You can </w:t>
      </w:r>
      <w:r w:rsidR="00EF6E73">
        <w:rPr>
          <w:rFonts w:cs="Times"/>
        </w:rPr>
        <w:t xml:space="preserve">also </w:t>
      </w:r>
      <w:r w:rsidR="006B273A">
        <w:rPr>
          <w:rFonts w:cs="Times"/>
        </w:rPr>
        <w:t xml:space="preserve">double </w:t>
      </w:r>
      <w:r>
        <w:rPr>
          <w:rFonts w:cs="Times"/>
        </w:rPr>
        <w:t>click on the ISRv icon and open a console session.</w:t>
      </w:r>
    </w:p>
    <w:p w14:paraId="22ECEFB1" w14:textId="5252AAE2" w:rsidR="00543AAF" w:rsidRDefault="0031567B" w:rsidP="00543AAF">
      <w:pPr>
        <w:pStyle w:val="dC-Fig"/>
      </w:pPr>
      <w:r>
        <w:t>ISRv Console Screen</w:t>
      </w:r>
    </w:p>
    <w:p w14:paraId="4640F754" w14:textId="3C4F9221" w:rsidR="00543AAF" w:rsidRPr="00543AAF" w:rsidRDefault="00543AAF" w:rsidP="00543AAF">
      <w:pPr>
        <w:pStyle w:val="dC-Normal"/>
      </w:pPr>
      <w:r>
        <w:rPr>
          <w:noProof/>
        </w:rPr>
        <w:drawing>
          <wp:inline distT="0" distB="0" distL="0" distR="0" wp14:anchorId="240A0013" wp14:editId="773865E4">
            <wp:extent cx="6407640" cy="3695010"/>
            <wp:effectExtent l="0" t="0" r="0" b="1270"/>
            <wp:docPr id="40" name="Picture 40" descr="/var/folders/qg/6yyvn3m16f3gjp9y44w_0ps00000gp/T/com.evernote.Evernote/WebKitDnD.bdI2VM/413E76CD-1F9B-4B88-B675-A0C712FCF2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qg/6yyvn3m16f3gjp9y44w_0ps00000gp/T/com.evernote.Evernote/WebKitDnD.bdI2VM/413E76CD-1F9B-4B88-B675-A0C712FCF23B.png"/>
                    <pic:cNvPicPr>
                      <a:picLocks noChangeAspect="1" noChangeArrowheads="1"/>
                    </pic:cNvPicPr>
                  </pic:nvPicPr>
                  <pic:blipFill rotWithShape="1">
                    <a:blip r:embed="rId23">
                      <a:extLst>
                        <a:ext uri="{28A0092B-C50C-407E-A947-70E740481C1C}">
                          <a14:useLocalDpi xmlns:a14="http://schemas.microsoft.com/office/drawing/2010/main"/>
                        </a:ext>
                      </a:extLst>
                    </a:blip>
                    <a:srcRect/>
                    <a:stretch/>
                  </pic:blipFill>
                  <pic:spPr bwMode="auto">
                    <a:xfrm>
                      <a:off x="0" y="0"/>
                      <a:ext cx="6407640" cy="3695010"/>
                    </a:xfrm>
                    <a:prstGeom prst="rect">
                      <a:avLst/>
                    </a:prstGeom>
                    <a:noFill/>
                    <a:ln>
                      <a:noFill/>
                    </a:ln>
                    <a:extLst>
                      <a:ext uri="{53640926-AAD7-44D8-BBD7-CCE9431645EC}">
                        <a14:shadowObscured xmlns:a14="http://schemas.microsoft.com/office/drawing/2010/main"/>
                      </a:ext>
                    </a:extLst>
                  </pic:spPr>
                </pic:pic>
              </a:graphicData>
            </a:graphic>
          </wp:inline>
        </w:drawing>
      </w:r>
    </w:p>
    <w:p w14:paraId="70BB3517" w14:textId="14DFB1E0" w:rsidR="00543AAF" w:rsidRDefault="00543AAF" w:rsidP="002F21A3">
      <w:pPr>
        <w:pStyle w:val="dC-Normal"/>
        <w:ind w:left="360"/>
      </w:pPr>
      <w:r>
        <w:t xml:space="preserve">You can now begin verifying the states of the deployment </w:t>
      </w:r>
      <w:r w:rsidR="00FB53A6">
        <w:t>plan on NSO. Notice that the status should be</w:t>
      </w:r>
      <w:r>
        <w:t xml:space="preserve"> “reached” for all </w:t>
      </w:r>
      <w:r w:rsidR="00FB53A6">
        <w:t xml:space="preserve">service plan components. If there are </w:t>
      </w:r>
      <w:r w:rsidR="00FB53A6" w:rsidRPr="00212FBC">
        <w:t>any failures or your status does n</w:t>
      </w:r>
      <w:r w:rsidR="00FB53A6">
        <w:t>ot get to the “reached” state, s</w:t>
      </w:r>
      <w:r w:rsidR="00FB53A6" w:rsidRPr="00212FBC">
        <w:t>tart your troublesho</w:t>
      </w:r>
      <w:r w:rsidR="00FB53A6">
        <w:t xml:space="preserve">oting with this </w:t>
      </w:r>
      <w:r w:rsidR="00FB53A6" w:rsidRPr="00212FBC">
        <w:t>command</w:t>
      </w:r>
      <w:r w:rsidR="00FB53A6">
        <w:t>:</w:t>
      </w:r>
    </w:p>
    <w:p w14:paraId="39851D05" w14:textId="77777777" w:rsidR="00FB53A6" w:rsidRDefault="00FB53A6" w:rsidP="00FB53A6">
      <w:pPr>
        <w:pStyle w:val="dC-CommandLine"/>
      </w:pPr>
      <w:r>
        <w:t xml:space="preserve">admin@ncs# </w:t>
      </w:r>
      <w:r w:rsidRPr="00FB53A6">
        <w:rPr>
          <w:b/>
        </w:rPr>
        <w:t>show branch-infra:branch-infra-status branch-cpe NFVIS1 plan component state</w:t>
      </w:r>
      <w:r>
        <w:t xml:space="preserve">       </w:t>
      </w:r>
    </w:p>
    <w:p w14:paraId="42B71E16" w14:textId="77777777" w:rsidR="00FB53A6" w:rsidRDefault="00FB53A6" w:rsidP="00FB53A6">
      <w:pPr>
        <w:pStyle w:val="dC-CommandLine"/>
      </w:pPr>
      <w:r>
        <w:t xml:space="preserve">NAME                 STATE         STATUS   WHEN                 ref  MESSAGE  </w:t>
      </w:r>
    </w:p>
    <w:p w14:paraId="060A0099" w14:textId="77777777" w:rsidR="00FB53A6" w:rsidRDefault="00FB53A6" w:rsidP="00FB53A6">
      <w:pPr>
        <w:pStyle w:val="dC-CommandLine"/>
      </w:pPr>
      <w:r>
        <w:t>-------------------------------------------------------------------------------</w:t>
      </w:r>
    </w:p>
    <w:p w14:paraId="48C58F73" w14:textId="77777777" w:rsidR="00FB53A6" w:rsidRDefault="00FB53A6" w:rsidP="00FB53A6">
      <w:pPr>
        <w:pStyle w:val="dC-CommandLine"/>
      </w:pPr>
      <w:r>
        <w:t xml:space="preserve">self                 init          reached  2018-02-02T06:34:09  -             </w:t>
      </w:r>
    </w:p>
    <w:p w14:paraId="5E1D0C83" w14:textId="77777777" w:rsidR="00FB53A6" w:rsidRDefault="00FB53A6" w:rsidP="00FB53A6">
      <w:pPr>
        <w:pStyle w:val="dC-CommandLine"/>
      </w:pPr>
      <w:r>
        <w:t xml:space="preserve">                     ready         reached  2018-02-02T06:38:56  -             </w:t>
      </w:r>
    </w:p>
    <w:p w14:paraId="1B75E059" w14:textId="77777777" w:rsidR="00FB53A6" w:rsidRDefault="00FB53A6" w:rsidP="00FB53A6">
      <w:pPr>
        <w:pStyle w:val="dC-CommandLine"/>
      </w:pPr>
      <w:r>
        <w:t xml:space="preserve">NFVIS1               init          reached  2018-02-02T06:34:09  -             </w:t>
      </w:r>
    </w:p>
    <w:p w14:paraId="142C793F" w14:textId="77777777" w:rsidR="00FB53A6" w:rsidRDefault="00FB53A6" w:rsidP="00FB53A6">
      <w:pPr>
        <w:pStyle w:val="dC-CommandLine"/>
      </w:pPr>
      <w:r>
        <w:t xml:space="preserve">                     pnp-callhome  reached  2018-02-02T06:34:09  -             </w:t>
      </w:r>
    </w:p>
    <w:p w14:paraId="0934213C" w14:textId="77777777" w:rsidR="00FB53A6" w:rsidRDefault="00FB53A6" w:rsidP="00FB53A6">
      <w:pPr>
        <w:pStyle w:val="dC-CommandLine"/>
      </w:pPr>
      <w:r>
        <w:t xml:space="preserve">                     ready         reached  2018-02-02T06:34:28  -    Ready    </w:t>
      </w:r>
    </w:p>
    <w:p w14:paraId="2FEBA8E1" w14:textId="77777777" w:rsidR="00FB53A6" w:rsidRDefault="00FB53A6" w:rsidP="00FB53A6">
      <w:pPr>
        <w:pStyle w:val="dC-CommandLine"/>
      </w:pPr>
      <w:r>
        <w:t xml:space="preserve">client-net           init          reached  2018-02-02T06:34:29  -             </w:t>
      </w:r>
    </w:p>
    <w:p w14:paraId="7EBA8E69" w14:textId="77777777" w:rsidR="00FB53A6" w:rsidRDefault="00FB53A6" w:rsidP="00FB53A6">
      <w:pPr>
        <w:pStyle w:val="dC-CommandLine"/>
      </w:pPr>
      <w:r>
        <w:t xml:space="preserve">                     ready         reached  2018-02-02T06:34:29  -    Ready    </w:t>
      </w:r>
    </w:p>
    <w:p w14:paraId="55F647B5" w14:textId="77777777" w:rsidR="00FB53A6" w:rsidRDefault="00FB53A6" w:rsidP="00FB53A6">
      <w:pPr>
        <w:pStyle w:val="dC-CommandLine"/>
      </w:pPr>
      <w:r>
        <w:t xml:space="preserve">ISR_vBranch-ISR-1.0  init          reached  2018-02-02T06:34:31  -             </w:t>
      </w:r>
    </w:p>
    <w:p w14:paraId="6429C471" w14:textId="77777777" w:rsidR="00FB53A6" w:rsidRDefault="00FB53A6" w:rsidP="00FB53A6">
      <w:pPr>
        <w:pStyle w:val="dC-CommandLine"/>
      </w:pPr>
      <w:r>
        <w:t xml:space="preserve">                     ready         reached  2018-02-02T06:35:11  -    Ready    </w:t>
      </w:r>
    </w:p>
    <w:p w14:paraId="31620D27" w14:textId="77777777" w:rsidR="00FB53A6" w:rsidRDefault="00FB53A6" w:rsidP="00FB53A6">
      <w:pPr>
        <w:pStyle w:val="dC-CommandLine"/>
      </w:pPr>
      <w:r>
        <w:t xml:space="preserve">NFVIS1-isr_NFVIS1    init          reached  2018-02-02T06:35:13  -             </w:t>
      </w:r>
    </w:p>
    <w:p w14:paraId="199F4C70" w14:textId="77777777" w:rsidR="00FB53A6" w:rsidRDefault="00FB53A6" w:rsidP="00FB53A6">
      <w:pPr>
        <w:pStyle w:val="dC-CommandLine"/>
      </w:pPr>
      <w:r>
        <w:t xml:space="preserve">                     vm-deployed   reached  2018-02-02T06:35:39  -             </w:t>
      </w:r>
    </w:p>
    <w:p w14:paraId="0F44322B" w14:textId="77777777" w:rsidR="00FB53A6" w:rsidRDefault="00FB53A6" w:rsidP="00FB53A6">
      <w:pPr>
        <w:pStyle w:val="dC-CommandLine"/>
      </w:pPr>
      <w:r>
        <w:t xml:space="preserve">                     vm-alive      reached  2018-02-02T06:38:56  -             </w:t>
      </w:r>
    </w:p>
    <w:p w14:paraId="4645480E" w14:textId="77777777" w:rsidR="00FB53A6" w:rsidRDefault="00FB53A6" w:rsidP="00FB53A6">
      <w:pPr>
        <w:pStyle w:val="dC-CommandLine"/>
      </w:pPr>
      <w:r>
        <w:t xml:space="preserve">                     ready         reached  2018-02-02T06:38:56  -    Ready    </w:t>
      </w:r>
    </w:p>
    <w:p w14:paraId="6AEA0FE9" w14:textId="77777777" w:rsidR="00FB53A6" w:rsidRDefault="00FB53A6" w:rsidP="00FB53A6">
      <w:pPr>
        <w:pStyle w:val="dC-CommandLine"/>
      </w:pPr>
    </w:p>
    <w:p w14:paraId="6FF8FA29" w14:textId="21C7ABFA" w:rsidR="00FB53A6" w:rsidRDefault="00543AAF" w:rsidP="002F21A3">
      <w:pPr>
        <w:pStyle w:val="dC-Normal"/>
        <w:ind w:left="360"/>
      </w:pPr>
      <w:r w:rsidRPr="00212FBC">
        <w:t xml:space="preserve">You can verify the ISR and the vBranch have been added to the NSO CDB and that the configurations have been synced: </w:t>
      </w:r>
    </w:p>
    <w:p w14:paraId="5D9BD5AE" w14:textId="77777777" w:rsidR="00FB53A6" w:rsidRDefault="00FB53A6" w:rsidP="00FB53A6">
      <w:pPr>
        <w:pStyle w:val="dC-CommandLine"/>
      </w:pPr>
      <w:r>
        <w:lastRenderedPageBreak/>
        <w:t xml:space="preserve">admin@ncs# </w:t>
      </w:r>
      <w:r w:rsidRPr="00FB53A6">
        <w:rPr>
          <w:b/>
        </w:rPr>
        <w:t>show devices list</w:t>
      </w:r>
    </w:p>
    <w:p w14:paraId="3E615611" w14:textId="77777777" w:rsidR="00FB53A6" w:rsidRDefault="00FB53A6" w:rsidP="00FB53A6">
      <w:pPr>
        <w:pStyle w:val="dC-CommandLine"/>
      </w:pPr>
      <w:r>
        <w:t xml:space="preserve">NAME               ADDRESS        DESCRIPTION  NED ID        ADMIN STATE  </w:t>
      </w:r>
    </w:p>
    <w:p w14:paraId="372FAC8F" w14:textId="77777777" w:rsidR="00FB53A6" w:rsidRDefault="00FB53A6" w:rsidP="00FB53A6">
      <w:pPr>
        <w:pStyle w:val="dC-CommandLine"/>
      </w:pPr>
      <w:r>
        <w:t>------------------------------------------------------------------------</w:t>
      </w:r>
    </w:p>
    <w:p w14:paraId="550EB989" w14:textId="77777777" w:rsidR="006B273A" w:rsidRDefault="006B273A" w:rsidP="006B273A">
      <w:pPr>
        <w:pStyle w:val="dC-CommandLine"/>
      </w:pPr>
      <w:r>
        <w:t xml:space="preserve">NFVIS1_ENCS       198.18.1.49    -            netconf       unlocked     </w:t>
      </w:r>
    </w:p>
    <w:p w14:paraId="30F090EA" w14:textId="77777777" w:rsidR="006B273A" w:rsidRDefault="006B273A" w:rsidP="006B273A">
      <w:pPr>
        <w:pStyle w:val="dC-CommandLine"/>
      </w:pPr>
      <w:r>
        <w:t xml:space="preserve">NFVIS1_NFVIS-isr  198.18.1.49    -            cisco-ios     unlocked     </w:t>
      </w:r>
    </w:p>
    <w:p w14:paraId="17F43A2D" w14:textId="77777777" w:rsidR="006B273A" w:rsidRDefault="006B273A" w:rsidP="006B273A">
      <w:pPr>
        <w:pStyle w:val="dC-CommandLine"/>
      </w:pPr>
      <w:r>
        <w:t xml:space="preserve">csr1              198.18.134.12  -            cisco-ios     unlocked     </w:t>
      </w:r>
    </w:p>
    <w:p w14:paraId="798646CA" w14:textId="17532BF5" w:rsidR="00FB53A6" w:rsidRDefault="006B273A" w:rsidP="00FB53A6">
      <w:pPr>
        <w:pStyle w:val="dC-CommandLine"/>
      </w:pPr>
      <w:r>
        <w:t xml:space="preserve">vXR1              198.18.134.46  -            cisco-ios-xr  unlocked     </w:t>
      </w:r>
      <w:r w:rsidR="00FB53A6">
        <w:t xml:space="preserve">     </w:t>
      </w:r>
    </w:p>
    <w:p w14:paraId="3DA1E4D1" w14:textId="2F56BA08" w:rsidR="00FB53A6" w:rsidRDefault="00FB53A6" w:rsidP="00FB53A6">
      <w:pPr>
        <w:pStyle w:val="dC-CommandLine"/>
      </w:pPr>
      <w:r>
        <w:t>admin@ncs#</w:t>
      </w:r>
    </w:p>
    <w:p w14:paraId="041D5A75" w14:textId="77777777" w:rsidR="00FB53A6" w:rsidRDefault="00FB53A6" w:rsidP="00C45A34">
      <w:pPr>
        <w:pStyle w:val="dC-CommandLine"/>
      </w:pPr>
    </w:p>
    <w:p w14:paraId="416A5880" w14:textId="77777777" w:rsidR="00A60C6F" w:rsidRDefault="00A60C6F" w:rsidP="00C45A34">
      <w:pPr>
        <w:pStyle w:val="dC-CommandLine"/>
      </w:pPr>
    </w:p>
    <w:p w14:paraId="24F42034" w14:textId="6226CBE6" w:rsidR="00A60C6F" w:rsidRDefault="00EF6E73" w:rsidP="002F21A3">
      <w:pPr>
        <w:pStyle w:val="dC-NumberedStep"/>
        <w:ind w:left="360"/>
      </w:pPr>
      <w:r>
        <w:t>Once complete, you should also</w:t>
      </w:r>
      <w:r w:rsidR="00A60C6F">
        <w:t xml:space="preserve"> notice that the Function Pack </w:t>
      </w:r>
      <w:r w:rsidR="00537AB3">
        <w:t>on boarded</w:t>
      </w:r>
      <w:r w:rsidR="00A60C6F">
        <w:t xml:space="preserve"> the ISRv config (did a sync-from) for the VNF!</w:t>
      </w:r>
    </w:p>
    <w:p w14:paraId="13115B9B" w14:textId="77777777" w:rsidR="00A60C6F" w:rsidRDefault="00A60C6F" w:rsidP="00A60C6F">
      <w:pPr>
        <w:pStyle w:val="dC-CommandLine"/>
      </w:pPr>
      <w:r>
        <w:t xml:space="preserve">admin@ncs# </w:t>
      </w:r>
      <w:r w:rsidRPr="00A60C6F">
        <w:rPr>
          <w:b/>
        </w:rPr>
        <w:t>show running-config devices device NFVIS1_NFVIS1-isr</w:t>
      </w:r>
      <w:r>
        <w:t xml:space="preserve"> </w:t>
      </w:r>
    </w:p>
    <w:p w14:paraId="1BF40747" w14:textId="77777777" w:rsidR="00A60C6F" w:rsidRDefault="00A60C6F" w:rsidP="00A60C6F">
      <w:pPr>
        <w:pStyle w:val="dC-CommandLine"/>
      </w:pPr>
      <w:r>
        <w:t>devices device NFVIS1_NFVIS1-isr</w:t>
      </w:r>
    </w:p>
    <w:p w14:paraId="7BC7EA95" w14:textId="77777777" w:rsidR="00A60C6F" w:rsidRPr="002F21A3" w:rsidRDefault="00A60C6F" w:rsidP="00A60C6F">
      <w:pPr>
        <w:pStyle w:val="dC-CommandLine"/>
        <w:rPr>
          <w:b/>
          <w:color w:val="FF0000"/>
        </w:rPr>
      </w:pPr>
      <w:r w:rsidRPr="002F21A3">
        <w:rPr>
          <w:b/>
          <w:color w:val="FF0000"/>
        </w:rPr>
        <w:t xml:space="preserve"> address   198.18.1.49</w:t>
      </w:r>
    </w:p>
    <w:p w14:paraId="3F7F5462" w14:textId="77777777" w:rsidR="00A60C6F" w:rsidRPr="002F21A3" w:rsidRDefault="00A60C6F" w:rsidP="00A60C6F">
      <w:pPr>
        <w:pStyle w:val="dC-CommandLine"/>
        <w:rPr>
          <w:b/>
          <w:color w:val="FF0000"/>
        </w:rPr>
      </w:pPr>
      <w:r w:rsidRPr="002F21A3">
        <w:rPr>
          <w:b/>
          <w:color w:val="FF0000"/>
        </w:rPr>
        <w:t xml:space="preserve"> port      22022</w:t>
      </w:r>
    </w:p>
    <w:p w14:paraId="12D50FFE" w14:textId="77777777" w:rsidR="00A60C6F" w:rsidRDefault="00A60C6F" w:rsidP="00A60C6F">
      <w:pPr>
        <w:pStyle w:val="dC-CommandLine"/>
      </w:pPr>
      <w:r>
        <w:t xml:space="preserve"> ssh host-key ssh-rsa</w:t>
      </w:r>
    </w:p>
    <w:p w14:paraId="12D33554" w14:textId="77777777" w:rsidR="00A60C6F" w:rsidRDefault="00A60C6F" w:rsidP="00A60C6F">
      <w:pPr>
        <w:pStyle w:val="dC-CommandLine"/>
      </w:pPr>
      <w:r>
        <w:t xml:space="preserve">  key-data "AAAAB3NzaC1yc2EAAAADAQABAAABAQDEyU01S5EYFVmDjdDm150zfOe1BlDbqCyYKuNBrHHx\ngSoVlV6X4PpYuoSAm0A/3tPFgqWpufLPxPtbl8XjXWrnd6RAosZu89qaZKucTxad+08lymTY\nzPZ3wHd9mrFFPvHMI7LcY8XCVr0cMyo3E4DOWDPwPuPxgokz9h1+z30ZzxR6dy4Jc09GXrip\nAbe2NkgJKiRbl9X6lzaJuuFpQ5hUHX+kGzyhVdY8cx1mOVIWnnGsS5nRWrRl0x/CSzVrqPVP\nGEQHYyJ/lOcjxz4OE4qtMmJ2unR1VagwvQdLyjH1h/nQ+Rzzud0yIJRmduRVaGMDJDijVT1N\nBYN3hqfzYzgx"</w:t>
      </w:r>
    </w:p>
    <w:p w14:paraId="4BB197E1" w14:textId="77777777" w:rsidR="00A60C6F" w:rsidRDefault="00A60C6F" w:rsidP="00A60C6F">
      <w:pPr>
        <w:pStyle w:val="dC-CommandLine"/>
      </w:pPr>
      <w:r>
        <w:t xml:space="preserve"> !</w:t>
      </w:r>
    </w:p>
    <w:p w14:paraId="771C6DB3" w14:textId="77777777" w:rsidR="00A60C6F" w:rsidRDefault="00A60C6F" w:rsidP="00A60C6F">
      <w:pPr>
        <w:pStyle w:val="dC-CommandLine"/>
      </w:pPr>
      <w:r>
        <w:t xml:space="preserve"> ssh host-key-verification none</w:t>
      </w:r>
    </w:p>
    <w:p w14:paraId="18A95980" w14:textId="77777777" w:rsidR="00A60C6F" w:rsidRDefault="00A60C6F" w:rsidP="00A60C6F">
      <w:pPr>
        <w:pStyle w:val="dC-CommandLine"/>
      </w:pPr>
      <w:r>
        <w:t xml:space="preserve"> authgroup isr_authgroup</w:t>
      </w:r>
    </w:p>
    <w:p w14:paraId="33DB4583" w14:textId="77777777" w:rsidR="00A60C6F" w:rsidRDefault="00A60C6F" w:rsidP="00A60C6F">
      <w:pPr>
        <w:pStyle w:val="dC-CommandLine"/>
      </w:pPr>
      <w:r>
        <w:t xml:space="preserve"> device-type cli ned-id cisco-ios</w:t>
      </w:r>
    </w:p>
    <w:p w14:paraId="7E068D66" w14:textId="77777777" w:rsidR="00A60C6F" w:rsidRDefault="00A60C6F" w:rsidP="00A60C6F">
      <w:pPr>
        <w:pStyle w:val="dC-CommandLine"/>
      </w:pPr>
      <w:r>
        <w:t xml:space="preserve"> device-type cli protocol ssh</w:t>
      </w:r>
    </w:p>
    <w:p w14:paraId="5C6B87F3" w14:textId="77777777" w:rsidR="00A60C6F" w:rsidRDefault="00A60C6F" w:rsidP="00A60C6F">
      <w:pPr>
        <w:pStyle w:val="dC-CommandLine"/>
      </w:pPr>
      <w:r>
        <w:t xml:space="preserve"> commit-queue enabled-by-default false</w:t>
      </w:r>
    </w:p>
    <w:p w14:paraId="244B65E6" w14:textId="77777777" w:rsidR="00A60C6F" w:rsidRDefault="00A60C6F" w:rsidP="00A60C6F">
      <w:pPr>
        <w:pStyle w:val="dC-CommandLine"/>
      </w:pPr>
      <w:r>
        <w:t xml:space="preserve"> state admin-state unlocked</w:t>
      </w:r>
    </w:p>
    <w:p w14:paraId="7B90DC40" w14:textId="77777777" w:rsidR="00A60C6F" w:rsidRDefault="00A60C6F" w:rsidP="00A60C6F">
      <w:pPr>
        <w:pStyle w:val="dC-CommandLine"/>
      </w:pPr>
      <w:r>
        <w:t xml:space="preserve"> config</w:t>
      </w:r>
    </w:p>
    <w:p w14:paraId="7F5E9030" w14:textId="77777777" w:rsidR="00A60C6F" w:rsidRDefault="00A60C6F" w:rsidP="00A60C6F">
      <w:pPr>
        <w:pStyle w:val="dC-CommandLine"/>
      </w:pPr>
      <w:r>
        <w:t xml:space="preserve">  ios:tailfned police cirmode</w:t>
      </w:r>
    </w:p>
    <w:p w14:paraId="69CE74E6" w14:textId="77777777" w:rsidR="00A60C6F" w:rsidRDefault="00A60C6F" w:rsidP="00A60C6F">
      <w:pPr>
        <w:pStyle w:val="dC-CommandLine"/>
      </w:pPr>
      <w:r>
        <w:t xml:space="preserve">  ios:version   16.3</w:t>
      </w:r>
    </w:p>
    <w:p w14:paraId="30679850" w14:textId="77777777" w:rsidR="00A60C6F" w:rsidRDefault="00A60C6F" w:rsidP="00A60C6F">
      <w:pPr>
        <w:pStyle w:val="dC-CommandLine"/>
      </w:pPr>
      <w:r>
        <w:t xml:space="preserve">  ios:service tcp-keepalives-in</w:t>
      </w:r>
    </w:p>
    <w:p w14:paraId="114AF91A" w14:textId="77777777" w:rsidR="00A60C6F" w:rsidRDefault="00A60C6F" w:rsidP="00A60C6F">
      <w:pPr>
        <w:pStyle w:val="dC-CommandLine"/>
      </w:pPr>
      <w:r>
        <w:t xml:space="preserve">  ios:service tcp-keepalives-out</w:t>
      </w:r>
    </w:p>
    <w:p w14:paraId="04430B3A" w14:textId="77777777" w:rsidR="00A60C6F" w:rsidRDefault="00A60C6F" w:rsidP="00A60C6F">
      <w:pPr>
        <w:pStyle w:val="dC-CommandLine"/>
      </w:pPr>
      <w:r>
        <w:t xml:space="preserve">  ios:service timestamps debug datetime msec</w:t>
      </w:r>
    </w:p>
    <w:p w14:paraId="1B126D11" w14:textId="77777777" w:rsidR="00A60C6F" w:rsidRDefault="00A60C6F" w:rsidP="00A60C6F">
      <w:pPr>
        <w:pStyle w:val="dC-CommandLine"/>
      </w:pPr>
      <w:r>
        <w:t xml:space="preserve">  ios:service timestamps log datetime msec</w:t>
      </w:r>
    </w:p>
    <w:p w14:paraId="2CEED31C" w14:textId="77777777" w:rsidR="00A60C6F" w:rsidRDefault="00A60C6F" w:rsidP="00A60C6F">
      <w:pPr>
        <w:pStyle w:val="dC-CommandLine"/>
      </w:pPr>
      <w:r>
        <w:t xml:space="preserve">  ios:service password-encryption</w:t>
      </w:r>
    </w:p>
    <w:p w14:paraId="612599E9" w14:textId="77777777" w:rsidR="00A60C6F" w:rsidRDefault="00A60C6F" w:rsidP="00A60C6F">
      <w:pPr>
        <w:pStyle w:val="dC-CommandLine"/>
      </w:pPr>
      <w:r>
        <w:t xml:space="preserve">  ios:service call-home</w:t>
      </w:r>
    </w:p>
    <w:p w14:paraId="7A8E5715" w14:textId="77777777" w:rsidR="00A60C6F" w:rsidRDefault="00A60C6F" w:rsidP="00A60C6F">
      <w:pPr>
        <w:pStyle w:val="dC-CommandLine"/>
      </w:pPr>
      <w:r>
        <w:t xml:space="preserve">  ios:platform console virtual</w:t>
      </w:r>
    </w:p>
    <w:p w14:paraId="41AFBFDB" w14:textId="77777777" w:rsidR="00A60C6F" w:rsidRDefault="00A60C6F" w:rsidP="00A60C6F">
      <w:pPr>
        <w:pStyle w:val="dC-CommandLine"/>
      </w:pPr>
      <w:r>
        <w:t xml:space="preserve">  no ios:platform punt-keepalive disable-kernel-core</w:t>
      </w:r>
    </w:p>
    <w:p w14:paraId="0E601EE3" w14:textId="77777777" w:rsidR="00A60C6F" w:rsidRDefault="00A60C6F" w:rsidP="00A60C6F">
      <w:pPr>
        <w:pStyle w:val="dC-CommandLine"/>
      </w:pPr>
      <w:r>
        <w:t xml:space="preserve">  ios:hostname  NFVIS1-NFVIS1-isr-day0</w:t>
      </w:r>
    </w:p>
    <w:p w14:paraId="40CDDF79" w14:textId="188D9447" w:rsidR="00A60C6F" w:rsidRDefault="00A60C6F" w:rsidP="00A60C6F">
      <w:pPr>
        <w:pStyle w:val="dC-CommandLine"/>
      </w:pPr>
      <w:r>
        <w:t xml:space="preserve">  ios:vrf definition Mgmt-intf</w:t>
      </w:r>
    </w:p>
    <w:p w14:paraId="026881E3" w14:textId="7E4B9BE8" w:rsidR="00A60C6F" w:rsidRDefault="00A60C6F" w:rsidP="00A60C6F">
      <w:pPr>
        <w:pStyle w:val="dC-CommandLine"/>
      </w:pPr>
      <w:r>
        <w:t>...</w:t>
      </w:r>
    </w:p>
    <w:p w14:paraId="35A90733" w14:textId="1E020DFF" w:rsidR="00A60C6F" w:rsidRDefault="00A60C6F" w:rsidP="002F21A3">
      <w:pPr>
        <w:pStyle w:val="dC-Normal"/>
        <w:ind w:left="360"/>
      </w:pPr>
      <w:r>
        <w:t xml:space="preserve">You can also verify port forwarding to access the ISRv </w:t>
      </w:r>
      <w:r w:rsidR="00EF6E73">
        <w:t xml:space="preserve">mgmt. port </w:t>
      </w:r>
      <w:r>
        <w:t xml:space="preserve">via the NFVIS1 IP address. Exit back to </w:t>
      </w:r>
      <w:r w:rsidR="00537AB3">
        <w:t>Linux</w:t>
      </w:r>
      <w:r>
        <w:t xml:space="preserve"> mode on your NSO system and </w:t>
      </w:r>
      <w:r w:rsidR="004E0BA3">
        <w:t>SSH</w:t>
      </w:r>
      <w:r>
        <w:t xml:space="preserve"> to the ISRv port forwarding </w:t>
      </w:r>
      <w:r w:rsidR="009A0F26">
        <w:t xml:space="preserve">address. If SSH fails due to a key failure, delete the </w:t>
      </w:r>
      <w:r w:rsidR="004E0BA3">
        <w:t>~/.ssh/</w:t>
      </w:r>
      <w:r w:rsidR="009A0F26">
        <w:t>known_hosts file and try again.</w:t>
      </w:r>
    </w:p>
    <w:p w14:paraId="459E4C44" w14:textId="77777777" w:rsidR="009A0F26" w:rsidRPr="00B45F0C" w:rsidRDefault="009A0F26" w:rsidP="009A0F26">
      <w:pPr>
        <w:pStyle w:val="dC-CommandLine"/>
        <w:rPr>
          <w:b/>
          <w:lang w:val="sv-SE"/>
        </w:rPr>
      </w:pPr>
      <w:r w:rsidRPr="00B45F0C">
        <w:rPr>
          <w:lang w:val="sv-SE"/>
        </w:rPr>
        <w:t xml:space="preserve">admin@ncs# </w:t>
      </w:r>
      <w:r w:rsidRPr="00B45F0C">
        <w:rPr>
          <w:b/>
          <w:lang w:val="sv-SE"/>
        </w:rPr>
        <w:t>exit</w:t>
      </w:r>
    </w:p>
    <w:p w14:paraId="64E094DB" w14:textId="77777777" w:rsidR="009A0F26" w:rsidRPr="00B45F0C" w:rsidRDefault="009A0F26" w:rsidP="009A0F26">
      <w:pPr>
        <w:pStyle w:val="dC-CommandLine"/>
        <w:rPr>
          <w:b/>
          <w:lang w:val="sv-SE"/>
        </w:rPr>
      </w:pPr>
      <w:r w:rsidRPr="00B45F0C">
        <w:rPr>
          <w:lang w:val="sv-SE"/>
        </w:rPr>
        <w:t xml:space="preserve">root@nso:~/vBranch_tempfiles/nso-4.5.2-vBranch-bundle-M1-1.2.0-21/local-install# </w:t>
      </w:r>
      <w:r w:rsidRPr="00B45F0C">
        <w:rPr>
          <w:b/>
          <w:lang w:val="sv-SE"/>
        </w:rPr>
        <w:t>exit</w:t>
      </w:r>
    </w:p>
    <w:p w14:paraId="16BB92B1" w14:textId="77777777" w:rsidR="009A0F26" w:rsidRDefault="009A0F26" w:rsidP="009A0F26">
      <w:pPr>
        <w:pStyle w:val="dC-CommandLine"/>
      </w:pPr>
      <w:r>
        <w:t>exit</w:t>
      </w:r>
    </w:p>
    <w:p w14:paraId="34F750D1" w14:textId="77777777" w:rsidR="009A0F26" w:rsidRDefault="009A0F26" w:rsidP="009A0F26">
      <w:pPr>
        <w:pStyle w:val="dC-CommandLine"/>
      </w:pPr>
      <w:r>
        <w:t xml:space="preserve">[root@nso ~]# </w:t>
      </w:r>
    </w:p>
    <w:p w14:paraId="0EE42477" w14:textId="77777777" w:rsidR="009A0F26" w:rsidRDefault="009A0F26" w:rsidP="009A0F26">
      <w:pPr>
        <w:pStyle w:val="dC-CommandLine"/>
      </w:pPr>
      <w:r>
        <w:t xml:space="preserve">[root@nso ~]# </w:t>
      </w:r>
      <w:r w:rsidRPr="009A0F26">
        <w:rPr>
          <w:b/>
        </w:rPr>
        <w:t>ssh admin@198.18.1.49 -p 22022</w:t>
      </w:r>
    </w:p>
    <w:p w14:paraId="6157A818" w14:textId="77777777" w:rsidR="009A0F26" w:rsidRDefault="009A0F26" w:rsidP="009A0F26">
      <w:pPr>
        <w:pStyle w:val="dC-CommandLine"/>
      </w:pPr>
      <w:r>
        <w:t>@@@@@@@@@@@@@@@@@@@@@@@@@@@@@@@@@@@@@@@@@@@@@@@@@@@@@@@@@@@</w:t>
      </w:r>
    </w:p>
    <w:p w14:paraId="7AD889C4" w14:textId="77777777" w:rsidR="009A0F26" w:rsidRDefault="009A0F26" w:rsidP="009A0F26">
      <w:pPr>
        <w:pStyle w:val="dC-CommandLine"/>
      </w:pPr>
      <w:r>
        <w:t>@    WARNING: REMOTE HOST IDENTIFICATION HAS CHANGED!     @</w:t>
      </w:r>
    </w:p>
    <w:p w14:paraId="602A175E" w14:textId="77777777" w:rsidR="009A0F26" w:rsidRDefault="009A0F26" w:rsidP="009A0F26">
      <w:pPr>
        <w:pStyle w:val="dC-CommandLine"/>
      </w:pPr>
      <w:r>
        <w:t>@@@@@@@@@@@@@@@@@@@@@@@@@@@@@@@@@@@@@@@@@@@@@@@@@@@@@@@@@@@</w:t>
      </w:r>
    </w:p>
    <w:p w14:paraId="49CF5208" w14:textId="77777777" w:rsidR="009A0F26" w:rsidRDefault="009A0F26" w:rsidP="009A0F26">
      <w:pPr>
        <w:pStyle w:val="dC-CommandLine"/>
      </w:pPr>
      <w:r>
        <w:t>IT IS POSSIBLE THAT SOMEONE IS DOING SOMETHING NASTY!</w:t>
      </w:r>
    </w:p>
    <w:p w14:paraId="318AD16D" w14:textId="77777777" w:rsidR="009A0F26" w:rsidRDefault="009A0F26" w:rsidP="009A0F26">
      <w:pPr>
        <w:pStyle w:val="dC-CommandLine"/>
      </w:pPr>
      <w:r>
        <w:lastRenderedPageBreak/>
        <w:t>Someone could be eavesdropping on you right now (man-in-the-middle attack)!</w:t>
      </w:r>
    </w:p>
    <w:p w14:paraId="3591183E" w14:textId="77777777" w:rsidR="009A0F26" w:rsidRDefault="009A0F26" w:rsidP="009A0F26">
      <w:pPr>
        <w:pStyle w:val="dC-CommandLine"/>
      </w:pPr>
      <w:r>
        <w:t>It is also possible that a host key has just been changed.</w:t>
      </w:r>
    </w:p>
    <w:p w14:paraId="1A5BCD9B" w14:textId="77777777" w:rsidR="009A0F26" w:rsidRDefault="009A0F26" w:rsidP="009A0F26">
      <w:pPr>
        <w:pStyle w:val="dC-CommandLine"/>
      </w:pPr>
      <w:r>
        <w:t>The fingerprint for the RSA key sent by the remote host is</w:t>
      </w:r>
    </w:p>
    <w:p w14:paraId="4EEB66EF" w14:textId="77777777" w:rsidR="009A0F26" w:rsidRDefault="009A0F26" w:rsidP="009A0F26">
      <w:pPr>
        <w:pStyle w:val="dC-CommandLine"/>
      </w:pPr>
      <w:r>
        <w:t>SHA256:kt7TbcFtaeoAWpeQdC2T/IVKymCRDQAljrMOlYL6+sw.</w:t>
      </w:r>
    </w:p>
    <w:p w14:paraId="37D8BE6F" w14:textId="77777777" w:rsidR="009A0F26" w:rsidRDefault="009A0F26" w:rsidP="009A0F26">
      <w:pPr>
        <w:pStyle w:val="dC-CommandLine"/>
      </w:pPr>
      <w:r>
        <w:t>Please contact your system administrator.</w:t>
      </w:r>
    </w:p>
    <w:p w14:paraId="110E797A" w14:textId="77777777" w:rsidR="009A0F26" w:rsidRDefault="009A0F26" w:rsidP="009A0F26">
      <w:pPr>
        <w:pStyle w:val="dC-CommandLine"/>
      </w:pPr>
      <w:r>
        <w:t>Add correct host key in /root/.ssh/known_hosts to get rid of this message.</w:t>
      </w:r>
    </w:p>
    <w:p w14:paraId="7356E5EE" w14:textId="77777777" w:rsidR="009A0F26" w:rsidRDefault="009A0F26" w:rsidP="009A0F26">
      <w:pPr>
        <w:pStyle w:val="dC-CommandLine"/>
      </w:pPr>
      <w:r>
        <w:t>Offending RSA key in /root/.ssh/known_hosts:2</w:t>
      </w:r>
    </w:p>
    <w:p w14:paraId="67BFC688" w14:textId="77777777" w:rsidR="009A0F26" w:rsidRDefault="009A0F26" w:rsidP="009A0F26">
      <w:pPr>
        <w:pStyle w:val="dC-CommandLine"/>
      </w:pPr>
      <w:r>
        <w:t>RSA host key for [198.18.1.49]:22022 has changed and you have requested strict checking.</w:t>
      </w:r>
    </w:p>
    <w:p w14:paraId="43303EF9" w14:textId="77777777" w:rsidR="009A0F26" w:rsidRDefault="009A0F26" w:rsidP="009A0F26">
      <w:pPr>
        <w:pStyle w:val="dC-CommandLine"/>
      </w:pPr>
      <w:r>
        <w:t>Host key verification failed.</w:t>
      </w:r>
    </w:p>
    <w:p w14:paraId="2CECC20E" w14:textId="77777777" w:rsidR="009A0F26" w:rsidRDefault="009A0F26" w:rsidP="009A0F26">
      <w:pPr>
        <w:pStyle w:val="dC-CommandLine"/>
      </w:pPr>
      <w:r>
        <w:t xml:space="preserve">[root@nso ~]# </w:t>
      </w:r>
      <w:r w:rsidRPr="009A0F26">
        <w:rPr>
          <w:b/>
        </w:rPr>
        <w:t>rm /root/.ssh/known_hosts</w:t>
      </w:r>
    </w:p>
    <w:p w14:paraId="11DD66A2" w14:textId="77777777" w:rsidR="009A0F26" w:rsidRPr="009A0F26" w:rsidRDefault="009A0F26" w:rsidP="009A0F26">
      <w:pPr>
        <w:pStyle w:val="dC-CommandLine"/>
        <w:rPr>
          <w:b/>
        </w:rPr>
      </w:pPr>
      <w:r>
        <w:t xml:space="preserve">rm: remove regular file ‘/root/.ssh/known_hosts’? </w:t>
      </w:r>
      <w:r w:rsidRPr="009A0F26">
        <w:rPr>
          <w:b/>
        </w:rPr>
        <w:t>y</w:t>
      </w:r>
    </w:p>
    <w:p w14:paraId="75B71CA1" w14:textId="77777777" w:rsidR="009A0F26" w:rsidRPr="009A0F26" w:rsidRDefault="009A0F26" w:rsidP="009A0F26">
      <w:pPr>
        <w:pStyle w:val="dC-CommandLine"/>
        <w:rPr>
          <w:b/>
        </w:rPr>
      </w:pPr>
      <w:r>
        <w:t xml:space="preserve">[root@nso ~]# </w:t>
      </w:r>
      <w:r w:rsidRPr="009A0F26">
        <w:rPr>
          <w:b/>
        </w:rPr>
        <w:t>ssh admin@198.18.1.49 -p 22022</w:t>
      </w:r>
    </w:p>
    <w:p w14:paraId="0CD24D25" w14:textId="77777777" w:rsidR="009A0F26" w:rsidRDefault="009A0F26" w:rsidP="009A0F26">
      <w:pPr>
        <w:pStyle w:val="dC-CommandLine"/>
      </w:pPr>
      <w:r>
        <w:t>The authenticity of host '[198.18.1.49]:22022 ([198.18.1.49]:22022)' can't be established.</w:t>
      </w:r>
    </w:p>
    <w:p w14:paraId="7AE63345" w14:textId="77777777" w:rsidR="009A0F26" w:rsidRDefault="009A0F26" w:rsidP="009A0F26">
      <w:pPr>
        <w:pStyle w:val="dC-CommandLine"/>
      </w:pPr>
      <w:r>
        <w:t>RSA key fingerprint is SHA256:kt7TbcFtaeoAWpeQdC2T/IVKymCRDQAljrMOlYL6+sw.</w:t>
      </w:r>
    </w:p>
    <w:p w14:paraId="6C49CC0F" w14:textId="77777777" w:rsidR="009A0F26" w:rsidRDefault="009A0F26" w:rsidP="009A0F26">
      <w:pPr>
        <w:pStyle w:val="dC-CommandLine"/>
      </w:pPr>
      <w:r>
        <w:t>RSA key fingerprint is MD5:1a:9a:66:d0:61:15:2e:cf:b8:ce:78:48:32:90:69:52.</w:t>
      </w:r>
    </w:p>
    <w:p w14:paraId="66264E2A" w14:textId="77777777" w:rsidR="009A0F26" w:rsidRDefault="009A0F26" w:rsidP="009A0F26">
      <w:pPr>
        <w:pStyle w:val="dC-CommandLine"/>
      </w:pPr>
      <w:r>
        <w:t xml:space="preserve">Are you sure you want to continue connecting (yes/no)? </w:t>
      </w:r>
      <w:r w:rsidRPr="002F21A3">
        <w:rPr>
          <w:b/>
        </w:rPr>
        <w:t>yes</w:t>
      </w:r>
    </w:p>
    <w:p w14:paraId="66917EB1" w14:textId="77777777" w:rsidR="009A0F26" w:rsidRDefault="009A0F26" w:rsidP="009A0F26">
      <w:pPr>
        <w:pStyle w:val="dC-CommandLine"/>
      </w:pPr>
      <w:r>
        <w:t>Warning: Permanently added '[198.18.1.49]:22022' (RSA) to the list of known hosts.</w:t>
      </w:r>
    </w:p>
    <w:p w14:paraId="76B6398B" w14:textId="348D4CE9" w:rsidR="009A0F26" w:rsidRDefault="009A0F26" w:rsidP="009A0F26">
      <w:pPr>
        <w:pStyle w:val="dC-CommandLine"/>
      </w:pPr>
      <w:r>
        <w:t xml:space="preserve">Password: </w:t>
      </w:r>
      <w:r w:rsidR="001A1E36" w:rsidRPr="001A1E36">
        <w:rPr>
          <w:b/>
        </w:rPr>
        <w:t>admin</w:t>
      </w:r>
    </w:p>
    <w:p w14:paraId="47CA8341" w14:textId="77777777" w:rsidR="009A0F26" w:rsidRDefault="009A0F26" w:rsidP="009A0F26">
      <w:pPr>
        <w:pStyle w:val="dC-CommandLine"/>
      </w:pPr>
    </w:p>
    <w:p w14:paraId="3F1A34E6" w14:textId="77777777" w:rsidR="009A0F26" w:rsidRDefault="009A0F26" w:rsidP="009A0F26">
      <w:pPr>
        <w:pStyle w:val="dC-CommandLine"/>
      </w:pPr>
      <w:r>
        <w:t>NFVIS1-NFVIS1-isr-day0#</w:t>
      </w:r>
    </w:p>
    <w:p w14:paraId="2612B176" w14:textId="362ECC7E" w:rsidR="002A06EA" w:rsidRDefault="00C45A34" w:rsidP="002A06EA">
      <w:pPr>
        <w:pStyle w:val="dC-Note"/>
      </w:pPr>
      <w:r w:rsidRPr="00C45A34">
        <w:rPr>
          <w:b/>
        </w:rPr>
        <w:t>NOTE:</w:t>
      </w:r>
      <w:r>
        <w:t xml:space="preserve"> </w:t>
      </w:r>
      <w:r w:rsidR="00543AAF" w:rsidRPr="00C45A34">
        <w:t xml:space="preserve">There are many more features </w:t>
      </w:r>
      <w:r>
        <w:t xml:space="preserve">and capabilities in the vBranch FP, including Day1 template processing, all of </w:t>
      </w:r>
      <w:r w:rsidR="00543AAF" w:rsidRPr="00C45A34">
        <w:t>which you can explore in the future by reading the </w:t>
      </w:r>
      <w:r>
        <w:t>vBranch FP Users Guide.</w:t>
      </w:r>
    </w:p>
    <w:p w14:paraId="5C2D4789" w14:textId="59F8637C" w:rsidR="0058439F" w:rsidRDefault="0058439F" w:rsidP="0058439F">
      <w:pPr>
        <w:pStyle w:val="dC-NumberedStep"/>
        <w:numPr>
          <w:ilvl w:val="0"/>
          <w:numId w:val="28"/>
        </w:numPr>
        <w:rPr>
          <w:lang w:eastAsia="ja-JP"/>
        </w:rPr>
      </w:pPr>
      <w:r w:rsidRPr="00212FBC">
        <w:rPr>
          <w:b/>
        </w:rPr>
        <w:t xml:space="preserve">Delete the </w:t>
      </w:r>
      <w:r>
        <w:rPr>
          <w:b/>
        </w:rPr>
        <w:t xml:space="preserve">NFVIS </w:t>
      </w:r>
      <w:r w:rsidRPr="00212FBC">
        <w:rPr>
          <w:b/>
        </w:rPr>
        <w:t>CPE</w:t>
      </w:r>
      <w:r w:rsidR="00C661F8">
        <w:rPr>
          <w:b/>
        </w:rPr>
        <w:t>:</w:t>
      </w:r>
      <w:r>
        <w:t xml:space="preserve"> Notice </w:t>
      </w:r>
      <w:r w:rsidR="00054B9D">
        <w:t>t</w:t>
      </w:r>
      <w:r w:rsidR="00054B9D">
        <w:t xml:space="preserve">hat </w:t>
      </w:r>
      <w:r>
        <w:t xml:space="preserve">when </w:t>
      </w:r>
      <w:r w:rsidR="00054B9D">
        <w:t xml:space="preserve">you </w:t>
      </w:r>
      <w:r>
        <w:t>delete the vBranch device from NSO, all images, networks and VNF deployments are also removed.</w:t>
      </w:r>
    </w:p>
    <w:p w14:paraId="501E2EB5" w14:textId="77777777" w:rsidR="0058439F" w:rsidRPr="00C45A34" w:rsidRDefault="0058439F" w:rsidP="0058439F">
      <w:pPr>
        <w:pStyle w:val="dC-ValueProp"/>
        <w:ind w:left="360"/>
      </w:pPr>
      <w:r w:rsidRPr="00C45A34">
        <w:rPr>
          <w:b/>
        </w:rPr>
        <w:t xml:space="preserve">Value-Add: </w:t>
      </w:r>
      <w:r>
        <w:t>NSO handles all transactional processing for changes and deletes, in addition to creates!</w:t>
      </w:r>
    </w:p>
    <w:p w14:paraId="30F2AAB9" w14:textId="77777777" w:rsidR="0058439F" w:rsidRPr="00212FBC" w:rsidRDefault="0058439F" w:rsidP="0058439F">
      <w:pPr>
        <w:pStyle w:val="dC-CommandLine"/>
        <w:rPr>
          <w:u w:color="000000"/>
        </w:rPr>
      </w:pPr>
      <w:r>
        <w:rPr>
          <w:u w:color="000000"/>
        </w:rPr>
        <w:t xml:space="preserve">admin@ncs(config)# </w:t>
      </w:r>
      <w:r w:rsidRPr="00212FBC">
        <w:rPr>
          <w:b/>
          <w:u w:color="000000"/>
        </w:rPr>
        <w:t xml:space="preserve">no branch-infra:branch-infra branch-cpe </w:t>
      </w:r>
      <w:r>
        <w:rPr>
          <w:b/>
          <w:u w:color="000000"/>
        </w:rPr>
        <w:t>NFVIS</w:t>
      </w:r>
      <w:r w:rsidRPr="00212FBC">
        <w:rPr>
          <w:b/>
          <w:u w:color="000000"/>
        </w:rPr>
        <w:t>1</w:t>
      </w:r>
      <w:r w:rsidRPr="00212FBC">
        <w:rPr>
          <w:u w:color="000000"/>
        </w:rPr>
        <w:t xml:space="preserve"> </w:t>
      </w:r>
    </w:p>
    <w:p w14:paraId="688C544B" w14:textId="77777777" w:rsidR="0058439F" w:rsidRPr="00212FBC" w:rsidRDefault="0058439F" w:rsidP="0058439F">
      <w:pPr>
        <w:pStyle w:val="dC-CommandLine"/>
        <w:rPr>
          <w:u w:color="000000"/>
        </w:rPr>
      </w:pPr>
      <w:r w:rsidRPr="00212FBC">
        <w:rPr>
          <w:u w:color="000000"/>
        </w:rPr>
        <w:t xml:space="preserve">admin@ncs(config)# </w:t>
      </w:r>
      <w:r w:rsidRPr="00212FBC">
        <w:rPr>
          <w:b/>
          <w:u w:color="000000"/>
        </w:rPr>
        <w:t>commit</w:t>
      </w:r>
      <w:r w:rsidRPr="00212FBC">
        <w:rPr>
          <w:u w:color="000000"/>
        </w:rPr>
        <w:t xml:space="preserve"> </w:t>
      </w:r>
    </w:p>
    <w:p w14:paraId="6A8AC052" w14:textId="77777777" w:rsidR="0058439F" w:rsidRPr="00212FBC" w:rsidRDefault="0058439F" w:rsidP="0058439F">
      <w:pPr>
        <w:pStyle w:val="dC-CommandLine"/>
        <w:rPr>
          <w:u w:color="000000"/>
        </w:rPr>
      </w:pPr>
      <w:r w:rsidRPr="00212FBC">
        <w:rPr>
          <w:u w:color="000000"/>
        </w:rPr>
        <w:t xml:space="preserve">Commit complete. </w:t>
      </w:r>
    </w:p>
    <w:p w14:paraId="68010C63" w14:textId="77777777" w:rsidR="0058439F" w:rsidRPr="00B45F0C" w:rsidRDefault="0058439F" w:rsidP="0058439F">
      <w:pPr>
        <w:pStyle w:val="dC-CommandLine"/>
        <w:rPr>
          <w:u w:color="000000"/>
          <w:lang w:val="sv-SE"/>
        </w:rPr>
      </w:pPr>
      <w:r w:rsidRPr="00B45F0C">
        <w:rPr>
          <w:u w:color="000000"/>
          <w:lang w:val="sv-SE"/>
        </w:rPr>
        <w:t xml:space="preserve">admin@ncs(config)# </w:t>
      </w:r>
    </w:p>
    <w:p w14:paraId="0B4522CF" w14:textId="77777777" w:rsidR="0058439F" w:rsidRPr="00B45F0C" w:rsidRDefault="0058439F" w:rsidP="0058439F">
      <w:pPr>
        <w:pStyle w:val="dC-CommandLine"/>
        <w:rPr>
          <w:u w:color="000000"/>
          <w:lang w:val="sv-SE"/>
        </w:rPr>
      </w:pPr>
      <w:r w:rsidRPr="00B45F0C">
        <w:rPr>
          <w:u w:color="000000"/>
          <w:lang w:val="sv-SE"/>
        </w:rPr>
        <w:t xml:space="preserve">admin@ncs(config)# </w:t>
      </w:r>
      <w:r w:rsidRPr="00B45F0C">
        <w:rPr>
          <w:b/>
          <w:u w:color="000000"/>
          <w:lang w:val="sv-SE"/>
        </w:rPr>
        <w:t xml:space="preserve">exit </w:t>
      </w:r>
    </w:p>
    <w:p w14:paraId="765527CD" w14:textId="77777777" w:rsidR="0058439F" w:rsidRPr="00C45A34" w:rsidRDefault="0058439F" w:rsidP="0058439F">
      <w:pPr>
        <w:pStyle w:val="dC-Normal"/>
        <w:ind w:left="360"/>
      </w:pPr>
      <w:r w:rsidRPr="00C45A34">
        <w:t>Verify the device has been deleted from NSO and the PNP state has been reset.</w:t>
      </w:r>
    </w:p>
    <w:p w14:paraId="3BE4E40D" w14:textId="77777777" w:rsidR="0058439F" w:rsidRDefault="0058439F" w:rsidP="0058439F">
      <w:pPr>
        <w:pStyle w:val="dC-CommandLine"/>
      </w:pPr>
      <w:r>
        <w:t xml:space="preserve">admin@ncs# </w:t>
      </w:r>
      <w:r w:rsidRPr="00317E2B">
        <w:rPr>
          <w:b/>
        </w:rPr>
        <w:t>show pnp list</w:t>
      </w:r>
    </w:p>
    <w:p w14:paraId="570D94DF" w14:textId="77777777" w:rsidR="0058439F" w:rsidRDefault="0058439F" w:rsidP="0058439F">
      <w:pPr>
        <w:pStyle w:val="dC-CommandLine"/>
      </w:pPr>
      <w:r>
        <w:t xml:space="preserve">SERIAL       IP ADDRESS   CONFIGURED  ADDED  SYNCED  LAST CONTACT         </w:t>
      </w:r>
    </w:p>
    <w:p w14:paraId="3F151A29" w14:textId="77777777" w:rsidR="0058439F" w:rsidRPr="00B45F0C" w:rsidRDefault="0058439F" w:rsidP="0058439F">
      <w:pPr>
        <w:pStyle w:val="dC-CommandLine"/>
        <w:rPr>
          <w:lang w:val="sv-SE"/>
        </w:rPr>
      </w:pPr>
      <w:r w:rsidRPr="00B45F0C">
        <w:rPr>
          <w:lang w:val="sv-SE"/>
        </w:rPr>
        <w:t>--------------------------------------------------------------------------</w:t>
      </w:r>
    </w:p>
    <w:p w14:paraId="279966FF" w14:textId="77777777" w:rsidR="0058439F" w:rsidRPr="00B45F0C" w:rsidRDefault="0058439F" w:rsidP="0058439F">
      <w:pPr>
        <w:pStyle w:val="dC-CommandLine"/>
        <w:rPr>
          <w:lang w:val="sv-SE"/>
        </w:rPr>
      </w:pPr>
      <w:r w:rsidRPr="00B45F0C">
        <w:rPr>
          <w:lang w:val="sv-SE"/>
        </w:rPr>
        <w:t xml:space="preserve">ESX42292D22  198.18.1.49  false       false  false   2018-02-02 05:18:58  </w:t>
      </w:r>
    </w:p>
    <w:p w14:paraId="4310FEC8" w14:textId="77777777" w:rsidR="0058439F" w:rsidRPr="00B45F0C" w:rsidRDefault="0058439F" w:rsidP="0058439F">
      <w:pPr>
        <w:pStyle w:val="dC-CommandLine"/>
        <w:rPr>
          <w:lang w:val="sv-SE"/>
        </w:rPr>
      </w:pPr>
      <w:r w:rsidRPr="00B45F0C">
        <w:rPr>
          <w:lang w:val="sv-SE"/>
        </w:rPr>
        <w:t xml:space="preserve">ESX4229B40F  198.18.1.50  false       false  false   2018-02-02 05:19:02  </w:t>
      </w:r>
    </w:p>
    <w:p w14:paraId="7E0B16B2" w14:textId="77777777" w:rsidR="0058439F" w:rsidRPr="00B45F0C" w:rsidRDefault="0058439F" w:rsidP="0058439F">
      <w:pPr>
        <w:pStyle w:val="dC-CommandLine"/>
        <w:rPr>
          <w:lang w:val="sv-SE"/>
        </w:rPr>
      </w:pPr>
    </w:p>
    <w:p w14:paraId="0A7294EA" w14:textId="77777777" w:rsidR="0058439F" w:rsidRDefault="0058439F" w:rsidP="0058439F">
      <w:pPr>
        <w:pStyle w:val="dC-CommandLine"/>
      </w:pPr>
      <w:r>
        <w:t>admin@ncs#</w:t>
      </w:r>
    </w:p>
    <w:p w14:paraId="68C79E5C" w14:textId="77777777" w:rsidR="0058439F" w:rsidRDefault="0058439F" w:rsidP="0058439F">
      <w:pPr>
        <w:pStyle w:val="dC-CommandLine"/>
        <w:rPr>
          <w:u w:color="000000"/>
        </w:rPr>
      </w:pPr>
    </w:p>
    <w:p w14:paraId="4D1328F5" w14:textId="77777777" w:rsidR="0058439F" w:rsidRDefault="0058439F" w:rsidP="0058439F">
      <w:pPr>
        <w:pStyle w:val="dC-Normal"/>
        <w:ind w:left="360"/>
      </w:pPr>
      <w:r w:rsidRPr="00C45A34">
        <w:t>Go to the NFVIS UI and verify all components have been removed by refreshing your browser</w:t>
      </w:r>
      <w:r>
        <w:t xml:space="preserve"> on the various screens</w:t>
      </w:r>
      <w:r w:rsidRPr="00C45A34">
        <w:t>.</w:t>
      </w:r>
    </w:p>
    <w:p w14:paraId="3B2F7119" w14:textId="77777777" w:rsidR="002A06EA" w:rsidRDefault="002A06EA" w:rsidP="00185CC3">
      <w:pPr>
        <w:pStyle w:val="dC-Normal"/>
      </w:pPr>
    </w:p>
    <w:p w14:paraId="508BE59E" w14:textId="23F2B60D" w:rsidR="00543AAF" w:rsidRDefault="00072F66" w:rsidP="00185CC3">
      <w:pPr>
        <w:pStyle w:val="dC-Normal"/>
      </w:pPr>
      <w:r>
        <w:t>Congratulation</w:t>
      </w:r>
      <w:r w:rsidR="004E0BA3">
        <w:t>s</w:t>
      </w:r>
      <w:r w:rsidR="00FD54A6">
        <w:t>, this s</w:t>
      </w:r>
      <w:r>
        <w:t>cenario</w:t>
      </w:r>
      <w:r w:rsidR="00C45A34">
        <w:t xml:space="preserve"> is complete!</w:t>
      </w:r>
    </w:p>
    <w:p w14:paraId="5B53EEF7" w14:textId="77777777" w:rsidR="00072F66" w:rsidRDefault="00072F66" w:rsidP="00185CC3">
      <w:pPr>
        <w:pStyle w:val="dC-Normal"/>
      </w:pPr>
    </w:p>
    <w:p w14:paraId="245E6F09" w14:textId="290D6C7B" w:rsidR="00072F66" w:rsidRPr="008629AD" w:rsidRDefault="00B6428D" w:rsidP="00FE76A5">
      <w:pPr>
        <w:pStyle w:val="dC-Scenario"/>
        <w:numPr>
          <w:ilvl w:val="0"/>
          <w:numId w:val="21"/>
        </w:numPr>
      </w:pPr>
      <w:bookmarkStart w:id="18" w:name="Scenario3"/>
      <w:bookmarkEnd w:id="18"/>
      <w:r>
        <w:lastRenderedPageBreak/>
        <w:t>Using the query, action and show</w:t>
      </w:r>
      <w:r w:rsidR="00072F66">
        <w:t xml:space="preserve"> </w:t>
      </w:r>
      <w:r>
        <w:t xml:space="preserve">Ansible </w:t>
      </w:r>
      <w:r w:rsidR="00072F66">
        <w:t>NSO Modules</w:t>
      </w:r>
    </w:p>
    <w:p w14:paraId="55D6746D" w14:textId="03077BC3" w:rsidR="00072F66" w:rsidRDefault="00072F66" w:rsidP="00072F66">
      <w:pPr>
        <w:pStyle w:val="dC-Normal"/>
      </w:pPr>
      <w:r>
        <w:t xml:space="preserve">In this </w:t>
      </w:r>
      <w:r w:rsidR="00537AB3">
        <w:t>scenario,</w:t>
      </w:r>
      <w:r>
        <w:t xml:space="preserve"> </w:t>
      </w:r>
      <w:r w:rsidR="00DB72B2">
        <w:t xml:space="preserve">you </w:t>
      </w:r>
      <w:r w:rsidR="00B97AA5">
        <w:t xml:space="preserve">will experiment with some simple </w:t>
      </w:r>
      <w:r w:rsidR="004E0BA3">
        <w:t>A</w:t>
      </w:r>
      <w:r w:rsidR="00B97AA5">
        <w:t>nsible playbooks using the basic NSO modules.</w:t>
      </w:r>
    </w:p>
    <w:p w14:paraId="1F3D505E" w14:textId="77777777" w:rsidR="00072F66" w:rsidRDefault="00072F66" w:rsidP="00072F66">
      <w:pPr>
        <w:pStyle w:val="dC-H2"/>
      </w:pPr>
      <w:r>
        <w:t>Steps</w:t>
      </w:r>
    </w:p>
    <w:p w14:paraId="5C763C86" w14:textId="6E928830" w:rsidR="00B97AA5" w:rsidRDefault="00B97AA5" w:rsidP="00FE76A5">
      <w:pPr>
        <w:pStyle w:val="dC-NumberedStep"/>
        <w:numPr>
          <w:ilvl w:val="0"/>
          <w:numId w:val="29"/>
        </w:numPr>
        <w:rPr>
          <w:lang w:eastAsia="ja-JP"/>
        </w:rPr>
      </w:pPr>
      <w:r w:rsidRPr="00260EBF">
        <w:rPr>
          <w:b/>
          <w:lang w:eastAsia="ja-JP"/>
        </w:rPr>
        <w:t xml:space="preserve">SSH to </w:t>
      </w:r>
      <w:r w:rsidR="00643EEB">
        <w:rPr>
          <w:b/>
          <w:lang w:eastAsia="ja-JP"/>
        </w:rPr>
        <w:t xml:space="preserve">the </w:t>
      </w:r>
      <w:r w:rsidRPr="00260EBF">
        <w:rPr>
          <w:b/>
          <w:lang w:eastAsia="ja-JP"/>
        </w:rPr>
        <w:t>Ansible host</w:t>
      </w:r>
      <w:r>
        <w:rPr>
          <w:lang w:eastAsia="ja-JP"/>
        </w:rPr>
        <w:t xml:space="preserve"> and examine the playbooks</w:t>
      </w:r>
      <w:r w:rsidR="006E0618">
        <w:rPr>
          <w:lang w:eastAsia="ja-JP"/>
        </w:rPr>
        <w:t>/NSO-Playbooks and playbooks/IOS-Playbooks directories. C</w:t>
      </w:r>
      <w:r w:rsidR="00AE06D0">
        <w:rPr>
          <w:lang w:eastAsia="ja-JP"/>
        </w:rPr>
        <w:t>at the various files including the vars.yaml file</w:t>
      </w:r>
      <w:r w:rsidR="006E0618">
        <w:rPr>
          <w:lang w:eastAsia="ja-JP"/>
        </w:rPr>
        <w:t>s (and hosts file for the IOS-Playbooks)</w:t>
      </w:r>
      <w:r>
        <w:rPr>
          <w:lang w:eastAsia="ja-JP"/>
        </w:rPr>
        <w:t>:</w:t>
      </w:r>
    </w:p>
    <w:p w14:paraId="79DC3799" w14:textId="77777777" w:rsidR="00B97AA5" w:rsidRDefault="00B97AA5" w:rsidP="00B97AA5">
      <w:pPr>
        <w:pStyle w:val="dC-CommandLine"/>
        <w:rPr>
          <w:lang w:eastAsia="ja-JP"/>
        </w:rPr>
      </w:pPr>
    </w:p>
    <w:p w14:paraId="1F84F583" w14:textId="05F0082D" w:rsidR="00B97AA5" w:rsidRPr="00B97AA5" w:rsidRDefault="00B97AA5" w:rsidP="00B97AA5">
      <w:pPr>
        <w:pStyle w:val="dC-CommandLine"/>
        <w:rPr>
          <w:b/>
          <w:lang w:eastAsia="ja-JP"/>
        </w:rPr>
      </w:pPr>
      <w:r w:rsidRPr="00B97AA5">
        <w:rPr>
          <w:b/>
          <w:lang w:eastAsia="ja-JP"/>
        </w:rPr>
        <w:t xml:space="preserve">ssh </w:t>
      </w:r>
      <w:hyperlink r:id="rId24" w:history="1">
        <w:r w:rsidRPr="00B97AA5">
          <w:rPr>
            <w:rStyle w:val="Hyperlink"/>
            <w:b/>
            <w:lang w:eastAsia="ja-JP"/>
          </w:rPr>
          <w:t>root@198.18.134.5</w:t>
        </w:r>
      </w:hyperlink>
    </w:p>
    <w:p w14:paraId="1D9ED70C" w14:textId="0EB90469" w:rsidR="00B97AA5" w:rsidRPr="00B97AA5" w:rsidRDefault="00B97AA5" w:rsidP="00B97AA5">
      <w:pPr>
        <w:pStyle w:val="dC-CommandLine"/>
        <w:rPr>
          <w:rStyle w:val="apple-converted-space"/>
          <w:b/>
        </w:rPr>
      </w:pPr>
      <w:r>
        <w:rPr>
          <w:rStyle w:val="s1"/>
        </w:rPr>
        <w:t>root@198.18.134.5's password:</w:t>
      </w:r>
      <w:r>
        <w:rPr>
          <w:rStyle w:val="apple-converted-space"/>
        </w:rPr>
        <w:t> </w:t>
      </w:r>
      <w:r w:rsidRPr="00B97AA5">
        <w:rPr>
          <w:rStyle w:val="apple-converted-space"/>
          <w:b/>
        </w:rPr>
        <w:t>C1sco12345</w:t>
      </w:r>
    </w:p>
    <w:p w14:paraId="3BE3AAD0" w14:textId="77777777" w:rsidR="00B97AA5" w:rsidRDefault="00B97AA5" w:rsidP="00B97AA5">
      <w:pPr>
        <w:pStyle w:val="dC-CommandLine"/>
        <w:rPr>
          <w:rStyle w:val="s1"/>
        </w:rPr>
      </w:pPr>
      <w:r>
        <w:rPr>
          <w:rStyle w:val="s1"/>
        </w:rPr>
        <w:t>Last login: Fri Feb</w:t>
      </w:r>
      <w:r>
        <w:rPr>
          <w:rStyle w:val="apple-converted-space"/>
        </w:rPr>
        <w:t xml:space="preserve">  </w:t>
      </w:r>
      <w:r>
        <w:rPr>
          <w:rStyle w:val="s1"/>
        </w:rPr>
        <w:t>2 11:48:45 2018 from 10.16.64.86</w:t>
      </w:r>
    </w:p>
    <w:p w14:paraId="1001403A" w14:textId="6AEAF633" w:rsidR="00B97AA5" w:rsidRDefault="00B97AA5" w:rsidP="00B97AA5">
      <w:pPr>
        <w:pStyle w:val="dC-CommandLine"/>
        <w:rPr>
          <w:rStyle w:val="apple-converted-space"/>
        </w:rPr>
      </w:pPr>
      <w:r>
        <w:rPr>
          <w:rStyle w:val="s1"/>
        </w:rPr>
        <w:t>[root@ansible ~]#</w:t>
      </w:r>
    </w:p>
    <w:p w14:paraId="5F621F40" w14:textId="1E9C451A" w:rsidR="008E1DD9" w:rsidRPr="008E1DD9" w:rsidRDefault="008E1DD9" w:rsidP="008E1DD9">
      <w:pPr>
        <w:pStyle w:val="dC-CommandLine"/>
        <w:rPr>
          <w:rStyle w:val="apple-converted-space"/>
        </w:rPr>
      </w:pPr>
      <w:r w:rsidRPr="008E1DD9">
        <w:rPr>
          <w:rStyle w:val="apple-converted-space"/>
        </w:rPr>
        <w:t xml:space="preserve">[root@ansible ~]# </w:t>
      </w:r>
      <w:r w:rsidRPr="00FB0AAE">
        <w:rPr>
          <w:rStyle w:val="apple-converted-space"/>
          <w:b/>
        </w:rPr>
        <w:t xml:space="preserve">ls -l </w:t>
      </w:r>
      <w:r w:rsidR="00426B03">
        <w:rPr>
          <w:rStyle w:val="apple-converted-space"/>
          <w:b/>
        </w:rPr>
        <w:t>/root/</w:t>
      </w:r>
      <w:r w:rsidRPr="00FB0AAE">
        <w:rPr>
          <w:rStyle w:val="apple-converted-space"/>
          <w:b/>
        </w:rPr>
        <w:t>playbooks/NSO-Playbooks/</w:t>
      </w:r>
    </w:p>
    <w:p w14:paraId="5255B5A9" w14:textId="77777777" w:rsidR="008E1DD9" w:rsidRPr="008E1DD9" w:rsidRDefault="008E1DD9" w:rsidP="008E1DD9">
      <w:pPr>
        <w:pStyle w:val="dC-CommandLine"/>
        <w:rPr>
          <w:rStyle w:val="apple-converted-space"/>
        </w:rPr>
      </w:pPr>
      <w:r w:rsidRPr="008E1DD9">
        <w:rPr>
          <w:rStyle w:val="apple-converted-space"/>
        </w:rPr>
        <w:t>total 60</w:t>
      </w:r>
    </w:p>
    <w:p w14:paraId="55CA3074" w14:textId="77777777" w:rsidR="00EF6E73" w:rsidRPr="00EF6E73" w:rsidRDefault="00EF6E73" w:rsidP="00EF6E73">
      <w:pPr>
        <w:pStyle w:val="dC-CommandLine"/>
        <w:rPr>
          <w:rStyle w:val="apple-converted-space"/>
        </w:rPr>
      </w:pPr>
      <w:r w:rsidRPr="00EF6E73">
        <w:rPr>
          <w:rStyle w:val="apple-converted-space"/>
        </w:rPr>
        <w:t>-rw-r--r--. 1 root root  307 Jan 30  2018 ansible.cfg</w:t>
      </w:r>
    </w:p>
    <w:p w14:paraId="48B1A516" w14:textId="77777777" w:rsidR="00EF6E73" w:rsidRPr="00EF6E73" w:rsidRDefault="00EF6E73" w:rsidP="00EF6E73">
      <w:pPr>
        <w:pStyle w:val="dC-CommandLine"/>
        <w:rPr>
          <w:rStyle w:val="apple-converted-space"/>
        </w:rPr>
      </w:pPr>
      <w:r w:rsidRPr="00EF6E73">
        <w:rPr>
          <w:rStyle w:val="apple-converted-space"/>
        </w:rPr>
        <w:t>-rw-r--r--. 1 root root  475 Jun 10 23:33 change-domainname-nso-csr.yaml</w:t>
      </w:r>
    </w:p>
    <w:p w14:paraId="621719C0" w14:textId="77777777" w:rsidR="00EF6E73" w:rsidRPr="00EF6E73" w:rsidRDefault="00EF6E73" w:rsidP="00EF6E73">
      <w:pPr>
        <w:pStyle w:val="dC-CommandLine"/>
        <w:rPr>
          <w:rStyle w:val="apple-converted-space"/>
        </w:rPr>
      </w:pPr>
      <w:r w:rsidRPr="00EF6E73">
        <w:rPr>
          <w:rStyle w:val="apple-converted-space"/>
        </w:rPr>
        <w:t>-rw-r--r--. 1 root root  474 Jan 30  2018 change-domainname-xrv-answer.yaml</w:t>
      </w:r>
    </w:p>
    <w:p w14:paraId="2B43D602" w14:textId="77777777" w:rsidR="00EF6E73" w:rsidRPr="00EF6E73" w:rsidRDefault="00EF6E73" w:rsidP="00EF6E73">
      <w:pPr>
        <w:pStyle w:val="dC-CommandLine"/>
        <w:rPr>
          <w:rStyle w:val="apple-converted-space"/>
        </w:rPr>
      </w:pPr>
      <w:r w:rsidRPr="00EF6E73">
        <w:rPr>
          <w:rStyle w:val="apple-converted-space"/>
        </w:rPr>
        <w:t>-rw-r--r--. 1 root root  427 Jan 30  2018 change-domainname-xrv-lab.yaml</w:t>
      </w:r>
    </w:p>
    <w:p w14:paraId="6475DCD9" w14:textId="77777777" w:rsidR="00EF6E73" w:rsidRPr="00EF6E73" w:rsidRDefault="00EF6E73" w:rsidP="00EF6E73">
      <w:pPr>
        <w:pStyle w:val="dC-CommandLine"/>
        <w:rPr>
          <w:rStyle w:val="apple-converted-space"/>
        </w:rPr>
      </w:pPr>
      <w:r w:rsidRPr="00EF6E73">
        <w:rPr>
          <w:rStyle w:val="apple-converted-space"/>
        </w:rPr>
        <w:t>-rw-r--r--. 1 root root  599 Jan 30  2018 change-hostname-xrv.yaml</w:t>
      </w:r>
    </w:p>
    <w:p w14:paraId="18A64DAC" w14:textId="77777777" w:rsidR="00EF6E73" w:rsidRPr="00EF6E73" w:rsidRDefault="00EF6E73" w:rsidP="00EF6E73">
      <w:pPr>
        <w:pStyle w:val="dC-CommandLine"/>
        <w:rPr>
          <w:rStyle w:val="apple-converted-space"/>
        </w:rPr>
      </w:pPr>
      <w:r w:rsidRPr="00EF6E73">
        <w:rPr>
          <w:rStyle w:val="apple-converted-space"/>
        </w:rPr>
        <w:t>-rw-r--r--. 1 root root  645 Jun 13 11:07 check-sync-playbook.yaml</w:t>
      </w:r>
    </w:p>
    <w:p w14:paraId="3EFE74FC" w14:textId="77777777" w:rsidR="00EF6E73" w:rsidRPr="00EF6E73" w:rsidRDefault="00EF6E73" w:rsidP="00EF6E73">
      <w:pPr>
        <w:pStyle w:val="dC-CommandLine"/>
        <w:rPr>
          <w:rStyle w:val="apple-converted-space"/>
        </w:rPr>
      </w:pPr>
      <w:r w:rsidRPr="00EF6E73">
        <w:rPr>
          <w:rStyle w:val="apple-converted-space"/>
        </w:rPr>
        <w:t>-rw-r--r--. 1 root root  546 Nov  3 17:52 ebgp-nso-destroy.yaml</w:t>
      </w:r>
    </w:p>
    <w:p w14:paraId="42DAB58C" w14:textId="77777777" w:rsidR="00EF6E73" w:rsidRPr="00EF6E73" w:rsidRDefault="00EF6E73" w:rsidP="00EF6E73">
      <w:pPr>
        <w:pStyle w:val="dC-CommandLine"/>
        <w:rPr>
          <w:rStyle w:val="apple-converted-space"/>
        </w:rPr>
      </w:pPr>
      <w:r w:rsidRPr="00EF6E73">
        <w:rPr>
          <w:rStyle w:val="apple-converted-space"/>
        </w:rPr>
        <w:t>-rw-r--r--. 1 root root  798 Nov  3 17:52 ebgp-nso.yaml</w:t>
      </w:r>
    </w:p>
    <w:p w14:paraId="5B739912" w14:textId="77777777" w:rsidR="00EF6E73" w:rsidRPr="00EF6E73" w:rsidRDefault="00EF6E73" w:rsidP="00EF6E73">
      <w:pPr>
        <w:pStyle w:val="dC-CommandLine"/>
        <w:rPr>
          <w:rStyle w:val="apple-converted-space"/>
        </w:rPr>
      </w:pPr>
      <w:r w:rsidRPr="00EF6E73">
        <w:rPr>
          <w:rStyle w:val="apple-converted-space"/>
        </w:rPr>
        <w:t>-rw-r--r--. 1 root root 1805 Jan 30  2018 multi-deploy.yaml</w:t>
      </w:r>
    </w:p>
    <w:p w14:paraId="7CC41FE0" w14:textId="77777777" w:rsidR="00EF6E73" w:rsidRPr="00EF6E73" w:rsidRDefault="00EF6E73" w:rsidP="00EF6E73">
      <w:pPr>
        <w:pStyle w:val="dC-CommandLine"/>
        <w:rPr>
          <w:rStyle w:val="apple-converted-space"/>
        </w:rPr>
      </w:pPr>
      <w:r w:rsidRPr="00EF6E73">
        <w:rPr>
          <w:rStyle w:val="apple-converted-space"/>
        </w:rPr>
        <w:t>-rw-r--r--. 1 root root  374 Jan 30  2018 query-hostname-xrv.yaml</w:t>
      </w:r>
    </w:p>
    <w:p w14:paraId="0B07DA80" w14:textId="77777777" w:rsidR="00EF6E73" w:rsidRPr="00EF6E73" w:rsidRDefault="00EF6E73" w:rsidP="00EF6E73">
      <w:pPr>
        <w:pStyle w:val="dC-CommandLine"/>
        <w:rPr>
          <w:rStyle w:val="apple-converted-space"/>
        </w:rPr>
      </w:pPr>
      <w:r w:rsidRPr="00EF6E73">
        <w:rPr>
          <w:rStyle w:val="apple-converted-space"/>
        </w:rPr>
        <w:t>-rw-r--r--. 1 root root  481 Jan 30  2018 remove-deployments.yaml</w:t>
      </w:r>
    </w:p>
    <w:p w14:paraId="4756195F" w14:textId="77777777" w:rsidR="00EF6E73" w:rsidRPr="00EF6E73" w:rsidRDefault="00EF6E73" w:rsidP="00EF6E73">
      <w:pPr>
        <w:pStyle w:val="dC-CommandLine"/>
        <w:rPr>
          <w:rStyle w:val="apple-converted-space"/>
        </w:rPr>
      </w:pPr>
      <w:r w:rsidRPr="00EF6E73">
        <w:rPr>
          <w:rStyle w:val="apple-converted-space"/>
        </w:rPr>
        <w:t>-rw-r--r--. 1 root root  316 Jan 30  2018 show-devices.yaml</w:t>
      </w:r>
    </w:p>
    <w:p w14:paraId="4D18262E" w14:textId="77777777" w:rsidR="00EF6E73" w:rsidRPr="00EF6E73" w:rsidRDefault="00EF6E73" w:rsidP="00EF6E73">
      <w:pPr>
        <w:pStyle w:val="dC-CommandLine"/>
        <w:rPr>
          <w:rStyle w:val="apple-converted-space"/>
        </w:rPr>
      </w:pPr>
      <w:r w:rsidRPr="00EF6E73">
        <w:rPr>
          <w:rStyle w:val="apple-converted-space"/>
        </w:rPr>
        <w:t>-rw-r--r--. 1 root root  768 Nov  3 17:51 vars.yaml</w:t>
      </w:r>
    </w:p>
    <w:p w14:paraId="6B35627C" w14:textId="327D964B" w:rsidR="00EF6E73" w:rsidRDefault="00EF6E73" w:rsidP="00EF6E73">
      <w:pPr>
        <w:pStyle w:val="dC-CommandLine"/>
        <w:rPr>
          <w:rStyle w:val="apple-converted-space"/>
        </w:rPr>
      </w:pPr>
      <w:r w:rsidRPr="00EF6E73">
        <w:rPr>
          <w:rStyle w:val="apple-converted-space"/>
        </w:rPr>
        <w:t xml:space="preserve">-rw-r--r--. 1 root root 4700 Jan 30  2018 vbranch-centos-demo.yaml </w:t>
      </w:r>
    </w:p>
    <w:p w14:paraId="7BADCA63" w14:textId="35E69D82" w:rsidR="008E1DD9" w:rsidRPr="008E1DD9" w:rsidRDefault="008E1DD9" w:rsidP="00EF6E73">
      <w:pPr>
        <w:pStyle w:val="dC-CommandLine"/>
        <w:rPr>
          <w:rStyle w:val="apple-converted-space"/>
        </w:rPr>
      </w:pPr>
      <w:r w:rsidRPr="008E1DD9">
        <w:rPr>
          <w:rStyle w:val="apple-converted-space"/>
        </w:rPr>
        <w:t xml:space="preserve">[root@ansible ~]# </w:t>
      </w:r>
      <w:r w:rsidRPr="00FB0AAE">
        <w:rPr>
          <w:rStyle w:val="apple-converted-space"/>
          <w:b/>
        </w:rPr>
        <w:t xml:space="preserve">ls -l </w:t>
      </w:r>
      <w:r w:rsidR="00426B03">
        <w:rPr>
          <w:rStyle w:val="apple-converted-space"/>
          <w:b/>
        </w:rPr>
        <w:t>/root/</w:t>
      </w:r>
      <w:r w:rsidRPr="00FB0AAE">
        <w:rPr>
          <w:rStyle w:val="apple-converted-space"/>
          <w:b/>
        </w:rPr>
        <w:t>playbooks/IOS-Playbooks/</w:t>
      </w:r>
    </w:p>
    <w:p w14:paraId="4DE92F11" w14:textId="77777777" w:rsidR="00AC3A00" w:rsidRPr="00AC3A00" w:rsidRDefault="00AC3A00" w:rsidP="00AC3A00">
      <w:pPr>
        <w:pStyle w:val="dC-CommandLine"/>
        <w:rPr>
          <w:rStyle w:val="apple-converted-space"/>
        </w:rPr>
      </w:pPr>
      <w:r w:rsidRPr="00AC3A00">
        <w:rPr>
          <w:rStyle w:val="apple-converted-space"/>
        </w:rPr>
        <w:t>total 36</w:t>
      </w:r>
    </w:p>
    <w:p w14:paraId="05BF750C" w14:textId="77777777" w:rsidR="00AC3A00" w:rsidRPr="00AC3A00" w:rsidRDefault="00AC3A00" w:rsidP="00AC3A00">
      <w:pPr>
        <w:pStyle w:val="dC-CommandLine"/>
        <w:rPr>
          <w:rStyle w:val="apple-converted-space"/>
        </w:rPr>
      </w:pPr>
      <w:r w:rsidRPr="00AC3A00">
        <w:rPr>
          <w:rStyle w:val="apple-converted-space"/>
        </w:rPr>
        <w:t>-rw-r--r--. 1 root root   36 May 25 16:04 ansible.cfg</w:t>
      </w:r>
    </w:p>
    <w:p w14:paraId="1CFA06FB" w14:textId="77777777" w:rsidR="00AC3A00" w:rsidRPr="00AC3A00" w:rsidRDefault="00AC3A00" w:rsidP="00AC3A00">
      <w:pPr>
        <w:pStyle w:val="dC-CommandLine"/>
        <w:rPr>
          <w:rStyle w:val="apple-converted-space"/>
        </w:rPr>
      </w:pPr>
      <w:r w:rsidRPr="00AC3A00">
        <w:rPr>
          <w:rStyle w:val="apple-converted-space"/>
        </w:rPr>
        <w:t>-rw-r--r--. 1 root root 1463 Nov  6 11:09 bgp-create_xr.yaml</w:t>
      </w:r>
    </w:p>
    <w:p w14:paraId="3EEA98CF" w14:textId="77777777" w:rsidR="00AC3A00" w:rsidRPr="00AC3A00" w:rsidRDefault="00AC3A00" w:rsidP="00AC3A00">
      <w:pPr>
        <w:pStyle w:val="dC-CommandLine"/>
        <w:rPr>
          <w:rStyle w:val="apple-converted-space"/>
        </w:rPr>
      </w:pPr>
      <w:r w:rsidRPr="00AC3A00">
        <w:rPr>
          <w:rStyle w:val="apple-converted-space"/>
        </w:rPr>
        <w:t>-rw-r--r--. 1 root root  727 Nov  1 16:25 bgp-destroy_xr.yaml</w:t>
      </w:r>
    </w:p>
    <w:p w14:paraId="48F51DEE" w14:textId="77777777" w:rsidR="00AC3A00" w:rsidRPr="00AC3A00" w:rsidRDefault="00AC3A00" w:rsidP="00AC3A00">
      <w:pPr>
        <w:pStyle w:val="dC-CommandLine"/>
        <w:rPr>
          <w:rStyle w:val="apple-converted-space"/>
        </w:rPr>
      </w:pPr>
      <w:r w:rsidRPr="00AC3A00">
        <w:rPr>
          <w:rStyle w:val="apple-converted-space"/>
        </w:rPr>
        <w:t>-rw-r--r--. 1 root root  225 May 25 16:44 change-domainname-csr.yaml</w:t>
      </w:r>
    </w:p>
    <w:p w14:paraId="7E8A2067" w14:textId="77777777" w:rsidR="00AC3A00" w:rsidRPr="00AC3A00" w:rsidRDefault="00AC3A00" w:rsidP="00AC3A00">
      <w:pPr>
        <w:pStyle w:val="dC-CommandLine"/>
        <w:rPr>
          <w:rStyle w:val="apple-converted-space"/>
        </w:rPr>
      </w:pPr>
      <w:r w:rsidRPr="00AC3A00">
        <w:rPr>
          <w:rStyle w:val="apple-converted-space"/>
        </w:rPr>
        <w:t>-rw-r--r--. 1 root root  225 Nov  1 16:25 change-domainname_xr.yaml</w:t>
      </w:r>
    </w:p>
    <w:p w14:paraId="140A13AB" w14:textId="77777777" w:rsidR="00AC3A00" w:rsidRPr="00AC3A00" w:rsidRDefault="00AC3A00" w:rsidP="00AC3A00">
      <w:pPr>
        <w:pStyle w:val="dC-CommandLine"/>
        <w:rPr>
          <w:rStyle w:val="apple-converted-space"/>
        </w:rPr>
      </w:pPr>
      <w:r w:rsidRPr="00AC3A00">
        <w:rPr>
          <w:rStyle w:val="apple-converted-space"/>
        </w:rPr>
        <w:t>-rw-r--r--. 1 root root 1388 May 25 16:04 depricated_bgp-create.yaml</w:t>
      </w:r>
    </w:p>
    <w:p w14:paraId="61A15186" w14:textId="77777777" w:rsidR="00AC3A00" w:rsidRPr="00AC3A00" w:rsidRDefault="00AC3A00" w:rsidP="00AC3A00">
      <w:pPr>
        <w:pStyle w:val="dC-CommandLine"/>
        <w:rPr>
          <w:rStyle w:val="apple-converted-space"/>
        </w:rPr>
      </w:pPr>
      <w:r w:rsidRPr="00AC3A00">
        <w:rPr>
          <w:rStyle w:val="apple-converted-space"/>
        </w:rPr>
        <w:t>-rw-r--r--. 1 root root  717 May 25 16:04 depricated_bgp-destroy.yaml</w:t>
      </w:r>
    </w:p>
    <w:p w14:paraId="04C169AF" w14:textId="77777777" w:rsidR="00AC3A00" w:rsidRPr="00AC3A00" w:rsidRDefault="00AC3A00" w:rsidP="00AC3A00">
      <w:pPr>
        <w:pStyle w:val="dC-CommandLine"/>
        <w:rPr>
          <w:rStyle w:val="apple-converted-space"/>
        </w:rPr>
      </w:pPr>
      <w:r w:rsidRPr="00AC3A00">
        <w:rPr>
          <w:rStyle w:val="apple-converted-space"/>
        </w:rPr>
        <w:t>-rw-r--r--. 1 root root  855 Nov  1 16:28 hosts</w:t>
      </w:r>
    </w:p>
    <w:p w14:paraId="504CA450" w14:textId="1D6DC6A3" w:rsidR="00AC3A00" w:rsidRDefault="00AC3A00" w:rsidP="00AC3A00">
      <w:pPr>
        <w:pStyle w:val="dC-CommandLine"/>
      </w:pPr>
      <w:r w:rsidRPr="00AC3A00">
        <w:rPr>
          <w:rStyle w:val="apple-converted-space"/>
        </w:rPr>
        <w:t>-rw-r--r--. 1 root root  122 Jun  1 21:19 vars.yaml</w:t>
      </w:r>
    </w:p>
    <w:p w14:paraId="30160108" w14:textId="52970F92" w:rsidR="00B6428D" w:rsidRDefault="00BB2B5C" w:rsidP="00FE76A5">
      <w:pPr>
        <w:pStyle w:val="dC-Normal"/>
        <w:numPr>
          <w:ilvl w:val="0"/>
          <w:numId w:val="29"/>
        </w:numPr>
        <w:rPr>
          <w:b/>
        </w:rPr>
      </w:pPr>
      <w:r>
        <w:rPr>
          <w:b/>
        </w:rPr>
        <w:t>Navigate</w:t>
      </w:r>
      <w:r w:rsidR="00650BA8">
        <w:rPr>
          <w:b/>
        </w:rPr>
        <w:t xml:space="preserve"> to the </w:t>
      </w:r>
      <w:r>
        <w:rPr>
          <w:b/>
        </w:rPr>
        <w:t>playbooks/</w:t>
      </w:r>
      <w:r w:rsidR="00650BA8">
        <w:rPr>
          <w:b/>
        </w:rPr>
        <w:t>NSO-Playbooks</w:t>
      </w:r>
      <w:r>
        <w:rPr>
          <w:b/>
        </w:rPr>
        <w:t xml:space="preserve"> directory. </w:t>
      </w:r>
      <w:r w:rsidR="00260EBF" w:rsidRPr="00260EBF">
        <w:rPr>
          <w:b/>
        </w:rPr>
        <w:t xml:space="preserve">View and execute </w:t>
      </w:r>
      <w:r w:rsidR="00643EEB">
        <w:rPr>
          <w:b/>
        </w:rPr>
        <w:t>the “</w:t>
      </w:r>
      <w:r w:rsidR="00260EBF" w:rsidRPr="00260EBF">
        <w:rPr>
          <w:b/>
        </w:rPr>
        <w:t>query</w:t>
      </w:r>
      <w:r w:rsidR="004E0BA3">
        <w:rPr>
          <w:b/>
        </w:rPr>
        <w:t>-</w:t>
      </w:r>
      <w:r w:rsidR="00260EBF" w:rsidRPr="00260EBF">
        <w:rPr>
          <w:b/>
        </w:rPr>
        <w:t>hostname</w:t>
      </w:r>
      <w:r w:rsidR="004E0BA3">
        <w:rPr>
          <w:b/>
        </w:rPr>
        <w:t>-xrv</w:t>
      </w:r>
      <w:r w:rsidR="00260EBF" w:rsidRPr="00260EBF">
        <w:rPr>
          <w:b/>
        </w:rPr>
        <w:t xml:space="preserve"> </w:t>
      </w:r>
      <w:r w:rsidR="00643EEB">
        <w:rPr>
          <w:b/>
        </w:rPr>
        <w:t>.yaml” playbook (query module example)</w:t>
      </w:r>
      <w:r w:rsidR="00C77CAB">
        <w:rPr>
          <w:b/>
        </w:rPr>
        <w:t xml:space="preserve">- </w:t>
      </w:r>
      <w:r w:rsidR="00C77CAB">
        <w:t xml:space="preserve">Playbooks can be run with different levels of </w:t>
      </w:r>
      <w:r w:rsidR="00643EEB">
        <w:t xml:space="preserve">stdout and stderr </w:t>
      </w:r>
      <w:r w:rsidR="00C77CAB">
        <w:t xml:space="preserve">verbosity with one or more “-v” flags. In order to view the output for this lab, at least </w:t>
      </w:r>
      <w:r w:rsidR="00637045">
        <w:t xml:space="preserve">one </w:t>
      </w:r>
      <w:r w:rsidR="00643EEB">
        <w:t>-</w:t>
      </w:r>
      <w:r w:rsidR="00C77CAB">
        <w:t>v is required, but you can try two (-vv), or even four (-vvvv).</w:t>
      </w:r>
      <w:r w:rsidR="00FB5D5E">
        <w:t xml:space="preserve"> Also notice the NSO device name which is being queried is a variable defined in the vars.yaml file (target: </w:t>
      </w:r>
      <w:r w:rsidR="00BB177C">
        <w:t xml:space="preserve">XRv1) and can be learned with the show module (described below). What is the hostname after you execute this </w:t>
      </w:r>
      <w:r w:rsidR="00643EEB">
        <w:t>playbook</w:t>
      </w:r>
      <w:r w:rsidR="00BB177C">
        <w:t>?</w:t>
      </w:r>
    </w:p>
    <w:p w14:paraId="353A04FC" w14:textId="126D0563" w:rsidR="00FB5D5E" w:rsidRDefault="008E1DD9" w:rsidP="00FB5D5E">
      <w:pPr>
        <w:pStyle w:val="dC-CommandLine"/>
      </w:pPr>
      <w:r>
        <w:t>[root@ansible NSO-P</w:t>
      </w:r>
      <w:r w:rsidR="00FB5D5E">
        <w:t xml:space="preserve">laybooks]# </w:t>
      </w:r>
      <w:r w:rsidR="00FB5D5E" w:rsidRPr="00BB177C">
        <w:rPr>
          <w:b/>
        </w:rPr>
        <w:t>cat query-hostname-xrv.yaml</w:t>
      </w:r>
      <w:r w:rsidR="00FB5D5E">
        <w:t xml:space="preserve"> </w:t>
      </w:r>
    </w:p>
    <w:p w14:paraId="0DDE119D" w14:textId="77777777" w:rsidR="00FB5D5E" w:rsidRDefault="00FB5D5E" w:rsidP="00FB5D5E">
      <w:pPr>
        <w:pStyle w:val="dC-CommandLine"/>
      </w:pPr>
      <w:r>
        <w:t>---</w:t>
      </w:r>
    </w:p>
    <w:p w14:paraId="1B567440" w14:textId="77777777" w:rsidR="00FB5D5E" w:rsidRDefault="00FB5D5E" w:rsidP="00FB5D5E">
      <w:pPr>
        <w:pStyle w:val="dC-CommandLine"/>
      </w:pPr>
    </w:p>
    <w:p w14:paraId="5EB68846" w14:textId="77777777" w:rsidR="00FB5D5E" w:rsidRDefault="00FB5D5E" w:rsidP="00FB5D5E">
      <w:pPr>
        <w:pStyle w:val="dC-CommandLine"/>
      </w:pPr>
      <w:r>
        <w:t>- name: Query hostname on XRv</w:t>
      </w:r>
    </w:p>
    <w:p w14:paraId="1B96DB25" w14:textId="77777777" w:rsidR="00FB5D5E" w:rsidRDefault="00FB5D5E" w:rsidP="00FB5D5E">
      <w:pPr>
        <w:pStyle w:val="dC-CommandLine"/>
      </w:pPr>
      <w:r>
        <w:t xml:space="preserve">  hosts: localhost</w:t>
      </w:r>
    </w:p>
    <w:p w14:paraId="0561DBA2" w14:textId="77777777" w:rsidR="00FB5D5E" w:rsidRDefault="00FB5D5E" w:rsidP="00FB5D5E">
      <w:pPr>
        <w:pStyle w:val="dC-CommandLine"/>
      </w:pPr>
      <w:r>
        <w:t xml:space="preserve">  connection: local</w:t>
      </w:r>
    </w:p>
    <w:p w14:paraId="16338A61" w14:textId="77777777" w:rsidR="00FB5D5E" w:rsidRDefault="00FB5D5E" w:rsidP="00FB5D5E">
      <w:pPr>
        <w:pStyle w:val="dC-CommandLine"/>
      </w:pPr>
      <w:r>
        <w:lastRenderedPageBreak/>
        <w:t xml:space="preserve">  gather_facts: no</w:t>
      </w:r>
    </w:p>
    <w:p w14:paraId="52506B60" w14:textId="77777777" w:rsidR="00FB5D5E" w:rsidRDefault="00FB5D5E" w:rsidP="00FB5D5E">
      <w:pPr>
        <w:pStyle w:val="dC-CommandLine"/>
      </w:pPr>
    </w:p>
    <w:p w14:paraId="72342E4B" w14:textId="77777777" w:rsidR="00FB5D5E" w:rsidRDefault="00FB5D5E" w:rsidP="00FB5D5E">
      <w:pPr>
        <w:pStyle w:val="dC-CommandLine"/>
      </w:pPr>
      <w:r>
        <w:t xml:space="preserve">  vars_files:</w:t>
      </w:r>
    </w:p>
    <w:p w14:paraId="56E0ED14" w14:textId="77777777" w:rsidR="00FB5D5E" w:rsidRDefault="00FB5D5E" w:rsidP="00FB5D5E">
      <w:pPr>
        <w:pStyle w:val="dC-CommandLine"/>
      </w:pPr>
      <w:r>
        <w:t xml:space="preserve">    - vars.yaml</w:t>
      </w:r>
    </w:p>
    <w:p w14:paraId="0DF3FF98" w14:textId="77777777" w:rsidR="00FB5D5E" w:rsidRDefault="00FB5D5E" w:rsidP="00FB5D5E">
      <w:pPr>
        <w:pStyle w:val="dC-CommandLine"/>
      </w:pPr>
    </w:p>
    <w:p w14:paraId="64A13033" w14:textId="77777777" w:rsidR="00FB5D5E" w:rsidRDefault="00FB5D5E" w:rsidP="00FB5D5E">
      <w:pPr>
        <w:pStyle w:val="dC-CommandLine"/>
      </w:pPr>
    </w:p>
    <w:p w14:paraId="16C30765" w14:textId="77777777" w:rsidR="00FB5D5E" w:rsidRDefault="00FB5D5E" w:rsidP="00FB5D5E">
      <w:pPr>
        <w:pStyle w:val="dC-CommandLine"/>
      </w:pPr>
    </w:p>
    <w:p w14:paraId="52FF72A0" w14:textId="77777777" w:rsidR="00FB5D5E" w:rsidRDefault="00FB5D5E" w:rsidP="00FB5D5E">
      <w:pPr>
        <w:pStyle w:val="dC-CommandLine"/>
      </w:pPr>
      <w:r>
        <w:t xml:space="preserve">  tasks:</w:t>
      </w:r>
    </w:p>
    <w:p w14:paraId="2CDD4229" w14:textId="77777777" w:rsidR="00FB5D5E" w:rsidRDefault="00FB5D5E" w:rsidP="00FB5D5E">
      <w:pPr>
        <w:pStyle w:val="dC-CommandLine"/>
      </w:pPr>
    </w:p>
    <w:p w14:paraId="3F3FF729" w14:textId="77777777" w:rsidR="00FB5D5E" w:rsidRDefault="00FB5D5E" w:rsidP="00FB5D5E">
      <w:pPr>
        <w:pStyle w:val="dC-CommandLine"/>
      </w:pPr>
      <w:r>
        <w:t xml:space="preserve">  - name: Query hostname</w:t>
      </w:r>
    </w:p>
    <w:p w14:paraId="13F9B8B0" w14:textId="77777777" w:rsidR="00FB5D5E" w:rsidRDefault="00FB5D5E" w:rsidP="00FB5D5E">
      <w:pPr>
        <w:pStyle w:val="dC-CommandLine"/>
      </w:pPr>
      <w:r>
        <w:t xml:space="preserve">    nso_query:</w:t>
      </w:r>
    </w:p>
    <w:p w14:paraId="6E2EF4C7" w14:textId="77777777" w:rsidR="00FB5D5E" w:rsidRDefault="00FB5D5E" w:rsidP="00FB5D5E">
      <w:pPr>
        <w:pStyle w:val="dC-CommandLine"/>
      </w:pPr>
      <w:r>
        <w:t xml:space="preserve">      url: '{{ url }}'</w:t>
      </w:r>
    </w:p>
    <w:p w14:paraId="1A716304" w14:textId="77777777" w:rsidR="00FB5D5E" w:rsidRDefault="00FB5D5E" w:rsidP="00FB5D5E">
      <w:pPr>
        <w:pStyle w:val="dC-CommandLine"/>
      </w:pPr>
      <w:r>
        <w:t xml:space="preserve">      username: '{{ username }}'</w:t>
      </w:r>
    </w:p>
    <w:p w14:paraId="0AF05983" w14:textId="77777777" w:rsidR="00FB5D5E" w:rsidRDefault="00FB5D5E" w:rsidP="00FB5D5E">
      <w:pPr>
        <w:pStyle w:val="dC-CommandLine"/>
      </w:pPr>
      <w:r>
        <w:t xml:space="preserve">      password: '{{ password }}'</w:t>
      </w:r>
    </w:p>
    <w:p w14:paraId="41A6ADE3" w14:textId="77777777" w:rsidR="00FB5D5E" w:rsidRDefault="00FB5D5E" w:rsidP="00FB5D5E">
      <w:pPr>
        <w:pStyle w:val="dC-CommandLine"/>
      </w:pPr>
      <w:r>
        <w:t xml:space="preserve">      xpath:  /ncs:devices/device[name='{{ </w:t>
      </w:r>
      <w:r w:rsidRPr="00BB177C">
        <w:rPr>
          <w:color w:val="FF0000"/>
        </w:rPr>
        <w:t>target</w:t>
      </w:r>
      <w:r>
        <w:t xml:space="preserve"> }}']/config</w:t>
      </w:r>
    </w:p>
    <w:p w14:paraId="3269B941" w14:textId="77777777" w:rsidR="00FB5D5E" w:rsidRDefault="00FB5D5E" w:rsidP="00FB5D5E">
      <w:pPr>
        <w:pStyle w:val="dC-CommandLine"/>
      </w:pPr>
      <w:r>
        <w:t xml:space="preserve">      fields:</w:t>
      </w:r>
    </w:p>
    <w:p w14:paraId="1CF4B9A6" w14:textId="77777777" w:rsidR="00FB5D5E" w:rsidRDefault="00FB5D5E" w:rsidP="00FB5D5E">
      <w:pPr>
        <w:pStyle w:val="dC-CommandLine"/>
      </w:pPr>
      <w:r>
        <w:t xml:space="preserve">      - cisco-ios-xr:hostname</w:t>
      </w:r>
    </w:p>
    <w:p w14:paraId="7382D045" w14:textId="77777777" w:rsidR="00FB5D5E" w:rsidRDefault="00FB5D5E" w:rsidP="00FB5D5E">
      <w:pPr>
        <w:pStyle w:val="dC-CommandLine"/>
      </w:pPr>
    </w:p>
    <w:p w14:paraId="7C7CE564" w14:textId="77777777" w:rsidR="00FB5D5E" w:rsidRDefault="00FB5D5E" w:rsidP="00FB5D5E">
      <w:pPr>
        <w:pStyle w:val="dC-CommandLine"/>
      </w:pPr>
    </w:p>
    <w:p w14:paraId="3C2C6CCF" w14:textId="1AFF9A87" w:rsidR="006F63C2" w:rsidRDefault="008E1DD9" w:rsidP="006F63C2">
      <w:pPr>
        <w:pStyle w:val="dC-CommandLine"/>
      </w:pPr>
      <w:r>
        <w:t>[root@ansible NSO-Playbooks</w:t>
      </w:r>
      <w:r w:rsidR="00FB5D5E">
        <w:t>]#</w:t>
      </w:r>
      <w:r w:rsidR="006F63C2" w:rsidRPr="006F63C2">
        <w:t xml:space="preserve"> </w:t>
      </w:r>
      <w:r w:rsidR="006F63C2" w:rsidRPr="00BB177C">
        <w:rPr>
          <w:b/>
        </w:rPr>
        <w:t>ansible-playbook query-hostname-xrv.yaml -v</w:t>
      </w:r>
    </w:p>
    <w:p w14:paraId="6EDCEE1B" w14:textId="77777777" w:rsidR="000804B5" w:rsidRDefault="000804B5" w:rsidP="000804B5">
      <w:pPr>
        <w:pStyle w:val="dC-CommandLine"/>
      </w:pPr>
      <w:r>
        <w:t>Using /root/playbooks/NSO-Playbooks/ansible.cfg as config file</w:t>
      </w:r>
    </w:p>
    <w:p w14:paraId="2CA77A85" w14:textId="77777777" w:rsidR="000804B5" w:rsidRDefault="000804B5" w:rsidP="000804B5">
      <w:pPr>
        <w:pStyle w:val="dC-CommandLine"/>
      </w:pPr>
      <w:r>
        <w:t xml:space="preserve"> [WARNING]: Unable to parse /root/playbooks/NSO-Playbooks/inventory/inventory as an inventory source</w:t>
      </w:r>
    </w:p>
    <w:p w14:paraId="30140BC5" w14:textId="77777777" w:rsidR="000804B5" w:rsidRDefault="000804B5" w:rsidP="000804B5">
      <w:pPr>
        <w:pStyle w:val="dC-CommandLine"/>
      </w:pPr>
      <w:r>
        <w:t xml:space="preserve"> [WARNING]: No inventory was parsed, only implicit localhost is available</w:t>
      </w:r>
    </w:p>
    <w:p w14:paraId="0C145B0A" w14:textId="77777777" w:rsidR="000804B5" w:rsidRDefault="000804B5" w:rsidP="000804B5">
      <w:pPr>
        <w:pStyle w:val="dC-CommandLine"/>
      </w:pPr>
      <w:r>
        <w:t xml:space="preserve"> [WARNING]: provided hosts list is empty, only localhost is available. Note that the implicit localhost does not match 'all'</w:t>
      </w:r>
    </w:p>
    <w:p w14:paraId="03F53347" w14:textId="77777777" w:rsidR="000804B5" w:rsidRDefault="000804B5" w:rsidP="000804B5">
      <w:pPr>
        <w:pStyle w:val="dC-CommandLine"/>
      </w:pPr>
    </w:p>
    <w:p w14:paraId="70BCD773" w14:textId="77777777" w:rsidR="000804B5" w:rsidRDefault="000804B5" w:rsidP="000804B5">
      <w:pPr>
        <w:pStyle w:val="dC-CommandLine"/>
      </w:pPr>
      <w:r>
        <w:t>PLAY [Query hostname on XRv] ************************************************************************************************************************************************************</w:t>
      </w:r>
    </w:p>
    <w:p w14:paraId="17A23A82" w14:textId="77777777" w:rsidR="000804B5" w:rsidRDefault="000804B5" w:rsidP="000804B5">
      <w:pPr>
        <w:pStyle w:val="dC-CommandLine"/>
      </w:pPr>
    </w:p>
    <w:p w14:paraId="45AB5E13" w14:textId="77777777" w:rsidR="000804B5" w:rsidRDefault="000804B5" w:rsidP="000804B5">
      <w:pPr>
        <w:pStyle w:val="dC-CommandLine"/>
      </w:pPr>
      <w:r>
        <w:t>TASK [Query hostname] *******************************************************************************************************************************************************************</w:t>
      </w:r>
    </w:p>
    <w:p w14:paraId="5A44D85E" w14:textId="77777777" w:rsidR="000804B5" w:rsidRDefault="000804B5" w:rsidP="000804B5">
      <w:pPr>
        <w:pStyle w:val="dC-CommandLine"/>
      </w:pPr>
      <w:r>
        <w:t>ok: [localhost] =&gt; {"changed": false, "output": [["</w:t>
      </w:r>
      <w:r w:rsidRPr="000804B5">
        <w:rPr>
          <w:color w:val="FF0000"/>
        </w:rPr>
        <w:t>xrv9k</w:t>
      </w:r>
      <w:r>
        <w:t>"]]}</w:t>
      </w:r>
    </w:p>
    <w:p w14:paraId="1E2D6358" w14:textId="77777777" w:rsidR="000804B5" w:rsidRDefault="000804B5" w:rsidP="000804B5">
      <w:pPr>
        <w:pStyle w:val="dC-CommandLine"/>
      </w:pPr>
    </w:p>
    <w:p w14:paraId="4E48EE9A" w14:textId="77777777" w:rsidR="000804B5" w:rsidRDefault="000804B5" w:rsidP="000804B5">
      <w:pPr>
        <w:pStyle w:val="dC-CommandLine"/>
      </w:pPr>
      <w:r>
        <w:t>PLAY RECAP ******************************************************************************************************************************************************************************</w:t>
      </w:r>
    </w:p>
    <w:p w14:paraId="2368D65F" w14:textId="77777777" w:rsidR="000804B5" w:rsidRDefault="000804B5" w:rsidP="000804B5">
      <w:pPr>
        <w:pStyle w:val="dC-CommandLine"/>
      </w:pPr>
      <w:r>
        <w:t xml:space="preserve">localhost                  : ok=1    changed=0    unreachable=0    failed=0 </w:t>
      </w:r>
    </w:p>
    <w:p w14:paraId="46CB4072" w14:textId="77777777" w:rsidR="00BB177C" w:rsidRDefault="00BB177C" w:rsidP="00006CDF"/>
    <w:p w14:paraId="7E7440B5" w14:textId="77777777" w:rsidR="00BB177C" w:rsidRPr="00006CDF" w:rsidRDefault="00BB177C" w:rsidP="00006CDF"/>
    <w:p w14:paraId="7DB3E06C" w14:textId="25FEECE7" w:rsidR="00EE6BC8" w:rsidRPr="00EE6BC8" w:rsidRDefault="00BB177C" w:rsidP="00EE6BC8">
      <w:pPr>
        <w:pStyle w:val="dC-Normal"/>
        <w:numPr>
          <w:ilvl w:val="0"/>
          <w:numId w:val="29"/>
        </w:numPr>
        <w:rPr>
          <w:b/>
        </w:rPr>
      </w:pPr>
      <w:r w:rsidRPr="00BB177C">
        <w:rPr>
          <w:b/>
        </w:rPr>
        <w:t>View and execu</w:t>
      </w:r>
      <w:r>
        <w:rPr>
          <w:b/>
        </w:rPr>
        <w:t xml:space="preserve">te </w:t>
      </w:r>
      <w:r w:rsidR="00643EEB">
        <w:rPr>
          <w:b/>
        </w:rPr>
        <w:t xml:space="preserve">the </w:t>
      </w:r>
      <w:r>
        <w:rPr>
          <w:b/>
        </w:rPr>
        <w:t>“check-sync</w:t>
      </w:r>
      <w:r w:rsidR="00643EEB">
        <w:rPr>
          <w:b/>
        </w:rPr>
        <w:t>-playbook.yaml</w:t>
      </w:r>
      <w:r>
        <w:rPr>
          <w:b/>
        </w:rPr>
        <w:t xml:space="preserve">” </w:t>
      </w:r>
      <w:r w:rsidR="00643EEB">
        <w:rPr>
          <w:b/>
        </w:rPr>
        <w:t>playbook (action module example)</w:t>
      </w:r>
      <w:r>
        <w:rPr>
          <w:b/>
        </w:rPr>
        <w:t xml:space="preserve">- </w:t>
      </w:r>
      <w:r w:rsidR="00A37911">
        <w:t xml:space="preserve">This </w:t>
      </w:r>
      <w:r w:rsidR="00643EEB">
        <w:t>playbook</w:t>
      </w:r>
      <w:r w:rsidR="00A37911">
        <w:t xml:space="preserve"> has two actions</w:t>
      </w:r>
      <w:r w:rsidR="00643EEB">
        <w:t>.</w:t>
      </w:r>
      <w:r w:rsidR="00A37911">
        <w:t xml:space="preserve"> </w:t>
      </w:r>
      <w:r w:rsidR="00643EEB">
        <w:t>F</w:t>
      </w:r>
      <w:r w:rsidR="00A37911">
        <w:t>irst</w:t>
      </w:r>
      <w:r w:rsidR="00643EEB">
        <w:t>,</w:t>
      </w:r>
      <w:r w:rsidR="00A37911">
        <w:t xml:space="preserve"> it check-syncs with the </w:t>
      </w:r>
      <w:r w:rsidR="00643EEB">
        <w:t>XRv</w:t>
      </w:r>
      <w:r w:rsidR="00A37911">
        <w:t>. If the state is out-of-sync, it will then perform a sync-from and bring the device back in-sync. Is</w:t>
      </w:r>
      <w:r>
        <w:t xml:space="preserve"> the NSO CDB in-sync with the device?</w:t>
      </w:r>
      <w:r w:rsidR="00EE6BC8">
        <w:t xml:space="preserve"> If it was not in-sync, it should be after running the playbook.</w:t>
      </w:r>
    </w:p>
    <w:p w14:paraId="4B5E5B77" w14:textId="5C72C275" w:rsidR="00A37911" w:rsidRDefault="008E1DD9" w:rsidP="00A37911">
      <w:pPr>
        <w:pStyle w:val="dC-CommandLine"/>
      </w:pPr>
      <w:r>
        <w:t>[root@ansible NSO-P</w:t>
      </w:r>
      <w:r w:rsidR="00A37911">
        <w:t xml:space="preserve">laybooks]# </w:t>
      </w:r>
      <w:r w:rsidR="00A37911" w:rsidRPr="00A37911">
        <w:rPr>
          <w:b/>
        </w:rPr>
        <w:t>cat check-sync-playbook.yaml</w:t>
      </w:r>
      <w:r w:rsidR="00A37911">
        <w:t xml:space="preserve"> </w:t>
      </w:r>
    </w:p>
    <w:p w14:paraId="7DE7CF73" w14:textId="77777777" w:rsidR="00A37911" w:rsidRDefault="00A37911" w:rsidP="00A37911">
      <w:pPr>
        <w:pStyle w:val="dC-CommandLine"/>
      </w:pPr>
      <w:r>
        <w:t>---</w:t>
      </w:r>
    </w:p>
    <w:p w14:paraId="410E6C35" w14:textId="77777777" w:rsidR="00A37911" w:rsidRDefault="00A37911" w:rsidP="00A37911">
      <w:pPr>
        <w:pStyle w:val="dC-CommandLine"/>
      </w:pPr>
    </w:p>
    <w:p w14:paraId="615A09CA" w14:textId="77777777" w:rsidR="00A37911" w:rsidRDefault="00A37911" w:rsidP="00A37911">
      <w:pPr>
        <w:pStyle w:val="dC-CommandLine"/>
      </w:pPr>
      <w:r>
        <w:t>- name: Check-sync, then sync-from if necessary</w:t>
      </w:r>
    </w:p>
    <w:p w14:paraId="563670BC" w14:textId="77777777" w:rsidR="00A37911" w:rsidRDefault="00A37911" w:rsidP="00A37911">
      <w:pPr>
        <w:pStyle w:val="dC-CommandLine"/>
      </w:pPr>
      <w:r>
        <w:t xml:space="preserve">  hosts: localhost</w:t>
      </w:r>
    </w:p>
    <w:p w14:paraId="018FBAC9" w14:textId="77777777" w:rsidR="00A37911" w:rsidRDefault="00A37911" w:rsidP="00A37911">
      <w:pPr>
        <w:pStyle w:val="dC-CommandLine"/>
      </w:pPr>
      <w:r>
        <w:t xml:space="preserve">  connection: local</w:t>
      </w:r>
    </w:p>
    <w:p w14:paraId="01FD665F" w14:textId="77777777" w:rsidR="00A37911" w:rsidRDefault="00A37911" w:rsidP="00A37911">
      <w:pPr>
        <w:pStyle w:val="dC-CommandLine"/>
      </w:pPr>
      <w:r>
        <w:t xml:space="preserve">  gather_facts: no</w:t>
      </w:r>
    </w:p>
    <w:p w14:paraId="714D0A93" w14:textId="77777777" w:rsidR="00A37911" w:rsidRDefault="00A37911" w:rsidP="00A37911">
      <w:pPr>
        <w:pStyle w:val="dC-CommandLine"/>
      </w:pPr>
    </w:p>
    <w:p w14:paraId="339B9A5B" w14:textId="77777777" w:rsidR="00A37911" w:rsidRPr="00B45F0C" w:rsidRDefault="00A37911" w:rsidP="00A37911">
      <w:pPr>
        <w:pStyle w:val="dC-CommandLine"/>
        <w:rPr>
          <w:lang w:val="sv-SE"/>
        </w:rPr>
      </w:pPr>
      <w:r>
        <w:t xml:space="preserve">  </w:t>
      </w:r>
      <w:r w:rsidRPr="00B45F0C">
        <w:rPr>
          <w:lang w:val="sv-SE"/>
        </w:rPr>
        <w:t>vars_files:</w:t>
      </w:r>
    </w:p>
    <w:p w14:paraId="737D6468" w14:textId="77777777" w:rsidR="00A37911" w:rsidRPr="00B45F0C" w:rsidRDefault="00A37911" w:rsidP="00A37911">
      <w:pPr>
        <w:pStyle w:val="dC-CommandLine"/>
        <w:rPr>
          <w:lang w:val="sv-SE"/>
        </w:rPr>
      </w:pPr>
      <w:r w:rsidRPr="00B45F0C">
        <w:rPr>
          <w:lang w:val="sv-SE"/>
        </w:rPr>
        <w:t xml:space="preserve">    - vars.yaml</w:t>
      </w:r>
    </w:p>
    <w:p w14:paraId="2C81D155" w14:textId="77777777" w:rsidR="00A37911" w:rsidRPr="00B45F0C" w:rsidRDefault="00A37911" w:rsidP="00A37911">
      <w:pPr>
        <w:pStyle w:val="dC-CommandLine"/>
        <w:rPr>
          <w:lang w:val="sv-SE"/>
        </w:rPr>
      </w:pPr>
    </w:p>
    <w:p w14:paraId="0B4884EC" w14:textId="77777777" w:rsidR="00A37911" w:rsidRPr="00B45F0C" w:rsidRDefault="00A37911" w:rsidP="00A37911">
      <w:pPr>
        <w:pStyle w:val="dC-CommandLine"/>
        <w:rPr>
          <w:lang w:val="sv-SE"/>
        </w:rPr>
      </w:pPr>
    </w:p>
    <w:p w14:paraId="781FF971" w14:textId="77777777" w:rsidR="00A37911" w:rsidRPr="00B45F0C" w:rsidRDefault="00A37911" w:rsidP="00A37911">
      <w:pPr>
        <w:pStyle w:val="dC-CommandLine"/>
        <w:rPr>
          <w:lang w:val="sv-SE"/>
        </w:rPr>
      </w:pPr>
      <w:r w:rsidRPr="00B45F0C">
        <w:rPr>
          <w:lang w:val="sv-SE"/>
        </w:rPr>
        <w:t xml:space="preserve">  tasks:</w:t>
      </w:r>
    </w:p>
    <w:p w14:paraId="7DB16E97" w14:textId="77777777" w:rsidR="00A37911" w:rsidRPr="00B45F0C" w:rsidRDefault="00A37911" w:rsidP="00A37911">
      <w:pPr>
        <w:pStyle w:val="dC-CommandLine"/>
        <w:rPr>
          <w:lang w:val="sv-SE"/>
        </w:rPr>
      </w:pPr>
    </w:p>
    <w:p w14:paraId="1AEC9184" w14:textId="77777777" w:rsidR="00A37911" w:rsidRDefault="00A37911" w:rsidP="00A37911">
      <w:pPr>
        <w:pStyle w:val="dC-CommandLine"/>
      </w:pPr>
      <w:r w:rsidRPr="00B45F0C">
        <w:rPr>
          <w:lang w:val="sv-SE"/>
        </w:rPr>
        <w:t xml:space="preserve">  </w:t>
      </w:r>
      <w:r>
        <w:t>- name: Do check-sync</w:t>
      </w:r>
    </w:p>
    <w:p w14:paraId="009735C5" w14:textId="77777777" w:rsidR="00A37911" w:rsidRDefault="00A37911" w:rsidP="00A37911">
      <w:pPr>
        <w:pStyle w:val="dC-CommandLine"/>
      </w:pPr>
      <w:r>
        <w:t xml:space="preserve">    nso_action:</w:t>
      </w:r>
    </w:p>
    <w:p w14:paraId="43F67E9D" w14:textId="77777777" w:rsidR="00A37911" w:rsidRDefault="00A37911" w:rsidP="00A37911">
      <w:pPr>
        <w:pStyle w:val="dC-CommandLine"/>
      </w:pPr>
      <w:r>
        <w:t xml:space="preserve">      url: '{{ url }}'</w:t>
      </w:r>
    </w:p>
    <w:p w14:paraId="626421C7" w14:textId="77777777" w:rsidR="00A37911" w:rsidRDefault="00A37911" w:rsidP="00A37911">
      <w:pPr>
        <w:pStyle w:val="dC-CommandLine"/>
      </w:pPr>
      <w:r>
        <w:t xml:space="preserve">      username: '{{ username }}'</w:t>
      </w:r>
    </w:p>
    <w:p w14:paraId="3670C54E" w14:textId="77777777" w:rsidR="00A37911" w:rsidRDefault="00A37911" w:rsidP="00A37911">
      <w:pPr>
        <w:pStyle w:val="dC-CommandLine"/>
      </w:pPr>
      <w:r>
        <w:t xml:space="preserve">      password: '{{ password }}'</w:t>
      </w:r>
    </w:p>
    <w:p w14:paraId="1F4E1E66" w14:textId="77777777" w:rsidR="00A37911" w:rsidRDefault="00A37911" w:rsidP="00A37911">
      <w:pPr>
        <w:pStyle w:val="dC-CommandLine"/>
      </w:pPr>
      <w:r>
        <w:t xml:space="preserve">      path: /ncs:devices/device/{'{{ target }}'}/check-sync</w:t>
      </w:r>
    </w:p>
    <w:p w14:paraId="12F0F976" w14:textId="77777777" w:rsidR="00A37911" w:rsidRDefault="00A37911" w:rsidP="00A37911">
      <w:pPr>
        <w:pStyle w:val="dC-CommandLine"/>
      </w:pPr>
      <w:r>
        <w:t xml:space="preserve">      input: {}</w:t>
      </w:r>
    </w:p>
    <w:p w14:paraId="419EE581" w14:textId="77777777" w:rsidR="00A37911" w:rsidRDefault="00A37911" w:rsidP="00A37911">
      <w:pPr>
        <w:pStyle w:val="dC-CommandLine"/>
      </w:pPr>
      <w:r>
        <w:t xml:space="preserve">    register: status</w:t>
      </w:r>
    </w:p>
    <w:p w14:paraId="07D76434" w14:textId="77777777" w:rsidR="00A37911" w:rsidRDefault="00A37911" w:rsidP="00A37911">
      <w:pPr>
        <w:pStyle w:val="dC-CommandLine"/>
      </w:pPr>
    </w:p>
    <w:p w14:paraId="6D2BC64D" w14:textId="77777777" w:rsidR="00A37911" w:rsidRDefault="00A37911" w:rsidP="00A37911">
      <w:pPr>
        <w:pStyle w:val="dC-CommandLine"/>
      </w:pPr>
    </w:p>
    <w:p w14:paraId="436366A4" w14:textId="77777777" w:rsidR="00A37911" w:rsidRDefault="00A37911" w:rsidP="00A37911">
      <w:pPr>
        <w:pStyle w:val="dC-CommandLine"/>
      </w:pPr>
      <w:r>
        <w:t xml:space="preserve">  - name: Do sync-from if out of sync</w:t>
      </w:r>
    </w:p>
    <w:p w14:paraId="5765865B" w14:textId="77777777" w:rsidR="00A37911" w:rsidRDefault="00A37911" w:rsidP="00A37911">
      <w:pPr>
        <w:pStyle w:val="dC-CommandLine"/>
      </w:pPr>
      <w:r>
        <w:t xml:space="preserve">    nso_action:</w:t>
      </w:r>
    </w:p>
    <w:p w14:paraId="6CE036A9" w14:textId="77777777" w:rsidR="00A37911" w:rsidRDefault="00A37911" w:rsidP="00A37911">
      <w:pPr>
        <w:pStyle w:val="dC-CommandLine"/>
      </w:pPr>
      <w:r>
        <w:t xml:space="preserve">      url: '{{ url }}'</w:t>
      </w:r>
    </w:p>
    <w:p w14:paraId="709DD6EB" w14:textId="77777777" w:rsidR="00A37911" w:rsidRDefault="00A37911" w:rsidP="00A37911">
      <w:pPr>
        <w:pStyle w:val="dC-CommandLine"/>
      </w:pPr>
      <w:r>
        <w:t xml:space="preserve">      username: '{{ username }}'</w:t>
      </w:r>
    </w:p>
    <w:p w14:paraId="724AFA5E" w14:textId="77777777" w:rsidR="00A37911" w:rsidRDefault="00A37911" w:rsidP="00A37911">
      <w:pPr>
        <w:pStyle w:val="dC-CommandLine"/>
      </w:pPr>
      <w:r>
        <w:t xml:space="preserve">      password: '{{ password }}'</w:t>
      </w:r>
    </w:p>
    <w:p w14:paraId="4173D1DF" w14:textId="77777777" w:rsidR="00A37911" w:rsidRDefault="00A37911" w:rsidP="00A37911">
      <w:pPr>
        <w:pStyle w:val="dC-CommandLine"/>
      </w:pPr>
      <w:r>
        <w:t xml:space="preserve">      path: /ncs:devices/device/{'{{ target }}'}/sync-from</w:t>
      </w:r>
    </w:p>
    <w:p w14:paraId="13473D3E" w14:textId="77777777" w:rsidR="00A37911" w:rsidRDefault="00A37911" w:rsidP="00A37911">
      <w:pPr>
        <w:pStyle w:val="dC-CommandLine"/>
      </w:pPr>
      <w:r>
        <w:t xml:space="preserve">      input: {}</w:t>
      </w:r>
    </w:p>
    <w:p w14:paraId="2F053636" w14:textId="77777777" w:rsidR="00A37911" w:rsidRDefault="00A37911" w:rsidP="00A37911">
      <w:pPr>
        <w:pStyle w:val="dC-CommandLine"/>
      </w:pPr>
      <w:r>
        <w:t xml:space="preserve">    when: status.output[0].value != "in-sync"</w:t>
      </w:r>
    </w:p>
    <w:p w14:paraId="75FD826A" w14:textId="77777777" w:rsidR="00A37911" w:rsidRDefault="00A37911" w:rsidP="00A37911">
      <w:pPr>
        <w:pStyle w:val="dC-CommandLine"/>
      </w:pPr>
    </w:p>
    <w:p w14:paraId="2261716A" w14:textId="44FF4A87" w:rsidR="00BB177C" w:rsidRDefault="008E1DD9" w:rsidP="00A37911">
      <w:pPr>
        <w:pStyle w:val="dC-CommandLine"/>
      </w:pPr>
      <w:r>
        <w:t>[root@ansible NSO-P</w:t>
      </w:r>
      <w:r w:rsidR="00A37911">
        <w:t>laybooks]#</w:t>
      </w:r>
    </w:p>
    <w:p w14:paraId="64C96657" w14:textId="36BFA004" w:rsidR="00A37911" w:rsidRDefault="008E1DD9" w:rsidP="00A37911">
      <w:pPr>
        <w:pStyle w:val="dC-CommandLine"/>
      </w:pPr>
      <w:r>
        <w:t>[root@ansible NSO-P</w:t>
      </w:r>
      <w:r w:rsidR="00A37911">
        <w:t xml:space="preserve">laybooks]# </w:t>
      </w:r>
      <w:r w:rsidR="00A37911" w:rsidRPr="00A37911">
        <w:rPr>
          <w:b/>
        </w:rPr>
        <w:t>ansible-playbook check-sync-playbook.yaml -v</w:t>
      </w:r>
    </w:p>
    <w:p w14:paraId="1D67F4F8" w14:textId="65EC212D" w:rsidR="00A37911" w:rsidRDefault="00A37911" w:rsidP="00A37911">
      <w:pPr>
        <w:pStyle w:val="dC-CommandLine"/>
      </w:pPr>
      <w:r>
        <w:t>Using /root/playbooks/</w:t>
      </w:r>
      <w:r w:rsidR="00F36EE8">
        <w:t>NSO-Playbooks/</w:t>
      </w:r>
      <w:r>
        <w:t>ansible.cfg as config file</w:t>
      </w:r>
    </w:p>
    <w:p w14:paraId="382D8E02" w14:textId="77777777" w:rsidR="00A37911" w:rsidRDefault="00A37911" w:rsidP="00A37911">
      <w:pPr>
        <w:pStyle w:val="dC-CommandLine"/>
      </w:pPr>
      <w:r>
        <w:t xml:space="preserve"> [WARNING]: Unable to parse /root/playbooks/inventory/inventory as an inventory source</w:t>
      </w:r>
    </w:p>
    <w:p w14:paraId="46ADBA3E" w14:textId="77777777" w:rsidR="00A37911" w:rsidRDefault="00A37911" w:rsidP="00A37911">
      <w:pPr>
        <w:pStyle w:val="dC-CommandLine"/>
      </w:pPr>
      <w:r>
        <w:t xml:space="preserve"> [WARNING]: No inventory was parsed, only implicit localhost is available</w:t>
      </w:r>
    </w:p>
    <w:p w14:paraId="11CEBC5C" w14:textId="77777777" w:rsidR="00A37911" w:rsidRDefault="00A37911" w:rsidP="00A37911">
      <w:pPr>
        <w:pStyle w:val="dC-CommandLine"/>
      </w:pPr>
      <w:r>
        <w:t xml:space="preserve"> [WARNING]: provided hosts list is empty, only localhost is available. Note that the implicit localhost does not match 'all'</w:t>
      </w:r>
    </w:p>
    <w:p w14:paraId="431CD51C" w14:textId="77777777" w:rsidR="00A37911" w:rsidRDefault="00A37911" w:rsidP="00A37911">
      <w:pPr>
        <w:pStyle w:val="dC-CommandLine"/>
      </w:pPr>
    </w:p>
    <w:p w14:paraId="44287C25" w14:textId="77777777" w:rsidR="00A37911" w:rsidRDefault="00A37911" w:rsidP="00A37911">
      <w:pPr>
        <w:pStyle w:val="dC-CommandLine"/>
      </w:pPr>
      <w:r>
        <w:t>PLAY [Check-sync, then sync-from if necessary] *************************************************************************************************************************************************************************************</w:t>
      </w:r>
    </w:p>
    <w:p w14:paraId="602F83A3" w14:textId="77777777" w:rsidR="00A37911" w:rsidRDefault="00A37911" w:rsidP="00A37911">
      <w:pPr>
        <w:pStyle w:val="dC-CommandLine"/>
      </w:pPr>
    </w:p>
    <w:p w14:paraId="19D9E925" w14:textId="77777777" w:rsidR="00A37911" w:rsidRDefault="00A37911" w:rsidP="00A37911">
      <w:pPr>
        <w:pStyle w:val="dC-CommandLine"/>
      </w:pPr>
      <w:r>
        <w:t>TASK [Do check-sync] ***************************************************************************************************************************************************************************************************************</w:t>
      </w:r>
    </w:p>
    <w:p w14:paraId="57D1FD9E" w14:textId="77777777" w:rsidR="00A37911" w:rsidRDefault="00A37911" w:rsidP="00A37911">
      <w:pPr>
        <w:pStyle w:val="dC-CommandLine"/>
      </w:pPr>
      <w:r>
        <w:t>changed: [localhost] =&gt; {"changed": true, "output": [{"name": "result", "value": "</w:t>
      </w:r>
      <w:r w:rsidRPr="00A37911">
        <w:rPr>
          <w:color w:val="FF0000"/>
        </w:rPr>
        <w:t>in-sync</w:t>
      </w:r>
      <w:r>
        <w:t>"}]}</w:t>
      </w:r>
    </w:p>
    <w:p w14:paraId="2DFB73B0" w14:textId="77777777" w:rsidR="00A37911" w:rsidRDefault="00A37911" w:rsidP="00A37911">
      <w:pPr>
        <w:pStyle w:val="dC-CommandLine"/>
      </w:pPr>
    </w:p>
    <w:p w14:paraId="2291DFE3" w14:textId="77777777" w:rsidR="00A37911" w:rsidRDefault="00A37911" w:rsidP="00A37911">
      <w:pPr>
        <w:pStyle w:val="dC-CommandLine"/>
      </w:pPr>
      <w:r>
        <w:t>TASK [Do sync-from if out of sync] *************************************************************************************************************************************************************************************************</w:t>
      </w:r>
    </w:p>
    <w:p w14:paraId="5146BCBD" w14:textId="77777777" w:rsidR="00A37911" w:rsidRDefault="00A37911" w:rsidP="00A37911">
      <w:pPr>
        <w:pStyle w:val="dC-CommandLine"/>
      </w:pPr>
      <w:r>
        <w:t>skipping: [localhost] =&gt; {"changed": false, "skip_reason": "Conditional result was False"}</w:t>
      </w:r>
    </w:p>
    <w:p w14:paraId="21C37E1F" w14:textId="77777777" w:rsidR="00A37911" w:rsidRDefault="00A37911" w:rsidP="00A37911">
      <w:pPr>
        <w:pStyle w:val="dC-CommandLine"/>
      </w:pPr>
    </w:p>
    <w:p w14:paraId="63CA2E78" w14:textId="77777777" w:rsidR="00A37911" w:rsidRDefault="00A37911" w:rsidP="00A37911">
      <w:pPr>
        <w:pStyle w:val="dC-CommandLine"/>
      </w:pPr>
      <w:r>
        <w:t>PLAY RECAP *************************************************************************************************************************************************************************************************************************</w:t>
      </w:r>
    </w:p>
    <w:p w14:paraId="0A4297C4" w14:textId="5E65AF2C" w:rsidR="00A37911" w:rsidRPr="00BB177C" w:rsidRDefault="00A37911" w:rsidP="00A37911">
      <w:pPr>
        <w:pStyle w:val="dC-CommandLine"/>
      </w:pPr>
      <w:r>
        <w:t>localhost                  : ok=1    changed=1    unreachable=0    failed=0</w:t>
      </w:r>
    </w:p>
    <w:p w14:paraId="22842129" w14:textId="0F24E97D" w:rsidR="00A37911" w:rsidRDefault="00A37911" w:rsidP="00FE76A5">
      <w:pPr>
        <w:pStyle w:val="dC-Normal"/>
        <w:numPr>
          <w:ilvl w:val="0"/>
          <w:numId w:val="29"/>
        </w:numPr>
      </w:pPr>
      <w:r w:rsidRPr="002F21A3">
        <w:rPr>
          <w:b/>
        </w:rPr>
        <w:t>Change the router config out-of-band to force a</w:t>
      </w:r>
      <w:r w:rsidR="007D379C" w:rsidRPr="002F21A3">
        <w:rPr>
          <w:b/>
        </w:rPr>
        <w:t>n</w:t>
      </w:r>
      <w:r w:rsidRPr="002F21A3">
        <w:rPr>
          <w:b/>
        </w:rPr>
        <w:t xml:space="preserve"> out-of-sync condition and </w:t>
      </w:r>
      <w:r w:rsidR="00643EEB" w:rsidRPr="002F21A3">
        <w:rPr>
          <w:b/>
        </w:rPr>
        <w:t xml:space="preserve">then </w:t>
      </w:r>
      <w:r w:rsidRPr="002F21A3">
        <w:rPr>
          <w:b/>
        </w:rPr>
        <w:t>re-run the above module</w:t>
      </w:r>
      <w:r w:rsidR="00DC6B37">
        <w:rPr>
          <w:b/>
        </w:rPr>
        <w:t>-</w:t>
      </w:r>
      <w:r>
        <w:t>. Access th</w:t>
      </w:r>
      <w:r w:rsidR="00B61D1F">
        <w:t xml:space="preserve">e XRv1 via </w:t>
      </w:r>
      <w:r w:rsidR="00637045">
        <w:t>ssh</w:t>
      </w:r>
      <w:r w:rsidR="004E0BA3">
        <w:t xml:space="preserve"> </w:t>
      </w:r>
      <w:r w:rsidR="00637045">
        <w:t>cisco@</w:t>
      </w:r>
      <w:r w:rsidR="00B61D1F">
        <w:t>198.18.134.</w:t>
      </w:r>
      <w:r w:rsidR="00637045">
        <w:t>63</w:t>
      </w:r>
      <w:r w:rsidR="007D379C">
        <w:t xml:space="preserve"> with another terminal session from your laptop</w:t>
      </w:r>
      <w:r w:rsidR="00B61D1F">
        <w:t>:</w:t>
      </w:r>
    </w:p>
    <w:p w14:paraId="77FE3B77" w14:textId="17FD233B" w:rsidR="00637045" w:rsidRDefault="00637045" w:rsidP="00637045">
      <w:pPr>
        <w:pStyle w:val="dC-CommandLine"/>
      </w:pPr>
      <w:r>
        <w:t xml:space="preserve">johnmullooly$ </w:t>
      </w:r>
      <w:r w:rsidRPr="00637045">
        <w:rPr>
          <w:b/>
        </w:rPr>
        <w:t>ssh cisco@198.18.134.63</w:t>
      </w:r>
    </w:p>
    <w:p w14:paraId="6F3C2DF4" w14:textId="77777777" w:rsidR="00637045" w:rsidRDefault="00637045" w:rsidP="00637045">
      <w:pPr>
        <w:pStyle w:val="dC-CommandLine"/>
      </w:pPr>
      <w:r>
        <w:t>The authenticity of host '198.18.134.63 (198.18.134.63)' can't be established.</w:t>
      </w:r>
    </w:p>
    <w:p w14:paraId="72BBCEDE" w14:textId="77777777" w:rsidR="00637045" w:rsidRDefault="00637045" w:rsidP="00637045">
      <w:pPr>
        <w:pStyle w:val="dC-CommandLine"/>
      </w:pPr>
      <w:r>
        <w:t>RSA key fingerprint is SHA256:P1R9zHyVykcOUsAxcmhsD+cBL3k1DMw7Bj5b3/lYLZg.</w:t>
      </w:r>
    </w:p>
    <w:p w14:paraId="29FC03C6" w14:textId="77777777" w:rsidR="00637045" w:rsidRPr="00637045" w:rsidRDefault="00637045" w:rsidP="00637045">
      <w:pPr>
        <w:pStyle w:val="dC-CommandLine"/>
        <w:rPr>
          <w:b/>
        </w:rPr>
      </w:pPr>
      <w:r>
        <w:t xml:space="preserve">Are you sure you want to continue connecting (yes/no)? </w:t>
      </w:r>
      <w:r w:rsidRPr="00637045">
        <w:rPr>
          <w:b/>
        </w:rPr>
        <w:t>yes</w:t>
      </w:r>
    </w:p>
    <w:p w14:paraId="442996C6" w14:textId="77777777" w:rsidR="00637045" w:rsidRDefault="00637045" w:rsidP="00637045">
      <w:pPr>
        <w:pStyle w:val="dC-CommandLine"/>
      </w:pPr>
      <w:r>
        <w:t>Warning: Permanently added '198.18.134.63' (RSA) to the list of known hosts.</w:t>
      </w:r>
    </w:p>
    <w:p w14:paraId="0DEFC167" w14:textId="3587B04E" w:rsidR="00637045" w:rsidRPr="00637045" w:rsidRDefault="00637045" w:rsidP="00637045">
      <w:pPr>
        <w:pStyle w:val="dC-CommandLine"/>
      </w:pPr>
      <w:r w:rsidRPr="00637045">
        <w:lastRenderedPageBreak/>
        <w:t>Password:</w:t>
      </w:r>
      <w:r w:rsidRPr="00637045">
        <w:rPr>
          <w:b/>
        </w:rPr>
        <w:t>cisco</w:t>
      </w:r>
    </w:p>
    <w:p w14:paraId="6BA1D024" w14:textId="77777777" w:rsidR="007D379C" w:rsidRDefault="007D379C" w:rsidP="007D379C">
      <w:pPr>
        <w:pStyle w:val="dC-CommandLine"/>
      </w:pPr>
    </w:p>
    <w:p w14:paraId="39BAE8FE" w14:textId="31838018" w:rsidR="007D379C" w:rsidRDefault="00702F70" w:rsidP="007D379C">
      <w:pPr>
        <w:pStyle w:val="dC-CommandLine"/>
      </w:pPr>
      <w:r>
        <w:t>RP/0/RP0/CPU0:foo</w:t>
      </w:r>
      <w:r w:rsidR="007D379C">
        <w:t>#</w:t>
      </w:r>
      <w:r w:rsidR="007D379C" w:rsidRPr="007D379C">
        <w:rPr>
          <w:b/>
        </w:rPr>
        <w:t xml:space="preserve">config </w:t>
      </w:r>
    </w:p>
    <w:p w14:paraId="5289321D" w14:textId="77777777" w:rsidR="007D379C" w:rsidRDefault="007D379C" w:rsidP="007D379C">
      <w:pPr>
        <w:pStyle w:val="dC-CommandLine"/>
      </w:pPr>
      <w:r>
        <w:t>Fri Feb  2 17:21:36.821 UTC</w:t>
      </w:r>
    </w:p>
    <w:p w14:paraId="74545434" w14:textId="7D1A3B37" w:rsidR="007D379C" w:rsidRDefault="00702F70" w:rsidP="007D379C">
      <w:pPr>
        <w:pStyle w:val="dC-CommandLine"/>
      </w:pPr>
      <w:r>
        <w:t>RP/0/RP0/CPU0:foo</w:t>
      </w:r>
      <w:r w:rsidR="007D379C">
        <w:t>(config)#</w:t>
      </w:r>
      <w:r w:rsidR="007D379C" w:rsidRPr="007D379C">
        <w:rPr>
          <w:b/>
        </w:rPr>
        <w:t>hostname YankeesWin</w:t>
      </w:r>
      <w:r w:rsidR="007D379C">
        <w:t xml:space="preserve">   </w:t>
      </w:r>
    </w:p>
    <w:p w14:paraId="622F4EA4" w14:textId="7D4D67CE" w:rsidR="007D379C" w:rsidRPr="007D379C" w:rsidRDefault="00702F70" w:rsidP="007D379C">
      <w:pPr>
        <w:pStyle w:val="dC-CommandLine"/>
        <w:rPr>
          <w:b/>
        </w:rPr>
      </w:pPr>
      <w:r>
        <w:t>RP/0/RP0/CPU0:foo</w:t>
      </w:r>
      <w:r w:rsidR="007D379C">
        <w:t>(config)#</w:t>
      </w:r>
      <w:r w:rsidR="007D379C" w:rsidRPr="007D379C">
        <w:rPr>
          <w:b/>
        </w:rPr>
        <w:t>commit</w:t>
      </w:r>
    </w:p>
    <w:p w14:paraId="4BE8DE3E" w14:textId="77777777" w:rsidR="007D379C" w:rsidRDefault="007D379C" w:rsidP="007D379C">
      <w:pPr>
        <w:pStyle w:val="dC-CommandLine"/>
      </w:pPr>
      <w:r>
        <w:t>Fri Feb  2 17:22:30.834 UTC</w:t>
      </w:r>
    </w:p>
    <w:p w14:paraId="3FA2C33F" w14:textId="77777777" w:rsidR="007D379C" w:rsidRDefault="007D379C" w:rsidP="007D379C">
      <w:pPr>
        <w:pStyle w:val="dC-CommandLine"/>
      </w:pPr>
      <w:r>
        <w:t>RP/0/RP0/CPU0:YankeesWin(config)#</w:t>
      </w:r>
    </w:p>
    <w:p w14:paraId="4294355A" w14:textId="62290FBE" w:rsidR="00B61D1F" w:rsidRDefault="007D379C" w:rsidP="007D379C">
      <w:pPr>
        <w:pStyle w:val="dC-CommandLine"/>
      </w:pPr>
      <w:r>
        <w:t>RP/0/RP0/CPU0:YankeesWin(config)#</w:t>
      </w:r>
    </w:p>
    <w:p w14:paraId="61063A1E" w14:textId="77777777" w:rsidR="007D379C" w:rsidRDefault="007D379C" w:rsidP="007D379C">
      <w:pPr>
        <w:pStyle w:val="dC-CommandLine"/>
      </w:pPr>
    </w:p>
    <w:p w14:paraId="5553294D" w14:textId="58D5867F" w:rsidR="007D379C" w:rsidRDefault="007D379C" w:rsidP="002F21A3">
      <w:pPr>
        <w:pStyle w:val="dC-Normal"/>
        <w:ind w:left="360"/>
      </w:pPr>
      <w:r>
        <w:t xml:space="preserve">Return to the Ansible host and re-run the </w:t>
      </w:r>
      <w:r w:rsidR="00B8333F">
        <w:t xml:space="preserve">check-sync </w:t>
      </w:r>
      <w:r>
        <w:t>playbook</w:t>
      </w:r>
      <w:r w:rsidR="00643EEB">
        <w:t>, then</w:t>
      </w:r>
      <w:r w:rsidR="00B8333F">
        <w:t xml:space="preserve"> see if the out-of-sync was corrected. </w:t>
      </w:r>
    </w:p>
    <w:p w14:paraId="64058AD3" w14:textId="2679CD39" w:rsidR="00B8333F" w:rsidRDefault="008E1DD9" w:rsidP="00B8333F">
      <w:pPr>
        <w:pStyle w:val="dC-CommandLine"/>
      </w:pPr>
      <w:r>
        <w:t>[root@ansible NSO-P</w:t>
      </w:r>
      <w:r w:rsidR="00B8333F">
        <w:t xml:space="preserve">laybooks]# </w:t>
      </w:r>
      <w:r w:rsidR="00B8333F" w:rsidRPr="00B8333F">
        <w:rPr>
          <w:b/>
        </w:rPr>
        <w:t>ansible-playbook check-sync-playbook.yaml -v</w:t>
      </w:r>
    </w:p>
    <w:p w14:paraId="43ABAC66" w14:textId="692C7391" w:rsidR="00B8333F" w:rsidRDefault="00B8333F" w:rsidP="00B8333F">
      <w:pPr>
        <w:pStyle w:val="dC-CommandLine"/>
      </w:pPr>
      <w:r>
        <w:t>Using /root/playbooks/</w:t>
      </w:r>
      <w:r w:rsidR="00F36EE8">
        <w:t>NSO-Playbooks/</w:t>
      </w:r>
      <w:r>
        <w:t>ansible.cfg as config file</w:t>
      </w:r>
    </w:p>
    <w:p w14:paraId="2C01A68A" w14:textId="77777777" w:rsidR="00B8333F" w:rsidRDefault="00B8333F" w:rsidP="00B8333F">
      <w:pPr>
        <w:pStyle w:val="dC-CommandLine"/>
      </w:pPr>
      <w:r>
        <w:t xml:space="preserve"> [WARNING]: Unable to parse /root/playbooks/inventory/inventory as an inventory source</w:t>
      </w:r>
    </w:p>
    <w:p w14:paraId="565EBBAC" w14:textId="77777777" w:rsidR="00B8333F" w:rsidRDefault="00B8333F" w:rsidP="00B8333F">
      <w:pPr>
        <w:pStyle w:val="dC-CommandLine"/>
      </w:pPr>
      <w:r>
        <w:t xml:space="preserve"> [WARNING]: No inventory was parsed, only implicit localhost is available</w:t>
      </w:r>
    </w:p>
    <w:p w14:paraId="0B529087" w14:textId="77777777" w:rsidR="00B8333F" w:rsidRDefault="00B8333F" w:rsidP="00B8333F">
      <w:pPr>
        <w:pStyle w:val="dC-CommandLine"/>
      </w:pPr>
      <w:r>
        <w:t xml:space="preserve"> [WARNING]: provided hosts list is empty, only localhost is available. Note that the implicit localhost does not match 'all'</w:t>
      </w:r>
    </w:p>
    <w:p w14:paraId="797F32C0" w14:textId="77777777" w:rsidR="00B8333F" w:rsidRDefault="00B8333F" w:rsidP="00B8333F">
      <w:pPr>
        <w:pStyle w:val="dC-CommandLine"/>
      </w:pPr>
    </w:p>
    <w:p w14:paraId="1FCAFA4B" w14:textId="77777777" w:rsidR="00B8333F" w:rsidRDefault="00B8333F" w:rsidP="00B8333F">
      <w:pPr>
        <w:pStyle w:val="dC-CommandLine"/>
      </w:pPr>
      <w:r>
        <w:t>PLAY [Check-sync, then sync-from if necessary] *************************************************************************************************************************************************************************************</w:t>
      </w:r>
    </w:p>
    <w:p w14:paraId="48F0E38A" w14:textId="77777777" w:rsidR="00B8333F" w:rsidRDefault="00B8333F" w:rsidP="00B8333F">
      <w:pPr>
        <w:pStyle w:val="dC-CommandLine"/>
      </w:pPr>
    </w:p>
    <w:p w14:paraId="5C560C3C" w14:textId="77777777" w:rsidR="00B8333F" w:rsidRDefault="00B8333F" w:rsidP="00B8333F">
      <w:pPr>
        <w:pStyle w:val="dC-CommandLine"/>
      </w:pPr>
      <w:r>
        <w:t>TASK [Do check-sync] ***************************************************************************************************************************************************************************************************************</w:t>
      </w:r>
    </w:p>
    <w:p w14:paraId="6C20313C" w14:textId="77777777" w:rsidR="00B8333F" w:rsidRDefault="00B8333F" w:rsidP="00B8333F">
      <w:pPr>
        <w:pStyle w:val="dC-CommandLine"/>
      </w:pPr>
      <w:r>
        <w:t>changed: [localhost] =&gt; {"changed": true, "output": [{"name": "result", "value": "</w:t>
      </w:r>
      <w:r w:rsidRPr="00B8333F">
        <w:rPr>
          <w:color w:val="FF0000"/>
        </w:rPr>
        <w:t>out-of-sync</w:t>
      </w:r>
      <w:r>
        <w:t>"}, {"name": "info", "value": "got: 1000000058 expected: 1000000057\n"}]}</w:t>
      </w:r>
    </w:p>
    <w:p w14:paraId="2A0DCA07" w14:textId="77777777" w:rsidR="00B8333F" w:rsidRDefault="00B8333F" w:rsidP="00B8333F">
      <w:pPr>
        <w:pStyle w:val="dC-CommandLine"/>
      </w:pPr>
    </w:p>
    <w:p w14:paraId="6E0C3280" w14:textId="77777777" w:rsidR="00B8333F" w:rsidRDefault="00B8333F" w:rsidP="00B8333F">
      <w:pPr>
        <w:pStyle w:val="dC-CommandLine"/>
      </w:pPr>
      <w:r>
        <w:t>TASK [Do sync-from if out of sync] *************************************************************************************************************************************************************************************************</w:t>
      </w:r>
    </w:p>
    <w:p w14:paraId="64FA4F09" w14:textId="77777777" w:rsidR="00B8333F" w:rsidRDefault="00B8333F" w:rsidP="00B8333F">
      <w:pPr>
        <w:pStyle w:val="dC-CommandLine"/>
      </w:pPr>
      <w:r>
        <w:t>changed: [localhost] =&gt; {"</w:t>
      </w:r>
      <w:r w:rsidRPr="00B8333F">
        <w:rPr>
          <w:color w:val="FF0000"/>
        </w:rPr>
        <w:t>changed": true</w:t>
      </w:r>
      <w:r>
        <w:t>, "output": [{"name": "result", "value": "true"}]}</w:t>
      </w:r>
    </w:p>
    <w:p w14:paraId="71B6F3E5" w14:textId="77777777" w:rsidR="00B8333F" w:rsidRDefault="00B8333F" w:rsidP="00B8333F">
      <w:pPr>
        <w:pStyle w:val="dC-CommandLine"/>
      </w:pPr>
    </w:p>
    <w:p w14:paraId="12B77A0D" w14:textId="77777777" w:rsidR="00B8333F" w:rsidRDefault="00B8333F" w:rsidP="00B8333F">
      <w:pPr>
        <w:pStyle w:val="dC-CommandLine"/>
      </w:pPr>
      <w:r>
        <w:t>PLAY RECAP *************************************************************************************************************************************************************************************************************************</w:t>
      </w:r>
    </w:p>
    <w:p w14:paraId="23D200E4" w14:textId="77777777" w:rsidR="00B8333F" w:rsidRDefault="00B8333F" w:rsidP="00B8333F">
      <w:pPr>
        <w:pStyle w:val="dC-CommandLine"/>
      </w:pPr>
      <w:r>
        <w:t xml:space="preserve">localhost                  : ok=2    changed=2    unreachable=0    failed=0   </w:t>
      </w:r>
    </w:p>
    <w:p w14:paraId="4A78FF32" w14:textId="77777777" w:rsidR="00B8333F" w:rsidRDefault="00B8333F" w:rsidP="00B8333F">
      <w:pPr>
        <w:pStyle w:val="dC-CommandLine"/>
      </w:pPr>
    </w:p>
    <w:p w14:paraId="471F5598" w14:textId="5123897B" w:rsidR="00637045" w:rsidRDefault="008E1DD9" w:rsidP="002F21A3">
      <w:pPr>
        <w:pStyle w:val="dC-CommandLine"/>
      </w:pPr>
      <w:r>
        <w:t>[root@ansible NSO-P</w:t>
      </w:r>
      <w:r w:rsidR="00B8333F">
        <w:t>laybooks]#</w:t>
      </w:r>
    </w:p>
    <w:p w14:paraId="71C37305" w14:textId="5B5E22E1" w:rsidR="00637045" w:rsidRPr="00637045" w:rsidRDefault="00637045" w:rsidP="002F21A3">
      <w:pPr>
        <w:pStyle w:val="dC-Normal"/>
        <w:ind w:left="360"/>
      </w:pPr>
      <w:r>
        <w:t>Now run the query hostname playbook to see if the new name is returned from NSO.</w:t>
      </w:r>
    </w:p>
    <w:p w14:paraId="3EBA407D" w14:textId="7F797438" w:rsidR="00006CDF" w:rsidRDefault="00637045" w:rsidP="00FE76A5">
      <w:pPr>
        <w:pStyle w:val="dC-Normal"/>
        <w:numPr>
          <w:ilvl w:val="0"/>
          <w:numId w:val="29"/>
        </w:numPr>
      </w:pPr>
      <w:r>
        <w:rPr>
          <w:b/>
        </w:rPr>
        <w:t>S</w:t>
      </w:r>
      <w:r w:rsidR="00643EEB">
        <w:rPr>
          <w:b/>
        </w:rPr>
        <w:t>how module example</w:t>
      </w:r>
      <w:r w:rsidR="00BB177C">
        <w:t xml:space="preserve">- </w:t>
      </w:r>
      <w:r w:rsidR="003A597D">
        <w:t>Display all the</w:t>
      </w:r>
      <w:r w:rsidR="00006CDF">
        <w:t xml:space="preserve"> devices in the NSO device tree. There are other ways to do this, but this is a good example of the </w:t>
      </w:r>
      <w:r w:rsidR="00FC08A6">
        <w:t>“</w:t>
      </w:r>
      <w:r w:rsidR="00006CDF" w:rsidRPr="002F21A3">
        <w:rPr>
          <w:b/>
        </w:rPr>
        <w:t>show</w:t>
      </w:r>
      <w:r w:rsidR="00FC08A6">
        <w:t>”</w:t>
      </w:r>
      <w:r w:rsidR="00006CDF">
        <w:t xml:space="preserve"> module. This</w:t>
      </w:r>
      <w:r w:rsidR="00BB177C">
        <w:t xml:space="preserve"> output can be used </w:t>
      </w:r>
      <w:r w:rsidR="00643EEB">
        <w:t>in</w:t>
      </w:r>
      <w:r w:rsidR="00BB177C">
        <w:t xml:space="preserve"> a programmatic way to learn device names for the query module</w:t>
      </w:r>
      <w:r w:rsidR="00643EEB">
        <w:t xml:space="preserve"> (Ansible returns JSON)</w:t>
      </w:r>
      <w:r w:rsidR="00BB177C">
        <w:t xml:space="preserve">. A </w:t>
      </w:r>
      <w:r w:rsidR="00643EEB">
        <w:t>-</w:t>
      </w:r>
      <w:r w:rsidR="00BB177C">
        <w:t>vvv flag will pro</w:t>
      </w:r>
      <w:r w:rsidR="005578C1">
        <w:t>vide the most structured output (full output not shown below).</w:t>
      </w:r>
    </w:p>
    <w:p w14:paraId="53B1F3F3" w14:textId="5970D06D" w:rsidR="00B45F0C" w:rsidRDefault="00B45F0C" w:rsidP="00B45F0C">
      <w:pPr>
        <w:pStyle w:val="dC-CommandLine"/>
      </w:pPr>
      <w:r>
        <w:t xml:space="preserve">[root@ansible NSO-Playbooks]# </w:t>
      </w:r>
      <w:r w:rsidRPr="00B45F0C">
        <w:rPr>
          <w:b/>
        </w:rPr>
        <w:t>cat show-devices.yaml</w:t>
      </w:r>
    </w:p>
    <w:p w14:paraId="6CE889FD" w14:textId="77777777" w:rsidR="00B45F0C" w:rsidRDefault="00B45F0C" w:rsidP="00B45F0C">
      <w:pPr>
        <w:pStyle w:val="dC-CommandLine"/>
      </w:pPr>
      <w:r>
        <w:t>---</w:t>
      </w:r>
    </w:p>
    <w:p w14:paraId="3002B183" w14:textId="77777777" w:rsidR="00B45F0C" w:rsidRDefault="00B45F0C" w:rsidP="00B45F0C">
      <w:pPr>
        <w:pStyle w:val="dC-CommandLine"/>
      </w:pPr>
    </w:p>
    <w:p w14:paraId="7260B924" w14:textId="77777777" w:rsidR="00B45F0C" w:rsidRDefault="00B45F0C" w:rsidP="00B45F0C">
      <w:pPr>
        <w:pStyle w:val="dC-CommandLine"/>
      </w:pPr>
      <w:r>
        <w:t>- name: Show module test</w:t>
      </w:r>
    </w:p>
    <w:p w14:paraId="03AB9005" w14:textId="77777777" w:rsidR="00B45F0C" w:rsidRDefault="00B45F0C" w:rsidP="00B45F0C">
      <w:pPr>
        <w:pStyle w:val="dC-CommandLine"/>
      </w:pPr>
      <w:r>
        <w:t xml:space="preserve">  hosts: localhost</w:t>
      </w:r>
    </w:p>
    <w:p w14:paraId="67C0BFB2" w14:textId="77777777" w:rsidR="00B45F0C" w:rsidRDefault="00B45F0C" w:rsidP="00B45F0C">
      <w:pPr>
        <w:pStyle w:val="dC-CommandLine"/>
      </w:pPr>
      <w:r>
        <w:t xml:space="preserve">  connection: local</w:t>
      </w:r>
    </w:p>
    <w:p w14:paraId="6886EC20" w14:textId="77777777" w:rsidR="00B45F0C" w:rsidRDefault="00B45F0C" w:rsidP="00B45F0C">
      <w:pPr>
        <w:pStyle w:val="dC-CommandLine"/>
      </w:pPr>
      <w:r>
        <w:t xml:space="preserve">  gather_facts: no</w:t>
      </w:r>
    </w:p>
    <w:p w14:paraId="1B1D6703" w14:textId="77777777" w:rsidR="00B45F0C" w:rsidRDefault="00B45F0C" w:rsidP="00B45F0C">
      <w:pPr>
        <w:pStyle w:val="dC-CommandLine"/>
      </w:pPr>
    </w:p>
    <w:p w14:paraId="52059A55" w14:textId="77777777" w:rsidR="00B45F0C" w:rsidRDefault="00B45F0C" w:rsidP="00B45F0C">
      <w:pPr>
        <w:pStyle w:val="dC-CommandLine"/>
      </w:pPr>
      <w:r>
        <w:t xml:space="preserve">  vars_files:</w:t>
      </w:r>
    </w:p>
    <w:p w14:paraId="3BFE8A38" w14:textId="77777777" w:rsidR="00B45F0C" w:rsidRDefault="00B45F0C" w:rsidP="00B45F0C">
      <w:pPr>
        <w:pStyle w:val="dC-CommandLine"/>
      </w:pPr>
      <w:r>
        <w:t xml:space="preserve">    - vars.yaml</w:t>
      </w:r>
    </w:p>
    <w:p w14:paraId="2F0949EE" w14:textId="77777777" w:rsidR="00B45F0C" w:rsidRDefault="00B45F0C" w:rsidP="00B45F0C">
      <w:pPr>
        <w:pStyle w:val="dC-CommandLine"/>
      </w:pPr>
    </w:p>
    <w:p w14:paraId="12660329" w14:textId="77777777" w:rsidR="00B45F0C" w:rsidRDefault="00B45F0C" w:rsidP="00B45F0C">
      <w:pPr>
        <w:pStyle w:val="dC-CommandLine"/>
      </w:pPr>
    </w:p>
    <w:p w14:paraId="6E93EB3F" w14:textId="77777777" w:rsidR="00B45F0C" w:rsidRDefault="00B45F0C" w:rsidP="00B45F0C">
      <w:pPr>
        <w:pStyle w:val="dC-CommandLine"/>
      </w:pPr>
      <w:r>
        <w:t xml:space="preserve">  tasks:</w:t>
      </w:r>
    </w:p>
    <w:p w14:paraId="3BB4C84C" w14:textId="77777777" w:rsidR="00B45F0C" w:rsidRDefault="00B45F0C" w:rsidP="00B45F0C">
      <w:pPr>
        <w:pStyle w:val="dC-CommandLine"/>
      </w:pPr>
    </w:p>
    <w:p w14:paraId="2174E18E" w14:textId="77777777" w:rsidR="00B45F0C" w:rsidRDefault="00B45F0C" w:rsidP="00B45F0C">
      <w:pPr>
        <w:pStyle w:val="dC-CommandLine"/>
      </w:pPr>
      <w:r>
        <w:t xml:space="preserve">  - name: Show devices</w:t>
      </w:r>
    </w:p>
    <w:p w14:paraId="1BFDC52D" w14:textId="77777777" w:rsidR="00B45F0C" w:rsidRDefault="00B45F0C" w:rsidP="00B45F0C">
      <w:pPr>
        <w:pStyle w:val="dC-CommandLine"/>
      </w:pPr>
      <w:r>
        <w:t xml:space="preserve">    nso_show:</w:t>
      </w:r>
    </w:p>
    <w:p w14:paraId="718218DA" w14:textId="77777777" w:rsidR="00B45F0C" w:rsidRDefault="00B45F0C" w:rsidP="00B45F0C">
      <w:pPr>
        <w:pStyle w:val="dC-CommandLine"/>
      </w:pPr>
      <w:r>
        <w:t xml:space="preserve">      url: '{{ url }}'</w:t>
      </w:r>
    </w:p>
    <w:p w14:paraId="2700444E" w14:textId="77777777" w:rsidR="00B45F0C" w:rsidRDefault="00B45F0C" w:rsidP="00B45F0C">
      <w:pPr>
        <w:pStyle w:val="dC-CommandLine"/>
      </w:pPr>
      <w:r>
        <w:t xml:space="preserve">      username: '{{ username }}'</w:t>
      </w:r>
    </w:p>
    <w:p w14:paraId="50492765" w14:textId="77777777" w:rsidR="00B45F0C" w:rsidRDefault="00B45F0C" w:rsidP="00B45F0C">
      <w:pPr>
        <w:pStyle w:val="dC-CommandLine"/>
      </w:pPr>
      <w:r>
        <w:t xml:space="preserve">      password: '{{ password }}'</w:t>
      </w:r>
    </w:p>
    <w:p w14:paraId="21793D56" w14:textId="77777777" w:rsidR="00B45F0C" w:rsidRDefault="00B45F0C" w:rsidP="00B45F0C">
      <w:pPr>
        <w:pStyle w:val="dC-CommandLine"/>
      </w:pPr>
      <w:r>
        <w:t xml:space="preserve">      path: /ncs:devices/device</w:t>
      </w:r>
    </w:p>
    <w:p w14:paraId="4332D872" w14:textId="77777777" w:rsidR="00B45F0C" w:rsidRDefault="00B45F0C" w:rsidP="00B45F0C">
      <w:pPr>
        <w:pStyle w:val="dC-CommandLine"/>
      </w:pPr>
      <w:r>
        <w:t xml:space="preserve">      operational: false</w:t>
      </w:r>
    </w:p>
    <w:p w14:paraId="10A65CD7" w14:textId="77777777" w:rsidR="00B45F0C" w:rsidRDefault="00B45F0C" w:rsidP="00B45F0C">
      <w:pPr>
        <w:pStyle w:val="dC-CommandLine"/>
      </w:pPr>
    </w:p>
    <w:p w14:paraId="59446C43" w14:textId="77777777" w:rsidR="00B45F0C" w:rsidRDefault="00B45F0C" w:rsidP="00B45F0C">
      <w:pPr>
        <w:pStyle w:val="dC-CommandLine"/>
      </w:pPr>
    </w:p>
    <w:p w14:paraId="063B7BB0" w14:textId="77777777" w:rsidR="00B45F0C" w:rsidRDefault="00B45F0C" w:rsidP="00B45F0C">
      <w:pPr>
        <w:pStyle w:val="dC-CommandLine"/>
      </w:pPr>
      <w:r>
        <w:t>[root@ansible NSO-Playbooks]#</w:t>
      </w:r>
    </w:p>
    <w:p w14:paraId="41A86713" w14:textId="5AE4F42F" w:rsidR="005578C1" w:rsidRDefault="00B45F0C" w:rsidP="00B45F0C">
      <w:pPr>
        <w:pStyle w:val="dC-CommandLine"/>
      </w:pPr>
      <w:r>
        <w:t>[</w:t>
      </w:r>
      <w:r w:rsidR="008E1DD9">
        <w:t>root@ansible NSO-P</w:t>
      </w:r>
      <w:r w:rsidR="005578C1">
        <w:t xml:space="preserve">laybooks]# </w:t>
      </w:r>
      <w:r w:rsidR="005578C1" w:rsidRPr="005578C1">
        <w:rPr>
          <w:b/>
        </w:rPr>
        <w:t>ansible-playbook show-devices.yaml -v</w:t>
      </w:r>
    </w:p>
    <w:p w14:paraId="74872B4D" w14:textId="695A6BC6" w:rsidR="005578C1" w:rsidRDefault="005578C1" w:rsidP="005578C1">
      <w:pPr>
        <w:pStyle w:val="dC-CommandLine"/>
      </w:pPr>
      <w:r>
        <w:t>Using /root/playbooks/</w:t>
      </w:r>
      <w:r w:rsidR="00F36EE8">
        <w:t>NSO-Playbooks/</w:t>
      </w:r>
      <w:r>
        <w:t>ansible.cfg as config file</w:t>
      </w:r>
    </w:p>
    <w:p w14:paraId="00951C4B" w14:textId="77777777" w:rsidR="005578C1" w:rsidRDefault="005578C1" w:rsidP="005578C1">
      <w:pPr>
        <w:pStyle w:val="dC-CommandLine"/>
      </w:pPr>
      <w:r>
        <w:t xml:space="preserve"> [WARNING]: Unable to parse /root/playbooks/inventory/inventory as an inventory source</w:t>
      </w:r>
    </w:p>
    <w:p w14:paraId="736B0B56" w14:textId="77777777" w:rsidR="005578C1" w:rsidRDefault="005578C1" w:rsidP="005578C1">
      <w:pPr>
        <w:pStyle w:val="dC-CommandLine"/>
      </w:pPr>
      <w:r>
        <w:t xml:space="preserve"> [WARNING]: No inventory was parsed, only implicit localhost is available</w:t>
      </w:r>
    </w:p>
    <w:p w14:paraId="6C9ED4E2" w14:textId="77777777" w:rsidR="005578C1" w:rsidRDefault="005578C1" w:rsidP="005578C1">
      <w:pPr>
        <w:pStyle w:val="dC-CommandLine"/>
      </w:pPr>
      <w:r>
        <w:t xml:space="preserve"> [WARNING]: provided hosts list is empty, only localhost is available. Note that the implicit localhost does not match 'all'</w:t>
      </w:r>
    </w:p>
    <w:p w14:paraId="2459C409" w14:textId="77777777" w:rsidR="005578C1" w:rsidRDefault="005578C1" w:rsidP="005578C1">
      <w:pPr>
        <w:pStyle w:val="dC-CommandLine"/>
      </w:pPr>
    </w:p>
    <w:p w14:paraId="22C25055" w14:textId="77777777" w:rsidR="005578C1" w:rsidRDefault="005578C1" w:rsidP="005578C1">
      <w:pPr>
        <w:pStyle w:val="dC-CommandLine"/>
      </w:pPr>
      <w:r>
        <w:t>PLAY [Show module test] ************************************************************************************************************************************************************************************************************</w:t>
      </w:r>
    </w:p>
    <w:p w14:paraId="13909629" w14:textId="77777777" w:rsidR="005578C1" w:rsidRDefault="005578C1" w:rsidP="005578C1">
      <w:pPr>
        <w:pStyle w:val="dC-CommandLine"/>
      </w:pPr>
    </w:p>
    <w:p w14:paraId="5578A20B" w14:textId="2CDD6F19" w:rsidR="007B1C1A" w:rsidRDefault="005578C1" w:rsidP="005578C1">
      <w:pPr>
        <w:pStyle w:val="dC-CommandLine"/>
      </w:pPr>
      <w:r>
        <w:t>TASK [Show devices] **************************************</w:t>
      </w:r>
    </w:p>
    <w:p w14:paraId="45FBE182" w14:textId="474618B3" w:rsidR="005578C1" w:rsidRDefault="005578C1" w:rsidP="005578C1">
      <w:pPr>
        <w:pStyle w:val="dC-CommandLine"/>
      </w:pPr>
      <w:r>
        <w:t>...</w:t>
      </w:r>
    </w:p>
    <w:p w14:paraId="10E9AE59" w14:textId="6E90A942" w:rsidR="006F63C2" w:rsidRPr="00006CDF" w:rsidRDefault="006F63C2" w:rsidP="00006CDF">
      <w:pPr>
        <w:pStyle w:val="dC-Normal"/>
      </w:pPr>
    </w:p>
    <w:p w14:paraId="40975E05" w14:textId="14024397" w:rsidR="00B6428D" w:rsidRPr="008629AD" w:rsidRDefault="005747DA" w:rsidP="00FE76A5">
      <w:pPr>
        <w:pStyle w:val="dC-Scenario"/>
        <w:numPr>
          <w:ilvl w:val="0"/>
          <w:numId w:val="21"/>
        </w:numPr>
      </w:pPr>
      <w:bookmarkStart w:id="19" w:name="Scenario4"/>
      <w:bookmarkEnd w:id="19"/>
      <w:r>
        <w:lastRenderedPageBreak/>
        <w:t xml:space="preserve">Using the </w:t>
      </w:r>
      <w:r w:rsidR="007B52DF">
        <w:t>NSO</w:t>
      </w:r>
      <w:r>
        <w:t>_Config</w:t>
      </w:r>
      <w:r w:rsidR="007B52DF">
        <w:t xml:space="preserve"> Module</w:t>
      </w:r>
    </w:p>
    <w:p w14:paraId="1DA3FA00" w14:textId="68E23582" w:rsidR="00C355DA" w:rsidRDefault="00B6428D" w:rsidP="00B6428D">
      <w:pPr>
        <w:pStyle w:val="dC-Normal"/>
      </w:pPr>
      <w:r>
        <w:t xml:space="preserve">In this </w:t>
      </w:r>
      <w:r w:rsidR="00537AB3">
        <w:t>scenario,</w:t>
      </w:r>
      <w:r>
        <w:t xml:space="preserve"> </w:t>
      </w:r>
      <w:r w:rsidR="00484AC8">
        <w:t xml:space="preserve">you </w:t>
      </w:r>
      <w:r w:rsidR="007B52DF">
        <w:t xml:space="preserve">will first run a pre-existing playbook which uses the </w:t>
      </w:r>
      <w:r w:rsidR="00A36553">
        <w:t>nso_</w:t>
      </w:r>
      <w:r w:rsidR="007B52DF">
        <w:t xml:space="preserve">config module to change the hostname. </w:t>
      </w:r>
      <w:r w:rsidR="00484AC8">
        <w:t xml:space="preserve">You </w:t>
      </w:r>
      <w:r w:rsidR="007B52DF">
        <w:t xml:space="preserve">will then learn how to build </w:t>
      </w:r>
      <w:r w:rsidR="00E432F4">
        <w:t>y</w:t>
      </w:r>
      <w:r w:rsidR="007B52DF">
        <w:t xml:space="preserve">our own </w:t>
      </w:r>
      <w:r w:rsidR="00AA51FF">
        <w:t>Ansible</w:t>
      </w:r>
      <w:r w:rsidR="007B52DF">
        <w:t xml:space="preserve"> playbook by </w:t>
      </w:r>
      <w:r w:rsidR="00A36553">
        <w:t>coverting JSON output from NSO into valid YAML that can be interpreted by Ansible.</w:t>
      </w:r>
    </w:p>
    <w:p w14:paraId="34D52B1B" w14:textId="60F2022B" w:rsidR="00AA330D" w:rsidRDefault="00AA330D" w:rsidP="00AA330D">
      <w:pPr>
        <w:pStyle w:val="dC-H2"/>
      </w:pPr>
      <w:r>
        <w:t>Steps</w:t>
      </w:r>
    </w:p>
    <w:p w14:paraId="5371A87C" w14:textId="2A5C4280" w:rsidR="003C2E86" w:rsidRDefault="003C2E86" w:rsidP="00FE76A5">
      <w:pPr>
        <w:pStyle w:val="dC-Normal"/>
        <w:numPr>
          <w:ilvl w:val="0"/>
          <w:numId w:val="22"/>
        </w:numPr>
        <w:rPr>
          <w:b/>
        </w:rPr>
      </w:pPr>
      <w:r w:rsidRPr="003C2E86">
        <w:rPr>
          <w:b/>
        </w:rPr>
        <w:t xml:space="preserve">View and </w:t>
      </w:r>
      <w:r w:rsidR="00643EEB">
        <w:rPr>
          <w:b/>
        </w:rPr>
        <w:t>e</w:t>
      </w:r>
      <w:r w:rsidRPr="003C2E86">
        <w:rPr>
          <w:b/>
        </w:rPr>
        <w:t xml:space="preserve">xecute </w:t>
      </w:r>
      <w:r w:rsidR="00643EEB">
        <w:rPr>
          <w:b/>
        </w:rPr>
        <w:t>“change-hostname-xrv.yaml” playbook</w:t>
      </w:r>
      <w:r w:rsidRPr="003C2E86">
        <w:rPr>
          <w:b/>
        </w:rPr>
        <w:t xml:space="preserve">- </w:t>
      </w:r>
      <w:r>
        <w:t xml:space="preserve">Notice that </w:t>
      </w:r>
      <w:r w:rsidR="00EA77D5">
        <w:t xml:space="preserve">you </w:t>
      </w:r>
      <w:r>
        <w:t>are passing run</w:t>
      </w:r>
      <w:r w:rsidR="00CF3FA8">
        <w:t>-</w:t>
      </w:r>
      <w:r>
        <w:t xml:space="preserve">time variables via the CLI “–e” flag to insert the desired hostname. Use the query </w:t>
      </w:r>
      <w:r w:rsidR="00643EEB">
        <w:t xml:space="preserve">playbook </w:t>
      </w:r>
      <w:r>
        <w:t>to ver</w:t>
      </w:r>
      <w:r w:rsidR="00F505DD">
        <w:t>if</w:t>
      </w:r>
      <w:r>
        <w:t xml:space="preserve">y </w:t>
      </w:r>
      <w:r w:rsidR="00637045">
        <w:t xml:space="preserve">the </w:t>
      </w:r>
      <w:r>
        <w:t>results.</w:t>
      </w:r>
    </w:p>
    <w:p w14:paraId="3206CF58" w14:textId="4F41D246" w:rsidR="00E435AD" w:rsidRDefault="00F36EE8" w:rsidP="00E435AD">
      <w:pPr>
        <w:pStyle w:val="dC-CommandLine"/>
      </w:pPr>
      <w:r>
        <w:t>[root@ansible NSO-P</w:t>
      </w:r>
      <w:r w:rsidR="00E435AD">
        <w:t xml:space="preserve">laybooks]# </w:t>
      </w:r>
      <w:r w:rsidR="00E435AD" w:rsidRPr="00E435AD">
        <w:rPr>
          <w:b/>
        </w:rPr>
        <w:t>cat change-hostname-xrv.yaml</w:t>
      </w:r>
      <w:r w:rsidR="00E435AD">
        <w:t xml:space="preserve"> </w:t>
      </w:r>
    </w:p>
    <w:p w14:paraId="4A4D311E" w14:textId="77777777" w:rsidR="00E435AD" w:rsidRDefault="00E435AD" w:rsidP="00E435AD">
      <w:pPr>
        <w:pStyle w:val="dC-CommandLine"/>
      </w:pPr>
      <w:r>
        <w:t>---</w:t>
      </w:r>
    </w:p>
    <w:p w14:paraId="0E62370D" w14:textId="77777777" w:rsidR="00E435AD" w:rsidRDefault="00E435AD" w:rsidP="00E435AD">
      <w:pPr>
        <w:pStyle w:val="dC-CommandLine"/>
      </w:pPr>
    </w:p>
    <w:p w14:paraId="68E69775" w14:textId="77777777" w:rsidR="00E435AD" w:rsidRDefault="00E435AD" w:rsidP="00E435AD">
      <w:pPr>
        <w:pStyle w:val="dC-CommandLine"/>
      </w:pPr>
      <w:r>
        <w:t>- name: Change DNS on XRv</w:t>
      </w:r>
    </w:p>
    <w:p w14:paraId="714D4402" w14:textId="77777777" w:rsidR="00E435AD" w:rsidRDefault="00E435AD" w:rsidP="00E435AD">
      <w:pPr>
        <w:pStyle w:val="dC-CommandLine"/>
      </w:pPr>
      <w:r>
        <w:t xml:space="preserve">  hosts: localhost</w:t>
      </w:r>
    </w:p>
    <w:p w14:paraId="3C36FF22" w14:textId="77777777" w:rsidR="00E435AD" w:rsidRDefault="00E435AD" w:rsidP="00E435AD">
      <w:pPr>
        <w:pStyle w:val="dC-CommandLine"/>
      </w:pPr>
      <w:r>
        <w:t xml:space="preserve">  connection: local</w:t>
      </w:r>
    </w:p>
    <w:p w14:paraId="24E67F50" w14:textId="77777777" w:rsidR="00E435AD" w:rsidRDefault="00E435AD" w:rsidP="00E435AD">
      <w:pPr>
        <w:pStyle w:val="dC-CommandLine"/>
      </w:pPr>
      <w:r>
        <w:t xml:space="preserve">  gather_facts: no</w:t>
      </w:r>
    </w:p>
    <w:p w14:paraId="39AEF03D" w14:textId="77777777" w:rsidR="00E435AD" w:rsidRDefault="00E435AD" w:rsidP="00E435AD">
      <w:pPr>
        <w:pStyle w:val="dC-CommandLine"/>
      </w:pPr>
    </w:p>
    <w:p w14:paraId="07431547" w14:textId="77777777" w:rsidR="00E435AD" w:rsidRDefault="00E435AD" w:rsidP="00E435AD">
      <w:pPr>
        <w:pStyle w:val="dC-CommandLine"/>
      </w:pPr>
      <w:r>
        <w:t xml:space="preserve">  vars_files:</w:t>
      </w:r>
    </w:p>
    <w:p w14:paraId="3393F25A" w14:textId="77777777" w:rsidR="00E435AD" w:rsidRDefault="00E435AD" w:rsidP="00E435AD">
      <w:pPr>
        <w:pStyle w:val="dC-CommandLine"/>
      </w:pPr>
      <w:r>
        <w:t xml:space="preserve">    - vars.yaml</w:t>
      </w:r>
    </w:p>
    <w:p w14:paraId="4DC52AF4" w14:textId="77777777" w:rsidR="00E435AD" w:rsidRDefault="00E435AD" w:rsidP="00E435AD">
      <w:pPr>
        <w:pStyle w:val="dC-CommandLine"/>
      </w:pPr>
    </w:p>
    <w:p w14:paraId="200DBEB1" w14:textId="77777777" w:rsidR="00E435AD" w:rsidRDefault="00E435AD" w:rsidP="00E435AD">
      <w:pPr>
        <w:pStyle w:val="dC-CommandLine"/>
      </w:pPr>
    </w:p>
    <w:p w14:paraId="4A593CEE" w14:textId="77777777" w:rsidR="00E435AD" w:rsidRDefault="00E435AD" w:rsidP="00E435AD">
      <w:pPr>
        <w:pStyle w:val="dC-CommandLine"/>
      </w:pPr>
      <w:r>
        <w:t>#</w:t>
      </w:r>
    </w:p>
    <w:p w14:paraId="5C834BE1" w14:textId="77777777" w:rsidR="00E435AD" w:rsidRDefault="00E435AD" w:rsidP="00E435AD">
      <w:pPr>
        <w:pStyle w:val="dC-CommandLine"/>
      </w:pPr>
      <w:r>
        <w:t>#</w:t>
      </w:r>
    </w:p>
    <w:p w14:paraId="3402D347" w14:textId="77777777" w:rsidR="00E435AD" w:rsidRDefault="00E435AD" w:rsidP="00E435AD">
      <w:pPr>
        <w:pStyle w:val="dC-CommandLine"/>
      </w:pPr>
      <w:r>
        <w:t>#   THIS PLAYBOOK WILL NOT RUN WITHOUT THE "HOST" VARIABLE PASSED AT RUNTIME</w:t>
      </w:r>
    </w:p>
    <w:p w14:paraId="6B700AC8" w14:textId="77777777" w:rsidR="00E435AD" w:rsidRDefault="00E435AD" w:rsidP="00E435AD">
      <w:pPr>
        <w:pStyle w:val="dC-CommandLine"/>
      </w:pPr>
      <w:r>
        <w:t>#</w:t>
      </w:r>
    </w:p>
    <w:p w14:paraId="445A7924" w14:textId="77777777" w:rsidR="00E435AD" w:rsidRDefault="00E435AD" w:rsidP="00E435AD">
      <w:pPr>
        <w:pStyle w:val="dC-CommandLine"/>
      </w:pPr>
      <w:r>
        <w:t>#   usage 'ansible-playbook change-hostname-xrv.yaml -e "host=foo"'</w:t>
      </w:r>
    </w:p>
    <w:p w14:paraId="5DE635DD" w14:textId="77777777" w:rsidR="00E435AD" w:rsidRDefault="00E435AD" w:rsidP="00E435AD">
      <w:pPr>
        <w:pStyle w:val="dC-CommandLine"/>
      </w:pPr>
      <w:r>
        <w:t>#</w:t>
      </w:r>
    </w:p>
    <w:p w14:paraId="63AD4CAE" w14:textId="77777777" w:rsidR="00E435AD" w:rsidRDefault="00E435AD" w:rsidP="00E435AD">
      <w:pPr>
        <w:pStyle w:val="dC-CommandLine"/>
      </w:pPr>
      <w:r>
        <w:t>#</w:t>
      </w:r>
    </w:p>
    <w:p w14:paraId="0A63908C" w14:textId="77777777" w:rsidR="00E435AD" w:rsidRDefault="00E435AD" w:rsidP="00E435AD">
      <w:pPr>
        <w:pStyle w:val="dC-CommandLine"/>
      </w:pPr>
    </w:p>
    <w:p w14:paraId="28ACFC77" w14:textId="77777777" w:rsidR="00E435AD" w:rsidRDefault="00E435AD" w:rsidP="00E435AD">
      <w:pPr>
        <w:pStyle w:val="dC-CommandLine"/>
      </w:pPr>
    </w:p>
    <w:p w14:paraId="0F5E1E27" w14:textId="77777777" w:rsidR="00E435AD" w:rsidRDefault="00E435AD" w:rsidP="00E435AD">
      <w:pPr>
        <w:pStyle w:val="dC-CommandLine"/>
      </w:pPr>
      <w:r>
        <w:t xml:space="preserve">  tasks:</w:t>
      </w:r>
    </w:p>
    <w:p w14:paraId="28B76522" w14:textId="77777777" w:rsidR="00E435AD" w:rsidRDefault="00E435AD" w:rsidP="00E435AD">
      <w:pPr>
        <w:pStyle w:val="dC-CommandLine"/>
      </w:pPr>
    </w:p>
    <w:p w14:paraId="1EAF8E37" w14:textId="77777777" w:rsidR="00E435AD" w:rsidRDefault="00E435AD" w:rsidP="00E435AD">
      <w:pPr>
        <w:pStyle w:val="dC-CommandLine"/>
      </w:pPr>
      <w:r>
        <w:t xml:space="preserve">  - name: Change hostname on XRv</w:t>
      </w:r>
    </w:p>
    <w:p w14:paraId="4FEF84AF" w14:textId="77777777" w:rsidR="00E435AD" w:rsidRDefault="00E435AD" w:rsidP="00E435AD">
      <w:pPr>
        <w:pStyle w:val="dC-CommandLine"/>
      </w:pPr>
      <w:r>
        <w:t xml:space="preserve">    nso_config:</w:t>
      </w:r>
    </w:p>
    <w:p w14:paraId="32C209F6" w14:textId="77777777" w:rsidR="00E435AD" w:rsidRDefault="00E435AD" w:rsidP="00E435AD">
      <w:pPr>
        <w:pStyle w:val="dC-CommandLine"/>
      </w:pPr>
      <w:r>
        <w:t xml:space="preserve">      url: '{{ url }}'</w:t>
      </w:r>
    </w:p>
    <w:p w14:paraId="5904FAC8" w14:textId="77777777" w:rsidR="00E435AD" w:rsidRDefault="00E435AD" w:rsidP="00E435AD">
      <w:pPr>
        <w:pStyle w:val="dC-CommandLine"/>
      </w:pPr>
      <w:r>
        <w:t xml:space="preserve">      username: '{{ username }}'</w:t>
      </w:r>
    </w:p>
    <w:p w14:paraId="2F15B162" w14:textId="77777777" w:rsidR="00E435AD" w:rsidRDefault="00E435AD" w:rsidP="00E435AD">
      <w:pPr>
        <w:pStyle w:val="dC-CommandLine"/>
      </w:pPr>
      <w:r>
        <w:t xml:space="preserve">      password: '{{ password }}'</w:t>
      </w:r>
    </w:p>
    <w:p w14:paraId="6E42D790" w14:textId="77777777" w:rsidR="00E435AD" w:rsidRDefault="00E435AD" w:rsidP="00E435AD">
      <w:pPr>
        <w:pStyle w:val="dC-CommandLine"/>
      </w:pPr>
      <w:r>
        <w:t xml:space="preserve">      data:</w:t>
      </w:r>
    </w:p>
    <w:p w14:paraId="15549CC9" w14:textId="77777777" w:rsidR="00E435AD" w:rsidRDefault="00E435AD" w:rsidP="00E435AD">
      <w:pPr>
        <w:pStyle w:val="dC-CommandLine"/>
      </w:pPr>
      <w:r>
        <w:t xml:space="preserve">        tailf-ncs:devices:</w:t>
      </w:r>
    </w:p>
    <w:p w14:paraId="6A0F8D07" w14:textId="77777777" w:rsidR="00E435AD" w:rsidRDefault="00E435AD" w:rsidP="00E435AD">
      <w:pPr>
        <w:pStyle w:val="dC-CommandLine"/>
      </w:pPr>
      <w:r>
        <w:t xml:space="preserve">          device:</w:t>
      </w:r>
    </w:p>
    <w:p w14:paraId="71A246B7" w14:textId="77777777" w:rsidR="00E435AD" w:rsidRDefault="00E435AD" w:rsidP="00E435AD">
      <w:pPr>
        <w:pStyle w:val="dC-CommandLine"/>
      </w:pPr>
      <w:r>
        <w:t xml:space="preserve">          - name: '{{ target }}'</w:t>
      </w:r>
    </w:p>
    <w:p w14:paraId="797FE060" w14:textId="77777777" w:rsidR="00E435AD" w:rsidRDefault="00E435AD" w:rsidP="00E435AD">
      <w:pPr>
        <w:pStyle w:val="dC-CommandLine"/>
      </w:pPr>
      <w:r>
        <w:t xml:space="preserve">            config:</w:t>
      </w:r>
    </w:p>
    <w:p w14:paraId="39CFB37E" w14:textId="77777777" w:rsidR="00E435AD" w:rsidRDefault="00E435AD" w:rsidP="00E435AD">
      <w:pPr>
        <w:pStyle w:val="dC-CommandLine"/>
      </w:pPr>
      <w:r>
        <w:t xml:space="preserve">              tailf-ned-cisco-ios-xr:hostname: '{{ host }}'</w:t>
      </w:r>
    </w:p>
    <w:p w14:paraId="7025C2E9" w14:textId="77777777" w:rsidR="00E435AD" w:rsidRDefault="00E435AD" w:rsidP="00E435AD">
      <w:pPr>
        <w:pStyle w:val="dC-CommandLine"/>
      </w:pPr>
    </w:p>
    <w:p w14:paraId="73B35230" w14:textId="77777777" w:rsidR="00E435AD" w:rsidRDefault="00E435AD" w:rsidP="00E435AD">
      <w:pPr>
        <w:pStyle w:val="dC-CommandLine"/>
      </w:pPr>
    </w:p>
    <w:p w14:paraId="4164EADB" w14:textId="41B6E4CB" w:rsidR="00E435AD" w:rsidRPr="00E435AD" w:rsidRDefault="00F36EE8" w:rsidP="00E435AD">
      <w:pPr>
        <w:pStyle w:val="dC-CommandLine"/>
        <w:rPr>
          <w:b/>
        </w:rPr>
      </w:pPr>
      <w:r>
        <w:t>[root@ansible NSO-P</w:t>
      </w:r>
      <w:r w:rsidR="00E435AD">
        <w:t xml:space="preserve">laybooks]# </w:t>
      </w:r>
      <w:r w:rsidR="00E435AD" w:rsidRPr="00E435AD">
        <w:rPr>
          <w:b/>
        </w:rPr>
        <w:t>ansible-playbook chang</w:t>
      </w:r>
      <w:r w:rsidR="009E5687">
        <w:rPr>
          <w:b/>
        </w:rPr>
        <w:t>e-hostname-xrv.yaml -e "host=</w:t>
      </w:r>
      <w:r w:rsidR="00F379E7">
        <w:rPr>
          <w:b/>
        </w:rPr>
        <w:t>foo</w:t>
      </w:r>
      <w:r w:rsidR="00E435AD" w:rsidRPr="00E435AD">
        <w:rPr>
          <w:b/>
        </w:rPr>
        <w:t>" -v</w:t>
      </w:r>
    </w:p>
    <w:p w14:paraId="5792B14B" w14:textId="0179EDC0" w:rsidR="00E435AD" w:rsidRDefault="00E435AD" w:rsidP="00E435AD">
      <w:pPr>
        <w:pStyle w:val="dC-CommandLine"/>
      </w:pPr>
      <w:r>
        <w:t>Using /root/playbooks/</w:t>
      </w:r>
      <w:r w:rsidR="00F36EE8">
        <w:t>NSO-Playbooks/</w:t>
      </w:r>
      <w:r>
        <w:t>ansible.cfg as config file</w:t>
      </w:r>
    </w:p>
    <w:p w14:paraId="31A86D01" w14:textId="77777777" w:rsidR="00E435AD" w:rsidRDefault="00E435AD" w:rsidP="00E435AD">
      <w:pPr>
        <w:pStyle w:val="dC-CommandLine"/>
      </w:pPr>
      <w:r>
        <w:t xml:space="preserve"> [WARNING]: Unable to parse /root/playbooks/inventory/inventory as an inventory source</w:t>
      </w:r>
    </w:p>
    <w:p w14:paraId="256A8247" w14:textId="77777777" w:rsidR="00E435AD" w:rsidRDefault="00E435AD" w:rsidP="00E435AD">
      <w:pPr>
        <w:pStyle w:val="dC-CommandLine"/>
      </w:pPr>
      <w:r>
        <w:t xml:space="preserve"> [WARNING]: No inventory was parsed, only implicit localhost is available</w:t>
      </w:r>
    </w:p>
    <w:p w14:paraId="02149924" w14:textId="77777777" w:rsidR="00E435AD" w:rsidRDefault="00E435AD" w:rsidP="00E435AD">
      <w:pPr>
        <w:pStyle w:val="dC-CommandLine"/>
      </w:pPr>
      <w:r>
        <w:t xml:space="preserve"> [WARNING]: provided hosts list is empty, only localhost is available. Note that the implicit localhost does not match 'all'</w:t>
      </w:r>
    </w:p>
    <w:p w14:paraId="6B43A828" w14:textId="77777777" w:rsidR="00E435AD" w:rsidRDefault="00E435AD" w:rsidP="00E435AD">
      <w:pPr>
        <w:pStyle w:val="dC-CommandLine"/>
      </w:pPr>
    </w:p>
    <w:p w14:paraId="1D96FB93" w14:textId="77777777" w:rsidR="00E435AD" w:rsidRDefault="00E435AD" w:rsidP="00E435AD">
      <w:pPr>
        <w:pStyle w:val="dC-CommandLine"/>
      </w:pPr>
      <w:r>
        <w:lastRenderedPageBreak/>
        <w:t>PLAY [Change DNS on XRv] ***********************************************************************************************************************************************************************************************************</w:t>
      </w:r>
    </w:p>
    <w:p w14:paraId="443DF651" w14:textId="77777777" w:rsidR="00E435AD" w:rsidRDefault="00E435AD" w:rsidP="00E435AD">
      <w:pPr>
        <w:pStyle w:val="dC-CommandLine"/>
      </w:pPr>
    </w:p>
    <w:p w14:paraId="181F58F2" w14:textId="77777777" w:rsidR="00E435AD" w:rsidRDefault="00E435AD" w:rsidP="00E435AD">
      <w:pPr>
        <w:pStyle w:val="dC-CommandLine"/>
      </w:pPr>
      <w:r>
        <w:t>TASK [Change hostname on XRv] ******************************************************************************************************************************************************************************************************</w:t>
      </w:r>
    </w:p>
    <w:p w14:paraId="05A3F563" w14:textId="71238BA1" w:rsidR="00E435AD" w:rsidRDefault="00E435AD" w:rsidP="00E435AD">
      <w:pPr>
        <w:pStyle w:val="dC-CommandLine"/>
      </w:pPr>
      <w:r>
        <w:t xml:space="preserve">changed: [localhost] =&gt; {"changed": true, "changes": </w:t>
      </w:r>
      <w:r w:rsidRPr="00E435AD">
        <w:rPr>
          <w:color w:val="FF0000"/>
        </w:rPr>
        <w:t>[{"from": "YankeesWin"</w:t>
      </w:r>
      <w:r>
        <w:t>, "path": "/ncs:devices/device{vXR1}/config/cisco-ios-xr:hostname", "</w:t>
      </w:r>
      <w:r w:rsidRPr="00E435AD">
        <w:rPr>
          <w:color w:val="FF0000"/>
        </w:rPr>
        <w:t xml:space="preserve">to": "foo", </w:t>
      </w:r>
      <w:r>
        <w:t>"type": "set"}], "diffs": []}</w:t>
      </w:r>
    </w:p>
    <w:p w14:paraId="7E0996A7" w14:textId="77777777" w:rsidR="00E435AD" w:rsidRDefault="00E435AD" w:rsidP="00E435AD">
      <w:pPr>
        <w:pStyle w:val="dC-CommandLine"/>
      </w:pPr>
    </w:p>
    <w:p w14:paraId="50E56DA4" w14:textId="77777777" w:rsidR="00E435AD" w:rsidRDefault="00E435AD" w:rsidP="00E435AD">
      <w:pPr>
        <w:pStyle w:val="dC-CommandLine"/>
      </w:pPr>
      <w:r>
        <w:t>PLAY RECAP *************************************************************************************************************************************************************************************************************************</w:t>
      </w:r>
    </w:p>
    <w:p w14:paraId="0CAC18DA" w14:textId="77777777" w:rsidR="00E435AD" w:rsidRDefault="00E435AD" w:rsidP="00E435AD">
      <w:pPr>
        <w:pStyle w:val="dC-CommandLine"/>
      </w:pPr>
      <w:r>
        <w:t xml:space="preserve">localhost                  : ok=1    changed=1    unreachable=0    failed=0   </w:t>
      </w:r>
    </w:p>
    <w:p w14:paraId="414228BB" w14:textId="77777777" w:rsidR="00E435AD" w:rsidRDefault="00E435AD" w:rsidP="00E435AD">
      <w:pPr>
        <w:pStyle w:val="dC-CommandLine"/>
      </w:pPr>
    </w:p>
    <w:p w14:paraId="222156FE" w14:textId="7E795E7D" w:rsidR="00E435AD" w:rsidRDefault="00843955" w:rsidP="00E435AD">
      <w:pPr>
        <w:pStyle w:val="dC-CommandLine"/>
      </w:pPr>
      <w:r>
        <w:t>[root@ansible NSO-P</w:t>
      </w:r>
      <w:r w:rsidR="00E435AD">
        <w:t xml:space="preserve">laybooks]# </w:t>
      </w:r>
      <w:r w:rsidR="00E435AD" w:rsidRPr="00E435AD">
        <w:rPr>
          <w:b/>
        </w:rPr>
        <w:t>ansible-playbook query-hostname-xrv.yaml -v</w:t>
      </w:r>
    </w:p>
    <w:p w14:paraId="74130591" w14:textId="112AE30A" w:rsidR="00E435AD" w:rsidRDefault="00E435AD" w:rsidP="00E435AD">
      <w:pPr>
        <w:pStyle w:val="dC-CommandLine"/>
      </w:pPr>
      <w:r>
        <w:t>Using /root/playbooks/</w:t>
      </w:r>
      <w:r w:rsidR="00843955">
        <w:t>NSO-Playbooks/</w:t>
      </w:r>
      <w:r>
        <w:t>ansible.cfg as config file</w:t>
      </w:r>
    </w:p>
    <w:p w14:paraId="18C98DD4" w14:textId="77777777" w:rsidR="00E435AD" w:rsidRDefault="00E435AD" w:rsidP="00E435AD">
      <w:pPr>
        <w:pStyle w:val="dC-CommandLine"/>
      </w:pPr>
      <w:r>
        <w:t xml:space="preserve"> [WARNING]: Unable to parse /root/playbooks/inventory/inventory as an inventory source</w:t>
      </w:r>
    </w:p>
    <w:p w14:paraId="0752C520" w14:textId="77777777" w:rsidR="00E435AD" w:rsidRDefault="00E435AD" w:rsidP="00E435AD">
      <w:pPr>
        <w:pStyle w:val="dC-CommandLine"/>
      </w:pPr>
      <w:r>
        <w:t xml:space="preserve"> [WARNING]: No inventory was parsed, only implicit localhost is available</w:t>
      </w:r>
    </w:p>
    <w:p w14:paraId="0D611E91" w14:textId="77777777" w:rsidR="00E435AD" w:rsidRDefault="00E435AD" w:rsidP="00E435AD">
      <w:pPr>
        <w:pStyle w:val="dC-CommandLine"/>
      </w:pPr>
      <w:r>
        <w:t xml:space="preserve"> [WARNING]: provided hosts list is empty, only localhost is available. Note that the implicit localhost does not match 'all'</w:t>
      </w:r>
    </w:p>
    <w:p w14:paraId="61DE4E28" w14:textId="77777777" w:rsidR="00E435AD" w:rsidRDefault="00E435AD" w:rsidP="00E435AD">
      <w:pPr>
        <w:pStyle w:val="dC-CommandLine"/>
      </w:pPr>
    </w:p>
    <w:p w14:paraId="28693830" w14:textId="77777777" w:rsidR="00E435AD" w:rsidRDefault="00E435AD" w:rsidP="00E435AD">
      <w:pPr>
        <w:pStyle w:val="dC-CommandLine"/>
      </w:pPr>
      <w:r>
        <w:t>PLAY [Query hostname on XRv] *******************************************************************************************************************************************************************************************************</w:t>
      </w:r>
    </w:p>
    <w:p w14:paraId="679D533D" w14:textId="77777777" w:rsidR="00E435AD" w:rsidRDefault="00E435AD" w:rsidP="00E435AD">
      <w:pPr>
        <w:pStyle w:val="dC-CommandLine"/>
      </w:pPr>
    </w:p>
    <w:p w14:paraId="198F4825" w14:textId="77777777" w:rsidR="00E435AD" w:rsidRDefault="00E435AD" w:rsidP="00E435AD">
      <w:pPr>
        <w:pStyle w:val="dC-CommandLine"/>
      </w:pPr>
      <w:r>
        <w:t>TASK [Query hostname] **************************************************************************************************************************************************************************************************************</w:t>
      </w:r>
    </w:p>
    <w:p w14:paraId="28CF6605" w14:textId="77777777" w:rsidR="00E435AD" w:rsidRDefault="00E435AD" w:rsidP="00E435AD">
      <w:pPr>
        <w:pStyle w:val="dC-CommandLine"/>
      </w:pPr>
      <w:r>
        <w:t xml:space="preserve">ok: [localhost] =&gt; {"changed": false, "output": </w:t>
      </w:r>
      <w:r w:rsidRPr="00E435AD">
        <w:rPr>
          <w:color w:val="FF0000"/>
        </w:rPr>
        <w:t>[["foo"]]}</w:t>
      </w:r>
    </w:p>
    <w:p w14:paraId="37899898" w14:textId="77777777" w:rsidR="00E435AD" w:rsidRDefault="00E435AD" w:rsidP="00E435AD">
      <w:pPr>
        <w:pStyle w:val="dC-CommandLine"/>
      </w:pPr>
    </w:p>
    <w:p w14:paraId="34AFE3B3" w14:textId="77777777" w:rsidR="00E435AD" w:rsidRDefault="00E435AD" w:rsidP="00E435AD">
      <w:pPr>
        <w:pStyle w:val="dC-CommandLine"/>
      </w:pPr>
      <w:r>
        <w:t>PLAY RECAP *************************************************************************************************************************************************************************************************************************</w:t>
      </w:r>
    </w:p>
    <w:p w14:paraId="6186D115" w14:textId="5ABF13C1" w:rsidR="003C2E86" w:rsidRPr="003C2E86" w:rsidRDefault="00E435AD" w:rsidP="00E435AD">
      <w:pPr>
        <w:pStyle w:val="dC-CommandLine"/>
      </w:pPr>
      <w:r>
        <w:t xml:space="preserve">localhost                  : ok=1    changed=0    unreachable=0    failed=0   </w:t>
      </w:r>
    </w:p>
    <w:p w14:paraId="7089ABA6" w14:textId="77777777" w:rsidR="00135D74" w:rsidRDefault="00135D74" w:rsidP="00135D74">
      <w:pPr>
        <w:pStyle w:val="dC-Normal"/>
        <w:rPr>
          <w:b/>
        </w:rPr>
      </w:pPr>
    </w:p>
    <w:p w14:paraId="435C1015" w14:textId="2FBC3FF2" w:rsidR="00135D74" w:rsidRPr="00540FAA" w:rsidRDefault="00540FAA" w:rsidP="00135D74">
      <w:pPr>
        <w:pStyle w:val="dC-Normal"/>
        <w:rPr>
          <w:b/>
          <w:sz w:val="22"/>
          <w:u w:val="single"/>
        </w:rPr>
      </w:pPr>
      <w:r w:rsidRPr="00540FAA">
        <w:rPr>
          <w:b/>
          <w:sz w:val="22"/>
          <w:u w:val="single"/>
        </w:rPr>
        <w:t xml:space="preserve">Building </w:t>
      </w:r>
      <w:r w:rsidR="005E3CF8">
        <w:rPr>
          <w:b/>
          <w:sz w:val="22"/>
          <w:u w:val="single"/>
        </w:rPr>
        <w:t>y</w:t>
      </w:r>
      <w:r w:rsidRPr="00540FAA">
        <w:rPr>
          <w:b/>
          <w:sz w:val="22"/>
          <w:u w:val="single"/>
        </w:rPr>
        <w:t xml:space="preserve">our own </w:t>
      </w:r>
      <w:r w:rsidR="00EB5FD7">
        <w:rPr>
          <w:b/>
          <w:sz w:val="22"/>
          <w:u w:val="single"/>
        </w:rPr>
        <w:t>NSO config module p</w:t>
      </w:r>
      <w:r w:rsidRPr="00540FAA">
        <w:rPr>
          <w:b/>
          <w:sz w:val="22"/>
          <w:u w:val="single"/>
        </w:rPr>
        <w:t>laybook</w:t>
      </w:r>
      <w:r w:rsidR="00EB5FD7">
        <w:rPr>
          <w:b/>
          <w:sz w:val="22"/>
          <w:u w:val="single"/>
        </w:rPr>
        <w:t xml:space="preserve"> in YAML</w:t>
      </w:r>
    </w:p>
    <w:p w14:paraId="5A621AB3" w14:textId="53B4D9AC" w:rsidR="00913439" w:rsidRDefault="00CC25A0" w:rsidP="00913439">
      <w:pPr>
        <w:pStyle w:val="dC-Normal"/>
      </w:pPr>
      <w:r>
        <w:t>You</w:t>
      </w:r>
      <w:r w:rsidRPr="00135D74">
        <w:t xml:space="preserve"> </w:t>
      </w:r>
      <w:r w:rsidR="00135D74" w:rsidRPr="00135D74">
        <w:t>will complete and execute the change-doma</w:t>
      </w:r>
      <w:r w:rsidR="00135D74">
        <w:t>in name playbook by</w:t>
      </w:r>
      <w:r w:rsidR="00135D74" w:rsidRPr="00135D74">
        <w:t xml:space="preserve"> </w:t>
      </w:r>
      <w:r w:rsidR="00135D74">
        <w:t xml:space="preserve">using the following procedure to determine the YAML encoding needed to complete </w:t>
      </w:r>
      <w:r w:rsidR="00540FAA">
        <w:t xml:space="preserve">the </w:t>
      </w:r>
      <w:r w:rsidR="00135D74">
        <w:t xml:space="preserve">playbook task to change the domain-name on the XRV router. </w:t>
      </w:r>
      <w:r w:rsidR="00D73A7A">
        <w:t xml:space="preserve">The playbook </w:t>
      </w:r>
      <w:r w:rsidR="00A417FB">
        <w:t>you</w:t>
      </w:r>
      <w:r w:rsidR="00D73A7A">
        <w:t xml:space="preserve"> will complete is called “</w:t>
      </w:r>
      <w:r w:rsidR="00D73A7A" w:rsidRPr="00A0365D">
        <w:t>change-domainname-xrv-lab.yaml</w:t>
      </w:r>
      <w:r w:rsidR="00D73A7A">
        <w:t>”.</w:t>
      </w:r>
      <w:r w:rsidR="00A417FB">
        <w:t xml:space="preserve"> This playbook is just a skelton right now, you will develop and add in the appropriate YAML code. For students who need a hint or are pressed for time, the completed playbook is called “</w:t>
      </w:r>
      <w:r w:rsidR="00A417FB" w:rsidRPr="00A417FB">
        <w:t>change-domainname-xrv-answer.yaml</w:t>
      </w:r>
      <w:r w:rsidR="00A417FB">
        <w:t>”.</w:t>
      </w:r>
    </w:p>
    <w:p w14:paraId="4435BC67" w14:textId="22D431CF" w:rsidR="002869F8" w:rsidRDefault="002869F8" w:rsidP="002869F8">
      <w:pPr>
        <w:pStyle w:val="dC-H2"/>
      </w:pPr>
      <w:r>
        <w:t>Steps</w:t>
      </w:r>
    </w:p>
    <w:p w14:paraId="1A7914A3" w14:textId="5C0F8DE6" w:rsidR="00135D74" w:rsidRPr="00913439" w:rsidRDefault="00913439" w:rsidP="00FE76A5">
      <w:pPr>
        <w:pStyle w:val="dC-Normal"/>
        <w:numPr>
          <w:ilvl w:val="0"/>
          <w:numId w:val="30"/>
        </w:numPr>
        <w:rPr>
          <w:b/>
        </w:rPr>
      </w:pPr>
      <w:r w:rsidRPr="00913439">
        <w:rPr>
          <w:b/>
        </w:rPr>
        <w:t xml:space="preserve">Get </w:t>
      </w:r>
      <w:r w:rsidR="00540FAA">
        <w:rPr>
          <w:b/>
        </w:rPr>
        <w:t xml:space="preserve">desired </w:t>
      </w:r>
      <w:r w:rsidRPr="00913439">
        <w:rPr>
          <w:b/>
        </w:rPr>
        <w:t xml:space="preserve">NSO JSON output of </w:t>
      </w:r>
      <w:r w:rsidR="003227E6">
        <w:rPr>
          <w:b/>
        </w:rPr>
        <w:t xml:space="preserve">the </w:t>
      </w:r>
      <w:r w:rsidRPr="00913439">
        <w:rPr>
          <w:b/>
        </w:rPr>
        <w:t xml:space="preserve">desired </w:t>
      </w:r>
      <w:r w:rsidR="003227E6">
        <w:rPr>
          <w:b/>
        </w:rPr>
        <w:t xml:space="preserve">XRv </w:t>
      </w:r>
      <w:r w:rsidRPr="00913439">
        <w:rPr>
          <w:b/>
        </w:rPr>
        <w:t>config command.</w:t>
      </w:r>
    </w:p>
    <w:p w14:paraId="73E2792E" w14:textId="77777777" w:rsidR="003227E6" w:rsidRDefault="003227E6" w:rsidP="003227E6">
      <w:pPr>
        <w:pStyle w:val="dC-CommandLine"/>
      </w:pPr>
      <w:r>
        <w:t xml:space="preserve">admin@ncs(config)# </w:t>
      </w:r>
      <w:r w:rsidRPr="003227E6">
        <w:rPr>
          <w:b/>
        </w:rPr>
        <w:t>devices device vXR1 config cisco-ios-xr:domain name test.com</w:t>
      </w:r>
    </w:p>
    <w:p w14:paraId="524FDE1C" w14:textId="77777777" w:rsidR="003227E6" w:rsidRPr="003227E6" w:rsidRDefault="003227E6" w:rsidP="003227E6">
      <w:pPr>
        <w:pStyle w:val="dC-CommandLine"/>
        <w:rPr>
          <w:b/>
        </w:rPr>
      </w:pPr>
      <w:r>
        <w:t xml:space="preserve">admin@ncs(config-config)# </w:t>
      </w:r>
      <w:r w:rsidRPr="003227E6">
        <w:rPr>
          <w:b/>
        </w:rPr>
        <w:t>commit</w:t>
      </w:r>
    </w:p>
    <w:p w14:paraId="5D08B083" w14:textId="77777777" w:rsidR="003227E6" w:rsidRDefault="003227E6" w:rsidP="003227E6">
      <w:pPr>
        <w:pStyle w:val="dC-CommandLine"/>
      </w:pPr>
      <w:r>
        <w:t>Commit complete.</w:t>
      </w:r>
    </w:p>
    <w:p w14:paraId="31687159" w14:textId="77777777" w:rsidR="003227E6" w:rsidRPr="00B45F0C" w:rsidRDefault="003227E6" w:rsidP="003227E6">
      <w:pPr>
        <w:pStyle w:val="dC-CommandLine"/>
        <w:rPr>
          <w:lang w:val="sv-SE"/>
        </w:rPr>
      </w:pPr>
      <w:r w:rsidRPr="00B45F0C">
        <w:rPr>
          <w:lang w:val="sv-SE"/>
        </w:rPr>
        <w:t xml:space="preserve">admin@ncs(config-config)# </w:t>
      </w:r>
      <w:r w:rsidRPr="00B45F0C">
        <w:rPr>
          <w:b/>
          <w:lang w:val="sv-SE"/>
        </w:rPr>
        <w:t>top</w:t>
      </w:r>
    </w:p>
    <w:p w14:paraId="0ED1426B" w14:textId="77777777" w:rsidR="003227E6" w:rsidRPr="00B45F0C" w:rsidRDefault="003227E6" w:rsidP="003227E6">
      <w:pPr>
        <w:pStyle w:val="dC-CommandLine"/>
        <w:rPr>
          <w:lang w:val="sv-SE"/>
        </w:rPr>
      </w:pPr>
      <w:r w:rsidRPr="00B45F0C">
        <w:rPr>
          <w:lang w:val="sv-SE"/>
        </w:rPr>
        <w:t xml:space="preserve">admin@ncs(config)# </w:t>
      </w:r>
      <w:r w:rsidRPr="00B45F0C">
        <w:rPr>
          <w:b/>
          <w:lang w:val="sv-SE"/>
        </w:rPr>
        <w:t>exit</w:t>
      </w:r>
    </w:p>
    <w:p w14:paraId="5F1581CA" w14:textId="72CCB010" w:rsidR="003227E6" w:rsidRPr="00B45F0C" w:rsidRDefault="003227E6" w:rsidP="003227E6">
      <w:pPr>
        <w:pStyle w:val="dC-CommandLine"/>
        <w:rPr>
          <w:lang w:val="sv-SE"/>
        </w:rPr>
      </w:pPr>
    </w:p>
    <w:p w14:paraId="57210224" w14:textId="77777777" w:rsidR="003227E6" w:rsidRDefault="003227E6" w:rsidP="003227E6">
      <w:pPr>
        <w:pStyle w:val="dC-CommandLine"/>
      </w:pPr>
      <w:r>
        <w:t xml:space="preserve">admin@ncs# </w:t>
      </w:r>
      <w:r w:rsidRPr="003227E6">
        <w:rPr>
          <w:b/>
        </w:rPr>
        <w:t>show running-config devices device vXR1 config cisco-ios-xr:domain name | display json</w:t>
      </w:r>
      <w:r>
        <w:t xml:space="preserve"> </w:t>
      </w:r>
    </w:p>
    <w:p w14:paraId="285BFE2A" w14:textId="77777777" w:rsidR="003227E6" w:rsidRDefault="003227E6" w:rsidP="003227E6">
      <w:pPr>
        <w:pStyle w:val="dC-CommandLine"/>
      </w:pPr>
      <w:r>
        <w:t>{</w:t>
      </w:r>
    </w:p>
    <w:p w14:paraId="6C3257FD" w14:textId="77777777" w:rsidR="003227E6" w:rsidRDefault="003227E6" w:rsidP="003227E6">
      <w:pPr>
        <w:pStyle w:val="dC-CommandLine"/>
      </w:pPr>
      <w:r>
        <w:t xml:space="preserve">  "data": {</w:t>
      </w:r>
    </w:p>
    <w:p w14:paraId="626670BB" w14:textId="77777777" w:rsidR="003227E6" w:rsidRDefault="003227E6" w:rsidP="003227E6">
      <w:pPr>
        <w:pStyle w:val="dC-CommandLine"/>
      </w:pPr>
      <w:r>
        <w:t xml:space="preserve">    "tailf-ncs:devices": {</w:t>
      </w:r>
    </w:p>
    <w:p w14:paraId="0EFF9E76" w14:textId="77777777" w:rsidR="003227E6" w:rsidRDefault="003227E6" w:rsidP="003227E6">
      <w:pPr>
        <w:pStyle w:val="dC-CommandLine"/>
      </w:pPr>
      <w:r>
        <w:t xml:space="preserve">      "device": [</w:t>
      </w:r>
    </w:p>
    <w:p w14:paraId="7F6ED740" w14:textId="77777777" w:rsidR="003227E6" w:rsidRDefault="003227E6" w:rsidP="003227E6">
      <w:pPr>
        <w:pStyle w:val="dC-CommandLine"/>
      </w:pPr>
      <w:r>
        <w:t xml:space="preserve">        {</w:t>
      </w:r>
    </w:p>
    <w:p w14:paraId="5A44AFE7" w14:textId="77777777" w:rsidR="003227E6" w:rsidRDefault="003227E6" w:rsidP="003227E6">
      <w:pPr>
        <w:pStyle w:val="dC-CommandLine"/>
      </w:pPr>
      <w:r>
        <w:t xml:space="preserve">          "name": "vXR1",</w:t>
      </w:r>
    </w:p>
    <w:p w14:paraId="181D224A" w14:textId="77777777" w:rsidR="003227E6" w:rsidRDefault="003227E6" w:rsidP="003227E6">
      <w:pPr>
        <w:pStyle w:val="dC-CommandLine"/>
      </w:pPr>
      <w:r>
        <w:t xml:space="preserve">          "config": {</w:t>
      </w:r>
    </w:p>
    <w:p w14:paraId="30B91D8B" w14:textId="77777777" w:rsidR="003227E6" w:rsidRDefault="003227E6" w:rsidP="003227E6">
      <w:pPr>
        <w:pStyle w:val="dC-CommandLine"/>
      </w:pPr>
      <w:r>
        <w:t xml:space="preserve">            "tailf-ned-cisco-ios-xr:domain": {</w:t>
      </w:r>
    </w:p>
    <w:p w14:paraId="48AF1ADD" w14:textId="77777777" w:rsidR="003227E6" w:rsidRDefault="003227E6" w:rsidP="003227E6">
      <w:pPr>
        <w:pStyle w:val="dC-CommandLine"/>
      </w:pPr>
      <w:r>
        <w:t xml:space="preserve">              "name": "test.com"</w:t>
      </w:r>
    </w:p>
    <w:p w14:paraId="00A66110" w14:textId="77777777" w:rsidR="003227E6" w:rsidRDefault="003227E6" w:rsidP="003227E6">
      <w:pPr>
        <w:pStyle w:val="dC-CommandLine"/>
      </w:pPr>
      <w:r>
        <w:t xml:space="preserve">            }</w:t>
      </w:r>
    </w:p>
    <w:p w14:paraId="09E64EF3" w14:textId="77777777" w:rsidR="003227E6" w:rsidRDefault="003227E6" w:rsidP="003227E6">
      <w:pPr>
        <w:pStyle w:val="dC-CommandLine"/>
      </w:pPr>
      <w:r>
        <w:t xml:space="preserve">          }</w:t>
      </w:r>
    </w:p>
    <w:p w14:paraId="636F733A" w14:textId="77777777" w:rsidR="003227E6" w:rsidRDefault="003227E6" w:rsidP="003227E6">
      <w:pPr>
        <w:pStyle w:val="dC-CommandLine"/>
      </w:pPr>
      <w:r>
        <w:t xml:space="preserve">        }</w:t>
      </w:r>
    </w:p>
    <w:p w14:paraId="45A47131" w14:textId="77777777" w:rsidR="003227E6" w:rsidRDefault="003227E6" w:rsidP="003227E6">
      <w:pPr>
        <w:pStyle w:val="dC-CommandLine"/>
      </w:pPr>
      <w:r>
        <w:t xml:space="preserve">      ]</w:t>
      </w:r>
    </w:p>
    <w:p w14:paraId="5097435C" w14:textId="77777777" w:rsidR="003227E6" w:rsidRDefault="003227E6" w:rsidP="003227E6">
      <w:pPr>
        <w:pStyle w:val="dC-CommandLine"/>
      </w:pPr>
      <w:r>
        <w:t xml:space="preserve">    }</w:t>
      </w:r>
    </w:p>
    <w:p w14:paraId="5600031A" w14:textId="77777777" w:rsidR="003227E6" w:rsidRDefault="003227E6" w:rsidP="003227E6">
      <w:pPr>
        <w:pStyle w:val="dC-CommandLine"/>
      </w:pPr>
      <w:r>
        <w:t xml:space="preserve">  }</w:t>
      </w:r>
    </w:p>
    <w:p w14:paraId="5983DEC0" w14:textId="77777777" w:rsidR="003227E6" w:rsidRDefault="003227E6" w:rsidP="003227E6">
      <w:pPr>
        <w:pStyle w:val="dC-CommandLine"/>
      </w:pPr>
      <w:r>
        <w:t>}</w:t>
      </w:r>
    </w:p>
    <w:p w14:paraId="69260EC5" w14:textId="5BC39867" w:rsidR="00D63952" w:rsidRPr="00006CDF" w:rsidRDefault="003227E6" w:rsidP="002F21A3">
      <w:pPr>
        <w:pStyle w:val="dC-CommandLine"/>
      </w:pPr>
      <w:r>
        <w:t>admin@ncs#</w:t>
      </w:r>
    </w:p>
    <w:p w14:paraId="06D0DA8D" w14:textId="79BA9E2D" w:rsidR="0031567B" w:rsidRDefault="00BE40C1" w:rsidP="002F21A3">
      <w:pPr>
        <w:pStyle w:val="dC-Normal"/>
        <w:numPr>
          <w:ilvl w:val="0"/>
          <w:numId w:val="30"/>
        </w:numPr>
      </w:pPr>
      <w:r>
        <w:rPr>
          <w:b/>
        </w:rPr>
        <w:t>Copy and p</w:t>
      </w:r>
      <w:r w:rsidRPr="00BE40C1">
        <w:rPr>
          <w:b/>
        </w:rPr>
        <w:t xml:space="preserve">aste the JSON </w:t>
      </w:r>
      <w:r>
        <w:rPr>
          <w:b/>
        </w:rPr>
        <w:t xml:space="preserve">output </w:t>
      </w:r>
      <w:r w:rsidRPr="00BE40C1">
        <w:rPr>
          <w:b/>
        </w:rPr>
        <w:t xml:space="preserve">into the JSON to YAML </w:t>
      </w:r>
      <w:r>
        <w:rPr>
          <w:b/>
        </w:rPr>
        <w:t xml:space="preserve">web </w:t>
      </w:r>
      <w:r w:rsidRPr="00BE40C1">
        <w:rPr>
          <w:b/>
        </w:rPr>
        <w:t>tool</w:t>
      </w:r>
      <w:r>
        <w:t xml:space="preserve">- Open a browser to </w:t>
      </w:r>
      <w:hyperlink r:id="rId25" w:history="1">
        <w:r w:rsidRPr="00BE40C1">
          <w:rPr>
            <w:rStyle w:val="Hyperlink"/>
          </w:rPr>
          <w:t>http://www.json2yaml.com/</w:t>
        </w:r>
      </w:hyperlink>
      <w:r>
        <w:t xml:space="preserve"> and screen scrape the above JSON output into the website tool to get the corresponding YAML code.</w:t>
      </w:r>
    </w:p>
    <w:p w14:paraId="155D0CB2" w14:textId="3825C81D" w:rsidR="0031567B" w:rsidRDefault="0031567B" w:rsidP="0031567B">
      <w:pPr>
        <w:pStyle w:val="dC-Fig"/>
      </w:pPr>
      <w:r>
        <w:t>www.json2yaml.com</w:t>
      </w:r>
    </w:p>
    <w:p w14:paraId="7F6C55F7" w14:textId="075320BB" w:rsidR="000F49A2" w:rsidRPr="00006CDF" w:rsidRDefault="00A0365D" w:rsidP="002F21A3">
      <w:pPr>
        <w:pStyle w:val="dC-Normal"/>
        <w:ind w:left="360"/>
      </w:pPr>
      <w:r>
        <w:rPr>
          <w:noProof/>
        </w:rPr>
        <w:drawing>
          <wp:inline distT="0" distB="0" distL="0" distR="0" wp14:anchorId="45DD0F20" wp14:editId="75C17603">
            <wp:extent cx="6620510" cy="2959735"/>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1.tiff"/>
                    <pic:cNvPicPr/>
                  </pic:nvPicPr>
                  <pic:blipFill>
                    <a:blip r:embed="rId26">
                      <a:extLst>
                        <a:ext uri="{28A0092B-C50C-407E-A947-70E740481C1C}">
                          <a14:useLocalDpi xmlns:a14="http://schemas.microsoft.com/office/drawing/2010/main"/>
                        </a:ext>
                      </a:extLst>
                    </a:blip>
                    <a:stretch>
                      <a:fillRect/>
                    </a:stretch>
                  </pic:blipFill>
                  <pic:spPr>
                    <a:xfrm>
                      <a:off x="0" y="0"/>
                      <a:ext cx="6620510" cy="2959735"/>
                    </a:xfrm>
                    <a:prstGeom prst="rect">
                      <a:avLst/>
                    </a:prstGeom>
                  </pic:spPr>
                </pic:pic>
              </a:graphicData>
            </a:graphic>
          </wp:inline>
        </w:drawing>
      </w:r>
    </w:p>
    <w:p w14:paraId="4300EC88" w14:textId="18C0302C" w:rsidR="00BE40C1" w:rsidRDefault="00A0365D" w:rsidP="00FE76A5">
      <w:pPr>
        <w:pStyle w:val="dC-Normal"/>
        <w:numPr>
          <w:ilvl w:val="0"/>
          <w:numId w:val="30"/>
        </w:numPr>
      </w:pPr>
      <w:r w:rsidRPr="00A0365D">
        <w:rPr>
          <w:b/>
        </w:rPr>
        <w:t>Insert YAML code into the lab playbook-</w:t>
      </w:r>
      <w:r>
        <w:t xml:space="preserve"> On the </w:t>
      </w:r>
      <w:r w:rsidR="00643EEB">
        <w:t>A</w:t>
      </w:r>
      <w:r>
        <w:t>nsible host, open the “</w:t>
      </w:r>
      <w:r w:rsidRPr="00A0365D">
        <w:t>change-domainname-xrv-lab.yaml</w:t>
      </w:r>
      <w:r>
        <w:t xml:space="preserve">” file in the vi or nano text editor and insert the above YAML code into the appropriate </w:t>
      </w:r>
      <w:r w:rsidR="00540FAA">
        <w:t>section in the task</w:t>
      </w:r>
      <w:r>
        <w:t xml:space="preserve"> </w:t>
      </w:r>
      <w:r w:rsidR="00540FAA">
        <w:t>(t</w:t>
      </w:r>
      <w:r>
        <w:t xml:space="preserve">he three dashes at the top are </w:t>
      </w:r>
      <w:r w:rsidR="00540FAA">
        <w:t>already included)</w:t>
      </w:r>
      <w:r>
        <w:t>. Replace the “test.com”</w:t>
      </w:r>
      <w:r w:rsidR="00540FAA">
        <w:t xml:space="preserve"> entry</w:t>
      </w:r>
      <w:r>
        <w:t>, with either another static entry or reference the variable “{{ domain }}” which is resolved in the vars.yaml file.</w:t>
      </w:r>
    </w:p>
    <w:p w14:paraId="565E6F73" w14:textId="37FCFD0F" w:rsidR="00431F50" w:rsidRDefault="00A0365D" w:rsidP="00A0365D">
      <w:pPr>
        <w:pStyle w:val="dC-Note"/>
      </w:pPr>
      <w:r w:rsidRPr="00A0365D">
        <w:rPr>
          <w:b/>
        </w:rPr>
        <w:t>NOTE:</w:t>
      </w:r>
      <w:r>
        <w:t xml:space="preserve"> </w:t>
      </w:r>
      <w:r w:rsidR="00CB2509">
        <w:t>The use of w</w:t>
      </w:r>
      <w:r>
        <w:t>hite space is very important with YAML! Only use spaces</w:t>
      </w:r>
      <w:r w:rsidR="00C13F48">
        <w:t>,</w:t>
      </w:r>
      <w:r>
        <w:t xml:space="preserve"> </w:t>
      </w:r>
      <w:r w:rsidR="00C13F48">
        <w:t>not</w:t>
      </w:r>
      <w:r>
        <w:t xml:space="preserve"> tabs</w:t>
      </w:r>
      <w:r w:rsidR="006D6C7D">
        <w:t>.</w:t>
      </w:r>
      <w:r>
        <w:t xml:space="preserve"> </w:t>
      </w:r>
      <w:r w:rsidR="006D6C7D">
        <w:t>E</w:t>
      </w:r>
      <w:r>
        <w:t xml:space="preserve">nsure </w:t>
      </w:r>
      <w:r w:rsidR="006E0B73">
        <w:t xml:space="preserve">that </w:t>
      </w:r>
      <w:r>
        <w:t xml:space="preserve">each level of indentation is two spaces and lined-up </w:t>
      </w:r>
      <w:r w:rsidR="0077054D">
        <w:t>properly</w:t>
      </w:r>
      <w:r>
        <w:t xml:space="preserve">. </w:t>
      </w:r>
      <w:r w:rsidR="00FA79DE">
        <w:t xml:space="preserve">If you run into problems, check the </w:t>
      </w:r>
      <w:r w:rsidR="00B25E47">
        <w:t>answer playbook</w:t>
      </w:r>
      <w:r w:rsidR="00FA79DE">
        <w:t>, which</w:t>
      </w:r>
      <w:r w:rsidR="00B25E47">
        <w:t xml:space="preserve"> is located at change-domainname-xrv-answer</w:t>
      </w:r>
      <w:r w:rsidR="00B25E47" w:rsidRPr="00A0365D">
        <w:t>.yaml</w:t>
      </w:r>
      <w:r w:rsidR="00E12744">
        <w:t>.</w:t>
      </w:r>
    </w:p>
    <w:p w14:paraId="7AE69A02" w14:textId="77777777" w:rsidR="0030178F" w:rsidRPr="00006CDF" w:rsidRDefault="0030178F" w:rsidP="0030178F">
      <w:pPr>
        <w:pStyle w:val="dC-Normal"/>
      </w:pPr>
    </w:p>
    <w:p w14:paraId="7902E10B" w14:textId="2D147E4A" w:rsidR="0030178F" w:rsidRPr="00006CDF" w:rsidRDefault="0030178F" w:rsidP="002F21A3">
      <w:pPr>
        <w:pStyle w:val="dC-CommandLine"/>
      </w:pPr>
      <w:r w:rsidDel="0030178F">
        <w:t xml:space="preserve"> </w:t>
      </w:r>
      <w:r w:rsidR="00843955">
        <w:t>[root@ansible NSO-P</w:t>
      </w:r>
      <w:r w:rsidR="00B25E47" w:rsidRPr="00B25E47">
        <w:t xml:space="preserve">laybooks]# </w:t>
      </w:r>
      <w:r w:rsidR="00B25E47" w:rsidRPr="00B25E47">
        <w:rPr>
          <w:b/>
        </w:rPr>
        <w:t>nano change-domainname-xrv-lab.yaml</w:t>
      </w:r>
    </w:p>
    <w:p w14:paraId="1C7AC3E6" w14:textId="580DADD1" w:rsidR="0031567B" w:rsidRDefault="0031567B" w:rsidP="0031567B">
      <w:pPr>
        <w:pStyle w:val="dC-Fig"/>
      </w:pPr>
      <w:r>
        <w:t>Nano Editor Screen</w:t>
      </w:r>
    </w:p>
    <w:p w14:paraId="5CB97CCF" w14:textId="1B2244AB" w:rsidR="00431F50" w:rsidRDefault="00EB2856" w:rsidP="00B25E47">
      <w:r>
        <w:rPr>
          <w:noProof/>
        </w:rPr>
        <w:drawing>
          <wp:inline distT="0" distB="0" distL="0" distR="0" wp14:anchorId="3439C39B" wp14:editId="060E38E1">
            <wp:extent cx="6620510" cy="239331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14.tiff"/>
                    <pic:cNvPicPr/>
                  </pic:nvPicPr>
                  <pic:blipFill>
                    <a:blip r:embed="rId27">
                      <a:extLst>
                        <a:ext uri="{28A0092B-C50C-407E-A947-70E740481C1C}">
                          <a14:useLocalDpi xmlns:a14="http://schemas.microsoft.com/office/drawing/2010/main"/>
                        </a:ext>
                      </a:extLst>
                    </a:blip>
                    <a:stretch>
                      <a:fillRect/>
                    </a:stretch>
                  </pic:blipFill>
                  <pic:spPr>
                    <a:xfrm>
                      <a:off x="0" y="0"/>
                      <a:ext cx="6620510" cy="2393315"/>
                    </a:xfrm>
                    <a:prstGeom prst="rect">
                      <a:avLst/>
                    </a:prstGeom>
                  </pic:spPr>
                </pic:pic>
              </a:graphicData>
            </a:graphic>
          </wp:inline>
        </w:drawing>
      </w:r>
    </w:p>
    <w:p w14:paraId="6290D64C" w14:textId="77777777" w:rsidR="004E6D64" w:rsidRPr="00006CDF" w:rsidRDefault="004E6D64" w:rsidP="004E6D64">
      <w:pPr>
        <w:pStyle w:val="dC-Normal"/>
      </w:pPr>
    </w:p>
    <w:p w14:paraId="328724A6" w14:textId="5CE9A625" w:rsidR="00F66028" w:rsidRDefault="00F66028" w:rsidP="00FE76A5">
      <w:pPr>
        <w:pStyle w:val="dC-Normal"/>
        <w:numPr>
          <w:ilvl w:val="0"/>
          <w:numId w:val="30"/>
        </w:numPr>
      </w:pPr>
      <w:r w:rsidRPr="00540FAA">
        <w:rPr>
          <w:b/>
        </w:rPr>
        <w:t xml:space="preserve">Test </w:t>
      </w:r>
      <w:r w:rsidR="00540FAA" w:rsidRPr="00540FAA">
        <w:rPr>
          <w:b/>
        </w:rPr>
        <w:t>you</w:t>
      </w:r>
      <w:r w:rsidR="007A3CC7">
        <w:rPr>
          <w:b/>
        </w:rPr>
        <w:t>r</w:t>
      </w:r>
      <w:r w:rsidR="00540FAA" w:rsidRPr="00540FAA">
        <w:rPr>
          <w:b/>
        </w:rPr>
        <w:t xml:space="preserve"> </w:t>
      </w:r>
      <w:r w:rsidRPr="00540FAA">
        <w:rPr>
          <w:b/>
        </w:rPr>
        <w:t>YAML code</w:t>
      </w:r>
      <w:r w:rsidR="007A3CC7">
        <w:t>- cat the file on the A</w:t>
      </w:r>
      <w:r w:rsidR="00540FAA">
        <w:t xml:space="preserve">nsible host and then copy/paste the output into the web based YAML lint tool to check for errors! </w:t>
      </w:r>
      <w:hyperlink r:id="rId28" w:history="1">
        <w:r w:rsidR="00540FAA" w:rsidRPr="00F578D6">
          <w:rPr>
            <w:rStyle w:val="Hyperlink"/>
          </w:rPr>
          <w:t>http://www.yamllint.com/</w:t>
        </w:r>
      </w:hyperlink>
    </w:p>
    <w:p w14:paraId="22FEF9C3" w14:textId="79E77821" w:rsidR="00B3180D" w:rsidRPr="00B3180D" w:rsidRDefault="00B3180D" w:rsidP="00B3180D">
      <w:pPr>
        <w:pStyle w:val="dC-CommandLine"/>
        <w:rPr>
          <w:b/>
        </w:rPr>
      </w:pPr>
      <w:r>
        <w:t>[root@ansible</w:t>
      </w:r>
      <w:r w:rsidR="00843955">
        <w:t xml:space="preserve"> NSO-P</w:t>
      </w:r>
      <w:r>
        <w:t xml:space="preserve">laybooks]# </w:t>
      </w:r>
      <w:r w:rsidRPr="00B3180D">
        <w:rPr>
          <w:b/>
        </w:rPr>
        <w:t>cat change-domainname-xrv-lab.yaml</w:t>
      </w:r>
    </w:p>
    <w:p w14:paraId="2AC06AE8" w14:textId="77777777" w:rsidR="00B3180D" w:rsidRDefault="00B3180D" w:rsidP="00B3180D">
      <w:pPr>
        <w:pStyle w:val="dC-CommandLine"/>
      </w:pPr>
      <w:r>
        <w:t>---</w:t>
      </w:r>
    </w:p>
    <w:p w14:paraId="32D2218C" w14:textId="77777777" w:rsidR="00B3180D" w:rsidRDefault="00B3180D" w:rsidP="00B3180D">
      <w:pPr>
        <w:pStyle w:val="dC-CommandLine"/>
      </w:pPr>
    </w:p>
    <w:p w14:paraId="425DB47A" w14:textId="77777777" w:rsidR="00B3180D" w:rsidRDefault="00B3180D" w:rsidP="00B3180D">
      <w:pPr>
        <w:pStyle w:val="dC-CommandLine"/>
      </w:pPr>
      <w:r>
        <w:t>- name: Change domain name on XRv</w:t>
      </w:r>
    </w:p>
    <w:p w14:paraId="1FE18423" w14:textId="77777777" w:rsidR="00B3180D" w:rsidRDefault="00B3180D" w:rsidP="00B3180D">
      <w:pPr>
        <w:pStyle w:val="dC-CommandLine"/>
      </w:pPr>
      <w:r>
        <w:t xml:space="preserve">  hosts: localhost</w:t>
      </w:r>
    </w:p>
    <w:p w14:paraId="2997080F" w14:textId="77777777" w:rsidR="00B3180D" w:rsidRDefault="00B3180D" w:rsidP="00B3180D">
      <w:pPr>
        <w:pStyle w:val="dC-CommandLine"/>
      </w:pPr>
      <w:r>
        <w:t xml:space="preserve">  connection: local</w:t>
      </w:r>
    </w:p>
    <w:p w14:paraId="221CFD05" w14:textId="77777777" w:rsidR="00B3180D" w:rsidRDefault="00B3180D" w:rsidP="00B3180D">
      <w:pPr>
        <w:pStyle w:val="dC-CommandLine"/>
      </w:pPr>
      <w:r>
        <w:t xml:space="preserve">  gather_facts: no</w:t>
      </w:r>
    </w:p>
    <w:p w14:paraId="4D236CED" w14:textId="77777777" w:rsidR="00B3180D" w:rsidRDefault="00B3180D" w:rsidP="00B3180D">
      <w:pPr>
        <w:pStyle w:val="dC-CommandLine"/>
      </w:pPr>
    </w:p>
    <w:p w14:paraId="63169E35" w14:textId="77777777" w:rsidR="00B3180D" w:rsidRPr="00B45F0C" w:rsidRDefault="00B3180D" w:rsidP="00B3180D">
      <w:pPr>
        <w:pStyle w:val="dC-CommandLine"/>
        <w:rPr>
          <w:lang w:val="sv-SE"/>
        </w:rPr>
      </w:pPr>
      <w:r>
        <w:t xml:space="preserve">  </w:t>
      </w:r>
      <w:r w:rsidRPr="00B45F0C">
        <w:rPr>
          <w:lang w:val="sv-SE"/>
        </w:rPr>
        <w:t>vars_files:</w:t>
      </w:r>
    </w:p>
    <w:p w14:paraId="75C0367C" w14:textId="77777777" w:rsidR="00B3180D" w:rsidRPr="00B45F0C" w:rsidRDefault="00B3180D" w:rsidP="00B3180D">
      <w:pPr>
        <w:pStyle w:val="dC-CommandLine"/>
        <w:rPr>
          <w:lang w:val="sv-SE"/>
        </w:rPr>
      </w:pPr>
      <w:r w:rsidRPr="00B45F0C">
        <w:rPr>
          <w:lang w:val="sv-SE"/>
        </w:rPr>
        <w:t xml:space="preserve">    - vars.yaml</w:t>
      </w:r>
    </w:p>
    <w:p w14:paraId="69F72E14" w14:textId="77777777" w:rsidR="00B3180D" w:rsidRPr="00B45F0C" w:rsidRDefault="00B3180D" w:rsidP="00B3180D">
      <w:pPr>
        <w:pStyle w:val="dC-CommandLine"/>
        <w:rPr>
          <w:lang w:val="sv-SE"/>
        </w:rPr>
      </w:pPr>
    </w:p>
    <w:p w14:paraId="4AAF98FF" w14:textId="77777777" w:rsidR="00B3180D" w:rsidRPr="00B45F0C" w:rsidRDefault="00B3180D" w:rsidP="00B3180D">
      <w:pPr>
        <w:pStyle w:val="dC-CommandLine"/>
        <w:rPr>
          <w:lang w:val="sv-SE"/>
        </w:rPr>
      </w:pPr>
    </w:p>
    <w:p w14:paraId="4D8D3F69" w14:textId="77777777" w:rsidR="00B3180D" w:rsidRPr="00B45F0C" w:rsidRDefault="00B3180D" w:rsidP="00B3180D">
      <w:pPr>
        <w:pStyle w:val="dC-CommandLine"/>
        <w:rPr>
          <w:lang w:val="sv-SE"/>
        </w:rPr>
      </w:pPr>
    </w:p>
    <w:p w14:paraId="3EC671A4" w14:textId="77777777" w:rsidR="00B3180D" w:rsidRPr="00B45F0C" w:rsidRDefault="00B3180D" w:rsidP="00B3180D">
      <w:pPr>
        <w:pStyle w:val="dC-CommandLine"/>
        <w:rPr>
          <w:lang w:val="sv-SE"/>
        </w:rPr>
      </w:pPr>
      <w:r w:rsidRPr="00B45F0C">
        <w:rPr>
          <w:lang w:val="sv-SE"/>
        </w:rPr>
        <w:t xml:space="preserve">  tasks:</w:t>
      </w:r>
    </w:p>
    <w:p w14:paraId="5E0279E4" w14:textId="77777777" w:rsidR="00B3180D" w:rsidRPr="00B45F0C" w:rsidRDefault="00B3180D" w:rsidP="00B3180D">
      <w:pPr>
        <w:pStyle w:val="dC-CommandLine"/>
        <w:rPr>
          <w:lang w:val="sv-SE"/>
        </w:rPr>
      </w:pPr>
    </w:p>
    <w:p w14:paraId="200B0D73" w14:textId="77777777" w:rsidR="00B3180D" w:rsidRDefault="00B3180D" w:rsidP="00B3180D">
      <w:pPr>
        <w:pStyle w:val="dC-CommandLine"/>
      </w:pPr>
      <w:r w:rsidRPr="00B45F0C">
        <w:rPr>
          <w:lang w:val="sv-SE"/>
        </w:rPr>
        <w:t xml:space="preserve">  </w:t>
      </w:r>
      <w:r>
        <w:t>- name: Change domain on XRv</w:t>
      </w:r>
    </w:p>
    <w:p w14:paraId="630FC4A6" w14:textId="77777777" w:rsidR="00B3180D" w:rsidRDefault="00B3180D" w:rsidP="00B3180D">
      <w:pPr>
        <w:pStyle w:val="dC-CommandLine"/>
      </w:pPr>
      <w:r>
        <w:t xml:space="preserve">    nso_config:</w:t>
      </w:r>
    </w:p>
    <w:p w14:paraId="6EF80645" w14:textId="77777777" w:rsidR="00B3180D" w:rsidRDefault="00B3180D" w:rsidP="00B3180D">
      <w:pPr>
        <w:pStyle w:val="dC-CommandLine"/>
      </w:pPr>
      <w:r>
        <w:t xml:space="preserve">      url: '{{ url }}'</w:t>
      </w:r>
    </w:p>
    <w:p w14:paraId="3C156979" w14:textId="77777777" w:rsidR="00B3180D" w:rsidRDefault="00B3180D" w:rsidP="00B3180D">
      <w:pPr>
        <w:pStyle w:val="dC-CommandLine"/>
      </w:pPr>
      <w:r>
        <w:t xml:space="preserve">      username: '{{ username }}'</w:t>
      </w:r>
    </w:p>
    <w:p w14:paraId="1C7C09B8" w14:textId="77777777" w:rsidR="00B3180D" w:rsidRDefault="00B3180D" w:rsidP="00B3180D">
      <w:pPr>
        <w:pStyle w:val="dC-CommandLine"/>
      </w:pPr>
      <w:r>
        <w:t xml:space="preserve">      password: '{{ password }}'</w:t>
      </w:r>
    </w:p>
    <w:p w14:paraId="5D8DAB9D" w14:textId="77777777" w:rsidR="00B3180D" w:rsidRDefault="00B3180D" w:rsidP="00B3180D">
      <w:pPr>
        <w:pStyle w:val="dC-CommandLine"/>
      </w:pPr>
    </w:p>
    <w:p w14:paraId="1EFD82B9" w14:textId="77777777" w:rsidR="00B3180D" w:rsidRDefault="00B3180D" w:rsidP="00B3180D">
      <w:pPr>
        <w:pStyle w:val="dC-CommandLine"/>
      </w:pPr>
      <w:r>
        <w:t xml:space="preserve">      # Insert JSON_2_YAML output below - be aware of white space and use spaces, we have included the first line "data:"</w:t>
      </w:r>
    </w:p>
    <w:p w14:paraId="7E8CC121" w14:textId="77777777" w:rsidR="00B3180D" w:rsidRDefault="00B3180D" w:rsidP="00B3180D">
      <w:pPr>
        <w:pStyle w:val="dC-CommandLine"/>
      </w:pPr>
    </w:p>
    <w:p w14:paraId="78DA0B97" w14:textId="77777777" w:rsidR="00B3180D" w:rsidRDefault="00B3180D" w:rsidP="00B3180D">
      <w:pPr>
        <w:pStyle w:val="dC-CommandLine"/>
      </w:pPr>
      <w:r>
        <w:t xml:space="preserve">      data:</w:t>
      </w:r>
    </w:p>
    <w:p w14:paraId="5FFBA2C1" w14:textId="77777777" w:rsidR="00B3180D" w:rsidRDefault="00B3180D" w:rsidP="00B3180D">
      <w:pPr>
        <w:pStyle w:val="dC-CommandLine"/>
      </w:pPr>
      <w:r>
        <w:t xml:space="preserve">        tailf-ncs:devices:</w:t>
      </w:r>
    </w:p>
    <w:p w14:paraId="539FAC8A" w14:textId="77777777" w:rsidR="00B3180D" w:rsidRDefault="00B3180D" w:rsidP="00B3180D">
      <w:pPr>
        <w:pStyle w:val="dC-CommandLine"/>
      </w:pPr>
      <w:r>
        <w:t xml:space="preserve">          device:</w:t>
      </w:r>
    </w:p>
    <w:p w14:paraId="2FAB0F96" w14:textId="77777777" w:rsidR="00B3180D" w:rsidRDefault="00B3180D" w:rsidP="00B3180D">
      <w:pPr>
        <w:pStyle w:val="dC-CommandLine"/>
      </w:pPr>
      <w:r>
        <w:t xml:space="preserve">          - name: vXR1</w:t>
      </w:r>
    </w:p>
    <w:p w14:paraId="5081C515" w14:textId="77777777" w:rsidR="00B3180D" w:rsidRDefault="00B3180D" w:rsidP="00B3180D">
      <w:pPr>
        <w:pStyle w:val="dC-CommandLine"/>
      </w:pPr>
      <w:r>
        <w:lastRenderedPageBreak/>
        <w:t xml:space="preserve">            config:</w:t>
      </w:r>
    </w:p>
    <w:p w14:paraId="1D729D6F" w14:textId="77777777" w:rsidR="00B3180D" w:rsidRDefault="00B3180D" w:rsidP="00B3180D">
      <w:pPr>
        <w:pStyle w:val="dC-CommandLine"/>
      </w:pPr>
      <w:r>
        <w:t xml:space="preserve">              tailf-ned-cisco-ios-xr:domain:</w:t>
      </w:r>
    </w:p>
    <w:p w14:paraId="510E66E4" w14:textId="77777777" w:rsidR="00B3180D" w:rsidRDefault="00B3180D" w:rsidP="00B3180D">
      <w:pPr>
        <w:pStyle w:val="dC-CommandLine"/>
      </w:pPr>
      <w:r>
        <w:t xml:space="preserve">                name: "{{ domain }}"</w:t>
      </w:r>
    </w:p>
    <w:p w14:paraId="308E222E" w14:textId="77777777" w:rsidR="00B3180D" w:rsidRDefault="00B3180D" w:rsidP="00B3180D">
      <w:pPr>
        <w:pStyle w:val="dC-CommandLine"/>
      </w:pPr>
      <w:r>
        <w:t xml:space="preserve">      </w:t>
      </w:r>
    </w:p>
    <w:p w14:paraId="557C2AFE" w14:textId="063DA172" w:rsidR="00B3180D" w:rsidRDefault="00B3180D" w:rsidP="002F21A3">
      <w:pPr>
        <w:pStyle w:val="dC-CommandLine"/>
      </w:pPr>
      <w:r>
        <w:t xml:space="preserve">      </w:t>
      </w:r>
    </w:p>
    <w:p w14:paraId="178A2D64" w14:textId="73704025" w:rsidR="00B3180D" w:rsidRDefault="00B3180D" w:rsidP="00B3180D">
      <w:pPr>
        <w:pStyle w:val="dC-Normal"/>
      </w:pPr>
      <w:r w:rsidRPr="00B3180D">
        <w:t>Copy and paste</w:t>
      </w:r>
      <w:r>
        <w:t xml:space="preserve"> your YAML output into the </w:t>
      </w:r>
      <w:r w:rsidR="00643EEB">
        <w:t>lint</w:t>
      </w:r>
      <w:r w:rsidR="002F21A3">
        <w:t xml:space="preserve"> tool</w:t>
      </w:r>
      <w:r w:rsidR="007B269A">
        <w:t xml:space="preserve"> and hit “Go”</w:t>
      </w:r>
      <w:r>
        <w:t>.</w:t>
      </w:r>
    </w:p>
    <w:p w14:paraId="58C29137" w14:textId="7B2A2429" w:rsidR="0031567B" w:rsidRPr="00B3180D" w:rsidRDefault="0031567B" w:rsidP="00B3180D">
      <w:pPr>
        <w:pStyle w:val="dC-Fig"/>
      </w:pPr>
      <w:r>
        <w:t>www.yamillint.com</w:t>
      </w:r>
    </w:p>
    <w:p w14:paraId="2E4F139D" w14:textId="05674D9C" w:rsidR="00B3180D" w:rsidRDefault="007B269A" w:rsidP="002F21A3">
      <w:pPr>
        <w:pStyle w:val="dC-Normal"/>
        <w:rPr>
          <w:b/>
        </w:rPr>
      </w:pPr>
      <w:r>
        <w:rPr>
          <w:b/>
          <w:noProof/>
        </w:rPr>
        <w:drawing>
          <wp:inline distT="0" distB="0" distL="0" distR="0" wp14:anchorId="0DE8241D" wp14:editId="29A0CDA7">
            <wp:extent cx="6620510" cy="366458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6.tiff"/>
                    <pic:cNvPicPr/>
                  </pic:nvPicPr>
                  <pic:blipFill>
                    <a:blip r:embed="rId29">
                      <a:extLst>
                        <a:ext uri="{28A0092B-C50C-407E-A947-70E740481C1C}">
                          <a14:useLocalDpi xmlns:a14="http://schemas.microsoft.com/office/drawing/2010/main"/>
                        </a:ext>
                      </a:extLst>
                    </a:blip>
                    <a:stretch>
                      <a:fillRect/>
                    </a:stretch>
                  </pic:blipFill>
                  <pic:spPr>
                    <a:xfrm>
                      <a:off x="0" y="0"/>
                      <a:ext cx="6620510" cy="3664585"/>
                    </a:xfrm>
                    <a:prstGeom prst="rect">
                      <a:avLst/>
                    </a:prstGeom>
                  </pic:spPr>
                </pic:pic>
              </a:graphicData>
            </a:graphic>
          </wp:inline>
        </w:drawing>
      </w:r>
    </w:p>
    <w:p w14:paraId="3AA45DF7" w14:textId="0F0425FE" w:rsidR="00182F56" w:rsidRDefault="00B40DBC" w:rsidP="00FE76A5">
      <w:pPr>
        <w:pStyle w:val="dC-Normal"/>
        <w:numPr>
          <w:ilvl w:val="0"/>
          <w:numId w:val="30"/>
        </w:numPr>
        <w:rPr>
          <w:b/>
        </w:rPr>
      </w:pPr>
      <w:r w:rsidRPr="00B40DBC">
        <w:rPr>
          <w:b/>
        </w:rPr>
        <w:t>Execute the playbook</w:t>
      </w:r>
      <w:r w:rsidR="00023574">
        <w:rPr>
          <w:b/>
        </w:rPr>
        <w:t>-</w:t>
      </w:r>
      <w:r w:rsidR="00023574" w:rsidRPr="002F21A3">
        <w:t xml:space="preserve"> </w:t>
      </w:r>
      <w:r w:rsidR="00B72739" w:rsidRPr="002F21A3">
        <w:t xml:space="preserve">From the cli, </w:t>
      </w:r>
      <w:r w:rsidR="00B72739">
        <w:t>execute the Ansible playbook “</w:t>
      </w:r>
      <w:r w:rsidR="00B72739" w:rsidRPr="00B72739">
        <w:t>change-domainname-xrv-lab.yaml</w:t>
      </w:r>
      <w:r w:rsidR="00B72739">
        <w:t>”.</w:t>
      </w:r>
    </w:p>
    <w:p w14:paraId="0E20D72B" w14:textId="40290089" w:rsidR="00B40DBC" w:rsidRDefault="002F2326" w:rsidP="00B40DBC">
      <w:pPr>
        <w:pStyle w:val="dC-CommandLine"/>
      </w:pPr>
      <w:r>
        <w:t>[root@ansible NSO-P</w:t>
      </w:r>
      <w:r w:rsidR="00B40DBC">
        <w:t xml:space="preserve">laybooks]# </w:t>
      </w:r>
      <w:r w:rsidR="00B40DBC" w:rsidRPr="00B40DBC">
        <w:rPr>
          <w:b/>
        </w:rPr>
        <w:t>ansible-playbook change-domainname-xrv-lab.yaml -v</w:t>
      </w:r>
    </w:p>
    <w:p w14:paraId="1CEB3529" w14:textId="3CC743E2" w:rsidR="00B40DBC" w:rsidRDefault="00B40DBC" w:rsidP="00B40DBC">
      <w:pPr>
        <w:pStyle w:val="dC-CommandLine"/>
      </w:pPr>
      <w:r>
        <w:t>Using /root/playbooks/</w:t>
      </w:r>
      <w:r w:rsidR="002F2326">
        <w:t>NSO-Playbooks/</w:t>
      </w:r>
      <w:r>
        <w:t>ansible.cfg as config file</w:t>
      </w:r>
    </w:p>
    <w:p w14:paraId="066323A4" w14:textId="77777777" w:rsidR="00B40DBC" w:rsidRDefault="00B40DBC" w:rsidP="00B40DBC">
      <w:pPr>
        <w:pStyle w:val="dC-CommandLine"/>
      </w:pPr>
      <w:r>
        <w:t xml:space="preserve"> [WARNING]: Unable to parse /root/playbooks/inventory/inventory as an inventory source</w:t>
      </w:r>
    </w:p>
    <w:p w14:paraId="245AF178" w14:textId="77777777" w:rsidR="00B40DBC" w:rsidRDefault="00B40DBC" w:rsidP="00B40DBC">
      <w:pPr>
        <w:pStyle w:val="dC-CommandLine"/>
      </w:pPr>
      <w:r>
        <w:t xml:space="preserve"> [WARNING]: No inventory was parsed, only implicit localhost is available</w:t>
      </w:r>
    </w:p>
    <w:p w14:paraId="4FEE467C" w14:textId="77777777" w:rsidR="00B40DBC" w:rsidRDefault="00B40DBC" w:rsidP="00B40DBC">
      <w:pPr>
        <w:pStyle w:val="dC-CommandLine"/>
      </w:pPr>
      <w:r>
        <w:t xml:space="preserve"> [WARNING]: provided hosts list is empty, only localhost is available. Note that the implicit localhost does not match 'all'</w:t>
      </w:r>
    </w:p>
    <w:p w14:paraId="0312DE3D" w14:textId="77777777" w:rsidR="00B40DBC" w:rsidRDefault="00B40DBC" w:rsidP="00B40DBC">
      <w:pPr>
        <w:pStyle w:val="dC-CommandLine"/>
      </w:pPr>
    </w:p>
    <w:p w14:paraId="05E47FD0" w14:textId="77777777" w:rsidR="00B40DBC" w:rsidRDefault="00B40DBC" w:rsidP="00B40DBC">
      <w:pPr>
        <w:pStyle w:val="dC-CommandLine"/>
      </w:pPr>
      <w:r>
        <w:t>PLAY [Change domain name on XRv] ***************************************************************************************************************************************************************************************************</w:t>
      </w:r>
    </w:p>
    <w:p w14:paraId="2A080424" w14:textId="77777777" w:rsidR="00B40DBC" w:rsidRDefault="00B40DBC" w:rsidP="00B40DBC">
      <w:pPr>
        <w:pStyle w:val="dC-CommandLine"/>
      </w:pPr>
    </w:p>
    <w:p w14:paraId="10939EAE" w14:textId="77777777" w:rsidR="00B40DBC" w:rsidRDefault="00B40DBC" w:rsidP="00B40DBC">
      <w:pPr>
        <w:pStyle w:val="dC-CommandLine"/>
      </w:pPr>
      <w:r>
        <w:t>TASK [Change domain on XRv] ********************************************************************************************************************************************************************************************************</w:t>
      </w:r>
    </w:p>
    <w:p w14:paraId="0A3B39FD" w14:textId="77777777" w:rsidR="00B40DBC" w:rsidRDefault="00B40DBC" w:rsidP="00B40DBC">
      <w:pPr>
        <w:pStyle w:val="dC-CommandLine"/>
      </w:pPr>
      <w:r>
        <w:t>changed: [localhost] =&gt; {"changed": true, "changes": [{"from": "test.com", "path": "/ncs:devices/device{vXR1}/config/cisco-ios-xr:domain/name", "to": "</w:t>
      </w:r>
      <w:r w:rsidRPr="0026270B">
        <w:rPr>
          <w:color w:val="FF0000"/>
        </w:rPr>
        <w:t>dcloud-cisco.com</w:t>
      </w:r>
      <w:r>
        <w:t>", "type": "set"}], "diffs": []}</w:t>
      </w:r>
    </w:p>
    <w:p w14:paraId="1D2C66A8" w14:textId="77777777" w:rsidR="00B40DBC" w:rsidRDefault="00B40DBC" w:rsidP="00B40DBC">
      <w:pPr>
        <w:pStyle w:val="dC-CommandLine"/>
      </w:pPr>
    </w:p>
    <w:p w14:paraId="4B6AFEA7" w14:textId="77777777" w:rsidR="00B40DBC" w:rsidRDefault="00B40DBC" w:rsidP="00B40DBC">
      <w:pPr>
        <w:pStyle w:val="dC-CommandLine"/>
      </w:pPr>
      <w:r>
        <w:t>PLAY RECAP ********************************************************************************************************</w:t>
      </w:r>
      <w:r>
        <w:lastRenderedPageBreak/>
        <w:t>*****************************************************************************************************************</w:t>
      </w:r>
    </w:p>
    <w:p w14:paraId="62B83707" w14:textId="77777777" w:rsidR="00B40DBC" w:rsidRDefault="00B40DBC" w:rsidP="00B40DBC">
      <w:pPr>
        <w:pStyle w:val="dC-CommandLine"/>
      </w:pPr>
      <w:r>
        <w:t xml:space="preserve">localhost                  : ok=1    </w:t>
      </w:r>
      <w:r w:rsidRPr="007B269A">
        <w:rPr>
          <w:color w:val="FF0000"/>
        </w:rPr>
        <w:t xml:space="preserve">changed=1    </w:t>
      </w:r>
      <w:r>
        <w:t xml:space="preserve">unreachable=0    failed=0   </w:t>
      </w:r>
    </w:p>
    <w:p w14:paraId="5023EE58" w14:textId="77777777" w:rsidR="00B40DBC" w:rsidRDefault="00B40DBC" w:rsidP="00B40DBC">
      <w:pPr>
        <w:pStyle w:val="dC-CommandLine"/>
      </w:pPr>
    </w:p>
    <w:p w14:paraId="3241642E" w14:textId="541D3838" w:rsidR="00F92A0C" w:rsidRDefault="002F2326" w:rsidP="00B40DBC">
      <w:pPr>
        <w:pStyle w:val="dC-CommandLine"/>
      </w:pPr>
      <w:r>
        <w:t>[root@ansible NSO-P</w:t>
      </w:r>
      <w:r w:rsidR="00B40DBC">
        <w:t>laybooks]#</w:t>
      </w:r>
    </w:p>
    <w:p w14:paraId="0F86E009" w14:textId="77777777" w:rsidR="001F67EA" w:rsidRPr="00006CDF" w:rsidRDefault="001F67EA" w:rsidP="001F67EA">
      <w:pPr>
        <w:pStyle w:val="dC-Normal"/>
      </w:pPr>
    </w:p>
    <w:p w14:paraId="56BECBDA" w14:textId="77777777" w:rsidR="009A2BF3" w:rsidRPr="00FB0AAE" w:rsidRDefault="009A2BF3" w:rsidP="009A2BF3">
      <w:pPr>
        <w:pStyle w:val="dC-Scenario"/>
        <w:numPr>
          <w:ilvl w:val="0"/>
          <w:numId w:val="21"/>
        </w:numPr>
        <w:rPr>
          <w:color w:val="000000" w:themeColor="text1"/>
        </w:rPr>
      </w:pPr>
      <w:bookmarkStart w:id="20" w:name="scerario5a"/>
      <w:bookmarkEnd w:id="20"/>
      <w:r w:rsidRPr="00FB0AAE">
        <w:rPr>
          <w:color w:val="000000" w:themeColor="text1"/>
        </w:rPr>
        <w:lastRenderedPageBreak/>
        <w:t>Comparing native IOS Ansible modules with NSO Ansible modules</w:t>
      </w:r>
    </w:p>
    <w:p w14:paraId="709F4B00" w14:textId="6719202D" w:rsidR="009A2BF3" w:rsidRPr="00FB0AAE" w:rsidRDefault="009A2BF3" w:rsidP="009A2BF3">
      <w:pPr>
        <w:pStyle w:val="dC-Normal"/>
        <w:rPr>
          <w:color w:val="000000" w:themeColor="text1"/>
        </w:rPr>
      </w:pPr>
      <w:r>
        <w:rPr>
          <w:color w:val="000000" w:themeColor="text1"/>
        </w:rPr>
        <w:t xml:space="preserve">In a standard Ansible install, there are several network modules included to facilitate in the configuration management of Cisco IOS devices. In the next few scenarios, </w:t>
      </w:r>
      <w:r w:rsidR="00765A26">
        <w:rPr>
          <w:color w:val="000000" w:themeColor="text1"/>
        </w:rPr>
        <w:t xml:space="preserve">you </w:t>
      </w:r>
      <w:r>
        <w:rPr>
          <w:color w:val="000000" w:themeColor="text1"/>
        </w:rPr>
        <w:t xml:space="preserve">will explore </w:t>
      </w:r>
      <w:r w:rsidR="00EF5CBF">
        <w:rPr>
          <w:color w:val="000000" w:themeColor="text1"/>
        </w:rPr>
        <w:t>some</w:t>
      </w:r>
      <w:r>
        <w:rPr>
          <w:color w:val="000000" w:themeColor="text1"/>
        </w:rPr>
        <w:t xml:space="preserve"> of the more popular modules (ios_config</w:t>
      </w:r>
      <w:r w:rsidR="00EF5CBF">
        <w:rPr>
          <w:color w:val="000000" w:themeColor="text1"/>
        </w:rPr>
        <w:t xml:space="preserve"> and iosxr_config</w:t>
      </w:r>
      <w:r>
        <w:rPr>
          <w:color w:val="000000" w:themeColor="text1"/>
        </w:rPr>
        <w:t>) and compare it with the NSO modules.</w:t>
      </w:r>
    </w:p>
    <w:p w14:paraId="2A0D32EA" w14:textId="4FF9C0D8" w:rsidR="009A2BF3" w:rsidRDefault="009A2BF3" w:rsidP="009A2BF3">
      <w:pPr>
        <w:pStyle w:val="dC-Normal"/>
        <w:numPr>
          <w:ilvl w:val="0"/>
          <w:numId w:val="23"/>
        </w:numPr>
        <w:rPr>
          <w:color w:val="000000" w:themeColor="text1"/>
        </w:rPr>
      </w:pPr>
      <w:r>
        <w:rPr>
          <w:color w:val="000000" w:themeColor="text1"/>
        </w:rPr>
        <w:t xml:space="preserve">In this scenario, </w:t>
      </w:r>
      <w:r w:rsidR="007D7E8D">
        <w:rPr>
          <w:color w:val="000000" w:themeColor="text1"/>
        </w:rPr>
        <w:t xml:space="preserve">you </w:t>
      </w:r>
      <w:r>
        <w:rPr>
          <w:color w:val="000000" w:themeColor="text1"/>
        </w:rPr>
        <w:t xml:space="preserve">will use the ios_config module and the nso_config module to change the IP domain name on the CSR. In doing so, </w:t>
      </w:r>
      <w:r w:rsidR="007D7E8D">
        <w:rPr>
          <w:color w:val="000000" w:themeColor="text1"/>
        </w:rPr>
        <w:t xml:space="preserve">you </w:t>
      </w:r>
      <w:r>
        <w:rPr>
          <w:color w:val="000000" w:themeColor="text1"/>
        </w:rPr>
        <w:t xml:space="preserve">will enable terminal monitoring/debugging so </w:t>
      </w:r>
      <w:r w:rsidR="007D7E8D">
        <w:rPr>
          <w:color w:val="000000" w:themeColor="text1"/>
        </w:rPr>
        <w:t xml:space="preserve">you </w:t>
      </w:r>
      <w:r>
        <w:rPr>
          <w:color w:val="000000" w:themeColor="text1"/>
        </w:rPr>
        <w:t>can see how each of these playbooks interacts with the CSR.</w:t>
      </w:r>
    </w:p>
    <w:p w14:paraId="576714D9" w14:textId="5348D830" w:rsidR="009A2BF3" w:rsidRPr="00FB0AAE" w:rsidRDefault="009A2BF3" w:rsidP="009A2BF3">
      <w:pPr>
        <w:pStyle w:val="dC-Normal"/>
        <w:numPr>
          <w:ilvl w:val="0"/>
          <w:numId w:val="23"/>
        </w:numPr>
        <w:rPr>
          <w:color w:val="000000" w:themeColor="text1"/>
        </w:rPr>
      </w:pPr>
      <w:r>
        <w:rPr>
          <w:color w:val="000000" w:themeColor="text1"/>
        </w:rPr>
        <w:t xml:space="preserve">Ultimately, </w:t>
      </w:r>
      <w:r w:rsidR="00092EF1">
        <w:rPr>
          <w:color w:val="000000" w:themeColor="text1"/>
        </w:rPr>
        <w:t xml:space="preserve">you </w:t>
      </w:r>
      <w:r>
        <w:rPr>
          <w:color w:val="000000" w:themeColor="text1"/>
        </w:rPr>
        <w:t xml:space="preserve">will show that the NSO module </w:t>
      </w:r>
      <w:r w:rsidR="003C3591">
        <w:rPr>
          <w:color w:val="000000" w:themeColor="text1"/>
        </w:rPr>
        <w:t>has certain advantages</w:t>
      </w:r>
      <w:r>
        <w:rPr>
          <w:color w:val="000000" w:themeColor="text1"/>
        </w:rPr>
        <w:t xml:space="preserve"> </w:t>
      </w:r>
      <w:r w:rsidR="003C3591">
        <w:rPr>
          <w:color w:val="000000" w:themeColor="text1"/>
        </w:rPr>
        <w:t>in</w:t>
      </w:r>
      <w:r>
        <w:rPr>
          <w:color w:val="000000" w:themeColor="text1"/>
        </w:rPr>
        <w:t xml:space="preserve"> manag</w:t>
      </w:r>
      <w:r w:rsidR="003C3591">
        <w:rPr>
          <w:color w:val="000000" w:themeColor="text1"/>
        </w:rPr>
        <w:t>ing</w:t>
      </w:r>
      <w:r>
        <w:rPr>
          <w:color w:val="000000" w:themeColor="text1"/>
        </w:rPr>
        <w:t xml:space="preserve"> the device because </w:t>
      </w:r>
      <w:r w:rsidR="003C3591">
        <w:rPr>
          <w:color w:val="000000" w:themeColor="text1"/>
        </w:rPr>
        <w:t xml:space="preserve">the NSO </w:t>
      </w:r>
      <w:r>
        <w:rPr>
          <w:color w:val="000000" w:themeColor="text1"/>
        </w:rPr>
        <w:t>CDB prevents unnecessary calls to the device if the playbook task will not result in config change</w:t>
      </w:r>
      <w:r w:rsidR="004F79DD">
        <w:rPr>
          <w:color w:val="000000" w:themeColor="text1"/>
        </w:rPr>
        <w:t>s</w:t>
      </w:r>
      <w:r>
        <w:rPr>
          <w:color w:val="000000" w:themeColor="text1"/>
        </w:rPr>
        <w:t xml:space="preserve">. </w:t>
      </w:r>
      <w:r w:rsidR="003C3591">
        <w:rPr>
          <w:color w:val="000000" w:themeColor="text1"/>
        </w:rPr>
        <w:t>When managing thousands of devices</w:t>
      </w:r>
      <w:r w:rsidR="003A08EC">
        <w:rPr>
          <w:color w:val="000000" w:themeColor="text1"/>
        </w:rPr>
        <w:t>,</w:t>
      </w:r>
      <w:r w:rsidR="003C3591">
        <w:rPr>
          <w:color w:val="000000" w:themeColor="text1"/>
        </w:rPr>
        <w:t xml:space="preserve"> th</w:t>
      </w:r>
      <w:r w:rsidR="00DE7603">
        <w:rPr>
          <w:color w:val="000000" w:themeColor="text1"/>
        </w:rPr>
        <w:t xml:space="preserve">ere </w:t>
      </w:r>
      <w:r w:rsidR="003C3591">
        <w:rPr>
          <w:color w:val="000000" w:themeColor="text1"/>
        </w:rPr>
        <w:t xml:space="preserve">is </w:t>
      </w:r>
      <w:r w:rsidR="00DE7603">
        <w:rPr>
          <w:color w:val="000000" w:themeColor="text1"/>
        </w:rPr>
        <w:t xml:space="preserve">potentially </w:t>
      </w:r>
      <w:r w:rsidR="003C3591">
        <w:rPr>
          <w:color w:val="000000" w:themeColor="text1"/>
        </w:rPr>
        <w:t>a huge efficiency</w:t>
      </w:r>
      <w:r w:rsidR="00DE7603">
        <w:rPr>
          <w:color w:val="000000" w:themeColor="text1"/>
        </w:rPr>
        <w:t xml:space="preserve"> gain</w:t>
      </w:r>
      <w:r w:rsidR="003C3591">
        <w:rPr>
          <w:color w:val="000000" w:themeColor="text1"/>
        </w:rPr>
        <w:t xml:space="preserve">. </w:t>
      </w:r>
      <w:r w:rsidR="00EF5CBF">
        <w:rPr>
          <w:color w:val="000000" w:themeColor="text1"/>
        </w:rPr>
        <w:t xml:space="preserve">Ansible </w:t>
      </w:r>
      <w:r w:rsidR="000E24FF">
        <w:rPr>
          <w:color w:val="000000" w:themeColor="text1"/>
        </w:rPr>
        <w:t xml:space="preserve">on the other hand, </w:t>
      </w:r>
      <w:r>
        <w:rPr>
          <w:color w:val="000000" w:themeColor="text1"/>
        </w:rPr>
        <w:t>must always reach out to the device</w:t>
      </w:r>
      <w:r w:rsidR="001E2BBC">
        <w:rPr>
          <w:color w:val="000000" w:themeColor="text1"/>
        </w:rPr>
        <w:t>s</w:t>
      </w:r>
      <w:r>
        <w:rPr>
          <w:color w:val="000000" w:themeColor="text1"/>
        </w:rPr>
        <w:t xml:space="preserve"> </w:t>
      </w:r>
      <w:r w:rsidR="00EF5CBF">
        <w:rPr>
          <w:color w:val="000000" w:themeColor="text1"/>
        </w:rPr>
        <w:t xml:space="preserve">since it does not maintain a local DB. </w:t>
      </w:r>
    </w:p>
    <w:p w14:paraId="3BE2EA6A" w14:textId="03E9508D" w:rsidR="00C417EC" w:rsidRPr="00ED65A8" w:rsidRDefault="00C417EC" w:rsidP="009A2BF3">
      <w:pPr>
        <w:pStyle w:val="dC-H2"/>
        <w:rPr>
          <w:color w:val="000000" w:themeColor="text1"/>
          <w:u w:val="single"/>
        </w:rPr>
      </w:pPr>
      <w:r w:rsidRPr="00ED65A8">
        <w:rPr>
          <w:color w:val="000000" w:themeColor="text1"/>
          <w:u w:val="single"/>
        </w:rPr>
        <w:t>Example 1- Verify change management efficiencies</w:t>
      </w:r>
    </w:p>
    <w:p w14:paraId="3C4AF0FE" w14:textId="2A95FAB7" w:rsidR="00D73A7A" w:rsidRPr="00FB0AAE" w:rsidRDefault="009A2BF3" w:rsidP="00C417EC">
      <w:pPr>
        <w:pStyle w:val="dC-H2"/>
        <w:rPr>
          <w:color w:val="000000" w:themeColor="text1"/>
        </w:rPr>
      </w:pPr>
      <w:r w:rsidRPr="00FB0AAE">
        <w:rPr>
          <w:color w:val="000000" w:themeColor="text1"/>
        </w:rPr>
        <w:t>Steps</w:t>
      </w:r>
    </w:p>
    <w:p w14:paraId="5B0F2040" w14:textId="404619F9" w:rsidR="009A2BF3" w:rsidRPr="00FB0AAE" w:rsidRDefault="009A2BF3" w:rsidP="009A2BF3">
      <w:pPr>
        <w:pStyle w:val="dC-Normal"/>
        <w:numPr>
          <w:ilvl w:val="0"/>
          <w:numId w:val="32"/>
        </w:numPr>
        <w:rPr>
          <w:color w:val="000000" w:themeColor="text1"/>
          <w:lang w:eastAsia="ja-JP"/>
        </w:rPr>
      </w:pPr>
      <w:r w:rsidRPr="002F21A3">
        <w:rPr>
          <w:b/>
          <w:color w:val="000000" w:themeColor="text1"/>
          <w:lang w:eastAsia="ja-JP"/>
        </w:rPr>
        <w:t>SSH to the CSR and enter enable mode</w:t>
      </w:r>
      <w:r w:rsidR="001E2BBC" w:rsidRPr="002F21A3">
        <w:rPr>
          <w:b/>
          <w:color w:val="000000" w:themeColor="text1"/>
          <w:lang w:eastAsia="ja-JP"/>
        </w:rPr>
        <w:t>-</w:t>
      </w:r>
      <w:r>
        <w:rPr>
          <w:color w:val="000000" w:themeColor="text1"/>
          <w:lang w:eastAsia="ja-JP"/>
        </w:rPr>
        <w:t xml:space="preserve"> </w:t>
      </w:r>
      <w:r w:rsidR="00585682" w:rsidRPr="00585682">
        <w:rPr>
          <w:color w:val="000000" w:themeColor="text1"/>
          <w:lang w:eastAsia="ja-JP"/>
        </w:rPr>
        <w:t>Execute “</w:t>
      </w:r>
      <w:r w:rsidRPr="00585682">
        <w:rPr>
          <w:color w:val="000000" w:themeColor="text1"/>
          <w:lang w:eastAsia="ja-JP"/>
        </w:rPr>
        <w:t>show running-config</w:t>
      </w:r>
      <w:r w:rsidR="00585682" w:rsidRPr="00585682">
        <w:rPr>
          <w:color w:val="000000" w:themeColor="text1"/>
          <w:lang w:eastAsia="ja-JP"/>
        </w:rPr>
        <w:t>”</w:t>
      </w:r>
      <w:r w:rsidRPr="00585682">
        <w:rPr>
          <w:color w:val="000000" w:themeColor="text1"/>
          <w:lang w:eastAsia="ja-JP"/>
        </w:rPr>
        <w:t xml:space="preserve"> to verify the domain name.</w:t>
      </w:r>
      <w:r w:rsidR="00B73C39">
        <w:rPr>
          <w:color w:val="000000" w:themeColor="text1"/>
          <w:lang w:eastAsia="ja-JP"/>
        </w:rPr>
        <w:t xml:space="preserve"> Initially it</w:t>
      </w:r>
      <w:r w:rsidR="00B73C39">
        <w:rPr>
          <w:color w:val="000000" w:themeColor="text1"/>
          <w:lang w:eastAsia="ja-JP"/>
        </w:rPr>
        <w:t xml:space="preserve"> should be “</w:t>
      </w:r>
      <w:r w:rsidR="00B73C39" w:rsidRPr="002F21A3">
        <w:rPr>
          <w:b/>
          <w:color w:val="000000" w:themeColor="text1"/>
          <w:lang w:eastAsia="ja-JP"/>
        </w:rPr>
        <w:t>test.com</w:t>
      </w:r>
      <w:r w:rsidR="00B73C39">
        <w:rPr>
          <w:color w:val="000000" w:themeColor="text1"/>
          <w:lang w:eastAsia="ja-JP"/>
        </w:rPr>
        <w:t>”.</w:t>
      </w:r>
    </w:p>
    <w:p w14:paraId="6E552BD6" w14:textId="59A9530A" w:rsidR="009A2BF3" w:rsidRPr="00BD245C" w:rsidRDefault="00AA51FF" w:rsidP="009A2BF3">
      <w:pPr>
        <w:pStyle w:val="dC-CommandLine"/>
        <w:rPr>
          <w:color w:val="000000" w:themeColor="text1"/>
          <w:lang w:eastAsia="ja-JP"/>
        </w:rPr>
      </w:pPr>
      <w:r w:rsidRPr="003C3591">
        <w:rPr>
          <w:color w:val="000000" w:themeColor="text1"/>
          <w:lang w:eastAsia="ja-JP"/>
        </w:rPr>
        <w:t xml:space="preserve">[root@ansible ~]# </w:t>
      </w:r>
      <w:r w:rsidR="009A2BF3" w:rsidRPr="00FB0AAE">
        <w:rPr>
          <w:b/>
          <w:color w:val="000000" w:themeColor="text1"/>
          <w:lang w:eastAsia="ja-JP"/>
        </w:rPr>
        <w:t>ssh cisco@198.18.134.12</w:t>
      </w:r>
    </w:p>
    <w:p w14:paraId="547FA2DB" w14:textId="2D33BBD5" w:rsidR="009A2BF3" w:rsidRPr="00BD245C" w:rsidRDefault="009A2BF3" w:rsidP="009A2BF3">
      <w:pPr>
        <w:pStyle w:val="dC-CommandLine"/>
        <w:rPr>
          <w:color w:val="000000" w:themeColor="text1"/>
          <w:lang w:eastAsia="ja-JP"/>
        </w:rPr>
      </w:pPr>
      <w:r w:rsidRPr="00BD245C">
        <w:rPr>
          <w:color w:val="000000" w:themeColor="text1"/>
          <w:lang w:eastAsia="ja-JP"/>
        </w:rPr>
        <w:t>Password:</w:t>
      </w:r>
      <w:r>
        <w:rPr>
          <w:color w:val="000000" w:themeColor="text1"/>
          <w:lang w:eastAsia="ja-JP"/>
        </w:rPr>
        <w:t xml:space="preserve"> </w:t>
      </w:r>
      <w:r w:rsidRPr="009A2BF3">
        <w:rPr>
          <w:b/>
          <w:color w:val="000000" w:themeColor="text1"/>
          <w:lang w:eastAsia="ja-JP"/>
        </w:rPr>
        <w:t>cisco</w:t>
      </w:r>
    </w:p>
    <w:p w14:paraId="3F979DF9" w14:textId="77777777" w:rsidR="009A2BF3" w:rsidRPr="00BD245C" w:rsidRDefault="009A2BF3" w:rsidP="009A2BF3">
      <w:pPr>
        <w:pStyle w:val="dC-CommandLine"/>
        <w:rPr>
          <w:color w:val="000000" w:themeColor="text1"/>
          <w:lang w:eastAsia="ja-JP"/>
        </w:rPr>
      </w:pPr>
    </w:p>
    <w:p w14:paraId="3694414F" w14:textId="77777777" w:rsidR="009A2BF3" w:rsidRPr="00BD245C" w:rsidRDefault="009A2BF3" w:rsidP="009A2BF3">
      <w:pPr>
        <w:pStyle w:val="dC-CommandLine"/>
        <w:rPr>
          <w:color w:val="000000" w:themeColor="text1"/>
          <w:lang w:eastAsia="ja-JP"/>
        </w:rPr>
      </w:pPr>
    </w:p>
    <w:p w14:paraId="709A4418" w14:textId="77777777" w:rsidR="009A2BF3" w:rsidRPr="00BD245C" w:rsidRDefault="009A2BF3" w:rsidP="009A2BF3">
      <w:pPr>
        <w:pStyle w:val="dC-CommandLine"/>
        <w:rPr>
          <w:color w:val="000000" w:themeColor="text1"/>
          <w:lang w:eastAsia="ja-JP"/>
        </w:rPr>
      </w:pPr>
    </w:p>
    <w:p w14:paraId="69334919" w14:textId="19541779" w:rsidR="009A2BF3" w:rsidRPr="00BD245C" w:rsidRDefault="009A2BF3" w:rsidP="009A2BF3">
      <w:pPr>
        <w:pStyle w:val="dC-CommandLine"/>
        <w:rPr>
          <w:color w:val="000000" w:themeColor="text1"/>
          <w:lang w:eastAsia="ja-JP"/>
        </w:rPr>
      </w:pPr>
      <w:r>
        <w:rPr>
          <w:color w:val="000000" w:themeColor="text1"/>
          <w:lang w:eastAsia="ja-JP"/>
        </w:rPr>
        <w:t>csr</w:t>
      </w:r>
      <w:r w:rsidRPr="00BD245C">
        <w:rPr>
          <w:color w:val="000000" w:themeColor="text1"/>
          <w:lang w:eastAsia="ja-JP"/>
        </w:rPr>
        <w:t>&gt;</w:t>
      </w:r>
      <w:r w:rsidRPr="00FB0AAE">
        <w:rPr>
          <w:b/>
          <w:color w:val="000000" w:themeColor="text1"/>
          <w:lang w:eastAsia="ja-JP"/>
        </w:rPr>
        <w:t>en</w:t>
      </w:r>
      <w:r w:rsidR="008D6EE0">
        <w:rPr>
          <w:b/>
          <w:color w:val="000000" w:themeColor="text1"/>
          <w:lang w:eastAsia="ja-JP"/>
        </w:rPr>
        <w:t>able</w:t>
      </w:r>
    </w:p>
    <w:p w14:paraId="6F883200" w14:textId="042EF5F8" w:rsidR="009A2BF3" w:rsidRPr="00BD245C" w:rsidRDefault="009A2BF3" w:rsidP="009A2BF3">
      <w:pPr>
        <w:pStyle w:val="dC-CommandLine"/>
        <w:rPr>
          <w:color w:val="000000" w:themeColor="text1"/>
          <w:lang w:eastAsia="ja-JP"/>
        </w:rPr>
      </w:pPr>
      <w:r w:rsidRPr="00BD245C">
        <w:rPr>
          <w:color w:val="000000" w:themeColor="text1"/>
          <w:lang w:eastAsia="ja-JP"/>
        </w:rPr>
        <w:t>Password:</w:t>
      </w:r>
      <w:r>
        <w:rPr>
          <w:color w:val="000000" w:themeColor="text1"/>
          <w:lang w:eastAsia="ja-JP"/>
        </w:rPr>
        <w:t xml:space="preserve"> </w:t>
      </w:r>
      <w:r>
        <w:rPr>
          <w:b/>
          <w:color w:val="000000" w:themeColor="text1"/>
          <w:lang w:eastAsia="ja-JP"/>
        </w:rPr>
        <w:t>cisco</w:t>
      </w:r>
    </w:p>
    <w:p w14:paraId="66AE7102" w14:textId="2FDB3D62" w:rsidR="009A2BF3" w:rsidRPr="00FB0AAE" w:rsidRDefault="009A2BF3" w:rsidP="009A2BF3">
      <w:pPr>
        <w:pStyle w:val="dC-CommandLine"/>
        <w:rPr>
          <w:b/>
          <w:color w:val="000000" w:themeColor="text1"/>
          <w:lang w:eastAsia="ja-JP"/>
        </w:rPr>
      </w:pPr>
      <w:r>
        <w:rPr>
          <w:color w:val="000000" w:themeColor="text1"/>
          <w:lang w:eastAsia="ja-JP"/>
        </w:rPr>
        <w:t>csr#</w:t>
      </w:r>
      <w:r w:rsidRPr="00FB0AAE">
        <w:rPr>
          <w:b/>
          <w:color w:val="000000" w:themeColor="text1"/>
          <w:lang w:eastAsia="ja-JP"/>
        </w:rPr>
        <w:t>show running-config</w:t>
      </w:r>
    </w:p>
    <w:p w14:paraId="4D323896" w14:textId="77777777" w:rsidR="009A2BF3" w:rsidRPr="009A2BF3" w:rsidRDefault="009A2BF3" w:rsidP="009A2BF3">
      <w:pPr>
        <w:pStyle w:val="dC-CommandLine"/>
        <w:rPr>
          <w:color w:val="000000" w:themeColor="text1"/>
          <w:lang w:eastAsia="ja-JP"/>
        </w:rPr>
      </w:pPr>
      <w:r w:rsidRPr="009A2BF3">
        <w:rPr>
          <w:color w:val="000000" w:themeColor="text1"/>
          <w:lang w:eastAsia="ja-JP"/>
        </w:rPr>
        <w:t>Building configuration...</w:t>
      </w:r>
    </w:p>
    <w:p w14:paraId="1AB1AAAF" w14:textId="77777777" w:rsidR="009A2BF3" w:rsidRPr="009A2BF3" w:rsidRDefault="009A2BF3" w:rsidP="009A2BF3">
      <w:pPr>
        <w:pStyle w:val="dC-CommandLine"/>
        <w:rPr>
          <w:color w:val="000000" w:themeColor="text1"/>
          <w:lang w:eastAsia="ja-JP"/>
        </w:rPr>
      </w:pPr>
    </w:p>
    <w:p w14:paraId="2CEDCD66" w14:textId="77777777" w:rsidR="009A2BF3" w:rsidRPr="009A2BF3" w:rsidRDefault="009A2BF3" w:rsidP="009A2BF3">
      <w:pPr>
        <w:pStyle w:val="dC-CommandLine"/>
        <w:rPr>
          <w:color w:val="000000" w:themeColor="text1"/>
          <w:lang w:eastAsia="ja-JP"/>
        </w:rPr>
      </w:pPr>
      <w:r w:rsidRPr="009A2BF3">
        <w:rPr>
          <w:color w:val="000000" w:themeColor="text1"/>
          <w:lang w:eastAsia="ja-JP"/>
        </w:rPr>
        <w:t>Current configuration : 4184 bytes</w:t>
      </w:r>
    </w:p>
    <w:p w14:paraId="39ED8305"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67C81CCC" w14:textId="77777777" w:rsidR="009A2BF3" w:rsidRPr="009A2BF3" w:rsidRDefault="009A2BF3" w:rsidP="009A2BF3">
      <w:pPr>
        <w:pStyle w:val="dC-CommandLine"/>
        <w:rPr>
          <w:color w:val="000000" w:themeColor="text1"/>
          <w:lang w:eastAsia="ja-JP"/>
        </w:rPr>
      </w:pPr>
      <w:r w:rsidRPr="009A2BF3">
        <w:rPr>
          <w:color w:val="000000" w:themeColor="text1"/>
          <w:lang w:eastAsia="ja-JP"/>
        </w:rPr>
        <w:t>! Last configuration change at 20:53:17 UTC Fri May 25 2018 by cisco</w:t>
      </w:r>
    </w:p>
    <w:p w14:paraId="0305B0FA"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0C632BC2" w14:textId="77777777" w:rsidR="009A2BF3" w:rsidRPr="009A2BF3" w:rsidRDefault="009A2BF3" w:rsidP="009A2BF3">
      <w:pPr>
        <w:pStyle w:val="dC-CommandLine"/>
        <w:rPr>
          <w:color w:val="000000" w:themeColor="text1"/>
          <w:lang w:eastAsia="ja-JP"/>
        </w:rPr>
      </w:pPr>
      <w:r w:rsidRPr="009A2BF3">
        <w:rPr>
          <w:color w:val="000000" w:themeColor="text1"/>
          <w:lang w:eastAsia="ja-JP"/>
        </w:rPr>
        <w:t>version 16.8</w:t>
      </w:r>
    </w:p>
    <w:p w14:paraId="53926926" w14:textId="77777777" w:rsidR="009A2BF3" w:rsidRPr="009A2BF3" w:rsidRDefault="009A2BF3" w:rsidP="009A2BF3">
      <w:pPr>
        <w:pStyle w:val="dC-CommandLine"/>
        <w:rPr>
          <w:color w:val="000000" w:themeColor="text1"/>
          <w:lang w:eastAsia="ja-JP"/>
        </w:rPr>
      </w:pPr>
      <w:r w:rsidRPr="009A2BF3">
        <w:rPr>
          <w:color w:val="000000" w:themeColor="text1"/>
          <w:lang w:eastAsia="ja-JP"/>
        </w:rPr>
        <w:t>service timestamps debug datetime msec</w:t>
      </w:r>
    </w:p>
    <w:p w14:paraId="32D8C611" w14:textId="77777777" w:rsidR="009A2BF3" w:rsidRPr="009A2BF3" w:rsidRDefault="009A2BF3" w:rsidP="009A2BF3">
      <w:pPr>
        <w:pStyle w:val="dC-CommandLine"/>
        <w:rPr>
          <w:color w:val="000000" w:themeColor="text1"/>
          <w:lang w:eastAsia="ja-JP"/>
        </w:rPr>
      </w:pPr>
      <w:r w:rsidRPr="009A2BF3">
        <w:rPr>
          <w:color w:val="000000" w:themeColor="text1"/>
          <w:lang w:eastAsia="ja-JP"/>
        </w:rPr>
        <w:t>service timestamps log datetime msec</w:t>
      </w:r>
    </w:p>
    <w:p w14:paraId="41333A9D" w14:textId="77777777" w:rsidR="009A2BF3" w:rsidRPr="009A2BF3" w:rsidRDefault="009A2BF3" w:rsidP="009A2BF3">
      <w:pPr>
        <w:pStyle w:val="dC-CommandLine"/>
        <w:rPr>
          <w:color w:val="000000" w:themeColor="text1"/>
          <w:lang w:eastAsia="ja-JP"/>
        </w:rPr>
      </w:pPr>
      <w:r w:rsidRPr="009A2BF3">
        <w:rPr>
          <w:color w:val="000000" w:themeColor="text1"/>
          <w:lang w:eastAsia="ja-JP"/>
        </w:rPr>
        <w:t>platform qfp utilization monitor load 80</w:t>
      </w:r>
    </w:p>
    <w:p w14:paraId="655C7AF7" w14:textId="77777777" w:rsidR="009A2BF3" w:rsidRPr="009A2BF3" w:rsidRDefault="009A2BF3" w:rsidP="009A2BF3">
      <w:pPr>
        <w:pStyle w:val="dC-CommandLine"/>
        <w:rPr>
          <w:color w:val="000000" w:themeColor="text1"/>
          <w:lang w:eastAsia="ja-JP"/>
        </w:rPr>
      </w:pPr>
      <w:r w:rsidRPr="009A2BF3">
        <w:rPr>
          <w:color w:val="000000" w:themeColor="text1"/>
          <w:lang w:eastAsia="ja-JP"/>
        </w:rPr>
        <w:t>no platform punt-keepalive disable-kernel-core</w:t>
      </w:r>
    </w:p>
    <w:p w14:paraId="27E63F15" w14:textId="77777777" w:rsidR="009A2BF3" w:rsidRPr="009A2BF3" w:rsidRDefault="009A2BF3" w:rsidP="009A2BF3">
      <w:pPr>
        <w:pStyle w:val="dC-CommandLine"/>
        <w:rPr>
          <w:color w:val="000000" w:themeColor="text1"/>
          <w:lang w:eastAsia="ja-JP"/>
        </w:rPr>
      </w:pPr>
      <w:r w:rsidRPr="009A2BF3">
        <w:rPr>
          <w:color w:val="000000" w:themeColor="text1"/>
          <w:lang w:eastAsia="ja-JP"/>
        </w:rPr>
        <w:t>platform console virtual</w:t>
      </w:r>
    </w:p>
    <w:p w14:paraId="470ECAF1"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1D8C4FE0" w14:textId="08CEADE0" w:rsidR="009A2BF3" w:rsidRPr="009A2BF3" w:rsidRDefault="009A2BF3" w:rsidP="009A2BF3">
      <w:pPr>
        <w:pStyle w:val="dC-CommandLine"/>
        <w:rPr>
          <w:color w:val="000000" w:themeColor="text1"/>
          <w:lang w:eastAsia="ja-JP"/>
        </w:rPr>
      </w:pPr>
      <w:r w:rsidRPr="009A2BF3">
        <w:rPr>
          <w:color w:val="000000" w:themeColor="text1"/>
          <w:lang w:eastAsia="ja-JP"/>
        </w:rPr>
        <w:t>hostname csr</w:t>
      </w:r>
    </w:p>
    <w:p w14:paraId="2AE1136D"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17B30847" w14:textId="77777777" w:rsidR="009A2BF3" w:rsidRPr="009A2BF3" w:rsidRDefault="009A2BF3" w:rsidP="009A2BF3">
      <w:pPr>
        <w:pStyle w:val="dC-CommandLine"/>
        <w:rPr>
          <w:color w:val="000000" w:themeColor="text1"/>
          <w:lang w:eastAsia="ja-JP"/>
        </w:rPr>
      </w:pPr>
      <w:r w:rsidRPr="009A2BF3">
        <w:rPr>
          <w:color w:val="000000" w:themeColor="text1"/>
          <w:lang w:eastAsia="ja-JP"/>
        </w:rPr>
        <w:t>boot-start-marker</w:t>
      </w:r>
    </w:p>
    <w:p w14:paraId="4A5150CD" w14:textId="77777777" w:rsidR="009A2BF3" w:rsidRPr="009A2BF3" w:rsidRDefault="009A2BF3" w:rsidP="009A2BF3">
      <w:pPr>
        <w:pStyle w:val="dC-CommandLine"/>
        <w:rPr>
          <w:color w:val="000000" w:themeColor="text1"/>
          <w:lang w:eastAsia="ja-JP"/>
        </w:rPr>
      </w:pPr>
      <w:r w:rsidRPr="009A2BF3">
        <w:rPr>
          <w:color w:val="000000" w:themeColor="text1"/>
          <w:lang w:eastAsia="ja-JP"/>
        </w:rPr>
        <w:t>boot-end-marker</w:t>
      </w:r>
    </w:p>
    <w:p w14:paraId="2C95AD7A"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052CF578"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28D1AF66" w14:textId="77777777" w:rsidR="009A2BF3" w:rsidRPr="009A2BF3" w:rsidRDefault="009A2BF3" w:rsidP="009A2BF3">
      <w:pPr>
        <w:pStyle w:val="dC-CommandLine"/>
        <w:rPr>
          <w:color w:val="000000" w:themeColor="text1"/>
          <w:lang w:eastAsia="ja-JP"/>
        </w:rPr>
      </w:pPr>
      <w:r w:rsidRPr="009A2BF3">
        <w:rPr>
          <w:color w:val="000000" w:themeColor="text1"/>
          <w:lang w:eastAsia="ja-JP"/>
        </w:rPr>
        <w:t>enable secret 5 $1$gifq$zpn5wyQWScXg1ugtUyffh1</w:t>
      </w:r>
    </w:p>
    <w:p w14:paraId="0F429561"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08695BFF" w14:textId="77777777" w:rsidR="009A2BF3" w:rsidRPr="009A2BF3" w:rsidRDefault="009A2BF3" w:rsidP="009A2BF3">
      <w:pPr>
        <w:pStyle w:val="dC-CommandLine"/>
        <w:rPr>
          <w:color w:val="000000" w:themeColor="text1"/>
          <w:lang w:eastAsia="ja-JP"/>
        </w:rPr>
      </w:pPr>
      <w:r w:rsidRPr="009A2BF3">
        <w:rPr>
          <w:color w:val="000000" w:themeColor="text1"/>
          <w:lang w:eastAsia="ja-JP"/>
        </w:rPr>
        <w:lastRenderedPageBreak/>
        <w:t>aaa new-model</w:t>
      </w:r>
    </w:p>
    <w:p w14:paraId="4CFAEA20"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50F4B912"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576CD382"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04FB189E"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2FEC1893"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0F779B91"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7A97CD2F"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2CA7772A" w14:textId="77777777" w:rsidR="009A2BF3" w:rsidRPr="009A2BF3" w:rsidRDefault="009A2BF3" w:rsidP="009A2BF3">
      <w:pPr>
        <w:pStyle w:val="dC-CommandLine"/>
        <w:rPr>
          <w:color w:val="000000" w:themeColor="text1"/>
          <w:lang w:eastAsia="ja-JP"/>
        </w:rPr>
      </w:pPr>
      <w:r w:rsidRPr="009A2BF3">
        <w:rPr>
          <w:color w:val="000000" w:themeColor="text1"/>
          <w:lang w:eastAsia="ja-JP"/>
        </w:rPr>
        <w:t>aaa session-id common</w:t>
      </w:r>
    </w:p>
    <w:p w14:paraId="2F936019"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43DA70C1"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2E247581"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47BCA417"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2AEFD21C"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4D5C4826"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6848BAAF"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492EC675" w14:textId="77777777" w:rsidR="009A2BF3" w:rsidRPr="009A2BF3" w:rsidRDefault="009A2BF3" w:rsidP="009A2BF3">
      <w:pPr>
        <w:pStyle w:val="dC-CommandLine"/>
        <w:rPr>
          <w:color w:val="000000" w:themeColor="text1"/>
          <w:lang w:eastAsia="ja-JP"/>
        </w:rPr>
      </w:pPr>
      <w:r w:rsidRPr="009A2BF3">
        <w:rPr>
          <w:color w:val="000000" w:themeColor="text1"/>
          <w:lang w:eastAsia="ja-JP"/>
        </w:rPr>
        <w:t xml:space="preserve">ip domain name </w:t>
      </w:r>
      <w:r w:rsidRPr="009A2BF3">
        <w:rPr>
          <w:b/>
          <w:color w:val="000000" w:themeColor="text1"/>
          <w:lang w:eastAsia="ja-JP"/>
        </w:rPr>
        <w:t>test.com</w:t>
      </w:r>
    </w:p>
    <w:p w14:paraId="22804C26" w14:textId="77777777" w:rsidR="009A2BF3" w:rsidRPr="009A2BF3" w:rsidRDefault="009A2BF3" w:rsidP="009A2BF3">
      <w:pPr>
        <w:pStyle w:val="dC-CommandLine"/>
        <w:rPr>
          <w:color w:val="000000" w:themeColor="text1"/>
          <w:lang w:eastAsia="ja-JP"/>
        </w:rPr>
      </w:pPr>
      <w:r w:rsidRPr="009A2BF3">
        <w:rPr>
          <w:color w:val="000000" w:themeColor="text1"/>
          <w:lang w:eastAsia="ja-JP"/>
        </w:rPr>
        <w:t>!</w:t>
      </w:r>
    </w:p>
    <w:p w14:paraId="56F315BF" w14:textId="2EF618E2" w:rsidR="009A2BF3" w:rsidRPr="00FB0AAE" w:rsidRDefault="009A2BF3" w:rsidP="009A2BF3">
      <w:pPr>
        <w:pStyle w:val="dC-CommandLine"/>
        <w:rPr>
          <w:color w:val="000000" w:themeColor="text1"/>
          <w:lang w:eastAsia="ja-JP"/>
        </w:rPr>
      </w:pPr>
      <w:r w:rsidRPr="009A2BF3">
        <w:rPr>
          <w:color w:val="000000" w:themeColor="text1"/>
          <w:lang w:eastAsia="ja-JP"/>
        </w:rPr>
        <w:t>!</w:t>
      </w:r>
    </w:p>
    <w:p w14:paraId="4D11E061" w14:textId="77777777" w:rsidR="009D3D95" w:rsidRPr="00006CDF" w:rsidRDefault="009D3D95" w:rsidP="009D3D95">
      <w:pPr>
        <w:pStyle w:val="dC-Normal"/>
      </w:pPr>
    </w:p>
    <w:p w14:paraId="08A3E74C" w14:textId="1D835A6E" w:rsidR="009A2BF3" w:rsidRPr="002A4796" w:rsidRDefault="00161980" w:rsidP="009A2BF3">
      <w:pPr>
        <w:pStyle w:val="ListParagraph"/>
        <w:numPr>
          <w:ilvl w:val="0"/>
          <w:numId w:val="32"/>
        </w:numPr>
        <w:spacing w:line="360" w:lineRule="auto"/>
        <w:rPr>
          <w:rFonts w:ascii="Arial" w:hAnsi="Arial" w:cs="Arial"/>
          <w:sz w:val="18"/>
          <w:szCs w:val="18"/>
        </w:rPr>
      </w:pPr>
      <w:r w:rsidRPr="002F21A3">
        <w:rPr>
          <w:rFonts w:ascii="Arial" w:hAnsi="Arial" w:cs="Arial"/>
          <w:b/>
          <w:sz w:val="18"/>
          <w:szCs w:val="18"/>
        </w:rPr>
        <w:t>E</w:t>
      </w:r>
      <w:r w:rsidR="009A2BF3" w:rsidRPr="002F21A3">
        <w:rPr>
          <w:rFonts w:ascii="Arial" w:hAnsi="Arial" w:cs="Arial"/>
          <w:b/>
          <w:sz w:val="18"/>
          <w:szCs w:val="18"/>
        </w:rPr>
        <w:t>nable terminal monitoring and IP SSH debugging</w:t>
      </w:r>
      <w:r w:rsidRPr="002F21A3">
        <w:rPr>
          <w:rFonts w:ascii="Arial" w:hAnsi="Arial" w:cs="Arial"/>
          <w:b/>
          <w:sz w:val="18"/>
          <w:szCs w:val="18"/>
        </w:rPr>
        <w:t>-</w:t>
      </w:r>
      <w:r>
        <w:rPr>
          <w:rFonts w:ascii="Arial" w:hAnsi="Arial" w:cs="Arial"/>
          <w:sz w:val="18"/>
          <w:szCs w:val="18"/>
        </w:rPr>
        <w:t xml:space="preserve"> From the </w:t>
      </w:r>
      <w:r w:rsidR="00027EB8">
        <w:rPr>
          <w:rFonts w:ascii="Arial" w:hAnsi="Arial" w:cs="Arial"/>
          <w:sz w:val="18"/>
          <w:szCs w:val="18"/>
        </w:rPr>
        <w:t>csr cli, enable debugging for ip ssh.</w:t>
      </w:r>
    </w:p>
    <w:p w14:paraId="12ECFB0C" w14:textId="7BF1129C" w:rsidR="009A2BF3" w:rsidRPr="002A4796" w:rsidRDefault="00637045" w:rsidP="009A2BF3">
      <w:pPr>
        <w:pStyle w:val="dC-CommandLine"/>
        <w:rPr>
          <w:color w:val="000000" w:themeColor="text1"/>
          <w:lang w:eastAsia="ja-JP"/>
        </w:rPr>
      </w:pPr>
      <w:r>
        <w:rPr>
          <w:color w:val="000000" w:themeColor="text1"/>
          <w:lang w:eastAsia="ja-JP"/>
        </w:rPr>
        <w:t>csr</w:t>
      </w:r>
      <w:r w:rsidR="009A2BF3" w:rsidRPr="002A4796">
        <w:rPr>
          <w:color w:val="000000" w:themeColor="text1"/>
          <w:lang w:eastAsia="ja-JP"/>
        </w:rPr>
        <w:t>#</w:t>
      </w:r>
      <w:r w:rsidR="009A2BF3" w:rsidRPr="00FB0AAE">
        <w:rPr>
          <w:b/>
          <w:color w:val="000000" w:themeColor="text1"/>
          <w:lang w:eastAsia="ja-JP"/>
        </w:rPr>
        <w:t>term mon</w:t>
      </w:r>
    </w:p>
    <w:p w14:paraId="2867A3D3" w14:textId="6A63D944" w:rsidR="009A2BF3" w:rsidRPr="002A4796" w:rsidRDefault="00637045" w:rsidP="009A2BF3">
      <w:pPr>
        <w:pStyle w:val="dC-CommandLine"/>
        <w:rPr>
          <w:color w:val="000000" w:themeColor="text1"/>
          <w:lang w:eastAsia="ja-JP"/>
        </w:rPr>
      </w:pPr>
      <w:r>
        <w:rPr>
          <w:color w:val="000000" w:themeColor="text1"/>
          <w:lang w:eastAsia="ja-JP"/>
        </w:rPr>
        <w:t>csr</w:t>
      </w:r>
      <w:r w:rsidR="009A2BF3" w:rsidRPr="002A4796">
        <w:rPr>
          <w:color w:val="000000" w:themeColor="text1"/>
          <w:lang w:eastAsia="ja-JP"/>
        </w:rPr>
        <w:t>#</w:t>
      </w:r>
      <w:r w:rsidR="009A2BF3" w:rsidRPr="00FB0AAE">
        <w:rPr>
          <w:b/>
          <w:color w:val="000000" w:themeColor="text1"/>
          <w:lang w:eastAsia="ja-JP"/>
        </w:rPr>
        <w:t>debug ip ssh detail</w:t>
      </w:r>
    </w:p>
    <w:p w14:paraId="2B048C6D" w14:textId="77777777" w:rsidR="009A2BF3" w:rsidRPr="002A4796" w:rsidRDefault="009A2BF3" w:rsidP="009A2BF3">
      <w:pPr>
        <w:pStyle w:val="dC-CommandLine"/>
        <w:rPr>
          <w:color w:val="000000" w:themeColor="text1"/>
          <w:lang w:eastAsia="ja-JP"/>
        </w:rPr>
      </w:pPr>
      <w:r w:rsidRPr="002A4796">
        <w:rPr>
          <w:color w:val="000000" w:themeColor="text1"/>
          <w:lang w:eastAsia="ja-JP"/>
        </w:rPr>
        <w:t>ssh detail messages debugging is on</w:t>
      </w:r>
    </w:p>
    <w:p w14:paraId="688C02F8" w14:textId="1392E371" w:rsidR="009A2BF3" w:rsidRPr="00BD245C" w:rsidRDefault="00637045" w:rsidP="009A2BF3">
      <w:pPr>
        <w:pStyle w:val="dC-CommandLine"/>
        <w:rPr>
          <w:color w:val="000000" w:themeColor="text1"/>
          <w:lang w:eastAsia="ja-JP"/>
        </w:rPr>
      </w:pPr>
      <w:r>
        <w:rPr>
          <w:color w:val="000000" w:themeColor="text1"/>
          <w:lang w:eastAsia="ja-JP"/>
        </w:rPr>
        <w:t>csr</w:t>
      </w:r>
      <w:r w:rsidR="009A2BF3" w:rsidRPr="002A4796">
        <w:rPr>
          <w:color w:val="000000" w:themeColor="text1"/>
          <w:lang w:eastAsia="ja-JP"/>
        </w:rPr>
        <w:t>#</w:t>
      </w:r>
    </w:p>
    <w:p w14:paraId="5D792144" w14:textId="77777777" w:rsidR="009D3D95" w:rsidRPr="00006CDF" w:rsidRDefault="009D3D95" w:rsidP="009D3D95">
      <w:pPr>
        <w:pStyle w:val="dC-Normal"/>
      </w:pPr>
    </w:p>
    <w:p w14:paraId="5BB67A2A" w14:textId="1337C362" w:rsidR="009A2BF3" w:rsidRDefault="000E684A" w:rsidP="009A2BF3">
      <w:pPr>
        <w:pStyle w:val="ListParagraph"/>
        <w:numPr>
          <w:ilvl w:val="0"/>
          <w:numId w:val="32"/>
        </w:numPr>
        <w:rPr>
          <w:rFonts w:ascii="Arial" w:hAnsi="Arial" w:cs="Arial"/>
          <w:sz w:val="18"/>
          <w:szCs w:val="18"/>
        </w:rPr>
      </w:pPr>
      <w:r w:rsidRPr="002F21A3">
        <w:rPr>
          <w:rFonts w:ascii="Arial" w:hAnsi="Arial" w:cs="Arial"/>
          <w:b/>
          <w:sz w:val="18"/>
          <w:szCs w:val="18"/>
        </w:rPr>
        <w:t>View and execute the Ansible IOS playbook-</w:t>
      </w:r>
      <w:r>
        <w:rPr>
          <w:rFonts w:ascii="Arial" w:hAnsi="Arial" w:cs="Arial"/>
          <w:sz w:val="18"/>
          <w:szCs w:val="18"/>
        </w:rPr>
        <w:t xml:space="preserve"> </w:t>
      </w:r>
      <w:r w:rsidR="009A2BF3">
        <w:rPr>
          <w:rFonts w:ascii="Arial" w:hAnsi="Arial" w:cs="Arial"/>
          <w:sz w:val="18"/>
          <w:szCs w:val="18"/>
        </w:rPr>
        <w:t>In a separate terminal window,</w:t>
      </w:r>
      <w:r w:rsidR="00B52BDC">
        <w:rPr>
          <w:rFonts w:ascii="Arial" w:hAnsi="Arial" w:cs="Arial"/>
          <w:sz w:val="18"/>
          <w:szCs w:val="18"/>
        </w:rPr>
        <w:t xml:space="preserve"> </w:t>
      </w:r>
      <w:r w:rsidR="00A55206">
        <w:rPr>
          <w:rFonts w:ascii="Arial" w:hAnsi="Arial" w:cs="Arial"/>
          <w:sz w:val="18"/>
          <w:szCs w:val="18"/>
        </w:rPr>
        <w:t xml:space="preserve">view and </w:t>
      </w:r>
      <w:r w:rsidR="001148D6">
        <w:rPr>
          <w:rFonts w:ascii="Arial" w:hAnsi="Arial" w:cs="Arial"/>
          <w:sz w:val="18"/>
          <w:szCs w:val="18"/>
        </w:rPr>
        <w:t xml:space="preserve">then </w:t>
      </w:r>
      <w:r w:rsidR="00A55206">
        <w:rPr>
          <w:rFonts w:ascii="Arial" w:hAnsi="Arial" w:cs="Arial"/>
          <w:sz w:val="18"/>
          <w:szCs w:val="18"/>
        </w:rPr>
        <w:t>execute</w:t>
      </w:r>
      <w:r w:rsidR="009A2BF3">
        <w:rPr>
          <w:rFonts w:ascii="Arial" w:hAnsi="Arial" w:cs="Arial"/>
          <w:sz w:val="18"/>
          <w:szCs w:val="18"/>
        </w:rPr>
        <w:t xml:space="preserve"> the Ansible playbook </w:t>
      </w:r>
      <w:r w:rsidR="009A2BF3" w:rsidRPr="00413EDE">
        <w:rPr>
          <w:rFonts w:ascii="Arial" w:hAnsi="Arial" w:cs="Arial"/>
          <w:b/>
          <w:sz w:val="18"/>
          <w:szCs w:val="18"/>
        </w:rPr>
        <w:t>change-domainname-csr.yaml</w:t>
      </w:r>
      <w:r w:rsidR="009A2BF3">
        <w:rPr>
          <w:rFonts w:ascii="Arial" w:hAnsi="Arial" w:cs="Arial"/>
          <w:sz w:val="18"/>
          <w:szCs w:val="18"/>
        </w:rPr>
        <w:t>. Be sure to pass the variable our_domain on the command line.</w:t>
      </w:r>
    </w:p>
    <w:p w14:paraId="5D4F520E" w14:textId="77777777" w:rsidR="009D3D95" w:rsidRPr="002F21A3" w:rsidRDefault="009D3D95" w:rsidP="002F21A3">
      <w:pPr>
        <w:rPr>
          <w:rFonts w:ascii="Arial" w:hAnsi="Arial" w:cs="Arial"/>
          <w:sz w:val="18"/>
          <w:szCs w:val="18"/>
        </w:rPr>
      </w:pPr>
    </w:p>
    <w:p w14:paraId="554D4E3F" w14:textId="5331015B" w:rsidR="003C3591" w:rsidRDefault="009D3D95" w:rsidP="00DD7E47">
      <w:pPr>
        <w:pStyle w:val="dC-CommandLine"/>
        <w:rPr>
          <w:b/>
          <w:color w:val="000000" w:themeColor="text1"/>
          <w:lang w:eastAsia="ja-JP"/>
        </w:rPr>
      </w:pPr>
      <w:r w:rsidDel="009D3D95">
        <w:t xml:space="preserve"> </w:t>
      </w:r>
      <w:r w:rsidR="003C3591" w:rsidRPr="003C3591">
        <w:rPr>
          <w:color w:val="000000" w:themeColor="text1"/>
          <w:lang w:eastAsia="ja-JP"/>
        </w:rPr>
        <w:t xml:space="preserve">[root@ansible ~]# </w:t>
      </w:r>
      <w:r w:rsidR="003C3591" w:rsidRPr="00FB0AAE">
        <w:rPr>
          <w:b/>
          <w:color w:val="000000" w:themeColor="text1"/>
          <w:lang w:eastAsia="ja-JP"/>
        </w:rPr>
        <w:t>cd /root/playbooks/IOS-Playbooks/</w:t>
      </w:r>
    </w:p>
    <w:p w14:paraId="7AB6E4DC" w14:textId="77777777" w:rsidR="003B5177" w:rsidRPr="003B5177" w:rsidRDefault="003B5177" w:rsidP="003B5177">
      <w:pPr>
        <w:pStyle w:val="dC-CommandLine"/>
        <w:rPr>
          <w:color w:val="000000" w:themeColor="text1"/>
          <w:lang w:eastAsia="ja-JP"/>
        </w:rPr>
      </w:pPr>
      <w:r w:rsidRPr="003B5177">
        <w:rPr>
          <w:color w:val="000000" w:themeColor="text1"/>
          <w:lang w:eastAsia="ja-JP"/>
        </w:rPr>
        <w:t xml:space="preserve">[root@ansible IOS-Playbooks]# </w:t>
      </w:r>
      <w:r w:rsidRPr="003B5177">
        <w:rPr>
          <w:b/>
          <w:color w:val="000000" w:themeColor="text1"/>
          <w:lang w:eastAsia="ja-JP"/>
        </w:rPr>
        <w:t>cat change-domainname-csr.yaml</w:t>
      </w:r>
    </w:p>
    <w:p w14:paraId="5576D4BD" w14:textId="77777777" w:rsidR="003B5177" w:rsidRPr="003B5177" w:rsidRDefault="003B5177" w:rsidP="003B5177">
      <w:pPr>
        <w:pStyle w:val="dC-CommandLine"/>
        <w:rPr>
          <w:color w:val="000000" w:themeColor="text1"/>
          <w:lang w:eastAsia="ja-JP"/>
        </w:rPr>
      </w:pPr>
      <w:r w:rsidRPr="003B5177">
        <w:rPr>
          <w:color w:val="000000" w:themeColor="text1"/>
          <w:lang w:eastAsia="ja-JP"/>
        </w:rPr>
        <w:t>- name: Change domain name on CSR using ios_config module</w:t>
      </w:r>
    </w:p>
    <w:p w14:paraId="4ACC4A93" w14:textId="77777777" w:rsidR="003B5177" w:rsidRPr="003B5177" w:rsidRDefault="003B5177" w:rsidP="003B5177">
      <w:pPr>
        <w:pStyle w:val="dC-CommandLine"/>
        <w:rPr>
          <w:color w:val="000000" w:themeColor="text1"/>
          <w:lang w:eastAsia="ja-JP"/>
        </w:rPr>
      </w:pPr>
      <w:r w:rsidRPr="003B5177">
        <w:rPr>
          <w:color w:val="000000" w:themeColor="text1"/>
          <w:lang w:eastAsia="ja-JP"/>
        </w:rPr>
        <w:t xml:space="preserve">  hosts: csr</w:t>
      </w:r>
    </w:p>
    <w:p w14:paraId="1A55C32B" w14:textId="77777777" w:rsidR="003B5177" w:rsidRPr="003B5177" w:rsidRDefault="003B5177" w:rsidP="003B5177">
      <w:pPr>
        <w:pStyle w:val="dC-CommandLine"/>
        <w:rPr>
          <w:color w:val="000000" w:themeColor="text1"/>
          <w:lang w:eastAsia="ja-JP"/>
        </w:rPr>
      </w:pPr>
      <w:r w:rsidRPr="003B5177">
        <w:rPr>
          <w:color w:val="000000" w:themeColor="text1"/>
          <w:lang w:eastAsia="ja-JP"/>
        </w:rPr>
        <w:t xml:space="preserve">  gather_facts: no</w:t>
      </w:r>
    </w:p>
    <w:p w14:paraId="672D1353" w14:textId="77777777" w:rsidR="003B5177" w:rsidRPr="003B5177" w:rsidRDefault="003B5177" w:rsidP="003B5177">
      <w:pPr>
        <w:pStyle w:val="dC-CommandLine"/>
        <w:rPr>
          <w:color w:val="000000" w:themeColor="text1"/>
          <w:lang w:eastAsia="ja-JP"/>
        </w:rPr>
      </w:pPr>
    </w:p>
    <w:p w14:paraId="474B34AA" w14:textId="77777777" w:rsidR="003B5177" w:rsidRPr="003B5177" w:rsidRDefault="003B5177" w:rsidP="003B5177">
      <w:pPr>
        <w:pStyle w:val="dC-CommandLine"/>
        <w:rPr>
          <w:color w:val="000000" w:themeColor="text1"/>
          <w:lang w:eastAsia="ja-JP"/>
        </w:rPr>
      </w:pPr>
    </w:p>
    <w:p w14:paraId="2B302B9C" w14:textId="77777777" w:rsidR="003B5177" w:rsidRPr="003B5177" w:rsidRDefault="003B5177" w:rsidP="003B5177">
      <w:pPr>
        <w:pStyle w:val="dC-CommandLine"/>
        <w:rPr>
          <w:color w:val="000000" w:themeColor="text1"/>
          <w:lang w:eastAsia="ja-JP"/>
        </w:rPr>
      </w:pPr>
      <w:r w:rsidRPr="003B5177">
        <w:rPr>
          <w:color w:val="000000" w:themeColor="text1"/>
          <w:lang w:eastAsia="ja-JP"/>
        </w:rPr>
        <w:t xml:space="preserve">  vars_files:</w:t>
      </w:r>
    </w:p>
    <w:p w14:paraId="7205CEF1" w14:textId="77777777" w:rsidR="003B5177" w:rsidRPr="003B5177" w:rsidRDefault="003B5177" w:rsidP="003B5177">
      <w:pPr>
        <w:pStyle w:val="dC-CommandLine"/>
        <w:rPr>
          <w:color w:val="000000" w:themeColor="text1"/>
          <w:lang w:eastAsia="ja-JP"/>
        </w:rPr>
      </w:pPr>
      <w:r w:rsidRPr="003B5177">
        <w:rPr>
          <w:color w:val="000000" w:themeColor="text1"/>
          <w:lang w:eastAsia="ja-JP"/>
        </w:rPr>
        <w:t xml:space="preserve">    - vars.yaml</w:t>
      </w:r>
    </w:p>
    <w:p w14:paraId="63E0FA7F" w14:textId="77777777" w:rsidR="003B5177" w:rsidRPr="003B5177" w:rsidRDefault="003B5177" w:rsidP="003B5177">
      <w:pPr>
        <w:pStyle w:val="dC-CommandLine"/>
        <w:rPr>
          <w:color w:val="000000" w:themeColor="text1"/>
          <w:lang w:eastAsia="ja-JP"/>
        </w:rPr>
      </w:pPr>
    </w:p>
    <w:p w14:paraId="48F6B938" w14:textId="77777777" w:rsidR="003B5177" w:rsidRPr="003B5177" w:rsidRDefault="003B5177" w:rsidP="003B5177">
      <w:pPr>
        <w:pStyle w:val="dC-CommandLine"/>
        <w:rPr>
          <w:color w:val="000000" w:themeColor="text1"/>
          <w:lang w:eastAsia="ja-JP"/>
        </w:rPr>
      </w:pPr>
    </w:p>
    <w:p w14:paraId="3C2C8671" w14:textId="77777777" w:rsidR="003B5177" w:rsidRPr="003B5177" w:rsidRDefault="003B5177" w:rsidP="003B5177">
      <w:pPr>
        <w:pStyle w:val="dC-CommandLine"/>
        <w:rPr>
          <w:color w:val="000000" w:themeColor="text1"/>
          <w:lang w:eastAsia="ja-JP"/>
        </w:rPr>
      </w:pPr>
      <w:r w:rsidRPr="003B5177">
        <w:rPr>
          <w:color w:val="000000" w:themeColor="text1"/>
          <w:lang w:eastAsia="ja-JP"/>
        </w:rPr>
        <w:t xml:space="preserve">  tasks:</w:t>
      </w:r>
    </w:p>
    <w:p w14:paraId="132E6283" w14:textId="77777777" w:rsidR="003B5177" w:rsidRPr="003B5177" w:rsidRDefault="003B5177" w:rsidP="003B5177">
      <w:pPr>
        <w:pStyle w:val="dC-CommandLine"/>
        <w:rPr>
          <w:color w:val="000000" w:themeColor="text1"/>
          <w:lang w:eastAsia="ja-JP"/>
        </w:rPr>
      </w:pPr>
    </w:p>
    <w:p w14:paraId="7585FDAC" w14:textId="77777777" w:rsidR="003B5177" w:rsidRPr="003B5177" w:rsidRDefault="003B5177" w:rsidP="003B5177">
      <w:pPr>
        <w:pStyle w:val="dC-CommandLine"/>
        <w:rPr>
          <w:color w:val="000000" w:themeColor="text1"/>
          <w:lang w:eastAsia="ja-JP"/>
        </w:rPr>
      </w:pPr>
      <w:r w:rsidRPr="003B5177">
        <w:rPr>
          <w:color w:val="000000" w:themeColor="text1"/>
          <w:lang w:eastAsia="ja-JP"/>
        </w:rPr>
        <w:t xml:space="preserve">  - name: Change domain name</w:t>
      </w:r>
    </w:p>
    <w:p w14:paraId="3061B7A1" w14:textId="77777777" w:rsidR="003B5177" w:rsidRPr="003B5177" w:rsidRDefault="003B5177" w:rsidP="003B5177">
      <w:pPr>
        <w:pStyle w:val="dC-CommandLine"/>
        <w:rPr>
          <w:color w:val="000000" w:themeColor="text1"/>
          <w:lang w:eastAsia="ja-JP"/>
        </w:rPr>
      </w:pPr>
      <w:r w:rsidRPr="003B5177">
        <w:rPr>
          <w:color w:val="000000" w:themeColor="text1"/>
          <w:lang w:eastAsia="ja-JP"/>
        </w:rPr>
        <w:t xml:space="preserve">    ios_config:</w:t>
      </w:r>
    </w:p>
    <w:p w14:paraId="2FCE76FA" w14:textId="77777777" w:rsidR="003B5177" w:rsidRPr="003B5177" w:rsidRDefault="003B5177" w:rsidP="003B5177">
      <w:pPr>
        <w:pStyle w:val="dC-CommandLine"/>
        <w:rPr>
          <w:color w:val="000000" w:themeColor="text1"/>
          <w:lang w:eastAsia="ja-JP"/>
        </w:rPr>
      </w:pPr>
      <w:r w:rsidRPr="003B5177">
        <w:rPr>
          <w:color w:val="000000" w:themeColor="text1"/>
          <w:lang w:eastAsia="ja-JP"/>
        </w:rPr>
        <w:t xml:space="preserve">      lines: ip domain name {{ our_domain }}</w:t>
      </w:r>
    </w:p>
    <w:p w14:paraId="1346A978" w14:textId="1EB72658" w:rsidR="003B5177" w:rsidRDefault="003B5177" w:rsidP="003B5177">
      <w:pPr>
        <w:pStyle w:val="dC-CommandLine"/>
        <w:rPr>
          <w:color w:val="000000" w:themeColor="text1"/>
          <w:lang w:eastAsia="ja-JP"/>
        </w:rPr>
      </w:pPr>
      <w:r w:rsidRPr="003B5177">
        <w:rPr>
          <w:color w:val="000000" w:themeColor="text1"/>
          <w:lang w:eastAsia="ja-JP"/>
        </w:rPr>
        <w:t>[root@ansible IOS-Playbooks]#</w:t>
      </w:r>
    </w:p>
    <w:p w14:paraId="569E0A42" w14:textId="419F6668" w:rsidR="00DD7E47" w:rsidRPr="00DD7E47" w:rsidRDefault="00DD7E47" w:rsidP="00DD7E47">
      <w:pPr>
        <w:pStyle w:val="dC-CommandLine"/>
        <w:rPr>
          <w:color w:val="000000" w:themeColor="text1"/>
          <w:lang w:eastAsia="ja-JP"/>
        </w:rPr>
      </w:pPr>
      <w:r w:rsidRPr="00DD7E47">
        <w:rPr>
          <w:color w:val="000000" w:themeColor="text1"/>
          <w:lang w:eastAsia="ja-JP"/>
        </w:rPr>
        <w:t xml:space="preserve">[root@ansible IOS-Playbooks]# </w:t>
      </w:r>
      <w:r w:rsidRPr="007E0398">
        <w:rPr>
          <w:b/>
          <w:color w:val="000000" w:themeColor="text1"/>
          <w:lang w:eastAsia="ja-JP"/>
        </w:rPr>
        <w:t>ansible-playbook change-domainname-csr.yaml -i hosts -e "our_domain=foo.com" -v</w:t>
      </w:r>
    </w:p>
    <w:p w14:paraId="07FC71CD" w14:textId="77777777" w:rsidR="00DD7E47" w:rsidRPr="00DD7E47" w:rsidRDefault="00DD7E47" w:rsidP="00DD7E47">
      <w:pPr>
        <w:pStyle w:val="dC-CommandLine"/>
        <w:rPr>
          <w:color w:val="000000" w:themeColor="text1"/>
          <w:lang w:eastAsia="ja-JP"/>
        </w:rPr>
      </w:pPr>
      <w:r w:rsidRPr="00DD7E47">
        <w:rPr>
          <w:color w:val="000000" w:themeColor="text1"/>
          <w:lang w:eastAsia="ja-JP"/>
        </w:rPr>
        <w:t>Using /root/playbooks/IOS-Playbooks/ansible.cfg as config file</w:t>
      </w:r>
    </w:p>
    <w:p w14:paraId="7AA6878E" w14:textId="77777777" w:rsidR="00DD7E47" w:rsidRPr="00DD7E47" w:rsidRDefault="00DD7E47" w:rsidP="00DD7E47">
      <w:pPr>
        <w:pStyle w:val="dC-CommandLine"/>
        <w:rPr>
          <w:color w:val="000000" w:themeColor="text1"/>
          <w:lang w:eastAsia="ja-JP"/>
        </w:rPr>
      </w:pPr>
    </w:p>
    <w:p w14:paraId="61AB5ABB" w14:textId="77777777" w:rsidR="00DD7E47" w:rsidRPr="00DD7E47" w:rsidRDefault="00DD7E47" w:rsidP="00DD7E47">
      <w:pPr>
        <w:pStyle w:val="dC-CommandLine"/>
        <w:rPr>
          <w:color w:val="000000" w:themeColor="text1"/>
          <w:lang w:eastAsia="ja-JP"/>
        </w:rPr>
      </w:pPr>
      <w:r w:rsidRPr="00DD7E47">
        <w:rPr>
          <w:color w:val="000000" w:themeColor="text1"/>
          <w:lang w:eastAsia="ja-JP"/>
        </w:rPr>
        <w:t>PLAY [Change domain name on CSR using ios_config module] ********************************************</w:t>
      </w:r>
    </w:p>
    <w:p w14:paraId="05C4936D" w14:textId="77777777" w:rsidR="00DD7E47" w:rsidRPr="00DD7E47" w:rsidRDefault="00DD7E47" w:rsidP="00DD7E47">
      <w:pPr>
        <w:pStyle w:val="dC-CommandLine"/>
        <w:rPr>
          <w:color w:val="000000" w:themeColor="text1"/>
          <w:lang w:eastAsia="ja-JP"/>
        </w:rPr>
      </w:pPr>
    </w:p>
    <w:p w14:paraId="615867C1" w14:textId="77777777" w:rsidR="00DD7E47" w:rsidRPr="00DD7E47" w:rsidRDefault="00DD7E47" w:rsidP="00DD7E47">
      <w:pPr>
        <w:pStyle w:val="dC-CommandLine"/>
        <w:rPr>
          <w:color w:val="000000" w:themeColor="text1"/>
          <w:lang w:eastAsia="ja-JP"/>
        </w:rPr>
      </w:pPr>
      <w:r w:rsidRPr="00DD7E47">
        <w:rPr>
          <w:color w:val="000000" w:themeColor="text1"/>
          <w:lang w:eastAsia="ja-JP"/>
        </w:rPr>
        <w:t>TASK [Change domain name] ***************************************************************************</w:t>
      </w:r>
    </w:p>
    <w:p w14:paraId="179148EF" w14:textId="77777777" w:rsidR="00DD7E47" w:rsidRPr="00DD7E47" w:rsidRDefault="00DD7E47" w:rsidP="00DD7E47">
      <w:pPr>
        <w:pStyle w:val="dC-CommandLine"/>
        <w:rPr>
          <w:color w:val="000000" w:themeColor="text1"/>
          <w:lang w:eastAsia="ja-JP"/>
        </w:rPr>
      </w:pPr>
      <w:r w:rsidRPr="00DD7E47">
        <w:rPr>
          <w:color w:val="000000" w:themeColor="text1"/>
          <w:lang w:eastAsia="ja-JP"/>
        </w:rPr>
        <w:lastRenderedPageBreak/>
        <w:t>changed: [csr] =&gt; {"banners": {}, "changed": true, "commands": ["ip domain name foo.com"], "updates": ["ip domain name foo.com"]}</w:t>
      </w:r>
    </w:p>
    <w:p w14:paraId="3BA7A8EE" w14:textId="77777777" w:rsidR="00DD7E47" w:rsidRPr="00DD7E47" w:rsidRDefault="00DD7E47" w:rsidP="00DD7E47">
      <w:pPr>
        <w:pStyle w:val="dC-CommandLine"/>
        <w:rPr>
          <w:color w:val="000000" w:themeColor="text1"/>
          <w:lang w:eastAsia="ja-JP"/>
        </w:rPr>
      </w:pPr>
    </w:p>
    <w:p w14:paraId="2A087D77" w14:textId="77777777" w:rsidR="00DD7E47" w:rsidRPr="00DD7E47" w:rsidRDefault="00DD7E47" w:rsidP="00DD7E47">
      <w:pPr>
        <w:pStyle w:val="dC-CommandLine"/>
        <w:rPr>
          <w:color w:val="000000" w:themeColor="text1"/>
          <w:lang w:eastAsia="ja-JP"/>
        </w:rPr>
      </w:pPr>
      <w:r w:rsidRPr="00DD7E47">
        <w:rPr>
          <w:color w:val="000000" w:themeColor="text1"/>
          <w:lang w:eastAsia="ja-JP"/>
        </w:rPr>
        <w:t>PLAY RECAP ******************************************************************************************</w:t>
      </w:r>
    </w:p>
    <w:p w14:paraId="22C21141" w14:textId="77777777" w:rsidR="00DD7E47" w:rsidRPr="00DD7E47" w:rsidRDefault="00DD7E47" w:rsidP="00DD7E47">
      <w:pPr>
        <w:pStyle w:val="dC-CommandLine"/>
        <w:rPr>
          <w:color w:val="000000" w:themeColor="text1"/>
          <w:lang w:eastAsia="ja-JP"/>
        </w:rPr>
      </w:pPr>
      <w:r w:rsidRPr="00DD7E47">
        <w:rPr>
          <w:color w:val="000000" w:themeColor="text1"/>
          <w:lang w:eastAsia="ja-JP"/>
        </w:rPr>
        <w:t>csr                        : ok=1    changed=1    unreachable=0    failed=0</w:t>
      </w:r>
    </w:p>
    <w:p w14:paraId="0A1CA7FC" w14:textId="77777777" w:rsidR="00DD7E47" w:rsidRPr="00DD7E47" w:rsidRDefault="00DD7E47" w:rsidP="00DD7E47">
      <w:pPr>
        <w:pStyle w:val="dC-CommandLine"/>
        <w:rPr>
          <w:color w:val="000000" w:themeColor="text1"/>
          <w:lang w:eastAsia="ja-JP"/>
        </w:rPr>
      </w:pPr>
    </w:p>
    <w:p w14:paraId="40654344" w14:textId="1A0DE045" w:rsidR="009A2BF3" w:rsidRDefault="00DD7E47" w:rsidP="002F21A3">
      <w:pPr>
        <w:pStyle w:val="dC-CommandLine"/>
      </w:pPr>
      <w:r w:rsidRPr="00DD7E47">
        <w:rPr>
          <w:color w:val="000000" w:themeColor="text1"/>
          <w:lang w:eastAsia="ja-JP"/>
        </w:rPr>
        <w:t>[root@ansible IOS-Playbooks]#</w:t>
      </w:r>
    </w:p>
    <w:p w14:paraId="11294157" w14:textId="77777777" w:rsidR="006F31E0" w:rsidRPr="00006CDF" w:rsidRDefault="006F31E0" w:rsidP="006F31E0">
      <w:pPr>
        <w:pStyle w:val="dC-Normal"/>
      </w:pPr>
    </w:p>
    <w:p w14:paraId="2E7B7592" w14:textId="6B763FD5" w:rsidR="009A2BF3" w:rsidRDefault="00011120" w:rsidP="009A2BF3">
      <w:pPr>
        <w:pStyle w:val="ListParagraph"/>
        <w:numPr>
          <w:ilvl w:val="0"/>
          <w:numId w:val="32"/>
        </w:numPr>
        <w:rPr>
          <w:rFonts w:ascii="Arial" w:hAnsi="Arial" w:cs="Arial"/>
          <w:sz w:val="18"/>
          <w:szCs w:val="18"/>
        </w:rPr>
      </w:pPr>
      <w:r w:rsidRPr="002F21A3">
        <w:rPr>
          <w:rFonts w:ascii="Arial" w:hAnsi="Arial" w:cs="Arial"/>
          <w:b/>
          <w:sz w:val="18"/>
          <w:szCs w:val="18"/>
        </w:rPr>
        <w:t>Observe the csr debug output-</w:t>
      </w:r>
      <w:r>
        <w:rPr>
          <w:rFonts w:ascii="Arial" w:hAnsi="Arial" w:cs="Arial"/>
          <w:sz w:val="18"/>
          <w:szCs w:val="18"/>
        </w:rPr>
        <w:t xml:space="preserve"> From your csr terminal, w</w:t>
      </w:r>
      <w:r w:rsidR="009A2BF3" w:rsidRPr="00817BFD">
        <w:rPr>
          <w:rFonts w:ascii="Arial" w:hAnsi="Arial" w:cs="Arial"/>
          <w:sz w:val="18"/>
          <w:szCs w:val="18"/>
        </w:rPr>
        <w:t xml:space="preserve">atch the </w:t>
      </w:r>
      <w:r w:rsidR="003C3591">
        <w:rPr>
          <w:rFonts w:ascii="Arial" w:hAnsi="Arial" w:cs="Arial"/>
          <w:sz w:val="18"/>
          <w:szCs w:val="18"/>
        </w:rPr>
        <w:t>debug</w:t>
      </w:r>
      <w:r w:rsidR="009A2BF3" w:rsidRPr="00817BFD">
        <w:rPr>
          <w:rFonts w:ascii="Arial" w:hAnsi="Arial" w:cs="Arial"/>
          <w:sz w:val="18"/>
          <w:szCs w:val="18"/>
        </w:rPr>
        <w:t xml:space="preserve"> </w:t>
      </w:r>
      <w:r>
        <w:rPr>
          <w:rFonts w:ascii="Arial" w:hAnsi="Arial" w:cs="Arial"/>
          <w:sz w:val="18"/>
          <w:szCs w:val="18"/>
        </w:rPr>
        <w:t xml:space="preserve">ouput </w:t>
      </w:r>
      <w:r w:rsidR="009A2BF3" w:rsidRPr="00817BFD">
        <w:rPr>
          <w:rFonts w:ascii="Arial" w:hAnsi="Arial" w:cs="Arial"/>
          <w:sz w:val="18"/>
          <w:szCs w:val="18"/>
        </w:rPr>
        <w:t>in real</w:t>
      </w:r>
      <w:r>
        <w:rPr>
          <w:rFonts w:ascii="Arial" w:hAnsi="Arial" w:cs="Arial"/>
          <w:sz w:val="18"/>
          <w:szCs w:val="18"/>
        </w:rPr>
        <w:t>-</w:t>
      </w:r>
      <w:r w:rsidR="009A2BF3" w:rsidRPr="00817BFD">
        <w:rPr>
          <w:rFonts w:ascii="Arial" w:hAnsi="Arial" w:cs="Arial"/>
          <w:sz w:val="18"/>
          <w:szCs w:val="18"/>
        </w:rPr>
        <w:t>time.</w:t>
      </w:r>
      <w:r w:rsidR="003C3591">
        <w:rPr>
          <w:rFonts w:ascii="Arial" w:hAnsi="Arial" w:cs="Arial"/>
          <w:sz w:val="18"/>
          <w:szCs w:val="18"/>
        </w:rPr>
        <w:t xml:space="preserve"> Notice </w:t>
      </w:r>
      <w:r w:rsidR="00E75D41">
        <w:rPr>
          <w:rFonts w:ascii="Arial" w:hAnsi="Arial" w:cs="Arial"/>
          <w:sz w:val="18"/>
          <w:szCs w:val="18"/>
        </w:rPr>
        <w:t xml:space="preserve">that </w:t>
      </w:r>
      <w:r w:rsidR="003C3591">
        <w:rPr>
          <w:rFonts w:ascii="Arial" w:hAnsi="Arial" w:cs="Arial"/>
          <w:sz w:val="18"/>
          <w:szCs w:val="18"/>
        </w:rPr>
        <w:t>Ansible</w:t>
      </w:r>
      <w:r w:rsidR="00637045">
        <w:rPr>
          <w:rFonts w:ascii="Arial" w:hAnsi="Arial" w:cs="Arial"/>
          <w:sz w:val="18"/>
          <w:szCs w:val="18"/>
        </w:rPr>
        <w:t xml:space="preserve"> will ssh </w:t>
      </w:r>
      <w:r w:rsidR="003C3591">
        <w:rPr>
          <w:rFonts w:ascii="Arial" w:hAnsi="Arial" w:cs="Arial"/>
          <w:sz w:val="18"/>
          <w:szCs w:val="18"/>
        </w:rPr>
        <w:t>to the device</w:t>
      </w:r>
      <w:r w:rsidR="00637045">
        <w:rPr>
          <w:rFonts w:ascii="Arial" w:hAnsi="Arial" w:cs="Arial"/>
          <w:sz w:val="18"/>
          <w:szCs w:val="18"/>
        </w:rPr>
        <w:t xml:space="preserve"> to change the domain name.</w:t>
      </w:r>
    </w:p>
    <w:p w14:paraId="61FF9E94" w14:textId="77777777" w:rsidR="006F31E0" w:rsidRPr="002F21A3" w:rsidRDefault="006F31E0" w:rsidP="002F21A3">
      <w:pPr>
        <w:rPr>
          <w:rFonts w:ascii="Arial" w:hAnsi="Arial" w:cs="Arial"/>
          <w:sz w:val="18"/>
          <w:szCs w:val="18"/>
        </w:rPr>
      </w:pPr>
    </w:p>
    <w:p w14:paraId="09D56529" w14:textId="052C2272" w:rsidR="009A2BF3" w:rsidRPr="00817BFD" w:rsidRDefault="00637045" w:rsidP="009A2BF3">
      <w:pPr>
        <w:pStyle w:val="dC-CommandLine"/>
        <w:rPr>
          <w:color w:val="000000" w:themeColor="text1"/>
          <w:lang w:eastAsia="ja-JP"/>
        </w:rPr>
      </w:pPr>
      <w:r>
        <w:rPr>
          <w:color w:val="000000" w:themeColor="text1"/>
          <w:lang w:eastAsia="ja-JP"/>
        </w:rPr>
        <w:t>c</w:t>
      </w:r>
      <w:r w:rsidR="00421790">
        <w:rPr>
          <w:color w:val="000000" w:themeColor="text1"/>
          <w:lang w:eastAsia="ja-JP"/>
        </w:rPr>
        <w:t>sr</w:t>
      </w:r>
      <w:r w:rsidR="009A2BF3" w:rsidRPr="00817BFD">
        <w:rPr>
          <w:color w:val="000000" w:themeColor="text1"/>
          <w:lang w:eastAsia="ja-JP"/>
        </w:rPr>
        <w:t>#</w:t>
      </w:r>
    </w:p>
    <w:p w14:paraId="5A968F5D"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21:54:56.437 UTC: SSH1: starting SSH control process</w:t>
      </w:r>
    </w:p>
    <w:p w14:paraId="5D06C8D6"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21:54:56.437 UTC: SSH1: sent protocol version id SSH-2.0-Cisco-1.25</w:t>
      </w:r>
    </w:p>
    <w:p w14:paraId="6853A2B7"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21:54:56.499 UTC: SSH1: protocol version id is - SSH-2.0-paramiko_2.4.1</w:t>
      </w:r>
    </w:p>
    <w:p w14:paraId="6B9632AD"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21:54:56.500 UTC: SSH2 1: kexinit sent: kex algo = diffie-hellman-group-exchange-sha1,diffie-hellman-group14-sha1</w:t>
      </w:r>
    </w:p>
    <w:p w14:paraId="7C22FBC6"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21:54:56.500 UTC: SSH2 1: Server certificate trustpoint not found. Skipping hostkey algo = x509v3-ssh-rsa</w:t>
      </w:r>
    </w:p>
    <w:p w14:paraId="6521CE8B"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21:54:56.500 UTC: SSH2 1: kexinit sent: hostkey algo = ssh-rsa</w:t>
      </w:r>
    </w:p>
    <w:p w14:paraId="5CFD8ED3"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21:54:56.500 UTC: SSH2 1: kexinit sent: encryption algo = aes128-ctr,aes192-ctr,aes256-ctr,aes128-cbc,3des-cbc,aes192-cbc,aes256-cbc</w:t>
      </w:r>
    </w:p>
    <w:p w14:paraId="065D16D0"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21:54:56.500 UTC: SSH2 1: kexinit sent: mac algo = hmac-sha1,hmac-sha1-96</w:t>
      </w:r>
    </w:p>
    <w:p w14:paraId="3C40DB17"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21:54:56.500 UTC: SSH2 1: SSH2_MSG_KEXINIT sent</w:t>
      </w:r>
    </w:p>
    <w:p w14:paraId="1F21DDAB"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21:54:56.500 UTC: SSH2 1: SSH2_MSG_KEXINIT received</w:t>
      </w:r>
    </w:p>
    <w:p w14:paraId="7141BA91"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21:54:56.500 UTC: SSH2 1: kex: client-&gt;server enc:aes128-ctr mac:hmac-sha1</w:t>
      </w:r>
    </w:p>
    <w:p w14:paraId="019F3787"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21:54:56.500 UTC: SSH2 1: kex: server-&gt;client enc:aes128-ctr mac:hmac-sha1</w:t>
      </w:r>
    </w:p>
    <w:p w14:paraId="5421EA6B"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21:54:56.500 UTC: SSH2 1: Using hostkey algo = ssh-rsa</w:t>
      </w:r>
    </w:p>
    <w:p w14:paraId="342AE370"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21:54:56.500 UTC: SSH2 1: Using kex_algo = diffie-hellman-group-exchange-sha1</w:t>
      </w:r>
    </w:p>
    <w:p w14:paraId="6C641973"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21:54:56.561 UTC: SSH2 1: SSH2_MSG_KEX_DH_GEX_REQUEST received</w:t>
      </w:r>
    </w:p>
    <w:p w14:paraId="573141D8"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21:54:56.561 UTC: SSH2 1: Range sent by client is - 1024 &lt; 2048 &lt; 8192</w:t>
      </w:r>
    </w:p>
    <w:p w14:paraId="17B7D90F"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21:54:56.561 UTC: SSH2 1:  Modulus size established : 2048 bits</w:t>
      </w:r>
    </w:p>
    <w:p w14:paraId="030EC2E9"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21:54:56.567 UTC: SSH2 1: expecting SSH2_MSG_KEX_DH_GEX_INIT</w:t>
      </w:r>
    </w:p>
    <w:p w14:paraId="6858096F"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21:54:56.651 UTC: SSH2 1: SSH2_MSG_KEXDH_INIT received</w:t>
      </w:r>
    </w:p>
    <w:p w14:paraId="146EC849"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21:54:56.668 UTC: SSH2: kex_derive_keys complete</w:t>
      </w:r>
    </w:p>
    <w:p w14:paraId="790664A5"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21:54:56.668 UTC: SSH2 1: SSH2_MSG_NEWKEYS sent</w:t>
      </w:r>
    </w:p>
    <w:p w14:paraId="054FFCC4"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21:54:56.668 UTC: SSH2 1: waiting for SSH2_MSG_NEWKEYS</w:t>
      </w:r>
    </w:p>
    <w:p w14:paraId="68A09131"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21:54:56.767 UTC: SSH2 1: SSH2_MSG_NEWKEYS received</w:t>
      </w:r>
    </w:p>
    <w:p w14:paraId="72EEE229"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21:54:57.089 UTC: SSH2 1: Authentications that can continue = publickey,keyboard-interactive,password</w:t>
      </w:r>
    </w:p>
    <w:p w14:paraId="5167252C"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21:54:57.151 UTC: SSH2 1: Using method = password</w:t>
      </w:r>
    </w:p>
    <w:p w14:paraId="7D09E092"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21:54:57.152 UTC: SSH2 1: authentication successful for admin</w:t>
      </w:r>
    </w:p>
    <w:p w14:paraId="7EF94E33"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21:54:57.215 UTC: SSH2 1: channel open request</w:t>
      </w:r>
    </w:p>
    <w:p w14:paraId="3D3A02D3"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21:54:57.277 UTC: SSH2 1: pty-req request</w:t>
      </w:r>
    </w:p>
    <w:p w14:paraId="758B1BB6"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21:54:57.277 UTC: SSH2 1: setting TTY - requested: height 24, width 80; set: height 24, width 80</w:t>
      </w:r>
    </w:p>
    <w:p w14:paraId="74B304C2"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21:54:57.339 UTC: SSH2 1: shell request</w:t>
      </w:r>
    </w:p>
    <w:p w14:paraId="12CA7932"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21:54:57.339 UTC: SSH2 1: shell message received</w:t>
      </w:r>
    </w:p>
    <w:p w14:paraId="7C982A3C"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21:54:57.339 UTC: SSH2 1: starting shell for vty</w:t>
      </w:r>
    </w:p>
    <w:p w14:paraId="74992D0A"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21:55:02.653 UTC: SSH2 1: channel window adjust message received 209903</w:t>
      </w:r>
    </w:p>
    <w:p w14:paraId="3361D28B"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21:55:03.106 UTC: %SYS-5-CONFIG_I: Configured from console by admin on vty1 (10.82.222.203)</w:t>
      </w:r>
    </w:p>
    <w:p w14:paraId="4AD6E65A" w14:textId="77777777" w:rsidR="009A2BF3" w:rsidRPr="00817BFD" w:rsidRDefault="009A2BF3" w:rsidP="009A2BF3">
      <w:pPr>
        <w:pStyle w:val="dC-CommandLine"/>
        <w:rPr>
          <w:color w:val="000000" w:themeColor="text1"/>
          <w:lang w:eastAsia="ja-JP"/>
        </w:rPr>
      </w:pPr>
      <w:r w:rsidRPr="00817BFD">
        <w:rPr>
          <w:color w:val="000000" w:themeColor="text1"/>
          <w:lang w:eastAsia="ja-JP"/>
        </w:rPr>
        <w:t>*Apr 26 21:55:03.309 UTC: SSH1: Session terminated normally</w:t>
      </w:r>
    </w:p>
    <w:p w14:paraId="621BC0A3" w14:textId="27B711C5" w:rsidR="009A2BF3" w:rsidRPr="00FB0AAE" w:rsidRDefault="00421790" w:rsidP="00421790">
      <w:pPr>
        <w:pStyle w:val="dC-CommandLine"/>
        <w:rPr>
          <w:color w:val="000000" w:themeColor="text1"/>
          <w:lang w:eastAsia="ja-JP"/>
        </w:rPr>
      </w:pPr>
      <w:r>
        <w:rPr>
          <w:color w:val="000000" w:themeColor="text1"/>
          <w:lang w:eastAsia="ja-JP"/>
        </w:rPr>
        <w:t>csr2</w:t>
      </w:r>
      <w:r w:rsidR="009A2BF3" w:rsidRPr="00817BFD">
        <w:rPr>
          <w:color w:val="000000" w:themeColor="text1"/>
          <w:lang w:eastAsia="ja-JP"/>
        </w:rPr>
        <w:t>#</w:t>
      </w:r>
    </w:p>
    <w:p w14:paraId="50F88FD0" w14:textId="77777777" w:rsidR="00B554F4" w:rsidRPr="00006CDF" w:rsidRDefault="00B554F4" w:rsidP="00B554F4">
      <w:pPr>
        <w:pStyle w:val="dC-Normal"/>
      </w:pPr>
    </w:p>
    <w:p w14:paraId="46B5BE5A" w14:textId="327BCDFC" w:rsidR="009A2BF3" w:rsidRDefault="005A5547" w:rsidP="009A2BF3">
      <w:pPr>
        <w:pStyle w:val="ListParagraph"/>
        <w:numPr>
          <w:ilvl w:val="0"/>
          <w:numId w:val="32"/>
        </w:numPr>
        <w:rPr>
          <w:rFonts w:ascii="Arial" w:hAnsi="Arial" w:cs="Arial"/>
          <w:sz w:val="18"/>
          <w:szCs w:val="18"/>
        </w:rPr>
      </w:pPr>
      <w:r w:rsidRPr="002F21A3">
        <w:rPr>
          <w:rFonts w:ascii="Arial" w:hAnsi="Arial" w:cs="Arial"/>
          <w:b/>
          <w:sz w:val="18"/>
          <w:szCs w:val="18"/>
        </w:rPr>
        <w:t xml:space="preserve">Verify the </w:t>
      </w:r>
      <w:r>
        <w:rPr>
          <w:rFonts w:ascii="Arial" w:hAnsi="Arial" w:cs="Arial"/>
          <w:b/>
          <w:sz w:val="18"/>
          <w:szCs w:val="18"/>
        </w:rPr>
        <w:t xml:space="preserve">new </w:t>
      </w:r>
      <w:r w:rsidRPr="002F21A3">
        <w:rPr>
          <w:rFonts w:ascii="Arial" w:hAnsi="Arial" w:cs="Arial"/>
          <w:b/>
          <w:sz w:val="18"/>
          <w:szCs w:val="18"/>
        </w:rPr>
        <w:t>domain name-</w:t>
      </w:r>
      <w:r>
        <w:rPr>
          <w:rFonts w:ascii="Arial" w:hAnsi="Arial" w:cs="Arial"/>
          <w:sz w:val="18"/>
          <w:szCs w:val="18"/>
        </w:rPr>
        <w:t xml:space="preserve"> </w:t>
      </w:r>
      <w:r w:rsidR="009114E8">
        <w:rPr>
          <w:rFonts w:ascii="Arial" w:hAnsi="Arial" w:cs="Arial"/>
          <w:sz w:val="18"/>
          <w:szCs w:val="18"/>
        </w:rPr>
        <w:t>Execute</w:t>
      </w:r>
      <w:r w:rsidR="009A2BF3">
        <w:rPr>
          <w:rFonts w:ascii="Arial" w:hAnsi="Arial" w:cs="Arial"/>
          <w:sz w:val="18"/>
          <w:szCs w:val="18"/>
        </w:rPr>
        <w:t xml:space="preserve"> </w:t>
      </w:r>
      <w:r w:rsidR="009A2BF3" w:rsidRPr="007E0398">
        <w:rPr>
          <w:rFonts w:ascii="Arial" w:hAnsi="Arial" w:cs="Arial"/>
          <w:b/>
          <w:sz w:val="18"/>
          <w:szCs w:val="18"/>
        </w:rPr>
        <w:t>show running</w:t>
      </w:r>
      <w:r w:rsidR="009114E8" w:rsidRPr="007E0398">
        <w:rPr>
          <w:rFonts w:ascii="Arial" w:hAnsi="Arial" w:cs="Arial"/>
          <w:b/>
          <w:sz w:val="18"/>
          <w:szCs w:val="18"/>
        </w:rPr>
        <w:t>-config</w:t>
      </w:r>
      <w:r w:rsidR="009A2BF3">
        <w:rPr>
          <w:rFonts w:ascii="Arial" w:hAnsi="Arial" w:cs="Arial"/>
          <w:sz w:val="18"/>
          <w:szCs w:val="18"/>
        </w:rPr>
        <w:t xml:space="preserve"> </w:t>
      </w:r>
      <w:r w:rsidR="009114E8">
        <w:rPr>
          <w:rFonts w:ascii="Arial" w:hAnsi="Arial" w:cs="Arial"/>
          <w:sz w:val="18"/>
          <w:szCs w:val="18"/>
        </w:rPr>
        <w:t xml:space="preserve">on the CSR </w:t>
      </w:r>
      <w:r w:rsidR="009A2BF3">
        <w:rPr>
          <w:rFonts w:ascii="Arial" w:hAnsi="Arial" w:cs="Arial"/>
          <w:sz w:val="18"/>
          <w:szCs w:val="18"/>
        </w:rPr>
        <w:t xml:space="preserve">to verify that the domain name </w:t>
      </w:r>
      <w:r w:rsidR="002720B0">
        <w:rPr>
          <w:rFonts w:ascii="Arial" w:hAnsi="Arial" w:cs="Arial"/>
          <w:sz w:val="18"/>
          <w:szCs w:val="18"/>
        </w:rPr>
        <w:t xml:space="preserve">has been </w:t>
      </w:r>
      <w:r w:rsidR="009A2BF3">
        <w:rPr>
          <w:rFonts w:ascii="Arial" w:hAnsi="Arial" w:cs="Arial"/>
          <w:sz w:val="18"/>
          <w:szCs w:val="18"/>
        </w:rPr>
        <w:t>changed</w:t>
      </w:r>
      <w:r w:rsidR="002720B0">
        <w:rPr>
          <w:rFonts w:ascii="Arial" w:hAnsi="Arial" w:cs="Arial"/>
          <w:sz w:val="18"/>
          <w:szCs w:val="18"/>
        </w:rPr>
        <w:t xml:space="preserve"> to “foo.com”</w:t>
      </w:r>
      <w:r w:rsidR="009A2BF3">
        <w:rPr>
          <w:rFonts w:ascii="Arial" w:hAnsi="Arial" w:cs="Arial"/>
          <w:sz w:val="18"/>
          <w:szCs w:val="18"/>
        </w:rPr>
        <w:t>.</w:t>
      </w:r>
    </w:p>
    <w:p w14:paraId="59005F31" w14:textId="16799B8F" w:rsidR="009114E8" w:rsidRDefault="009114E8" w:rsidP="009114E8">
      <w:pPr>
        <w:pStyle w:val="ListParagraph"/>
        <w:rPr>
          <w:rFonts w:ascii="Arial" w:hAnsi="Arial" w:cs="Arial"/>
          <w:sz w:val="18"/>
          <w:szCs w:val="18"/>
        </w:rPr>
      </w:pPr>
    </w:p>
    <w:p w14:paraId="2D58CCC0" w14:textId="790E2889" w:rsidR="00CC3432" w:rsidRPr="002A4796" w:rsidRDefault="00CC3432" w:rsidP="00CC3432">
      <w:pPr>
        <w:pStyle w:val="dC-CommandLine"/>
        <w:rPr>
          <w:color w:val="000000" w:themeColor="text1"/>
          <w:lang w:eastAsia="ja-JP"/>
        </w:rPr>
      </w:pPr>
      <w:r>
        <w:rPr>
          <w:color w:val="000000" w:themeColor="text1"/>
          <w:lang w:eastAsia="ja-JP"/>
        </w:rPr>
        <w:t>csr</w:t>
      </w:r>
      <w:r w:rsidRPr="002A4796">
        <w:rPr>
          <w:color w:val="000000" w:themeColor="text1"/>
          <w:lang w:eastAsia="ja-JP"/>
        </w:rPr>
        <w:t>#</w:t>
      </w:r>
      <w:r w:rsidR="002547FB" w:rsidRPr="002547FB">
        <w:t xml:space="preserve"> </w:t>
      </w:r>
      <w:r w:rsidR="002547FB" w:rsidRPr="002547FB">
        <w:rPr>
          <w:b/>
          <w:color w:val="000000" w:themeColor="text1"/>
          <w:lang w:eastAsia="ja-JP"/>
        </w:rPr>
        <w:t>show running-config | inc ip domain</w:t>
      </w:r>
    </w:p>
    <w:p w14:paraId="4A5E196B" w14:textId="52940F67" w:rsidR="00BF0C17" w:rsidRPr="009A2BF3" w:rsidRDefault="00BF0C17" w:rsidP="00BF0C17">
      <w:pPr>
        <w:pStyle w:val="dC-CommandLine"/>
        <w:rPr>
          <w:color w:val="000000" w:themeColor="text1"/>
          <w:lang w:eastAsia="ja-JP"/>
        </w:rPr>
      </w:pPr>
      <w:r w:rsidRPr="009A2BF3">
        <w:rPr>
          <w:color w:val="000000" w:themeColor="text1"/>
          <w:lang w:eastAsia="ja-JP"/>
        </w:rPr>
        <w:t xml:space="preserve">ip domain name </w:t>
      </w:r>
      <w:r>
        <w:rPr>
          <w:b/>
          <w:color w:val="000000" w:themeColor="text1"/>
          <w:lang w:eastAsia="ja-JP"/>
        </w:rPr>
        <w:t>foo</w:t>
      </w:r>
      <w:r w:rsidRPr="009A2BF3">
        <w:rPr>
          <w:b/>
          <w:color w:val="000000" w:themeColor="text1"/>
          <w:lang w:eastAsia="ja-JP"/>
        </w:rPr>
        <w:t>.com</w:t>
      </w:r>
    </w:p>
    <w:p w14:paraId="2224B0E6" w14:textId="77777777" w:rsidR="00CC3432" w:rsidRPr="00BD245C" w:rsidRDefault="00CC3432" w:rsidP="00CC3432">
      <w:pPr>
        <w:pStyle w:val="dC-CommandLine"/>
        <w:rPr>
          <w:color w:val="000000" w:themeColor="text1"/>
          <w:lang w:eastAsia="ja-JP"/>
        </w:rPr>
      </w:pPr>
      <w:r>
        <w:rPr>
          <w:color w:val="000000" w:themeColor="text1"/>
          <w:lang w:eastAsia="ja-JP"/>
        </w:rPr>
        <w:t>csr</w:t>
      </w:r>
      <w:r w:rsidRPr="002A4796">
        <w:rPr>
          <w:color w:val="000000" w:themeColor="text1"/>
          <w:lang w:eastAsia="ja-JP"/>
        </w:rPr>
        <w:t>#</w:t>
      </w:r>
    </w:p>
    <w:p w14:paraId="476C4351" w14:textId="77777777" w:rsidR="00B73C39" w:rsidRPr="002F21A3" w:rsidRDefault="00B73C39" w:rsidP="002F21A3">
      <w:pPr>
        <w:rPr>
          <w:rFonts w:ascii="Arial" w:hAnsi="Arial" w:cs="Arial"/>
          <w:sz w:val="18"/>
          <w:szCs w:val="18"/>
        </w:rPr>
      </w:pPr>
    </w:p>
    <w:p w14:paraId="1868CD6C" w14:textId="0FCBBE0B" w:rsidR="003C3591" w:rsidRPr="002F21A3" w:rsidRDefault="003349C5" w:rsidP="002F21A3">
      <w:pPr>
        <w:pStyle w:val="ListParagraph"/>
        <w:numPr>
          <w:ilvl w:val="0"/>
          <w:numId w:val="32"/>
        </w:numPr>
        <w:rPr>
          <w:rFonts w:ascii="Arial" w:hAnsi="Arial" w:cs="Arial"/>
          <w:sz w:val="18"/>
          <w:szCs w:val="18"/>
        </w:rPr>
      </w:pPr>
      <w:r w:rsidRPr="002F21A3">
        <w:rPr>
          <w:rFonts w:ascii="Arial" w:hAnsi="Arial" w:cs="Arial"/>
          <w:b/>
          <w:sz w:val="18"/>
          <w:szCs w:val="18"/>
        </w:rPr>
        <w:t xml:space="preserve">Rerun the Anisble </w:t>
      </w:r>
      <w:r w:rsidRPr="002F21A3">
        <w:rPr>
          <w:rFonts w:ascii="Arial" w:hAnsi="Arial" w:cs="Arial"/>
          <w:b/>
          <w:sz w:val="18"/>
          <w:szCs w:val="18"/>
        </w:rPr>
        <w:t>playbook with the same domain value-</w:t>
      </w:r>
      <w:r>
        <w:rPr>
          <w:rFonts w:ascii="Arial" w:hAnsi="Arial" w:cs="Arial"/>
          <w:sz w:val="18"/>
          <w:szCs w:val="18"/>
        </w:rPr>
        <w:t xml:space="preserve"> </w:t>
      </w:r>
      <w:r w:rsidR="009A2BF3" w:rsidRPr="00255A63">
        <w:rPr>
          <w:rFonts w:ascii="Arial" w:hAnsi="Arial" w:cs="Arial"/>
          <w:sz w:val="18"/>
          <w:szCs w:val="18"/>
        </w:rPr>
        <w:t xml:space="preserve">Run the playbook again with the same value for the variable </w:t>
      </w:r>
      <w:r w:rsidR="00D27F90">
        <w:rPr>
          <w:rFonts w:ascii="Arial" w:hAnsi="Arial" w:cs="Arial"/>
          <w:sz w:val="18"/>
          <w:szCs w:val="18"/>
        </w:rPr>
        <w:t>“</w:t>
      </w:r>
      <w:r w:rsidR="009A2BF3" w:rsidRPr="00255A63">
        <w:rPr>
          <w:rFonts w:ascii="Arial" w:hAnsi="Arial" w:cs="Arial"/>
          <w:sz w:val="18"/>
          <w:szCs w:val="18"/>
        </w:rPr>
        <w:t>our_domain</w:t>
      </w:r>
      <w:r w:rsidR="00D27F90">
        <w:rPr>
          <w:rFonts w:ascii="Arial" w:hAnsi="Arial" w:cs="Arial"/>
          <w:sz w:val="18"/>
          <w:szCs w:val="18"/>
        </w:rPr>
        <w:t>”</w:t>
      </w:r>
      <w:r w:rsidR="009A2BF3" w:rsidRPr="00255A63">
        <w:rPr>
          <w:rFonts w:ascii="Arial" w:hAnsi="Arial" w:cs="Arial"/>
          <w:sz w:val="18"/>
          <w:szCs w:val="18"/>
        </w:rPr>
        <w:t xml:space="preserve"> passed at the command line. Although nothing will change on the device, </w:t>
      </w:r>
      <w:r w:rsidR="00D27F90">
        <w:rPr>
          <w:rFonts w:ascii="Arial" w:hAnsi="Arial" w:cs="Arial"/>
          <w:sz w:val="18"/>
          <w:szCs w:val="18"/>
        </w:rPr>
        <w:t xml:space="preserve">you will see in the csr debug output logs that the </w:t>
      </w:r>
      <w:r w:rsidR="009A2BF3" w:rsidRPr="00255A63">
        <w:rPr>
          <w:rFonts w:ascii="Arial" w:hAnsi="Arial" w:cs="Arial"/>
          <w:sz w:val="18"/>
          <w:szCs w:val="18"/>
        </w:rPr>
        <w:t>Ansible</w:t>
      </w:r>
      <w:r w:rsidR="003C3591">
        <w:rPr>
          <w:rFonts w:ascii="Arial" w:hAnsi="Arial" w:cs="Arial"/>
          <w:sz w:val="18"/>
          <w:szCs w:val="18"/>
        </w:rPr>
        <w:t xml:space="preserve"> </w:t>
      </w:r>
      <w:r w:rsidR="00EF53AA">
        <w:rPr>
          <w:rFonts w:ascii="Arial" w:hAnsi="Arial" w:cs="Arial"/>
          <w:sz w:val="18"/>
          <w:szCs w:val="18"/>
        </w:rPr>
        <w:t>host still completes</w:t>
      </w:r>
      <w:r w:rsidR="00D27F90">
        <w:rPr>
          <w:rFonts w:ascii="Arial" w:hAnsi="Arial" w:cs="Arial"/>
          <w:sz w:val="18"/>
          <w:szCs w:val="18"/>
        </w:rPr>
        <w:t xml:space="preserve"> an </w:t>
      </w:r>
      <w:r w:rsidR="003C3591">
        <w:rPr>
          <w:rFonts w:ascii="Arial" w:hAnsi="Arial" w:cs="Arial"/>
          <w:sz w:val="18"/>
          <w:szCs w:val="18"/>
        </w:rPr>
        <w:t>ssh</w:t>
      </w:r>
      <w:r w:rsidR="00413EDE">
        <w:rPr>
          <w:rFonts w:ascii="Arial" w:hAnsi="Arial" w:cs="Arial"/>
          <w:sz w:val="18"/>
          <w:szCs w:val="18"/>
        </w:rPr>
        <w:t xml:space="preserve"> into the CS</w:t>
      </w:r>
      <w:r w:rsidR="003C3591">
        <w:rPr>
          <w:rFonts w:ascii="Arial" w:hAnsi="Arial" w:cs="Arial"/>
          <w:sz w:val="18"/>
          <w:szCs w:val="18"/>
        </w:rPr>
        <w:t>R</w:t>
      </w:r>
      <w:r w:rsidR="00D27F90">
        <w:rPr>
          <w:rFonts w:ascii="Arial" w:hAnsi="Arial" w:cs="Arial"/>
          <w:sz w:val="18"/>
          <w:szCs w:val="18"/>
        </w:rPr>
        <w:t xml:space="preserve"> to check the </w:t>
      </w:r>
      <w:r w:rsidR="00583C67">
        <w:rPr>
          <w:rFonts w:ascii="Arial" w:hAnsi="Arial" w:cs="Arial"/>
          <w:sz w:val="18"/>
          <w:szCs w:val="18"/>
        </w:rPr>
        <w:t>configuration.</w:t>
      </w:r>
      <w:r w:rsidR="00D27F90">
        <w:rPr>
          <w:rFonts w:ascii="Arial" w:hAnsi="Arial" w:cs="Arial"/>
          <w:sz w:val="18"/>
          <w:szCs w:val="18"/>
        </w:rPr>
        <w:t xml:space="preserve"> </w:t>
      </w:r>
      <w:r w:rsidR="00583C67">
        <w:rPr>
          <w:rFonts w:ascii="Arial" w:hAnsi="Arial" w:cs="Arial"/>
          <w:sz w:val="18"/>
          <w:szCs w:val="18"/>
        </w:rPr>
        <w:t>T</w:t>
      </w:r>
      <w:r w:rsidR="00D27F90">
        <w:rPr>
          <w:rFonts w:ascii="Arial" w:hAnsi="Arial" w:cs="Arial"/>
          <w:sz w:val="18"/>
          <w:szCs w:val="18"/>
        </w:rPr>
        <w:t xml:space="preserve">his is </w:t>
      </w:r>
      <w:r w:rsidR="00637045">
        <w:rPr>
          <w:rFonts w:ascii="Arial" w:hAnsi="Arial" w:cs="Arial"/>
          <w:sz w:val="18"/>
          <w:szCs w:val="18"/>
        </w:rPr>
        <w:t>because Ansible does not maintain a local snapshot of the device configuration. T</w:t>
      </w:r>
      <w:r w:rsidR="00637045" w:rsidRPr="00637045">
        <w:rPr>
          <w:rFonts w:ascii="Arial" w:hAnsi="Arial" w:cs="Arial"/>
          <w:sz w:val="18"/>
          <w:szCs w:val="18"/>
        </w:rPr>
        <w:t xml:space="preserve">his could be a </w:t>
      </w:r>
      <w:r w:rsidR="00D27F90" w:rsidRPr="00637045">
        <w:rPr>
          <w:rFonts w:ascii="Arial" w:hAnsi="Arial" w:cs="Arial"/>
          <w:sz w:val="18"/>
          <w:szCs w:val="18"/>
        </w:rPr>
        <w:t xml:space="preserve">very </w:t>
      </w:r>
      <w:r w:rsidR="003C3591" w:rsidRPr="00637045">
        <w:rPr>
          <w:rFonts w:ascii="Arial" w:hAnsi="Arial" w:cs="Arial"/>
          <w:sz w:val="18"/>
          <w:szCs w:val="18"/>
        </w:rPr>
        <w:t>inefficient</w:t>
      </w:r>
      <w:r w:rsidR="00EF53AA" w:rsidRPr="00637045">
        <w:rPr>
          <w:rFonts w:ascii="Arial" w:hAnsi="Arial" w:cs="Arial"/>
          <w:sz w:val="18"/>
          <w:szCs w:val="18"/>
        </w:rPr>
        <w:t xml:space="preserve"> process</w:t>
      </w:r>
      <w:r w:rsidR="00637045" w:rsidRPr="00637045">
        <w:rPr>
          <w:rFonts w:ascii="Arial" w:hAnsi="Arial" w:cs="Arial"/>
          <w:sz w:val="18"/>
          <w:szCs w:val="18"/>
        </w:rPr>
        <w:t xml:space="preserve"> </w:t>
      </w:r>
      <w:r w:rsidR="008303D6">
        <w:rPr>
          <w:rFonts w:ascii="Arial" w:hAnsi="Arial" w:cs="Arial"/>
          <w:sz w:val="18"/>
          <w:szCs w:val="18"/>
        </w:rPr>
        <w:t xml:space="preserve">when managing </w:t>
      </w:r>
      <w:r w:rsidR="00637045" w:rsidRPr="00637045">
        <w:rPr>
          <w:rFonts w:ascii="Arial" w:hAnsi="Arial" w:cs="Arial"/>
          <w:sz w:val="18"/>
          <w:szCs w:val="18"/>
        </w:rPr>
        <w:t>hundreds of device configs</w:t>
      </w:r>
      <w:r w:rsidR="00637045">
        <w:rPr>
          <w:rFonts w:ascii="Arial" w:hAnsi="Arial" w:cs="Arial"/>
          <w:sz w:val="18"/>
          <w:szCs w:val="18"/>
        </w:rPr>
        <w:t xml:space="preserve"> </w:t>
      </w:r>
      <w:r w:rsidR="008303D6">
        <w:rPr>
          <w:rFonts w:ascii="Arial" w:hAnsi="Arial" w:cs="Arial"/>
          <w:sz w:val="18"/>
          <w:szCs w:val="18"/>
        </w:rPr>
        <w:t xml:space="preserve">via Ansible alonw; </w:t>
      </w:r>
      <w:r w:rsidR="00637045">
        <w:rPr>
          <w:rFonts w:ascii="Arial" w:hAnsi="Arial" w:cs="Arial"/>
          <w:sz w:val="18"/>
          <w:szCs w:val="18"/>
        </w:rPr>
        <w:t xml:space="preserve">it also limits the ability to </w:t>
      </w:r>
      <w:r w:rsidR="008303D6">
        <w:rPr>
          <w:rFonts w:ascii="Arial" w:hAnsi="Arial" w:cs="Arial"/>
          <w:sz w:val="18"/>
          <w:szCs w:val="18"/>
        </w:rPr>
        <w:t>per</w:t>
      </w:r>
      <w:r w:rsidR="008303D6">
        <w:rPr>
          <w:rFonts w:ascii="Arial" w:hAnsi="Arial" w:cs="Arial"/>
          <w:sz w:val="18"/>
          <w:szCs w:val="18"/>
        </w:rPr>
        <w:t xml:space="preserve">form </w:t>
      </w:r>
      <w:r w:rsidR="00637045">
        <w:rPr>
          <w:rFonts w:ascii="Arial" w:hAnsi="Arial" w:cs="Arial"/>
          <w:sz w:val="18"/>
          <w:szCs w:val="18"/>
        </w:rPr>
        <w:t>any type of “diff” based changes off-line.</w:t>
      </w:r>
    </w:p>
    <w:p w14:paraId="2416CAE1" w14:textId="77777777" w:rsidR="00EF53AA" w:rsidRDefault="00EF53AA" w:rsidP="00FB0AAE">
      <w:pPr>
        <w:ind w:left="360"/>
        <w:rPr>
          <w:rFonts w:ascii="Arial" w:hAnsi="Arial" w:cs="Arial"/>
          <w:sz w:val="18"/>
          <w:szCs w:val="18"/>
        </w:rPr>
      </w:pPr>
    </w:p>
    <w:p w14:paraId="45544B13" w14:textId="4F99045B" w:rsidR="009A2BF3" w:rsidRPr="00FB0AAE" w:rsidRDefault="00317E10" w:rsidP="00FB0AAE">
      <w:pPr>
        <w:ind w:left="360"/>
        <w:rPr>
          <w:rFonts w:ascii="Arial" w:hAnsi="Arial" w:cs="Arial"/>
          <w:sz w:val="18"/>
          <w:szCs w:val="18"/>
        </w:rPr>
      </w:pPr>
      <w:r>
        <w:rPr>
          <w:rFonts w:ascii="Arial" w:hAnsi="Arial" w:cs="Arial"/>
          <w:sz w:val="18"/>
          <w:szCs w:val="18"/>
        </w:rPr>
        <w:t>Now l</w:t>
      </w:r>
      <w:r w:rsidR="003C3591">
        <w:rPr>
          <w:rFonts w:ascii="Arial" w:hAnsi="Arial" w:cs="Arial"/>
          <w:sz w:val="18"/>
          <w:szCs w:val="18"/>
        </w:rPr>
        <w:t xml:space="preserve">et’s perform the same task with the NSO </w:t>
      </w:r>
      <w:r w:rsidR="00FB46F9">
        <w:rPr>
          <w:rFonts w:ascii="Arial" w:hAnsi="Arial" w:cs="Arial"/>
          <w:sz w:val="18"/>
          <w:szCs w:val="18"/>
        </w:rPr>
        <w:t xml:space="preserve">Anisble </w:t>
      </w:r>
      <w:r w:rsidR="003C3591">
        <w:rPr>
          <w:rFonts w:ascii="Arial" w:hAnsi="Arial" w:cs="Arial"/>
          <w:sz w:val="18"/>
          <w:szCs w:val="18"/>
        </w:rPr>
        <w:t xml:space="preserve">module </w:t>
      </w:r>
      <w:r w:rsidR="000527C7">
        <w:rPr>
          <w:rFonts w:ascii="Arial" w:hAnsi="Arial" w:cs="Arial"/>
          <w:sz w:val="18"/>
          <w:szCs w:val="18"/>
        </w:rPr>
        <w:t xml:space="preserve">and </w:t>
      </w:r>
      <w:r w:rsidR="003C3591">
        <w:rPr>
          <w:rFonts w:ascii="Arial" w:hAnsi="Arial" w:cs="Arial"/>
          <w:sz w:val="18"/>
          <w:szCs w:val="18"/>
        </w:rPr>
        <w:t>compare the results.</w:t>
      </w:r>
    </w:p>
    <w:p w14:paraId="4DD10393" w14:textId="77777777" w:rsidR="009A2BF3" w:rsidRDefault="009A2BF3" w:rsidP="009A2BF3">
      <w:pPr>
        <w:rPr>
          <w:rFonts w:ascii="Arial" w:hAnsi="Arial" w:cs="Arial"/>
          <w:sz w:val="18"/>
          <w:szCs w:val="18"/>
        </w:rPr>
      </w:pPr>
    </w:p>
    <w:p w14:paraId="45775EF9" w14:textId="29B2B91D" w:rsidR="003C3591" w:rsidRDefault="00915AAD" w:rsidP="009A2BF3">
      <w:pPr>
        <w:pStyle w:val="ListParagraph"/>
        <w:numPr>
          <w:ilvl w:val="0"/>
          <w:numId w:val="32"/>
        </w:numPr>
        <w:rPr>
          <w:rFonts w:ascii="Arial" w:hAnsi="Arial" w:cs="Arial"/>
          <w:sz w:val="18"/>
          <w:szCs w:val="18"/>
        </w:rPr>
      </w:pPr>
      <w:r w:rsidRPr="002F21A3">
        <w:rPr>
          <w:rFonts w:ascii="Arial" w:hAnsi="Arial" w:cs="Arial"/>
          <w:b/>
          <w:sz w:val="18"/>
          <w:szCs w:val="18"/>
        </w:rPr>
        <w:t>Perform a sync-from operation in NSO-</w:t>
      </w:r>
      <w:r>
        <w:rPr>
          <w:rFonts w:ascii="Arial" w:hAnsi="Arial" w:cs="Arial"/>
          <w:sz w:val="18"/>
          <w:szCs w:val="18"/>
        </w:rPr>
        <w:t xml:space="preserve"> </w:t>
      </w:r>
      <w:r w:rsidR="00AF1EE0">
        <w:rPr>
          <w:rFonts w:ascii="Arial" w:hAnsi="Arial" w:cs="Arial"/>
          <w:sz w:val="18"/>
          <w:szCs w:val="18"/>
        </w:rPr>
        <w:t xml:space="preserve">You </w:t>
      </w:r>
      <w:r w:rsidR="006758B2">
        <w:rPr>
          <w:rFonts w:ascii="Arial" w:hAnsi="Arial" w:cs="Arial"/>
          <w:sz w:val="18"/>
          <w:szCs w:val="18"/>
        </w:rPr>
        <w:t xml:space="preserve">will </w:t>
      </w:r>
      <w:r w:rsidR="00637045">
        <w:rPr>
          <w:rFonts w:ascii="Arial" w:hAnsi="Arial" w:cs="Arial"/>
          <w:sz w:val="18"/>
          <w:szCs w:val="18"/>
        </w:rPr>
        <w:t xml:space="preserve">first </w:t>
      </w:r>
      <w:r w:rsidR="007F0525">
        <w:rPr>
          <w:rFonts w:ascii="Arial" w:hAnsi="Arial" w:cs="Arial"/>
          <w:sz w:val="18"/>
          <w:szCs w:val="18"/>
        </w:rPr>
        <w:t xml:space="preserve">want to </w:t>
      </w:r>
      <w:r w:rsidR="006758B2">
        <w:rPr>
          <w:rFonts w:ascii="Arial" w:hAnsi="Arial" w:cs="Arial"/>
          <w:sz w:val="18"/>
          <w:szCs w:val="18"/>
        </w:rPr>
        <w:t xml:space="preserve">do a </w:t>
      </w:r>
      <w:r w:rsidR="007F0525">
        <w:rPr>
          <w:rFonts w:ascii="Arial" w:hAnsi="Arial" w:cs="Arial"/>
          <w:sz w:val="18"/>
          <w:szCs w:val="18"/>
        </w:rPr>
        <w:t>“</w:t>
      </w:r>
      <w:r w:rsidR="006758B2">
        <w:rPr>
          <w:rFonts w:ascii="Arial" w:hAnsi="Arial" w:cs="Arial"/>
          <w:sz w:val="18"/>
          <w:szCs w:val="18"/>
        </w:rPr>
        <w:t>sync-from</w:t>
      </w:r>
      <w:r w:rsidR="007F0525">
        <w:rPr>
          <w:rFonts w:ascii="Arial" w:hAnsi="Arial" w:cs="Arial"/>
          <w:sz w:val="18"/>
          <w:szCs w:val="18"/>
        </w:rPr>
        <w:t>”</w:t>
      </w:r>
      <w:r w:rsidR="006758B2">
        <w:rPr>
          <w:rFonts w:ascii="Arial" w:hAnsi="Arial" w:cs="Arial"/>
          <w:sz w:val="18"/>
          <w:szCs w:val="18"/>
        </w:rPr>
        <w:t xml:space="preserve"> </w:t>
      </w:r>
      <w:r w:rsidR="00637045">
        <w:rPr>
          <w:rFonts w:ascii="Arial" w:hAnsi="Arial" w:cs="Arial"/>
          <w:sz w:val="18"/>
          <w:szCs w:val="18"/>
        </w:rPr>
        <w:t xml:space="preserve">so that the NSO CDB is </w:t>
      </w:r>
      <w:r w:rsidR="00637045" w:rsidRPr="002F21A3">
        <w:rPr>
          <w:rFonts w:ascii="Arial" w:hAnsi="Arial" w:cs="Arial"/>
          <w:b/>
          <w:sz w:val="18"/>
          <w:szCs w:val="18"/>
        </w:rPr>
        <w:t>in-sync</w:t>
      </w:r>
      <w:r w:rsidR="00637045">
        <w:rPr>
          <w:rFonts w:ascii="Arial" w:hAnsi="Arial" w:cs="Arial"/>
          <w:sz w:val="18"/>
          <w:szCs w:val="18"/>
        </w:rPr>
        <w:t xml:space="preserve"> with the device</w:t>
      </w:r>
      <w:r w:rsidR="00B973D2">
        <w:rPr>
          <w:rFonts w:ascii="Arial" w:hAnsi="Arial" w:cs="Arial"/>
          <w:sz w:val="18"/>
          <w:szCs w:val="18"/>
        </w:rPr>
        <w:t xml:space="preserve"> csr1</w:t>
      </w:r>
      <w:r w:rsidR="00637045">
        <w:rPr>
          <w:rFonts w:ascii="Arial" w:hAnsi="Arial" w:cs="Arial"/>
          <w:sz w:val="18"/>
          <w:szCs w:val="18"/>
        </w:rPr>
        <w:t xml:space="preserve">. </w:t>
      </w:r>
      <w:r w:rsidR="00070E6A">
        <w:rPr>
          <w:rFonts w:ascii="Arial" w:hAnsi="Arial" w:cs="Arial"/>
          <w:sz w:val="18"/>
          <w:szCs w:val="18"/>
        </w:rPr>
        <w:t xml:space="preserve">From </w:t>
      </w:r>
      <w:r w:rsidR="00637045">
        <w:rPr>
          <w:rFonts w:ascii="Arial" w:hAnsi="Arial" w:cs="Arial"/>
          <w:sz w:val="18"/>
          <w:szCs w:val="18"/>
        </w:rPr>
        <w:t>the NSO container</w:t>
      </w:r>
      <w:r w:rsidR="00070E6A">
        <w:rPr>
          <w:rFonts w:ascii="Arial" w:hAnsi="Arial" w:cs="Arial"/>
          <w:sz w:val="18"/>
          <w:szCs w:val="18"/>
        </w:rPr>
        <w:t>,</w:t>
      </w:r>
      <w:r w:rsidR="00637045">
        <w:rPr>
          <w:rFonts w:ascii="Arial" w:hAnsi="Arial" w:cs="Arial"/>
          <w:sz w:val="18"/>
          <w:szCs w:val="18"/>
        </w:rPr>
        <w:t xml:space="preserve"> enter NSO CLI mode </w:t>
      </w:r>
      <w:r w:rsidR="00070E6A">
        <w:rPr>
          <w:rFonts w:ascii="Arial" w:hAnsi="Arial" w:cs="Arial"/>
          <w:sz w:val="18"/>
          <w:szCs w:val="18"/>
        </w:rPr>
        <w:t xml:space="preserve">and </w:t>
      </w:r>
      <w:r w:rsidR="00637045">
        <w:rPr>
          <w:rFonts w:ascii="Arial" w:hAnsi="Arial" w:cs="Arial"/>
          <w:sz w:val="18"/>
          <w:szCs w:val="18"/>
        </w:rPr>
        <w:t xml:space="preserve">perform a sync-from. </w:t>
      </w:r>
      <w:r w:rsidR="00FE026E">
        <w:rPr>
          <w:rFonts w:ascii="Arial" w:hAnsi="Arial" w:cs="Arial"/>
          <w:sz w:val="18"/>
          <w:szCs w:val="18"/>
        </w:rPr>
        <w:t>T</w:t>
      </w:r>
      <w:r w:rsidR="00637045">
        <w:rPr>
          <w:rFonts w:ascii="Arial" w:hAnsi="Arial" w:cs="Arial"/>
          <w:sz w:val="18"/>
          <w:szCs w:val="18"/>
        </w:rPr>
        <w:t>hen disconnect the NSO ssh session to the device. This session will stay down until NSO needs to talk to the device again.</w:t>
      </w:r>
    </w:p>
    <w:p w14:paraId="0F833F84" w14:textId="77777777" w:rsidR="003C3591" w:rsidRDefault="003C3591" w:rsidP="00FB0AAE">
      <w:pPr>
        <w:pStyle w:val="ListParagraph"/>
        <w:rPr>
          <w:rFonts w:ascii="Arial" w:hAnsi="Arial" w:cs="Arial"/>
          <w:sz w:val="18"/>
          <w:szCs w:val="18"/>
        </w:rPr>
      </w:pPr>
    </w:p>
    <w:p w14:paraId="33A91BD6" w14:textId="77777777" w:rsidR="00637045" w:rsidRDefault="00637045" w:rsidP="00637045">
      <w:pPr>
        <w:pStyle w:val="dC-CommandLine"/>
      </w:pPr>
      <w:r>
        <w:t xml:space="preserve">root@nso:/# </w:t>
      </w:r>
      <w:r w:rsidRPr="00637045">
        <w:rPr>
          <w:b/>
        </w:rPr>
        <w:t>ncs_cli -u admin -C</w:t>
      </w:r>
    </w:p>
    <w:p w14:paraId="799DBDF3" w14:textId="77777777" w:rsidR="00637045" w:rsidRDefault="00637045" w:rsidP="00637045">
      <w:pPr>
        <w:pStyle w:val="dC-CommandLine"/>
      </w:pPr>
    </w:p>
    <w:p w14:paraId="338D11FB" w14:textId="77777777" w:rsidR="00637045" w:rsidRDefault="00637045" w:rsidP="00637045">
      <w:pPr>
        <w:pStyle w:val="dC-CommandLine"/>
      </w:pPr>
      <w:r>
        <w:t>admin connected from 127.0.0.1 using console on nso</w:t>
      </w:r>
    </w:p>
    <w:p w14:paraId="45F7AA04" w14:textId="77777777" w:rsidR="00637045" w:rsidRDefault="00637045" w:rsidP="00637045">
      <w:pPr>
        <w:pStyle w:val="dC-CommandLine"/>
      </w:pPr>
      <w:r>
        <w:t xml:space="preserve">admin@ncs# </w:t>
      </w:r>
    </w:p>
    <w:p w14:paraId="49424181" w14:textId="77777777" w:rsidR="00637045" w:rsidRDefault="00637045" w:rsidP="00637045">
      <w:pPr>
        <w:pStyle w:val="dC-CommandLine"/>
      </w:pPr>
      <w:r>
        <w:t xml:space="preserve">admin@ncs# </w:t>
      </w:r>
    </w:p>
    <w:p w14:paraId="0DD7DAD7" w14:textId="77777777" w:rsidR="00637045" w:rsidRPr="00637045" w:rsidRDefault="00637045" w:rsidP="00637045">
      <w:pPr>
        <w:pStyle w:val="dC-CommandLine"/>
        <w:rPr>
          <w:b/>
        </w:rPr>
      </w:pPr>
      <w:r>
        <w:t xml:space="preserve">admin@ncs# </w:t>
      </w:r>
      <w:r w:rsidRPr="00637045">
        <w:rPr>
          <w:b/>
        </w:rPr>
        <w:t>devices device csr1 sync-from</w:t>
      </w:r>
    </w:p>
    <w:p w14:paraId="2CF32FF1" w14:textId="77777777" w:rsidR="00637045" w:rsidRDefault="00637045" w:rsidP="00637045">
      <w:pPr>
        <w:pStyle w:val="dC-CommandLine"/>
      </w:pPr>
      <w:r>
        <w:t>result true</w:t>
      </w:r>
    </w:p>
    <w:p w14:paraId="4EDB5BC1" w14:textId="40CB50A5" w:rsidR="00D27F90" w:rsidRDefault="00637045" w:rsidP="00637045">
      <w:pPr>
        <w:pStyle w:val="dC-CommandLine"/>
      </w:pPr>
      <w:r>
        <w:t>admin@ncs#</w:t>
      </w:r>
    </w:p>
    <w:p w14:paraId="32CD575A" w14:textId="77777777" w:rsidR="00637045" w:rsidRDefault="00637045" w:rsidP="00637045">
      <w:pPr>
        <w:pStyle w:val="dC-CommandLine"/>
      </w:pPr>
      <w:r>
        <w:t xml:space="preserve">admin@ncs# </w:t>
      </w:r>
      <w:r w:rsidRPr="00637045">
        <w:rPr>
          <w:b/>
        </w:rPr>
        <w:t>devices device csr1 disconnect</w:t>
      </w:r>
    </w:p>
    <w:p w14:paraId="52E18F8D" w14:textId="0A9CE46D" w:rsidR="00637045" w:rsidRDefault="00637045" w:rsidP="00637045">
      <w:pPr>
        <w:pStyle w:val="dC-CommandLine"/>
      </w:pPr>
      <w:r>
        <w:t>admin@ncs#</w:t>
      </w:r>
    </w:p>
    <w:p w14:paraId="16486FEC" w14:textId="77777777" w:rsidR="003C3591" w:rsidRDefault="003C3591" w:rsidP="003C3591">
      <w:pPr>
        <w:pStyle w:val="dC-CommandLine"/>
      </w:pPr>
    </w:p>
    <w:p w14:paraId="281C3ED2" w14:textId="77777777" w:rsidR="00E858EB" w:rsidRDefault="00E858EB" w:rsidP="00FB0AAE">
      <w:pPr>
        <w:pStyle w:val="ListParagraph"/>
        <w:rPr>
          <w:rFonts w:ascii="Arial" w:hAnsi="Arial" w:cs="Arial"/>
          <w:sz w:val="18"/>
          <w:szCs w:val="18"/>
        </w:rPr>
      </w:pPr>
    </w:p>
    <w:p w14:paraId="76A5A88F" w14:textId="132C6763" w:rsidR="009A2BF3" w:rsidRPr="002F21A3" w:rsidRDefault="001204F9" w:rsidP="002F21A3">
      <w:pPr>
        <w:pStyle w:val="ListParagraph"/>
        <w:numPr>
          <w:ilvl w:val="0"/>
          <w:numId w:val="32"/>
        </w:numPr>
        <w:rPr>
          <w:rFonts w:ascii="Arial" w:hAnsi="Arial" w:cs="Arial"/>
          <w:sz w:val="18"/>
          <w:szCs w:val="18"/>
        </w:rPr>
      </w:pPr>
      <w:r w:rsidRPr="002F21A3">
        <w:rPr>
          <w:rFonts w:ascii="Arial" w:hAnsi="Arial" w:cs="Arial"/>
          <w:b/>
          <w:sz w:val="18"/>
          <w:szCs w:val="18"/>
        </w:rPr>
        <w:t xml:space="preserve">View and </w:t>
      </w:r>
      <w:r w:rsidRPr="002F21A3">
        <w:rPr>
          <w:rFonts w:ascii="Arial" w:hAnsi="Arial" w:cs="Arial"/>
          <w:b/>
          <w:sz w:val="18"/>
          <w:szCs w:val="18"/>
        </w:rPr>
        <w:t>e</w:t>
      </w:r>
      <w:r w:rsidRPr="002F21A3">
        <w:rPr>
          <w:rFonts w:ascii="Arial" w:hAnsi="Arial" w:cs="Arial"/>
          <w:b/>
          <w:sz w:val="18"/>
          <w:szCs w:val="18"/>
        </w:rPr>
        <w:t xml:space="preserve">xecute the </w:t>
      </w:r>
      <w:r w:rsidRPr="002F21A3">
        <w:rPr>
          <w:rFonts w:ascii="Arial" w:hAnsi="Arial" w:cs="Arial"/>
          <w:b/>
          <w:sz w:val="18"/>
          <w:szCs w:val="18"/>
        </w:rPr>
        <w:t>NSO Ansible domain change playbook-</w:t>
      </w:r>
      <w:r>
        <w:rPr>
          <w:rFonts w:ascii="Arial" w:hAnsi="Arial" w:cs="Arial"/>
          <w:sz w:val="18"/>
          <w:szCs w:val="18"/>
        </w:rPr>
        <w:t xml:space="preserve"> </w:t>
      </w:r>
      <w:r w:rsidR="00E80854">
        <w:rPr>
          <w:rFonts w:ascii="Arial" w:hAnsi="Arial" w:cs="Arial"/>
          <w:sz w:val="18"/>
          <w:szCs w:val="18"/>
        </w:rPr>
        <w:t>N</w:t>
      </w:r>
      <w:r w:rsidR="009A2BF3" w:rsidRPr="00255A63">
        <w:rPr>
          <w:rFonts w:ascii="Arial" w:hAnsi="Arial" w:cs="Arial"/>
          <w:sz w:val="18"/>
          <w:szCs w:val="18"/>
        </w:rPr>
        <w:t xml:space="preserve">ow </w:t>
      </w:r>
      <w:r w:rsidR="007E0319">
        <w:rPr>
          <w:rFonts w:ascii="Arial" w:hAnsi="Arial" w:cs="Arial"/>
          <w:sz w:val="18"/>
          <w:szCs w:val="18"/>
        </w:rPr>
        <w:t>view and execute</w:t>
      </w:r>
      <w:r w:rsidR="009A2BF3" w:rsidRPr="00255A63">
        <w:rPr>
          <w:rFonts w:ascii="Arial" w:hAnsi="Arial" w:cs="Arial"/>
          <w:sz w:val="18"/>
          <w:szCs w:val="18"/>
        </w:rPr>
        <w:t xml:space="preserve"> the </w:t>
      </w:r>
      <w:r w:rsidR="009A2BF3">
        <w:rPr>
          <w:rFonts w:ascii="Arial" w:hAnsi="Arial" w:cs="Arial"/>
          <w:sz w:val="18"/>
          <w:szCs w:val="18"/>
        </w:rPr>
        <w:t>A</w:t>
      </w:r>
      <w:r w:rsidR="009A2BF3" w:rsidRPr="00255A63">
        <w:rPr>
          <w:rFonts w:ascii="Arial" w:hAnsi="Arial" w:cs="Arial"/>
          <w:sz w:val="18"/>
          <w:szCs w:val="18"/>
        </w:rPr>
        <w:t xml:space="preserve">nsible playbook </w:t>
      </w:r>
      <w:r w:rsidR="009A2BF3" w:rsidRPr="00255A63">
        <w:rPr>
          <w:rFonts w:ascii="Arial" w:hAnsi="Arial" w:cs="Arial"/>
          <w:b/>
          <w:sz w:val="18"/>
          <w:szCs w:val="18"/>
        </w:rPr>
        <w:t>change-domainname-nso-csr.yaml</w:t>
      </w:r>
      <w:r w:rsidR="00321256">
        <w:rPr>
          <w:rFonts w:ascii="Arial" w:hAnsi="Arial" w:cs="Arial"/>
          <w:sz w:val="18"/>
          <w:szCs w:val="18"/>
        </w:rPr>
        <w:t>.</w:t>
      </w:r>
      <w:r w:rsidR="00D27F90">
        <w:rPr>
          <w:rFonts w:ascii="Arial" w:hAnsi="Arial" w:cs="Arial"/>
          <w:sz w:val="18"/>
          <w:szCs w:val="18"/>
        </w:rPr>
        <w:t xml:space="preserve"> </w:t>
      </w:r>
      <w:r w:rsidR="00321256">
        <w:rPr>
          <w:rFonts w:ascii="Arial" w:hAnsi="Arial" w:cs="Arial"/>
          <w:sz w:val="18"/>
          <w:szCs w:val="18"/>
        </w:rPr>
        <w:t>When executi</w:t>
      </w:r>
      <w:r w:rsidR="00321256">
        <w:rPr>
          <w:rFonts w:ascii="Arial" w:hAnsi="Arial" w:cs="Arial"/>
          <w:sz w:val="18"/>
          <w:szCs w:val="18"/>
        </w:rPr>
        <w:t xml:space="preserve">ng this playbook, </w:t>
      </w:r>
      <w:r w:rsidR="00637045">
        <w:rPr>
          <w:rFonts w:ascii="Arial" w:hAnsi="Arial" w:cs="Arial"/>
          <w:sz w:val="18"/>
          <w:szCs w:val="18"/>
        </w:rPr>
        <w:t>pas</w:t>
      </w:r>
      <w:r w:rsidR="00321256">
        <w:rPr>
          <w:rFonts w:ascii="Arial" w:hAnsi="Arial" w:cs="Arial"/>
          <w:sz w:val="18"/>
          <w:szCs w:val="18"/>
        </w:rPr>
        <w:t>s</w:t>
      </w:r>
      <w:r w:rsidR="00637045">
        <w:rPr>
          <w:rFonts w:ascii="Arial" w:hAnsi="Arial" w:cs="Arial"/>
          <w:sz w:val="18"/>
          <w:szCs w:val="18"/>
        </w:rPr>
        <w:t xml:space="preserve"> the same</w:t>
      </w:r>
      <w:r w:rsidR="00D27F90">
        <w:rPr>
          <w:rFonts w:ascii="Arial" w:hAnsi="Arial" w:cs="Arial"/>
          <w:sz w:val="18"/>
          <w:szCs w:val="18"/>
        </w:rPr>
        <w:t xml:space="preserve"> domainname variable </w:t>
      </w:r>
      <w:r w:rsidR="00637045">
        <w:rPr>
          <w:rFonts w:ascii="Arial" w:hAnsi="Arial" w:cs="Arial"/>
          <w:sz w:val="18"/>
          <w:szCs w:val="18"/>
        </w:rPr>
        <w:t>you used above</w:t>
      </w:r>
      <w:r w:rsidR="009A2BF3" w:rsidRPr="00255A63">
        <w:rPr>
          <w:rFonts w:ascii="Arial" w:hAnsi="Arial" w:cs="Arial"/>
          <w:sz w:val="18"/>
          <w:szCs w:val="18"/>
        </w:rPr>
        <w:t xml:space="preserve">. </w:t>
      </w:r>
      <w:r w:rsidR="009A2BF3">
        <w:rPr>
          <w:rFonts w:ascii="Arial" w:hAnsi="Arial" w:cs="Arial"/>
          <w:sz w:val="18"/>
          <w:szCs w:val="18"/>
        </w:rPr>
        <w:t xml:space="preserve">This playbook does the same thing as the previous playbook </w:t>
      </w:r>
      <w:r w:rsidR="00F71A05">
        <w:rPr>
          <w:rFonts w:ascii="Arial" w:hAnsi="Arial" w:cs="Arial"/>
          <w:sz w:val="18"/>
          <w:szCs w:val="18"/>
        </w:rPr>
        <w:t xml:space="preserve">you </w:t>
      </w:r>
      <w:r w:rsidR="00321256">
        <w:rPr>
          <w:rFonts w:ascii="Arial" w:hAnsi="Arial" w:cs="Arial"/>
          <w:sz w:val="18"/>
          <w:szCs w:val="18"/>
        </w:rPr>
        <w:t xml:space="preserve">ran, </w:t>
      </w:r>
      <w:r w:rsidR="00637045">
        <w:rPr>
          <w:rFonts w:ascii="Arial" w:hAnsi="Arial" w:cs="Arial"/>
          <w:sz w:val="18"/>
          <w:szCs w:val="18"/>
        </w:rPr>
        <w:t xml:space="preserve">but </w:t>
      </w:r>
      <w:r w:rsidR="00321256">
        <w:rPr>
          <w:rFonts w:ascii="Arial" w:hAnsi="Arial" w:cs="Arial"/>
          <w:sz w:val="18"/>
          <w:szCs w:val="18"/>
        </w:rPr>
        <w:t xml:space="preserve">this time it runs </w:t>
      </w:r>
      <w:r w:rsidR="00637045">
        <w:rPr>
          <w:rFonts w:ascii="Arial" w:hAnsi="Arial" w:cs="Arial"/>
          <w:sz w:val="18"/>
          <w:szCs w:val="18"/>
        </w:rPr>
        <w:t>via NSO</w:t>
      </w:r>
      <w:r w:rsidR="009A2BF3">
        <w:rPr>
          <w:rFonts w:ascii="Arial" w:hAnsi="Arial" w:cs="Arial"/>
          <w:sz w:val="18"/>
          <w:szCs w:val="18"/>
        </w:rPr>
        <w:t>.</w:t>
      </w:r>
      <w:r w:rsidR="00637045">
        <w:rPr>
          <w:rFonts w:ascii="Arial" w:hAnsi="Arial" w:cs="Arial"/>
          <w:sz w:val="18"/>
          <w:szCs w:val="18"/>
        </w:rPr>
        <w:t xml:space="preserve"> </w:t>
      </w:r>
      <w:r w:rsidR="000D2AB1">
        <w:rPr>
          <w:rFonts w:ascii="Arial" w:hAnsi="Arial" w:cs="Arial"/>
          <w:sz w:val="18"/>
          <w:szCs w:val="18"/>
        </w:rPr>
        <w:t xml:space="preserve">At the same time, </w:t>
      </w:r>
      <w:r w:rsidR="00637045">
        <w:rPr>
          <w:rFonts w:ascii="Arial" w:hAnsi="Arial" w:cs="Arial"/>
          <w:sz w:val="18"/>
          <w:szCs w:val="18"/>
        </w:rPr>
        <w:t xml:space="preserve">open up the window to the csr that has the ssh debug enabled to verify if an ssh connection is initiated </w:t>
      </w:r>
      <w:r w:rsidR="006D04C2">
        <w:rPr>
          <w:rFonts w:ascii="Arial" w:hAnsi="Arial" w:cs="Arial"/>
          <w:sz w:val="18"/>
          <w:szCs w:val="18"/>
        </w:rPr>
        <w:t xml:space="preserve">as </w:t>
      </w:r>
      <w:r w:rsidR="00637045">
        <w:rPr>
          <w:rFonts w:ascii="Arial" w:hAnsi="Arial" w:cs="Arial"/>
          <w:sz w:val="18"/>
          <w:szCs w:val="18"/>
        </w:rPr>
        <w:t>you run the ansible playbook.</w:t>
      </w:r>
      <w:r w:rsidR="00FE2102">
        <w:rPr>
          <w:rFonts w:ascii="Arial" w:hAnsi="Arial" w:cs="Arial"/>
          <w:sz w:val="18"/>
          <w:szCs w:val="18"/>
        </w:rPr>
        <w:t xml:space="preserve"> (You should observ</w:t>
      </w:r>
      <w:r w:rsidR="00FE2102">
        <w:rPr>
          <w:rFonts w:ascii="Arial" w:hAnsi="Arial" w:cs="Arial"/>
          <w:sz w:val="18"/>
          <w:szCs w:val="18"/>
        </w:rPr>
        <w:t>e that no ssh session is established.)</w:t>
      </w:r>
    </w:p>
    <w:p w14:paraId="4C4067B1" w14:textId="77777777" w:rsidR="009A2BF3" w:rsidRPr="00255A63" w:rsidRDefault="009A2BF3" w:rsidP="009A2BF3">
      <w:pPr>
        <w:pStyle w:val="ListParagraph"/>
        <w:rPr>
          <w:rFonts w:ascii="Arial" w:hAnsi="Arial" w:cs="Arial"/>
          <w:sz w:val="18"/>
          <w:szCs w:val="18"/>
        </w:rPr>
      </w:pPr>
    </w:p>
    <w:p w14:paraId="44976D7A" w14:textId="19A3C2C8" w:rsidR="003C3591" w:rsidRDefault="003C3591" w:rsidP="009114E8">
      <w:pPr>
        <w:pStyle w:val="dC-CommandLine"/>
        <w:rPr>
          <w:b/>
          <w:color w:val="000000" w:themeColor="text1"/>
          <w:lang w:eastAsia="ja-JP"/>
        </w:rPr>
      </w:pPr>
      <w:r w:rsidRPr="00A55206">
        <w:rPr>
          <w:color w:val="000000" w:themeColor="text1"/>
          <w:lang w:eastAsia="ja-JP"/>
        </w:rPr>
        <w:t xml:space="preserve">[root@ansible NSO-Playbooks]# </w:t>
      </w:r>
      <w:r w:rsidRPr="00A55206">
        <w:rPr>
          <w:b/>
          <w:color w:val="000000" w:themeColor="text1"/>
          <w:lang w:eastAsia="ja-JP"/>
        </w:rPr>
        <w:t>cd /root/playbooks/NSO-Playbooks</w:t>
      </w:r>
    </w:p>
    <w:p w14:paraId="2203C64A"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[root@ansible NSO-Playbooks]# </w:t>
      </w:r>
      <w:r w:rsidRPr="007E0319">
        <w:rPr>
          <w:b/>
          <w:color w:val="000000" w:themeColor="text1"/>
          <w:lang w:eastAsia="ja-JP"/>
        </w:rPr>
        <w:t>cat change-domainname-nso-csr.yaml</w:t>
      </w:r>
    </w:p>
    <w:p w14:paraId="05DAC1A7" w14:textId="77777777" w:rsidR="007E0319" w:rsidRPr="007E0319" w:rsidRDefault="007E0319" w:rsidP="007E0319">
      <w:pPr>
        <w:pStyle w:val="dC-CommandLine"/>
        <w:rPr>
          <w:color w:val="000000" w:themeColor="text1"/>
          <w:lang w:eastAsia="ja-JP"/>
        </w:rPr>
      </w:pPr>
      <w:r w:rsidRPr="007E0319">
        <w:rPr>
          <w:color w:val="000000" w:themeColor="text1"/>
          <w:lang w:eastAsia="ja-JP"/>
        </w:rPr>
        <w:t>---</w:t>
      </w:r>
    </w:p>
    <w:p w14:paraId="3443E30F" w14:textId="77777777" w:rsidR="007E0319" w:rsidRPr="007E0319" w:rsidRDefault="007E0319" w:rsidP="007E0319">
      <w:pPr>
        <w:pStyle w:val="dC-CommandLine"/>
        <w:rPr>
          <w:color w:val="000000" w:themeColor="text1"/>
          <w:lang w:eastAsia="ja-JP"/>
        </w:rPr>
      </w:pPr>
    </w:p>
    <w:p w14:paraId="2B6A838D" w14:textId="77777777" w:rsidR="007E0319" w:rsidRPr="007E0319" w:rsidRDefault="007E0319" w:rsidP="007E0319">
      <w:pPr>
        <w:pStyle w:val="dC-CommandLine"/>
        <w:rPr>
          <w:color w:val="000000" w:themeColor="text1"/>
          <w:lang w:eastAsia="ja-JP"/>
        </w:rPr>
      </w:pPr>
      <w:r w:rsidRPr="007E0319">
        <w:rPr>
          <w:color w:val="000000" w:themeColor="text1"/>
          <w:lang w:eastAsia="ja-JP"/>
        </w:rPr>
        <w:t>- name: Change domain name on CSR</w:t>
      </w:r>
    </w:p>
    <w:p w14:paraId="30458E8B"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hosts: localhost</w:t>
      </w:r>
    </w:p>
    <w:p w14:paraId="777A278F"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connection: local</w:t>
      </w:r>
    </w:p>
    <w:p w14:paraId="244C9A94"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gather_facts: no</w:t>
      </w:r>
    </w:p>
    <w:p w14:paraId="29D2DC89" w14:textId="77777777" w:rsidR="007E0319" w:rsidRPr="007E0319" w:rsidRDefault="007E0319" w:rsidP="007E0319">
      <w:pPr>
        <w:pStyle w:val="dC-CommandLine"/>
        <w:rPr>
          <w:color w:val="000000" w:themeColor="text1"/>
          <w:lang w:eastAsia="ja-JP"/>
        </w:rPr>
      </w:pPr>
    </w:p>
    <w:p w14:paraId="19633329" w14:textId="77777777" w:rsidR="007E0319" w:rsidRPr="00DC788D" w:rsidRDefault="007E0319" w:rsidP="007E0319">
      <w:pPr>
        <w:pStyle w:val="dC-CommandLine"/>
        <w:rPr>
          <w:color w:val="000000" w:themeColor="text1"/>
          <w:lang w:val="sv-SE" w:eastAsia="ja-JP"/>
        </w:rPr>
      </w:pPr>
      <w:r w:rsidRPr="007E0319">
        <w:rPr>
          <w:color w:val="000000" w:themeColor="text1"/>
          <w:lang w:eastAsia="ja-JP"/>
        </w:rPr>
        <w:t xml:space="preserve">  </w:t>
      </w:r>
      <w:r w:rsidRPr="00DC788D">
        <w:rPr>
          <w:color w:val="000000" w:themeColor="text1"/>
          <w:lang w:val="sv-SE" w:eastAsia="ja-JP"/>
        </w:rPr>
        <w:t>vars_files:</w:t>
      </w:r>
    </w:p>
    <w:p w14:paraId="0DAE7900" w14:textId="77777777" w:rsidR="007E0319" w:rsidRPr="00DC788D" w:rsidRDefault="007E0319" w:rsidP="007E0319">
      <w:pPr>
        <w:pStyle w:val="dC-CommandLine"/>
        <w:rPr>
          <w:color w:val="000000" w:themeColor="text1"/>
          <w:lang w:val="sv-SE" w:eastAsia="ja-JP"/>
        </w:rPr>
      </w:pPr>
      <w:r w:rsidRPr="00DC788D">
        <w:rPr>
          <w:color w:val="000000" w:themeColor="text1"/>
          <w:lang w:val="sv-SE" w:eastAsia="ja-JP"/>
        </w:rPr>
        <w:t xml:space="preserve">    - vars.yaml</w:t>
      </w:r>
    </w:p>
    <w:p w14:paraId="7964A4F3" w14:textId="77777777" w:rsidR="007E0319" w:rsidRPr="00DC788D" w:rsidRDefault="007E0319" w:rsidP="007E0319">
      <w:pPr>
        <w:pStyle w:val="dC-CommandLine"/>
        <w:rPr>
          <w:color w:val="000000" w:themeColor="text1"/>
          <w:lang w:val="sv-SE" w:eastAsia="ja-JP"/>
        </w:rPr>
      </w:pPr>
    </w:p>
    <w:p w14:paraId="25190813" w14:textId="77777777" w:rsidR="007E0319" w:rsidRPr="00DC788D" w:rsidRDefault="007E0319" w:rsidP="007E0319">
      <w:pPr>
        <w:pStyle w:val="dC-CommandLine"/>
        <w:rPr>
          <w:color w:val="000000" w:themeColor="text1"/>
          <w:lang w:val="sv-SE" w:eastAsia="ja-JP"/>
        </w:rPr>
      </w:pPr>
    </w:p>
    <w:p w14:paraId="4C5775E0" w14:textId="77777777" w:rsidR="007E0319" w:rsidRPr="00DC788D" w:rsidRDefault="007E0319" w:rsidP="007E0319">
      <w:pPr>
        <w:pStyle w:val="dC-CommandLine"/>
        <w:rPr>
          <w:color w:val="000000" w:themeColor="text1"/>
          <w:lang w:val="sv-SE" w:eastAsia="ja-JP"/>
        </w:rPr>
      </w:pPr>
    </w:p>
    <w:p w14:paraId="5251FC53" w14:textId="77777777" w:rsidR="007E0319" w:rsidRPr="00DC788D" w:rsidRDefault="007E0319" w:rsidP="007E0319">
      <w:pPr>
        <w:pStyle w:val="dC-CommandLine"/>
        <w:rPr>
          <w:color w:val="000000" w:themeColor="text1"/>
          <w:lang w:val="sv-SE" w:eastAsia="ja-JP"/>
        </w:rPr>
      </w:pPr>
      <w:r w:rsidRPr="00DC788D">
        <w:rPr>
          <w:color w:val="000000" w:themeColor="text1"/>
          <w:lang w:val="sv-SE" w:eastAsia="ja-JP"/>
        </w:rPr>
        <w:t xml:space="preserve">  tasks:</w:t>
      </w:r>
    </w:p>
    <w:p w14:paraId="2E49CFD9" w14:textId="77777777" w:rsidR="007E0319" w:rsidRPr="00DC788D" w:rsidRDefault="007E0319" w:rsidP="007E0319">
      <w:pPr>
        <w:pStyle w:val="dC-CommandLine"/>
        <w:rPr>
          <w:color w:val="000000" w:themeColor="text1"/>
          <w:lang w:val="sv-SE" w:eastAsia="ja-JP"/>
        </w:rPr>
      </w:pPr>
    </w:p>
    <w:p w14:paraId="60B78D8C" w14:textId="77777777" w:rsidR="007E0319" w:rsidRPr="00DC788D" w:rsidRDefault="007E0319" w:rsidP="007E0319">
      <w:pPr>
        <w:pStyle w:val="dC-CommandLine"/>
        <w:rPr>
          <w:color w:val="000000" w:themeColor="text1"/>
          <w:lang w:val="sv-SE" w:eastAsia="ja-JP"/>
        </w:rPr>
      </w:pPr>
    </w:p>
    <w:p w14:paraId="7CBE2C44" w14:textId="77777777" w:rsidR="007E0319" w:rsidRPr="007E0319" w:rsidRDefault="007E0319" w:rsidP="007E0319">
      <w:pPr>
        <w:pStyle w:val="dC-CommandLine"/>
        <w:rPr>
          <w:color w:val="000000" w:themeColor="text1"/>
          <w:lang w:eastAsia="ja-JP"/>
        </w:rPr>
      </w:pPr>
      <w:r w:rsidRPr="00DC788D">
        <w:rPr>
          <w:color w:val="000000" w:themeColor="text1"/>
          <w:lang w:val="sv-SE" w:eastAsia="ja-JP"/>
        </w:rPr>
        <w:t xml:space="preserve">  </w:t>
      </w:r>
      <w:r w:rsidRPr="007E0319">
        <w:rPr>
          <w:color w:val="000000" w:themeColor="text1"/>
          <w:lang w:eastAsia="ja-JP"/>
        </w:rPr>
        <w:t>- name: Change domain on CSR</w:t>
      </w:r>
    </w:p>
    <w:p w14:paraId="26B528F0"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nso_config:</w:t>
      </w:r>
    </w:p>
    <w:p w14:paraId="0EF038F6"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url: '{{ url }}'</w:t>
      </w:r>
    </w:p>
    <w:p w14:paraId="30C5EA91"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username: '{{ username }}'</w:t>
      </w:r>
    </w:p>
    <w:p w14:paraId="33C4952B"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password: '{{ password }}'</w:t>
      </w:r>
    </w:p>
    <w:p w14:paraId="179B59F5" w14:textId="77777777" w:rsidR="007E0319" w:rsidRPr="007E0319" w:rsidRDefault="007E0319" w:rsidP="007E0319">
      <w:pPr>
        <w:pStyle w:val="dC-CommandLine"/>
        <w:rPr>
          <w:color w:val="000000" w:themeColor="text1"/>
          <w:lang w:eastAsia="ja-JP"/>
        </w:rPr>
      </w:pPr>
      <w:r w:rsidRPr="007E0319">
        <w:rPr>
          <w:color w:val="000000" w:themeColor="text1"/>
          <w:lang w:eastAsia="ja-JP"/>
        </w:rPr>
        <w:lastRenderedPageBreak/>
        <w:t xml:space="preserve">      data:</w:t>
      </w:r>
    </w:p>
    <w:p w14:paraId="3DD6BC7C"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tailf-ncs:devices:</w:t>
      </w:r>
    </w:p>
    <w:p w14:paraId="7209A887"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device:</w:t>
      </w:r>
    </w:p>
    <w:p w14:paraId="779327D2"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 name: csr1</w:t>
      </w:r>
    </w:p>
    <w:p w14:paraId="636B88F7"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config:</w:t>
      </w:r>
    </w:p>
    <w:p w14:paraId="2F72584E"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tailf-ned-cisco-ios:ip:</w:t>
      </w:r>
    </w:p>
    <w:p w14:paraId="50B26361" w14:textId="77777777" w:rsidR="007E0319" w:rsidRPr="007E0319" w:rsidRDefault="007E0319" w:rsidP="007E0319">
      <w:pPr>
        <w:pStyle w:val="dC-CommandLine"/>
        <w:rPr>
          <w:color w:val="000000" w:themeColor="text1"/>
          <w:lang w:eastAsia="ja-JP"/>
        </w:rPr>
      </w:pPr>
      <w:r w:rsidRPr="007E0319">
        <w:rPr>
          <w:color w:val="000000" w:themeColor="text1"/>
          <w:lang w:eastAsia="ja-JP"/>
        </w:rPr>
        <w:t xml:space="preserve">                domain:</w:t>
      </w:r>
    </w:p>
    <w:p w14:paraId="4DB8A19B" w14:textId="6D58862B" w:rsidR="007E0319" w:rsidRPr="00A55206" w:rsidRDefault="007E0319" w:rsidP="007E0319">
      <w:pPr>
        <w:pStyle w:val="dC-CommandLine"/>
        <w:rPr>
          <w:color w:val="000000" w:themeColor="text1"/>
          <w:lang w:eastAsia="ja-JP"/>
        </w:rPr>
      </w:pPr>
      <w:r w:rsidRPr="007E0319">
        <w:rPr>
          <w:color w:val="000000" w:themeColor="text1"/>
          <w:lang w:eastAsia="ja-JP"/>
        </w:rPr>
        <w:t xml:space="preserve">                  </w:t>
      </w:r>
      <w:r w:rsidR="00637045" w:rsidRPr="00637045">
        <w:rPr>
          <w:color w:val="000000" w:themeColor="text1"/>
          <w:lang w:eastAsia="ja-JP"/>
        </w:rPr>
        <w:t>name: '{{ our_domain }}'</w:t>
      </w:r>
    </w:p>
    <w:p w14:paraId="53A8CF8E" w14:textId="6CE8C7DB" w:rsidR="00637045" w:rsidRPr="00637045" w:rsidRDefault="009114E8" w:rsidP="00637045">
      <w:pPr>
        <w:pStyle w:val="dC-CommandLine"/>
        <w:rPr>
          <w:b/>
          <w:color w:val="000000" w:themeColor="text1"/>
          <w:lang w:eastAsia="ja-JP"/>
        </w:rPr>
      </w:pPr>
      <w:r w:rsidRPr="00A55206">
        <w:rPr>
          <w:color w:val="000000" w:themeColor="text1"/>
          <w:lang w:eastAsia="ja-JP"/>
        </w:rPr>
        <w:t xml:space="preserve">[root@ansible </w:t>
      </w:r>
      <w:r w:rsidR="00D27F90" w:rsidRPr="00A55206">
        <w:rPr>
          <w:color w:val="000000" w:themeColor="text1"/>
          <w:lang w:eastAsia="ja-JP"/>
        </w:rPr>
        <w:t>NSO</w:t>
      </w:r>
      <w:r w:rsidRPr="00A55206">
        <w:rPr>
          <w:color w:val="000000" w:themeColor="text1"/>
          <w:lang w:eastAsia="ja-JP"/>
        </w:rPr>
        <w:t xml:space="preserve">-Playbooks]# </w:t>
      </w:r>
      <w:r w:rsidRPr="00A55206">
        <w:rPr>
          <w:b/>
          <w:color w:val="000000" w:themeColor="text1"/>
          <w:lang w:eastAsia="ja-JP"/>
        </w:rPr>
        <w:t>ansible-playbook change-domainname-</w:t>
      </w:r>
      <w:r w:rsidR="00E05FE8" w:rsidRPr="00A55206">
        <w:rPr>
          <w:b/>
          <w:color w:val="000000" w:themeColor="text1"/>
          <w:lang w:eastAsia="ja-JP"/>
        </w:rPr>
        <w:t>nso-</w:t>
      </w:r>
      <w:r w:rsidRPr="00A55206">
        <w:rPr>
          <w:b/>
          <w:color w:val="000000" w:themeColor="text1"/>
          <w:lang w:eastAsia="ja-JP"/>
        </w:rPr>
        <w:t xml:space="preserve">csr.yaml </w:t>
      </w:r>
      <w:r w:rsidR="00637045" w:rsidRPr="00637045">
        <w:rPr>
          <w:b/>
          <w:color w:val="000000" w:themeColor="text1"/>
          <w:lang w:eastAsia="ja-JP"/>
        </w:rPr>
        <w:t>-e "our_domain=</w:t>
      </w:r>
      <w:r w:rsidR="00637045">
        <w:rPr>
          <w:b/>
          <w:color w:val="000000" w:themeColor="text1"/>
          <w:lang w:eastAsia="ja-JP"/>
        </w:rPr>
        <w:t>foo</w:t>
      </w:r>
      <w:r w:rsidR="00637045" w:rsidRPr="00637045">
        <w:rPr>
          <w:b/>
          <w:color w:val="000000" w:themeColor="text1"/>
          <w:lang w:eastAsia="ja-JP"/>
        </w:rPr>
        <w:t>.com"</w:t>
      </w:r>
      <w:r w:rsidR="00637045">
        <w:rPr>
          <w:b/>
          <w:color w:val="000000" w:themeColor="text1"/>
          <w:lang w:eastAsia="ja-JP"/>
        </w:rPr>
        <w:t xml:space="preserve"> </w:t>
      </w:r>
      <w:r w:rsidR="00E05FE8" w:rsidRPr="00A55206">
        <w:rPr>
          <w:b/>
          <w:color w:val="000000" w:themeColor="text1"/>
          <w:lang w:eastAsia="ja-JP"/>
        </w:rPr>
        <w:t>-v</w:t>
      </w:r>
    </w:p>
    <w:p w14:paraId="5C32B618" w14:textId="77777777" w:rsidR="00637045" w:rsidRPr="00637045" w:rsidRDefault="00637045" w:rsidP="00637045">
      <w:pPr>
        <w:pStyle w:val="dC-CommandLine"/>
        <w:rPr>
          <w:color w:val="000000" w:themeColor="text1"/>
          <w:lang w:eastAsia="ja-JP"/>
        </w:rPr>
      </w:pPr>
      <w:r w:rsidRPr="00637045">
        <w:rPr>
          <w:color w:val="000000" w:themeColor="text1"/>
          <w:lang w:eastAsia="ja-JP"/>
        </w:rPr>
        <w:t>Using /root/playbooks/NSO-Playbooks/ansible.cfg as config file</w:t>
      </w:r>
    </w:p>
    <w:p w14:paraId="2080ADB5" w14:textId="77777777" w:rsidR="00637045" w:rsidRPr="00637045" w:rsidRDefault="00637045" w:rsidP="00637045">
      <w:pPr>
        <w:pStyle w:val="dC-CommandLine"/>
        <w:rPr>
          <w:color w:val="000000" w:themeColor="text1"/>
          <w:lang w:eastAsia="ja-JP"/>
        </w:rPr>
      </w:pPr>
      <w:r w:rsidRPr="00637045">
        <w:rPr>
          <w:color w:val="000000" w:themeColor="text1"/>
          <w:lang w:eastAsia="ja-JP"/>
        </w:rPr>
        <w:t xml:space="preserve"> [WARNING]: Unable to parse /root/playbooks/NSO-Playbooks/inventory/inventory as an inventory source</w:t>
      </w:r>
    </w:p>
    <w:p w14:paraId="0394BD51" w14:textId="77777777" w:rsidR="00637045" w:rsidRPr="00637045" w:rsidRDefault="00637045" w:rsidP="00637045">
      <w:pPr>
        <w:pStyle w:val="dC-CommandLine"/>
        <w:rPr>
          <w:color w:val="000000" w:themeColor="text1"/>
          <w:lang w:eastAsia="ja-JP"/>
        </w:rPr>
      </w:pPr>
      <w:r w:rsidRPr="00637045">
        <w:rPr>
          <w:color w:val="000000" w:themeColor="text1"/>
          <w:lang w:eastAsia="ja-JP"/>
        </w:rPr>
        <w:t xml:space="preserve"> [WARNING]: No inventory was parsed, only implicit localhost is available</w:t>
      </w:r>
    </w:p>
    <w:p w14:paraId="7C2F879E" w14:textId="77777777" w:rsidR="00637045" w:rsidRPr="00637045" w:rsidRDefault="00637045" w:rsidP="00637045">
      <w:pPr>
        <w:pStyle w:val="dC-CommandLine"/>
        <w:rPr>
          <w:color w:val="000000" w:themeColor="text1"/>
          <w:lang w:eastAsia="ja-JP"/>
        </w:rPr>
      </w:pPr>
      <w:r w:rsidRPr="00637045">
        <w:rPr>
          <w:color w:val="000000" w:themeColor="text1"/>
          <w:lang w:eastAsia="ja-JP"/>
        </w:rPr>
        <w:t xml:space="preserve"> [WARNING]: provided hosts list is empty, only localhost is available. Note that the implicit localhost does not match 'all'</w:t>
      </w:r>
    </w:p>
    <w:p w14:paraId="4672A545" w14:textId="77777777" w:rsidR="00637045" w:rsidRPr="00637045" w:rsidRDefault="00637045" w:rsidP="00637045">
      <w:pPr>
        <w:pStyle w:val="dC-CommandLine"/>
        <w:rPr>
          <w:color w:val="000000" w:themeColor="text1"/>
          <w:lang w:eastAsia="ja-JP"/>
        </w:rPr>
      </w:pPr>
    </w:p>
    <w:p w14:paraId="373B1F0F" w14:textId="77777777" w:rsidR="00637045" w:rsidRPr="00637045" w:rsidRDefault="00637045" w:rsidP="00637045">
      <w:pPr>
        <w:pStyle w:val="dC-CommandLine"/>
        <w:rPr>
          <w:color w:val="000000" w:themeColor="text1"/>
          <w:lang w:eastAsia="ja-JP"/>
        </w:rPr>
      </w:pPr>
      <w:r w:rsidRPr="00637045">
        <w:rPr>
          <w:color w:val="000000" w:themeColor="text1"/>
          <w:lang w:eastAsia="ja-JP"/>
        </w:rPr>
        <w:t>PLAY [Change domain name on CSR] ******************************************************************************************************************************************************************************************************</w:t>
      </w:r>
    </w:p>
    <w:p w14:paraId="722357DD" w14:textId="77777777" w:rsidR="00637045" w:rsidRPr="00637045" w:rsidRDefault="00637045" w:rsidP="00637045">
      <w:pPr>
        <w:pStyle w:val="dC-CommandLine"/>
        <w:rPr>
          <w:color w:val="000000" w:themeColor="text1"/>
          <w:lang w:eastAsia="ja-JP"/>
        </w:rPr>
      </w:pPr>
    </w:p>
    <w:p w14:paraId="50EEBC2F" w14:textId="77777777" w:rsidR="00637045" w:rsidRPr="00637045" w:rsidRDefault="00637045" w:rsidP="00637045">
      <w:pPr>
        <w:pStyle w:val="dC-CommandLine"/>
        <w:rPr>
          <w:color w:val="000000" w:themeColor="text1"/>
          <w:lang w:eastAsia="ja-JP"/>
        </w:rPr>
      </w:pPr>
      <w:r w:rsidRPr="00637045">
        <w:rPr>
          <w:color w:val="000000" w:themeColor="text1"/>
          <w:lang w:eastAsia="ja-JP"/>
        </w:rPr>
        <w:t>TASK [Change domain on CSR] ***********************************************************************************************************************************************************************************************************</w:t>
      </w:r>
    </w:p>
    <w:p w14:paraId="71B63D80" w14:textId="77777777" w:rsidR="00637045" w:rsidRPr="00637045" w:rsidRDefault="00637045" w:rsidP="00637045">
      <w:pPr>
        <w:pStyle w:val="dC-CommandLine"/>
        <w:rPr>
          <w:color w:val="000000" w:themeColor="text1"/>
          <w:lang w:eastAsia="ja-JP"/>
        </w:rPr>
      </w:pPr>
      <w:r w:rsidRPr="00637045">
        <w:rPr>
          <w:color w:val="000000" w:themeColor="text1"/>
          <w:lang w:eastAsia="ja-JP"/>
        </w:rPr>
        <w:t>ok: [localhost] =&gt; {"changed": false, "changes": [], "diffs": []}</w:t>
      </w:r>
    </w:p>
    <w:p w14:paraId="77623CF3" w14:textId="77777777" w:rsidR="00637045" w:rsidRPr="00637045" w:rsidRDefault="00637045" w:rsidP="00637045">
      <w:pPr>
        <w:pStyle w:val="dC-CommandLine"/>
        <w:rPr>
          <w:color w:val="000000" w:themeColor="text1"/>
          <w:lang w:eastAsia="ja-JP"/>
        </w:rPr>
      </w:pPr>
    </w:p>
    <w:p w14:paraId="0EC93463" w14:textId="77777777" w:rsidR="00637045" w:rsidRPr="00637045" w:rsidRDefault="00637045" w:rsidP="00637045">
      <w:pPr>
        <w:pStyle w:val="dC-CommandLine"/>
        <w:rPr>
          <w:color w:val="000000" w:themeColor="text1"/>
          <w:lang w:eastAsia="ja-JP"/>
        </w:rPr>
      </w:pPr>
      <w:r w:rsidRPr="00637045">
        <w:rPr>
          <w:color w:val="000000" w:themeColor="text1"/>
          <w:lang w:eastAsia="ja-JP"/>
        </w:rPr>
        <w:t>PLAY RECAP ****************************************************************************************************************************************************************************************************************************</w:t>
      </w:r>
    </w:p>
    <w:p w14:paraId="57EB620D" w14:textId="77777777" w:rsidR="00637045" w:rsidRPr="00637045" w:rsidRDefault="00637045" w:rsidP="00637045">
      <w:pPr>
        <w:pStyle w:val="dC-CommandLine"/>
        <w:rPr>
          <w:color w:val="000000" w:themeColor="text1"/>
          <w:lang w:eastAsia="ja-JP"/>
        </w:rPr>
      </w:pPr>
      <w:r w:rsidRPr="00637045">
        <w:rPr>
          <w:color w:val="000000" w:themeColor="text1"/>
          <w:lang w:eastAsia="ja-JP"/>
        </w:rPr>
        <w:t xml:space="preserve">localhost                  : ok=1    changed=0    unreachable=0    failed=0   </w:t>
      </w:r>
    </w:p>
    <w:p w14:paraId="7C1D6D60" w14:textId="77777777" w:rsidR="00637045" w:rsidRPr="00637045" w:rsidRDefault="00637045" w:rsidP="00637045">
      <w:pPr>
        <w:pStyle w:val="dC-CommandLine"/>
        <w:rPr>
          <w:color w:val="000000" w:themeColor="text1"/>
          <w:lang w:eastAsia="ja-JP"/>
        </w:rPr>
      </w:pPr>
    </w:p>
    <w:p w14:paraId="4967A407" w14:textId="0FFA0838" w:rsidR="00637045" w:rsidRDefault="00637045" w:rsidP="00637045">
      <w:pPr>
        <w:pStyle w:val="dC-CommandLine"/>
        <w:rPr>
          <w:color w:val="000000" w:themeColor="text1"/>
          <w:lang w:eastAsia="ja-JP"/>
        </w:rPr>
      </w:pPr>
      <w:r w:rsidRPr="00637045">
        <w:rPr>
          <w:color w:val="000000" w:themeColor="text1"/>
          <w:lang w:eastAsia="ja-JP"/>
        </w:rPr>
        <w:t>[root@ansible NSO-Playbooks]#</w:t>
      </w:r>
    </w:p>
    <w:p w14:paraId="6B3BD70B" w14:textId="77777777" w:rsidR="002249A1" w:rsidRDefault="002249A1" w:rsidP="002249A1">
      <w:pPr>
        <w:rPr>
          <w:rFonts w:ascii="Arial" w:hAnsi="Arial" w:cs="Arial"/>
          <w:sz w:val="18"/>
          <w:szCs w:val="18"/>
        </w:rPr>
      </w:pPr>
    </w:p>
    <w:p w14:paraId="05022953" w14:textId="31D520B4" w:rsidR="00E05FE8" w:rsidRPr="00A1562E" w:rsidRDefault="006F464B" w:rsidP="007E0319">
      <w:pPr>
        <w:pStyle w:val="ListParagraph"/>
        <w:numPr>
          <w:ilvl w:val="0"/>
          <w:numId w:val="32"/>
        </w:numPr>
        <w:rPr>
          <w:rFonts w:ascii="Arial" w:hAnsi="Arial" w:cs="Arial"/>
          <w:color w:val="000000" w:themeColor="text1"/>
          <w:sz w:val="18"/>
          <w:szCs w:val="18"/>
          <w:lang w:eastAsia="ja-JP"/>
        </w:rPr>
      </w:pPr>
      <w:r w:rsidRPr="002F21A3">
        <w:rPr>
          <w:rFonts w:ascii="Arial" w:hAnsi="Arial" w:cs="Arial"/>
          <w:b/>
          <w:color w:val="000000" w:themeColor="text1"/>
          <w:sz w:val="18"/>
          <w:szCs w:val="18"/>
          <w:lang w:eastAsia="ja-JP"/>
        </w:rPr>
        <w:t>Observe the csr debug output-</w:t>
      </w:r>
      <w:r w:rsidRPr="00E402A6">
        <w:rPr>
          <w:rFonts w:ascii="Arial" w:hAnsi="Arial" w:cs="Arial"/>
          <w:color w:val="000000" w:themeColor="text1"/>
          <w:sz w:val="18"/>
          <w:szCs w:val="18"/>
          <w:lang w:eastAsia="ja-JP"/>
        </w:rPr>
        <w:t xml:space="preserve"> </w:t>
      </w:r>
      <w:r w:rsidR="006758B2" w:rsidRPr="00044701">
        <w:rPr>
          <w:rFonts w:ascii="Arial" w:hAnsi="Arial" w:cs="Arial"/>
          <w:color w:val="000000" w:themeColor="text1"/>
          <w:sz w:val="18"/>
          <w:szCs w:val="18"/>
          <w:lang w:eastAsia="ja-JP"/>
        </w:rPr>
        <w:t xml:space="preserve">You will notice that the </w:t>
      </w:r>
      <w:r w:rsidR="00637045" w:rsidRPr="005F4971">
        <w:rPr>
          <w:rFonts w:ascii="Arial" w:hAnsi="Arial" w:cs="Arial"/>
          <w:color w:val="000000" w:themeColor="text1"/>
          <w:sz w:val="18"/>
          <w:szCs w:val="18"/>
          <w:lang w:eastAsia="ja-JP"/>
        </w:rPr>
        <w:t>csr</w:t>
      </w:r>
      <w:r w:rsidR="006758B2" w:rsidRPr="000E15C7">
        <w:rPr>
          <w:rFonts w:ascii="Arial" w:hAnsi="Arial" w:cs="Arial"/>
          <w:color w:val="000000" w:themeColor="text1"/>
          <w:sz w:val="18"/>
          <w:szCs w:val="18"/>
          <w:lang w:eastAsia="ja-JP"/>
        </w:rPr>
        <w:t xml:space="preserve"> </w:t>
      </w:r>
      <w:r w:rsidR="00637045" w:rsidRPr="000E15C7">
        <w:rPr>
          <w:rFonts w:ascii="Arial" w:hAnsi="Arial" w:cs="Arial"/>
          <w:color w:val="000000" w:themeColor="text1"/>
          <w:sz w:val="18"/>
          <w:szCs w:val="18"/>
          <w:lang w:eastAsia="ja-JP"/>
        </w:rPr>
        <w:t>debug</w:t>
      </w:r>
      <w:r w:rsidR="006758B2" w:rsidRPr="000E15C7">
        <w:rPr>
          <w:rFonts w:ascii="Arial" w:hAnsi="Arial" w:cs="Arial"/>
          <w:color w:val="000000" w:themeColor="text1"/>
          <w:sz w:val="18"/>
          <w:szCs w:val="18"/>
          <w:lang w:eastAsia="ja-JP"/>
        </w:rPr>
        <w:t xml:space="preserve"> output of the device </w:t>
      </w:r>
      <w:r w:rsidR="00637045" w:rsidRPr="000E15C7">
        <w:rPr>
          <w:rFonts w:ascii="Arial" w:hAnsi="Arial" w:cs="Arial"/>
          <w:color w:val="000000" w:themeColor="text1"/>
          <w:sz w:val="18"/>
          <w:szCs w:val="18"/>
          <w:lang w:eastAsia="ja-JP"/>
        </w:rPr>
        <w:t xml:space="preserve">does not </w:t>
      </w:r>
      <w:r w:rsidR="006758B2" w:rsidRPr="000E15C7">
        <w:rPr>
          <w:rFonts w:ascii="Arial" w:hAnsi="Arial" w:cs="Arial"/>
          <w:color w:val="000000" w:themeColor="text1"/>
          <w:sz w:val="18"/>
          <w:szCs w:val="18"/>
          <w:lang w:eastAsia="ja-JP"/>
        </w:rPr>
        <w:t>show</w:t>
      </w:r>
      <w:r w:rsidR="00637045" w:rsidRPr="000E15C7">
        <w:rPr>
          <w:rFonts w:ascii="Arial" w:hAnsi="Arial" w:cs="Arial"/>
          <w:color w:val="000000" w:themeColor="text1"/>
          <w:sz w:val="18"/>
          <w:szCs w:val="18"/>
          <w:lang w:eastAsia="ja-JP"/>
        </w:rPr>
        <w:t xml:space="preserve"> ssh session</w:t>
      </w:r>
      <w:r w:rsidR="00637045" w:rsidRPr="00C06ACD">
        <w:rPr>
          <w:rFonts w:ascii="Arial" w:hAnsi="Arial" w:cs="Arial"/>
          <w:color w:val="000000" w:themeColor="text1"/>
          <w:sz w:val="18"/>
          <w:szCs w:val="18"/>
          <w:lang w:eastAsia="ja-JP"/>
        </w:rPr>
        <w:t xml:space="preserve"> activity s</w:t>
      </w:r>
      <w:r w:rsidR="00E05FE8" w:rsidRPr="00C06ACD">
        <w:rPr>
          <w:rFonts w:ascii="Arial" w:hAnsi="Arial" w:cs="Arial"/>
          <w:color w:val="000000" w:themeColor="text1"/>
          <w:sz w:val="18"/>
          <w:szCs w:val="18"/>
          <w:lang w:eastAsia="ja-JP"/>
        </w:rPr>
        <w:t xml:space="preserve">ince </w:t>
      </w:r>
      <w:r w:rsidR="00C67393" w:rsidRPr="00C06ACD">
        <w:rPr>
          <w:rFonts w:ascii="Arial" w:hAnsi="Arial" w:cs="Arial"/>
          <w:color w:val="000000" w:themeColor="text1"/>
          <w:sz w:val="18"/>
          <w:szCs w:val="18"/>
          <w:lang w:eastAsia="ja-JP"/>
        </w:rPr>
        <w:t>you</w:t>
      </w:r>
      <w:r w:rsidR="0016718E" w:rsidRPr="00C06ACD">
        <w:rPr>
          <w:rFonts w:ascii="Arial" w:hAnsi="Arial" w:cs="Arial"/>
          <w:color w:val="000000" w:themeColor="text1"/>
          <w:sz w:val="18"/>
          <w:szCs w:val="18"/>
          <w:lang w:eastAsia="ja-JP"/>
        </w:rPr>
        <w:t>r</w:t>
      </w:r>
      <w:r w:rsidR="00C67393" w:rsidRPr="00C06ACD">
        <w:rPr>
          <w:rFonts w:ascii="Arial" w:hAnsi="Arial" w:cs="Arial"/>
          <w:color w:val="000000" w:themeColor="text1"/>
          <w:sz w:val="18"/>
          <w:szCs w:val="18"/>
          <w:lang w:eastAsia="ja-JP"/>
        </w:rPr>
        <w:t xml:space="preserve"> </w:t>
      </w:r>
      <w:r w:rsidR="0016718E" w:rsidRPr="00C06ACD">
        <w:rPr>
          <w:rFonts w:ascii="Arial" w:hAnsi="Arial" w:cs="Arial"/>
          <w:color w:val="000000" w:themeColor="text1"/>
          <w:sz w:val="18"/>
          <w:szCs w:val="18"/>
          <w:lang w:eastAsia="ja-JP"/>
        </w:rPr>
        <w:t xml:space="preserve">request was to change </w:t>
      </w:r>
      <w:r w:rsidR="00E05FE8" w:rsidRPr="00C06ACD">
        <w:rPr>
          <w:rFonts w:ascii="Arial" w:hAnsi="Arial" w:cs="Arial"/>
          <w:color w:val="000000" w:themeColor="text1"/>
          <w:sz w:val="18"/>
          <w:szCs w:val="18"/>
          <w:lang w:eastAsia="ja-JP"/>
        </w:rPr>
        <w:t>the domain name to the same value</w:t>
      </w:r>
      <w:r w:rsidR="00637045" w:rsidRPr="00C06ACD">
        <w:rPr>
          <w:rFonts w:ascii="Arial" w:hAnsi="Arial" w:cs="Arial"/>
          <w:color w:val="000000" w:themeColor="text1"/>
          <w:sz w:val="18"/>
          <w:szCs w:val="18"/>
          <w:lang w:eastAsia="ja-JP"/>
        </w:rPr>
        <w:t>.</w:t>
      </w:r>
      <w:r w:rsidR="00E05FE8" w:rsidRPr="00C06ACD">
        <w:rPr>
          <w:rFonts w:ascii="Arial" w:hAnsi="Arial" w:cs="Arial"/>
          <w:color w:val="000000" w:themeColor="text1"/>
          <w:sz w:val="18"/>
          <w:szCs w:val="18"/>
          <w:lang w:eastAsia="ja-JP"/>
        </w:rPr>
        <w:t xml:space="preserve"> NSO will not </w:t>
      </w:r>
      <w:r w:rsidR="003D02F7" w:rsidRPr="00C06ACD">
        <w:rPr>
          <w:rFonts w:ascii="Arial" w:hAnsi="Arial" w:cs="Arial"/>
          <w:color w:val="000000" w:themeColor="text1"/>
          <w:sz w:val="18"/>
          <w:szCs w:val="18"/>
          <w:lang w:eastAsia="ja-JP"/>
        </w:rPr>
        <w:t>send any traffic to the device</w:t>
      </w:r>
      <w:r w:rsidR="00C417EC" w:rsidRPr="00C06ACD">
        <w:rPr>
          <w:rFonts w:ascii="Arial" w:hAnsi="Arial" w:cs="Arial"/>
          <w:color w:val="000000" w:themeColor="text1"/>
          <w:sz w:val="18"/>
          <w:szCs w:val="18"/>
          <w:lang w:eastAsia="ja-JP"/>
        </w:rPr>
        <w:t xml:space="preserve"> (no change to commit)</w:t>
      </w:r>
      <w:r w:rsidR="003D02F7" w:rsidRPr="00C06ACD">
        <w:rPr>
          <w:rFonts w:ascii="Arial" w:hAnsi="Arial" w:cs="Arial"/>
          <w:color w:val="000000" w:themeColor="text1"/>
          <w:sz w:val="18"/>
          <w:szCs w:val="18"/>
          <w:lang w:eastAsia="ja-JP"/>
        </w:rPr>
        <w:t>. The device log file should be idle</w:t>
      </w:r>
      <w:r w:rsidR="00C417EC" w:rsidRPr="00C06ACD">
        <w:rPr>
          <w:rFonts w:ascii="Arial" w:hAnsi="Arial" w:cs="Arial"/>
          <w:color w:val="000000" w:themeColor="text1"/>
          <w:sz w:val="18"/>
          <w:szCs w:val="18"/>
          <w:lang w:eastAsia="ja-JP"/>
        </w:rPr>
        <w:t>. This is a very efficient value-add for NSO</w:t>
      </w:r>
      <w:r w:rsidR="007E0319" w:rsidRPr="00C06ACD">
        <w:rPr>
          <w:rFonts w:ascii="Arial" w:hAnsi="Arial" w:cs="Arial"/>
          <w:color w:val="000000" w:themeColor="text1"/>
          <w:sz w:val="18"/>
          <w:szCs w:val="18"/>
          <w:lang w:eastAsia="ja-JP"/>
        </w:rPr>
        <w:t>.</w:t>
      </w:r>
      <w:r w:rsidR="00637045" w:rsidRPr="00C06ACD">
        <w:rPr>
          <w:rFonts w:ascii="Arial" w:hAnsi="Arial" w:cs="Arial"/>
          <w:color w:val="000000" w:themeColor="text1"/>
          <w:sz w:val="18"/>
          <w:szCs w:val="18"/>
          <w:lang w:eastAsia="ja-JP"/>
        </w:rPr>
        <w:t xml:space="preserve"> You can run the playbook again with different domain name values to verify the results.</w:t>
      </w:r>
      <w:r w:rsidR="00695948" w:rsidRPr="00A1562E">
        <w:rPr>
          <w:rFonts w:ascii="Arial" w:hAnsi="Arial" w:cs="Arial"/>
          <w:color w:val="000000" w:themeColor="text1"/>
          <w:sz w:val="18"/>
          <w:szCs w:val="18"/>
          <w:lang w:eastAsia="ja-JP"/>
        </w:rPr>
        <w:t xml:space="preserve"> (Idempotentcy is </w:t>
      </w:r>
      <w:r w:rsidR="00695948" w:rsidRPr="00A1562E">
        <w:rPr>
          <w:rFonts w:ascii="Arial" w:hAnsi="Arial" w:cs="Arial"/>
          <w:color w:val="000000" w:themeColor="text1"/>
          <w:sz w:val="18"/>
          <w:szCs w:val="18"/>
          <w:lang w:eastAsia="ja-JP"/>
        </w:rPr>
        <w:t>important!)</w:t>
      </w:r>
    </w:p>
    <w:p w14:paraId="2FE6AC8C" w14:textId="77777777" w:rsidR="00B56832" w:rsidRPr="007E0319" w:rsidRDefault="00B56832" w:rsidP="002F21A3">
      <w:pPr>
        <w:pStyle w:val="ListParagraph"/>
        <w:ind w:left="360"/>
        <w:rPr>
          <w:rFonts w:ascii="Arial" w:hAnsi="Arial" w:cs="Arial"/>
          <w:color w:val="000000" w:themeColor="text1"/>
          <w:sz w:val="18"/>
          <w:szCs w:val="18"/>
          <w:lang w:eastAsia="ja-JP"/>
        </w:rPr>
      </w:pPr>
    </w:p>
    <w:p w14:paraId="7A330B0E" w14:textId="09323254" w:rsidR="00637045" w:rsidRDefault="00637045" w:rsidP="00637045">
      <w:pPr>
        <w:pStyle w:val="dC-CommandLine"/>
      </w:pPr>
      <w:r>
        <w:t>csr#</w:t>
      </w:r>
    </w:p>
    <w:p w14:paraId="133C0DCD" w14:textId="65C17BDB" w:rsidR="00637045" w:rsidRDefault="00637045" w:rsidP="00637045">
      <w:pPr>
        <w:pStyle w:val="dC-CommandLine"/>
      </w:pPr>
      <w:r>
        <w:t>csr#</w:t>
      </w:r>
    </w:p>
    <w:p w14:paraId="23CEA674" w14:textId="4AB97B5E" w:rsidR="00E05FE8" w:rsidRPr="00E05FE8" w:rsidRDefault="00637045" w:rsidP="00637045">
      <w:pPr>
        <w:pStyle w:val="dC-CommandLine"/>
      </w:pPr>
      <w:r>
        <w:t>csr#</w:t>
      </w:r>
    </w:p>
    <w:p w14:paraId="3861BBF1" w14:textId="77777777" w:rsidR="00B56832" w:rsidRDefault="00B56832" w:rsidP="00B56832">
      <w:pPr>
        <w:rPr>
          <w:rFonts w:ascii="Arial" w:hAnsi="Arial" w:cs="Arial"/>
          <w:sz w:val="18"/>
          <w:szCs w:val="18"/>
        </w:rPr>
      </w:pPr>
    </w:p>
    <w:p w14:paraId="349BF023" w14:textId="585468AA" w:rsidR="00EF53AA" w:rsidRPr="002F21A3" w:rsidRDefault="00C06ACD" w:rsidP="00EF53AA">
      <w:pPr>
        <w:pStyle w:val="ListParagraph"/>
        <w:numPr>
          <w:ilvl w:val="0"/>
          <w:numId w:val="32"/>
        </w:numPr>
        <w:spacing w:line="360" w:lineRule="auto"/>
        <w:rPr>
          <w:rFonts w:ascii="Arial" w:hAnsi="Arial" w:cs="Arial"/>
          <w:b/>
          <w:sz w:val="18"/>
          <w:szCs w:val="18"/>
        </w:rPr>
      </w:pPr>
      <w:r w:rsidRPr="002F21A3">
        <w:rPr>
          <w:rFonts w:ascii="Arial" w:hAnsi="Arial" w:cs="Arial"/>
          <w:b/>
          <w:sz w:val="18"/>
          <w:szCs w:val="18"/>
        </w:rPr>
        <w:t xml:space="preserve">Disable csr debugging- </w:t>
      </w:r>
      <w:r w:rsidR="00EF53AA" w:rsidRPr="002F21A3">
        <w:rPr>
          <w:rFonts w:ascii="Arial" w:hAnsi="Arial" w:cs="Arial"/>
          <w:b/>
          <w:sz w:val="18"/>
          <w:szCs w:val="18"/>
        </w:rPr>
        <w:t>Now disable debug on the csr.</w:t>
      </w:r>
    </w:p>
    <w:p w14:paraId="5D58331F" w14:textId="48BE93D3" w:rsidR="00EF53AA" w:rsidRPr="00BB0EDA" w:rsidRDefault="00EF53AA" w:rsidP="00EF53AA">
      <w:pPr>
        <w:pStyle w:val="dC-CommandLine"/>
        <w:rPr>
          <w:color w:val="000000" w:themeColor="text1"/>
          <w:lang w:eastAsia="ja-JP"/>
        </w:rPr>
      </w:pPr>
      <w:r w:rsidRPr="00BB0EDA">
        <w:rPr>
          <w:color w:val="000000" w:themeColor="text1"/>
          <w:lang w:eastAsia="ja-JP"/>
        </w:rPr>
        <w:t>csr#</w:t>
      </w:r>
      <w:r w:rsidRPr="00BB0EDA">
        <w:rPr>
          <w:b/>
          <w:color w:val="000000" w:themeColor="text1"/>
          <w:lang w:eastAsia="ja-JP"/>
        </w:rPr>
        <w:t>no debug all</w:t>
      </w:r>
    </w:p>
    <w:p w14:paraId="1BAE263F" w14:textId="77777777" w:rsidR="00EF53AA" w:rsidRPr="00BB0EDA" w:rsidRDefault="00EF53AA" w:rsidP="00EF53AA">
      <w:pPr>
        <w:pStyle w:val="dC-CommandLine"/>
        <w:rPr>
          <w:color w:val="000000" w:themeColor="text1"/>
          <w:lang w:eastAsia="ja-JP"/>
        </w:rPr>
      </w:pPr>
      <w:r w:rsidRPr="00BB0EDA">
        <w:rPr>
          <w:color w:val="000000" w:themeColor="text1"/>
          <w:lang w:eastAsia="ja-JP"/>
        </w:rPr>
        <w:t>All possible debugging has been turned off</w:t>
      </w:r>
    </w:p>
    <w:p w14:paraId="675DFC61" w14:textId="39402257" w:rsidR="00EF53AA" w:rsidRDefault="00EF53AA" w:rsidP="002F21A3">
      <w:pPr>
        <w:pStyle w:val="dC-CommandLine"/>
      </w:pPr>
      <w:r w:rsidRPr="00BB0EDA">
        <w:rPr>
          <w:color w:val="000000" w:themeColor="text1"/>
          <w:lang w:eastAsia="ja-JP"/>
        </w:rPr>
        <w:t>csr#</w:t>
      </w:r>
    </w:p>
    <w:p w14:paraId="59AD22D9" w14:textId="77777777" w:rsidR="00DB68D9" w:rsidRDefault="00DB68D9" w:rsidP="004A0F52">
      <w:pPr>
        <w:rPr>
          <w:rFonts w:ascii="Arial" w:hAnsi="Arial" w:cs="Arial"/>
          <w:sz w:val="18"/>
          <w:szCs w:val="18"/>
        </w:rPr>
      </w:pPr>
    </w:p>
    <w:p w14:paraId="56C001FD" w14:textId="29F42F0D" w:rsidR="00C417EC" w:rsidRPr="00ED65A8" w:rsidRDefault="00C417EC" w:rsidP="00C417EC">
      <w:pPr>
        <w:pStyle w:val="dC-H2"/>
        <w:rPr>
          <w:color w:val="000000" w:themeColor="text1"/>
          <w:u w:val="single"/>
        </w:rPr>
      </w:pPr>
      <w:r w:rsidRPr="00ED65A8">
        <w:rPr>
          <w:color w:val="000000" w:themeColor="text1"/>
          <w:u w:val="single"/>
        </w:rPr>
        <w:t>Example 2- Verify rollback efficiencies when service deployment fails</w:t>
      </w:r>
    </w:p>
    <w:p w14:paraId="051F74DC" w14:textId="6C72429D" w:rsidR="004A0F52" w:rsidRDefault="00C417EC" w:rsidP="002F21A3">
      <w:pPr>
        <w:pStyle w:val="dC-H2"/>
      </w:pPr>
      <w:r w:rsidRPr="00BB5EAE">
        <w:rPr>
          <w:color w:val="000000" w:themeColor="text1"/>
        </w:rPr>
        <w:t>Steps</w:t>
      </w:r>
    </w:p>
    <w:p w14:paraId="425A86CF" w14:textId="6A1586E9" w:rsidR="00DE3F11" w:rsidRDefault="005D3602" w:rsidP="00FB0AAE">
      <w:pPr>
        <w:rPr>
          <w:rFonts w:ascii="Arial" w:hAnsi="Arial" w:cs="Arial"/>
          <w:sz w:val="18"/>
          <w:szCs w:val="18"/>
        </w:rPr>
      </w:pPr>
      <w:r>
        <w:rPr>
          <w:rFonts w:ascii="Arial" w:hAnsi="Arial" w:cs="Arial"/>
          <w:sz w:val="18"/>
          <w:szCs w:val="18"/>
        </w:rPr>
        <w:t>You</w:t>
      </w:r>
      <w:r w:rsidRPr="00FB0AAE">
        <w:rPr>
          <w:rFonts w:ascii="Arial" w:hAnsi="Arial" w:cs="Arial"/>
          <w:sz w:val="18"/>
          <w:szCs w:val="18"/>
        </w:rPr>
        <w:t xml:space="preserve"> </w:t>
      </w:r>
      <w:r w:rsidR="004A0F52" w:rsidRPr="00FB0AAE">
        <w:rPr>
          <w:rFonts w:ascii="Arial" w:hAnsi="Arial" w:cs="Arial"/>
          <w:sz w:val="18"/>
          <w:szCs w:val="18"/>
        </w:rPr>
        <w:t>will now explore a</w:t>
      </w:r>
      <w:r w:rsidR="00BB60C2">
        <w:rPr>
          <w:rFonts w:ascii="Arial" w:hAnsi="Arial" w:cs="Arial"/>
          <w:sz w:val="18"/>
          <w:szCs w:val="18"/>
        </w:rPr>
        <w:t>n</w:t>
      </w:r>
      <w:r w:rsidR="004A0F52" w:rsidRPr="00FB0AAE">
        <w:rPr>
          <w:rFonts w:ascii="Arial" w:hAnsi="Arial" w:cs="Arial"/>
          <w:sz w:val="18"/>
          <w:szCs w:val="18"/>
        </w:rPr>
        <w:t xml:space="preserve"> </w:t>
      </w:r>
      <w:r w:rsidR="00E22B7F">
        <w:rPr>
          <w:rFonts w:ascii="Arial" w:hAnsi="Arial" w:cs="Arial"/>
          <w:sz w:val="18"/>
          <w:szCs w:val="18"/>
        </w:rPr>
        <w:t>example</w:t>
      </w:r>
      <w:r w:rsidR="00E22B7F" w:rsidRPr="00FB0AAE">
        <w:rPr>
          <w:rFonts w:ascii="Arial" w:hAnsi="Arial" w:cs="Arial"/>
          <w:sz w:val="18"/>
          <w:szCs w:val="18"/>
        </w:rPr>
        <w:t xml:space="preserve"> </w:t>
      </w:r>
      <w:r w:rsidR="0068263B" w:rsidRPr="00FB0AAE">
        <w:rPr>
          <w:rFonts w:ascii="Arial" w:hAnsi="Arial" w:cs="Arial"/>
          <w:sz w:val="18"/>
          <w:szCs w:val="18"/>
        </w:rPr>
        <w:t xml:space="preserve">in which </w:t>
      </w:r>
      <w:r>
        <w:rPr>
          <w:rFonts w:ascii="Arial" w:hAnsi="Arial" w:cs="Arial"/>
          <w:sz w:val="18"/>
          <w:szCs w:val="18"/>
        </w:rPr>
        <w:t>you</w:t>
      </w:r>
      <w:r w:rsidRPr="00FB0AAE">
        <w:rPr>
          <w:rFonts w:ascii="Arial" w:hAnsi="Arial" w:cs="Arial"/>
          <w:sz w:val="18"/>
          <w:szCs w:val="18"/>
        </w:rPr>
        <w:t xml:space="preserve"> </w:t>
      </w:r>
      <w:r w:rsidR="00DE3F11" w:rsidRPr="00FB0AAE">
        <w:rPr>
          <w:rFonts w:ascii="Arial" w:hAnsi="Arial" w:cs="Arial"/>
          <w:sz w:val="18"/>
          <w:szCs w:val="18"/>
        </w:rPr>
        <w:t>want to apply a</w:t>
      </w:r>
      <w:r w:rsidR="00946703">
        <w:rPr>
          <w:rFonts w:ascii="Arial" w:hAnsi="Arial" w:cs="Arial"/>
          <w:sz w:val="18"/>
          <w:szCs w:val="18"/>
        </w:rPr>
        <w:t>n</w:t>
      </w:r>
      <w:r w:rsidR="00DE3F11" w:rsidRPr="00FB0AAE">
        <w:rPr>
          <w:rFonts w:ascii="Arial" w:hAnsi="Arial" w:cs="Arial"/>
          <w:sz w:val="18"/>
          <w:szCs w:val="18"/>
        </w:rPr>
        <w:t xml:space="preserve"> </w:t>
      </w:r>
      <w:r w:rsidR="005E3C28">
        <w:rPr>
          <w:rFonts w:ascii="Arial" w:hAnsi="Arial" w:cs="Arial"/>
          <w:sz w:val="18"/>
          <w:szCs w:val="18"/>
        </w:rPr>
        <w:t>e</w:t>
      </w:r>
      <w:r w:rsidR="00DE3F11" w:rsidRPr="00FB0AAE">
        <w:rPr>
          <w:rFonts w:ascii="Arial" w:hAnsi="Arial" w:cs="Arial"/>
          <w:sz w:val="18"/>
          <w:szCs w:val="18"/>
        </w:rPr>
        <w:t>BGP</w:t>
      </w:r>
      <w:r w:rsidR="005E3C28">
        <w:rPr>
          <w:rFonts w:ascii="Arial" w:hAnsi="Arial" w:cs="Arial"/>
          <w:sz w:val="18"/>
          <w:szCs w:val="18"/>
        </w:rPr>
        <w:t xml:space="preserve"> peering </w:t>
      </w:r>
      <w:r w:rsidR="00DE3F11" w:rsidRPr="00FB0AAE">
        <w:rPr>
          <w:rFonts w:ascii="Arial" w:hAnsi="Arial" w:cs="Arial"/>
          <w:sz w:val="18"/>
          <w:szCs w:val="18"/>
        </w:rPr>
        <w:t xml:space="preserve">configuration </w:t>
      </w:r>
      <w:r w:rsidR="00E22B7F">
        <w:rPr>
          <w:rFonts w:ascii="Arial" w:hAnsi="Arial" w:cs="Arial"/>
          <w:sz w:val="18"/>
          <w:szCs w:val="18"/>
        </w:rPr>
        <w:t xml:space="preserve">between two router devices. In this </w:t>
      </w:r>
      <w:r w:rsidR="00E22B7F" w:rsidRPr="002F21A3">
        <w:rPr>
          <w:rStyle w:val="dC-NormalChar"/>
        </w:rPr>
        <w:t>case a</w:t>
      </w:r>
      <w:r w:rsidR="00DE3F11" w:rsidRPr="002F21A3">
        <w:rPr>
          <w:rStyle w:val="dC-NormalChar"/>
        </w:rPr>
        <w:t xml:space="preserve"> CSR </w:t>
      </w:r>
      <w:r w:rsidR="00AA6D31" w:rsidRPr="002F21A3">
        <w:rPr>
          <w:rStyle w:val="dC-NormalChar"/>
        </w:rPr>
        <w:t xml:space="preserve">running IOS </w:t>
      </w:r>
      <w:r w:rsidR="00850DB4" w:rsidRPr="002F21A3">
        <w:rPr>
          <w:rStyle w:val="dC-NormalChar"/>
        </w:rPr>
        <w:t>as well as</w:t>
      </w:r>
      <w:r w:rsidR="00DE3F11" w:rsidRPr="002F21A3">
        <w:rPr>
          <w:rStyle w:val="dC-NormalChar"/>
        </w:rPr>
        <w:t xml:space="preserve"> the </w:t>
      </w:r>
      <w:r w:rsidR="00AA6D31" w:rsidRPr="002F21A3">
        <w:rPr>
          <w:rStyle w:val="dC-NormalChar"/>
        </w:rPr>
        <w:t>vXR</w:t>
      </w:r>
      <w:r w:rsidR="009114E8" w:rsidRPr="002F21A3">
        <w:rPr>
          <w:rStyle w:val="dC-NormalChar"/>
        </w:rPr>
        <w:t xml:space="preserve"> running </w:t>
      </w:r>
      <w:r w:rsidR="00AA6D31" w:rsidRPr="002F21A3">
        <w:rPr>
          <w:rStyle w:val="dC-NormalChar"/>
        </w:rPr>
        <w:t>IOS-XR</w:t>
      </w:r>
      <w:r w:rsidR="00DE3F11" w:rsidRPr="002F21A3">
        <w:rPr>
          <w:rStyle w:val="dC-NormalChar"/>
        </w:rPr>
        <w:t>.</w:t>
      </w:r>
      <w:r w:rsidR="00E22B7F" w:rsidRPr="002F21A3">
        <w:rPr>
          <w:rStyle w:val="dC-NormalChar"/>
        </w:rPr>
        <w:t xml:space="preserve"> </w:t>
      </w:r>
      <w:r w:rsidR="009114E8" w:rsidRPr="002F21A3">
        <w:rPr>
          <w:rStyle w:val="dC-NormalChar"/>
        </w:rPr>
        <w:t xml:space="preserve">For this exercise, </w:t>
      </w:r>
      <w:r w:rsidRPr="002F21A3">
        <w:rPr>
          <w:rStyle w:val="dC-NormalChar"/>
        </w:rPr>
        <w:t xml:space="preserve">you </w:t>
      </w:r>
      <w:r w:rsidR="009114E8" w:rsidRPr="002F21A3">
        <w:rPr>
          <w:rStyle w:val="dC-NormalChar"/>
        </w:rPr>
        <w:t xml:space="preserve">have </w:t>
      </w:r>
      <w:r w:rsidR="00BB60C2" w:rsidRPr="002F21A3">
        <w:rPr>
          <w:rStyle w:val="dC-NormalChar"/>
        </w:rPr>
        <w:t xml:space="preserve">already </w:t>
      </w:r>
      <w:r w:rsidR="00E22B7F" w:rsidRPr="002F21A3">
        <w:rPr>
          <w:rStyle w:val="dC-NormalChar"/>
        </w:rPr>
        <w:t>created a custom</w:t>
      </w:r>
      <w:r w:rsidR="009114E8" w:rsidRPr="002F21A3">
        <w:rPr>
          <w:rStyle w:val="dC-NormalChar"/>
        </w:rPr>
        <w:t xml:space="preserve"> NSO service </w:t>
      </w:r>
      <w:r w:rsidR="00E22B7F" w:rsidRPr="002F21A3">
        <w:rPr>
          <w:rStyle w:val="dC-NormalChar"/>
        </w:rPr>
        <w:t xml:space="preserve">model </w:t>
      </w:r>
      <w:r w:rsidR="009114E8" w:rsidRPr="002F21A3">
        <w:rPr>
          <w:rStyle w:val="dC-NormalChar"/>
        </w:rPr>
        <w:t xml:space="preserve">that applies a </w:t>
      </w:r>
      <w:r w:rsidR="00E22B7F" w:rsidRPr="002F21A3">
        <w:rPr>
          <w:rStyle w:val="dC-NormalChar"/>
        </w:rPr>
        <w:t>e</w:t>
      </w:r>
      <w:r w:rsidR="009114E8" w:rsidRPr="002F21A3">
        <w:rPr>
          <w:rStyle w:val="dC-NormalChar"/>
        </w:rPr>
        <w:t>BGP configuration to</w:t>
      </w:r>
      <w:r w:rsidR="00E22B7F" w:rsidRPr="002F21A3">
        <w:rPr>
          <w:rStyle w:val="dC-NormalChar"/>
        </w:rPr>
        <w:t xml:space="preserve"> either</w:t>
      </w:r>
      <w:r w:rsidR="009114E8" w:rsidRPr="002F21A3">
        <w:rPr>
          <w:rStyle w:val="dC-NormalChar"/>
        </w:rPr>
        <w:t xml:space="preserve"> IOS</w:t>
      </w:r>
      <w:r w:rsidR="00E22B7F" w:rsidRPr="002F21A3">
        <w:rPr>
          <w:rStyle w:val="dC-NormalChar"/>
        </w:rPr>
        <w:t xml:space="preserve"> or</w:t>
      </w:r>
      <w:r w:rsidR="009114E8" w:rsidRPr="002F21A3">
        <w:rPr>
          <w:rStyle w:val="dC-NormalChar"/>
        </w:rPr>
        <w:t xml:space="preserve"> IOS-XR </w:t>
      </w:r>
      <w:r w:rsidR="00E22B7F" w:rsidRPr="002F21A3">
        <w:rPr>
          <w:rStyle w:val="dC-NormalChar"/>
        </w:rPr>
        <w:t>based devices</w:t>
      </w:r>
      <w:r w:rsidR="00AA6D31" w:rsidRPr="002F21A3">
        <w:rPr>
          <w:rStyle w:val="dC-NormalChar"/>
        </w:rPr>
        <w:t xml:space="preserve"> (one of the value</w:t>
      </w:r>
      <w:r w:rsidR="005A5E8A" w:rsidRPr="002F21A3">
        <w:rPr>
          <w:rStyle w:val="dC-NormalChar"/>
        </w:rPr>
        <w:t>-propositions</w:t>
      </w:r>
      <w:r w:rsidR="00AA6D31" w:rsidRPr="002F21A3">
        <w:rPr>
          <w:rStyle w:val="dC-NormalChar"/>
        </w:rPr>
        <w:t xml:space="preserve"> of NSO is the </w:t>
      </w:r>
      <w:r w:rsidR="005A5E8A" w:rsidRPr="002F21A3">
        <w:rPr>
          <w:rStyle w:val="dC-NormalChar"/>
        </w:rPr>
        <w:t xml:space="preserve">abstraction of </w:t>
      </w:r>
      <w:r w:rsidR="00AA6D31" w:rsidRPr="002F21A3">
        <w:rPr>
          <w:rStyle w:val="dC-NormalChar"/>
        </w:rPr>
        <w:t>device type</w:t>
      </w:r>
      <w:r w:rsidR="005A5E8A" w:rsidRPr="002F21A3">
        <w:rPr>
          <w:rStyle w:val="dC-NormalChar"/>
        </w:rPr>
        <w:t>s</w:t>
      </w:r>
      <w:r w:rsidR="00AA6D31" w:rsidRPr="002F21A3">
        <w:rPr>
          <w:rStyle w:val="dC-NormalChar"/>
        </w:rPr>
        <w:t xml:space="preserve"> </w:t>
      </w:r>
      <w:r w:rsidR="005A5E8A" w:rsidRPr="002F21A3">
        <w:rPr>
          <w:rStyle w:val="dC-NormalChar"/>
        </w:rPr>
        <w:t xml:space="preserve">away from </w:t>
      </w:r>
      <w:r w:rsidR="005A5E8A" w:rsidRPr="002F21A3">
        <w:rPr>
          <w:rStyle w:val="dC-NormalChar"/>
        </w:rPr>
        <w:t>“service</w:t>
      </w:r>
      <w:r w:rsidR="005A5E8A" w:rsidRPr="002F21A3">
        <w:rPr>
          <w:rStyle w:val="dC-NormalChar"/>
        </w:rPr>
        <w:t xml:space="preserve"> logic</w:t>
      </w:r>
      <w:r w:rsidR="005A5E8A" w:rsidRPr="002F21A3">
        <w:rPr>
          <w:rStyle w:val="dC-NormalChar"/>
        </w:rPr>
        <w:t>”</w:t>
      </w:r>
      <w:r w:rsidR="005A5E8A" w:rsidRPr="002F21A3">
        <w:rPr>
          <w:rStyle w:val="dC-NormalChar"/>
        </w:rPr>
        <w:t xml:space="preserve">. In this way, services truly </w:t>
      </w:r>
      <w:r w:rsidR="005A5E8A" w:rsidRPr="002F21A3">
        <w:rPr>
          <w:rStyle w:val="dC-NormalChar"/>
        </w:rPr>
        <w:t xml:space="preserve">represent “business logic” rather than </w:t>
      </w:r>
      <w:r w:rsidR="005A5E8A" w:rsidRPr="002F21A3">
        <w:rPr>
          <w:rStyle w:val="dC-NormalChar"/>
        </w:rPr>
        <w:t xml:space="preserve">carrying </w:t>
      </w:r>
      <w:r w:rsidR="005A5E8A" w:rsidRPr="002F21A3">
        <w:rPr>
          <w:rStyle w:val="dC-NormalChar"/>
        </w:rPr>
        <w:lastRenderedPageBreak/>
        <w:t>device-specific information</w:t>
      </w:r>
      <w:r w:rsidR="00AA6D31" w:rsidRPr="002F21A3">
        <w:rPr>
          <w:rStyle w:val="dC-NormalChar"/>
        </w:rPr>
        <w:t>)</w:t>
      </w:r>
      <w:r w:rsidR="009114E8" w:rsidRPr="002F21A3">
        <w:rPr>
          <w:rStyle w:val="dC-NormalChar"/>
        </w:rPr>
        <w:t>. The</w:t>
      </w:r>
      <w:r w:rsidR="005A5E8A" w:rsidRPr="002F21A3">
        <w:rPr>
          <w:rStyle w:val="dC-NormalChar"/>
        </w:rPr>
        <w:t xml:space="preserve"> </w:t>
      </w:r>
      <w:r w:rsidR="009114E8" w:rsidRPr="002F21A3">
        <w:rPr>
          <w:rStyle w:val="dC-NormalChar"/>
        </w:rPr>
        <w:t xml:space="preserve">playbook NSO-Playbooks/ebgp-nso.yaml utilizes </w:t>
      </w:r>
      <w:r w:rsidR="00BB60C2" w:rsidRPr="002F21A3">
        <w:rPr>
          <w:rStyle w:val="dC-NormalChar"/>
        </w:rPr>
        <w:t xml:space="preserve">this </w:t>
      </w:r>
      <w:r w:rsidR="00F01947" w:rsidRPr="002F21A3">
        <w:rPr>
          <w:rStyle w:val="dC-NormalChar"/>
        </w:rPr>
        <w:t xml:space="preserve">NSO </w:t>
      </w:r>
      <w:r w:rsidR="00052009" w:rsidRPr="002F21A3">
        <w:rPr>
          <w:rStyle w:val="dC-NormalChar"/>
        </w:rPr>
        <w:t xml:space="preserve">eBGP </w:t>
      </w:r>
      <w:r w:rsidR="009114E8" w:rsidRPr="002F21A3">
        <w:rPr>
          <w:rStyle w:val="dC-NormalChar"/>
        </w:rPr>
        <w:t xml:space="preserve">service via the </w:t>
      </w:r>
      <w:r w:rsidR="00BB60C2" w:rsidRPr="002F21A3">
        <w:rPr>
          <w:rStyle w:val="dC-NormalChar"/>
        </w:rPr>
        <w:t>Ansible</w:t>
      </w:r>
      <w:r w:rsidR="00BB60C2">
        <w:rPr>
          <w:rFonts w:ascii="Arial" w:hAnsi="Arial" w:cs="Arial"/>
          <w:sz w:val="18"/>
          <w:szCs w:val="18"/>
        </w:rPr>
        <w:t xml:space="preserve"> </w:t>
      </w:r>
      <w:r w:rsidR="009114E8" w:rsidRPr="00FB0AAE">
        <w:rPr>
          <w:rFonts w:ascii="Arial" w:hAnsi="Arial" w:cs="Arial"/>
          <w:sz w:val="18"/>
          <w:szCs w:val="18"/>
        </w:rPr>
        <w:t xml:space="preserve">nso_config module; another </w:t>
      </w:r>
      <w:r w:rsidR="00BB60C2">
        <w:rPr>
          <w:rFonts w:ascii="Arial" w:hAnsi="Arial" w:cs="Arial"/>
          <w:sz w:val="18"/>
          <w:szCs w:val="18"/>
        </w:rPr>
        <w:t>playbook</w:t>
      </w:r>
      <w:r w:rsidR="005A0CCD">
        <w:rPr>
          <w:rFonts w:ascii="Arial" w:hAnsi="Arial" w:cs="Arial"/>
          <w:sz w:val="18"/>
          <w:szCs w:val="18"/>
        </w:rPr>
        <w:t>,</w:t>
      </w:r>
      <w:r w:rsidR="00BB60C2">
        <w:rPr>
          <w:rFonts w:ascii="Arial" w:hAnsi="Arial" w:cs="Arial"/>
          <w:sz w:val="18"/>
          <w:szCs w:val="18"/>
        </w:rPr>
        <w:t xml:space="preserve"> </w:t>
      </w:r>
      <w:r w:rsidR="009114E8" w:rsidRPr="00FB0AAE">
        <w:rPr>
          <w:rFonts w:ascii="Arial" w:hAnsi="Arial" w:cs="Arial"/>
          <w:sz w:val="18"/>
          <w:szCs w:val="18"/>
        </w:rPr>
        <w:t>(</w:t>
      </w:r>
      <w:r w:rsidR="009114E8" w:rsidRPr="00FB0AAE">
        <w:rPr>
          <w:rFonts w:ascii="Arial" w:hAnsi="Arial" w:cs="Arial"/>
          <w:b/>
          <w:sz w:val="18"/>
          <w:szCs w:val="18"/>
        </w:rPr>
        <w:t>OS-Playbooks/bgp-create.yaml</w:t>
      </w:r>
      <w:r w:rsidR="005A0CCD">
        <w:rPr>
          <w:rFonts w:ascii="Arial" w:hAnsi="Arial" w:cs="Arial"/>
          <w:sz w:val="18"/>
          <w:szCs w:val="18"/>
        </w:rPr>
        <w:t>,</w:t>
      </w:r>
      <w:r w:rsidR="009114E8" w:rsidRPr="00FB0AAE">
        <w:rPr>
          <w:rFonts w:ascii="Arial" w:hAnsi="Arial" w:cs="Arial"/>
          <w:sz w:val="18"/>
          <w:szCs w:val="18"/>
        </w:rPr>
        <w:t xml:space="preserve"> uses the </w:t>
      </w:r>
      <w:r w:rsidR="00E22B7F">
        <w:rPr>
          <w:rFonts w:ascii="Arial" w:hAnsi="Arial" w:cs="Arial"/>
          <w:sz w:val="18"/>
          <w:szCs w:val="18"/>
        </w:rPr>
        <w:t xml:space="preserve">Ansible </w:t>
      </w:r>
      <w:r w:rsidR="009114E8" w:rsidRPr="00FB0AAE">
        <w:rPr>
          <w:rFonts w:ascii="Arial" w:hAnsi="Arial" w:cs="Arial"/>
          <w:sz w:val="18"/>
          <w:szCs w:val="18"/>
        </w:rPr>
        <w:t xml:space="preserve">ios_config </w:t>
      </w:r>
      <w:r w:rsidR="00F01947">
        <w:rPr>
          <w:rFonts w:ascii="Arial" w:hAnsi="Arial" w:cs="Arial"/>
          <w:sz w:val="18"/>
          <w:szCs w:val="18"/>
        </w:rPr>
        <w:t xml:space="preserve">and iosxr_config </w:t>
      </w:r>
      <w:r w:rsidR="00610DC0" w:rsidRPr="00FB0AAE">
        <w:rPr>
          <w:rFonts w:ascii="Arial" w:hAnsi="Arial" w:cs="Arial"/>
          <w:sz w:val="18"/>
          <w:szCs w:val="18"/>
        </w:rPr>
        <w:t>module</w:t>
      </w:r>
      <w:r w:rsidR="00F01947">
        <w:rPr>
          <w:rFonts w:ascii="Arial" w:hAnsi="Arial" w:cs="Arial"/>
          <w:sz w:val="18"/>
          <w:szCs w:val="18"/>
        </w:rPr>
        <w:t>s</w:t>
      </w:r>
      <w:r w:rsidR="009114E8" w:rsidRPr="00FB0AAE">
        <w:rPr>
          <w:rFonts w:ascii="Arial" w:hAnsi="Arial" w:cs="Arial"/>
          <w:sz w:val="18"/>
          <w:szCs w:val="18"/>
        </w:rPr>
        <w:t xml:space="preserve"> </w:t>
      </w:r>
      <w:r w:rsidR="00BB60C2">
        <w:rPr>
          <w:rFonts w:ascii="Arial" w:hAnsi="Arial" w:cs="Arial"/>
          <w:sz w:val="18"/>
          <w:szCs w:val="18"/>
        </w:rPr>
        <w:t xml:space="preserve">directly with the devices </w:t>
      </w:r>
      <w:r w:rsidR="009114E8" w:rsidRPr="00FB0AAE">
        <w:rPr>
          <w:rFonts w:ascii="Arial" w:hAnsi="Arial" w:cs="Arial"/>
          <w:sz w:val="18"/>
          <w:szCs w:val="18"/>
        </w:rPr>
        <w:t>to apply the same configuration.</w:t>
      </w:r>
      <w:r w:rsidR="00E22B7F">
        <w:rPr>
          <w:rFonts w:ascii="Arial" w:hAnsi="Arial" w:cs="Arial"/>
          <w:sz w:val="18"/>
          <w:szCs w:val="18"/>
        </w:rPr>
        <w:t xml:space="preserve"> Let’s run both approaches and compare </w:t>
      </w:r>
      <w:r w:rsidR="00A00C0E">
        <w:rPr>
          <w:rFonts w:ascii="Arial" w:hAnsi="Arial" w:cs="Arial"/>
          <w:sz w:val="18"/>
          <w:szCs w:val="18"/>
        </w:rPr>
        <w:t xml:space="preserve">their </w:t>
      </w:r>
      <w:r w:rsidR="00E22B7F">
        <w:rPr>
          <w:rFonts w:ascii="Arial" w:hAnsi="Arial" w:cs="Arial"/>
          <w:sz w:val="18"/>
          <w:szCs w:val="18"/>
        </w:rPr>
        <w:t>results</w:t>
      </w:r>
      <w:r w:rsidR="00F01947">
        <w:rPr>
          <w:rFonts w:ascii="Arial" w:hAnsi="Arial" w:cs="Arial"/>
          <w:sz w:val="18"/>
          <w:szCs w:val="18"/>
        </w:rPr>
        <w:t>, including how error conditions are handled.</w:t>
      </w:r>
    </w:p>
    <w:p w14:paraId="60D393DC" w14:textId="77777777" w:rsidR="00E22B7F" w:rsidRDefault="00E22B7F" w:rsidP="00FB0AAE">
      <w:pPr>
        <w:rPr>
          <w:rFonts w:ascii="Arial" w:hAnsi="Arial" w:cs="Arial"/>
          <w:sz w:val="18"/>
          <w:szCs w:val="18"/>
        </w:rPr>
      </w:pPr>
    </w:p>
    <w:p w14:paraId="1A2257D4" w14:textId="3E8767A1" w:rsidR="00E22B7F" w:rsidRDefault="00E22B7F" w:rsidP="00FB0AAE">
      <w:pPr>
        <w:rPr>
          <w:rFonts w:ascii="Arial" w:hAnsi="Arial" w:cs="Arial"/>
          <w:sz w:val="18"/>
          <w:szCs w:val="18"/>
        </w:rPr>
      </w:pPr>
      <w:r>
        <w:rPr>
          <w:rFonts w:ascii="Arial" w:hAnsi="Arial" w:cs="Arial"/>
          <w:sz w:val="18"/>
          <w:szCs w:val="18"/>
        </w:rPr>
        <w:t xml:space="preserve">The eBGP service </w:t>
      </w:r>
      <w:r w:rsidR="00537B88">
        <w:rPr>
          <w:rFonts w:ascii="Arial" w:hAnsi="Arial" w:cs="Arial"/>
          <w:sz w:val="18"/>
          <w:szCs w:val="18"/>
        </w:rPr>
        <w:t xml:space="preserve">model is a </w:t>
      </w:r>
      <w:r w:rsidR="00537B88">
        <w:rPr>
          <w:rFonts w:ascii="Arial" w:hAnsi="Arial" w:cs="Arial"/>
          <w:sz w:val="18"/>
          <w:szCs w:val="18"/>
        </w:rPr>
        <w:t>simple “template-only” NSO service</w:t>
      </w:r>
      <w:r w:rsidR="003517D4">
        <w:rPr>
          <w:rFonts w:ascii="Arial" w:hAnsi="Arial" w:cs="Arial"/>
          <w:sz w:val="18"/>
          <w:szCs w:val="18"/>
        </w:rPr>
        <w:t>;</w:t>
      </w:r>
      <w:r w:rsidR="00537B88">
        <w:rPr>
          <w:rFonts w:ascii="Arial" w:hAnsi="Arial" w:cs="Arial"/>
          <w:sz w:val="18"/>
          <w:szCs w:val="18"/>
        </w:rPr>
        <w:t xml:space="preserve"> </w:t>
      </w:r>
      <w:r w:rsidR="003517D4">
        <w:rPr>
          <w:rFonts w:ascii="Arial" w:hAnsi="Arial" w:cs="Arial"/>
          <w:sz w:val="18"/>
          <w:szCs w:val="18"/>
        </w:rPr>
        <w:t>its YANG</w:t>
      </w:r>
      <w:r>
        <w:rPr>
          <w:rFonts w:ascii="Arial" w:hAnsi="Arial" w:cs="Arial"/>
          <w:sz w:val="18"/>
          <w:szCs w:val="18"/>
        </w:rPr>
        <w:t xml:space="preserve"> </w:t>
      </w:r>
      <w:r w:rsidR="003517D4">
        <w:rPr>
          <w:rFonts w:ascii="Arial" w:hAnsi="Arial" w:cs="Arial"/>
          <w:sz w:val="18"/>
          <w:szCs w:val="18"/>
        </w:rPr>
        <w:t xml:space="preserve">model includes </w:t>
      </w:r>
      <w:r>
        <w:rPr>
          <w:rFonts w:ascii="Arial" w:hAnsi="Arial" w:cs="Arial"/>
          <w:sz w:val="18"/>
          <w:szCs w:val="18"/>
        </w:rPr>
        <w:t xml:space="preserve">the following </w:t>
      </w:r>
      <w:r w:rsidR="00BB60C2">
        <w:rPr>
          <w:rFonts w:ascii="Arial" w:hAnsi="Arial" w:cs="Arial"/>
          <w:sz w:val="18"/>
          <w:szCs w:val="18"/>
        </w:rPr>
        <w:t xml:space="preserve">service </w:t>
      </w:r>
      <w:r>
        <w:rPr>
          <w:rFonts w:ascii="Arial" w:hAnsi="Arial" w:cs="Arial"/>
          <w:sz w:val="18"/>
          <w:szCs w:val="18"/>
        </w:rPr>
        <w:t>variables:</w:t>
      </w:r>
    </w:p>
    <w:p w14:paraId="31154482" w14:textId="3D41F8F5" w:rsidR="00E22B7F" w:rsidRDefault="008B2B96" w:rsidP="00FB0AAE">
      <w:pPr>
        <w:pStyle w:val="ListParagraph"/>
        <w:numPr>
          <w:ilvl w:val="0"/>
          <w:numId w:val="40"/>
        </w:numPr>
        <w:rPr>
          <w:rFonts w:ascii="Arial" w:hAnsi="Arial" w:cs="Arial"/>
          <w:sz w:val="18"/>
          <w:szCs w:val="18"/>
        </w:rPr>
      </w:pPr>
      <w:r>
        <w:rPr>
          <w:rFonts w:ascii="Arial" w:hAnsi="Arial" w:cs="Arial"/>
          <w:sz w:val="18"/>
          <w:szCs w:val="18"/>
        </w:rPr>
        <w:t>Unique service id</w:t>
      </w:r>
    </w:p>
    <w:p w14:paraId="5D27D446" w14:textId="398F5C71" w:rsidR="00BB60C2" w:rsidRDefault="00BB60C2" w:rsidP="00FB0AAE">
      <w:pPr>
        <w:pStyle w:val="ListParagraph"/>
        <w:numPr>
          <w:ilvl w:val="0"/>
          <w:numId w:val="40"/>
        </w:numPr>
        <w:rPr>
          <w:rFonts w:ascii="Arial" w:hAnsi="Arial" w:cs="Arial"/>
          <w:sz w:val="18"/>
          <w:szCs w:val="18"/>
        </w:rPr>
      </w:pPr>
      <w:r>
        <w:rPr>
          <w:rFonts w:ascii="Arial" w:hAnsi="Arial" w:cs="Arial"/>
          <w:sz w:val="18"/>
          <w:szCs w:val="18"/>
        </w:rPr>
        <w:t>Device name</w:t>
      </w:r>
    </w:p>
    <w:p w14:paraId="55730B8F" w14:textId="0EC9CDE1" w:rsidR="00BB60C2" w:rsidRDefault="00BB60C2" w:rsidP="00FB0AAE">
      <w:pPr>
        <w:pStyle w:val="ListParagraph"/>
        <w:numPr>
          <w:ilvl w:val="0"/>
          <w:numId w:val="40"/>
        </w:numPr>
        <w:rPr>
          <w:rFonts w:ascii="Arial" w:hAnsi="Arial" w:cs="Arial"/>
          <w:sz w:val="18"/>
          <w:szCs w:val="18"/>
        </w:rPr>
      </w:pPr>
      <w:r>
        <w:rPr>
          <w:rFonts w:ascii="Arial" w:hAnsi="Arial" w:cs="Arial"/>
          <w:sz w:val="18"/>
          <w:szCs w:val="18"/>
        </w:rPr>
        <w:t>Loopback0 IP address</w:t>
      </w:r>
    </w:p>
    <w:p w14:paraId="4BDA3FAE" w14:textId="4B4BE727" w:rsidR="00BB60C2" w:rsidRDefault="00F01947" w:rsidP="00FB0AAE">
      <w:pPr>
        <w:pStyle w:val="ListParagraph"/>
        <w:numPr>
          <w:ilvl w:val="0"/>
          <w:numId w:val="40"/>
        </w:numPr>
        <w:rPr>
          <w:rFonts w:ascii="Arial" w:hAnsi="Arial" w:cs="Arial"/>
          <w:sz w:val="18"/>
          <w:szCs w:val="18"/>
        </w:rPr>
      </w:pPr>
      <w:r>
        <w:rPr>
          <w:rFonts w:ascii="Arial" w:hAnsi="Arial" w:cs="Arial"/>
          <w:sz w:val="18"/>
          <w:szCs w:val="18"/>
        </w:rPr>
        <w:t xml:space="preserve">Local </w:t>
      </w:r>
      <w:r w:rsidR="00BB60C2">
        <w:rPr>
          <w:rFonts w:ascii="Arial" w:hAnsi="Arial" w:cs="Arial"/>
          <w:sz w:val="18"/>
          <w:szCs w:val="18"/>
        </w:rPr>
        <w:t>As-number</w:t>
      </w:r>
      <w:bookmarkStart w:id="21" w:name="_GoBack"/>
      <w:bookmarkEnd w:id="21"/>
    </w:p>
    <w:p w14:paraId="01BA5DFA" w14:textId="20ECDB07" w:rsidR="00BB60C2" w:rsidRDefault="002849DF" w:rsidP="00FB0AAE">
      <w:pPr>
        <w:rPr>
          <w:rFonts w:ascii="Arial" w:hAnsi="Arial" w:cs="Arial"/>
          <w:sz w:val="18"/>
          <w:szCs w:val="18"/>
        </w:rPr>
      </w:pPr>
      <w:r>
        <w:rPr>
          <w:rFonts w:ascii="Arial" w:hAnsi="Arial" w:cs="Arial"/>
          <w:sz w:val="18"/>
          <w:szCs w:val="18"/>
        </w:rPr>
        <w:t xml:space="preserve">The corresponding </w:t>
      </w:r>
      <w:r>
        <w:rPr>
          <w:rFonts w:ascii="Arial" w:hAnsi="Arial" w:cs="Arial"/>
          <w:sz w:val="18"/>
          <w:szCs w:val="18"/>
        </w:rPr>
        <w:t>XML template includes IOS and IOS-XR expressions of this service</w:t>
      </w:r>
      <w:r w:rsidR="00C55522">
        <w:rPr>
          <w:rFonts w:ascii="Arial" w:hAnsi="Arial" w:cs="Arial"/>
          <w:sz w:val="18"/>
          <w:szCs w:val="18"/>
        </w:rPr>
        <w:t xml:space="preserve"> towards those device types.</w:t>
      </w:r>
    </w:p>
    <w:p w14:paraId="168F405A" w14:textId="77777777" w:rsidR="00C55522" w:rsidRDefault="00C55522" w:rsidP="00FB0AAE">
      <w:pPr>
        <w:rPr>
          <w:rFonts w:ascii="Arial" w:hAnsi="Arial" w:cs="Arial"/>
          <w:sz w:val="18"/>
          <w:szCs w:val="18"/>
        </w:rPr>
      </w:pPr>
    </w:p>
    <w:p w14:paraId="5853C2EB" w14:textId="6A487AD2" w:rsidR="00BB60C2" w:rsidRDefault="00BB60C2" w:rsidP="00FB0AAE">
      <w:pPr>
        <w:rPr>
          <w:rFonts w:ascii="Arial" w:hAnsi="Arial" w:cs="Arial"/>
          <w:sz w:val="18"/>
          <w:szCs w:val="18"/>
        </w:rPr>
      </w:pPr>
      <w:r>
        <w:rPr>
          <w:rFonts w:ascii="Arial" w:hAnsi="Arial" w:cs="Arial"/>
          <w:sz w:val="18"/>
          <w:szCs w:val="18"/>
        </w:rPr>
        <w:t>If running the ebgp service manually on NSO, the service command is run twice (once for each device “side” of the eBGP session). The service will:</w:t>
      </w:r>
    </w:p>
    <w:p w14:paraId="4C4832E1" w14:textId="58ED9002" w:rsidR="00BB60C2" w:rsidRPr="00FB0AAE" w:rsidRDefault="00BB60C2" w:rsidP="00FB0AAE">
      <w:pPr>
        <w:pStyle w:val="ListParagraph"/>
        <w:numPr>
          <w:ilvl w:val="0"/>
          <w:numId w:val="42"/>
        </w:numPr>
        <w:rPr>
          <w:rFonts w:ascii="Arial" w:hAnsi="Arial" w:cs="Arial"/>
          <w:sz w:val="18"/>
          <w:szCs w:val="18"/>
        </w:rPr>
      </w:pPr>
      <w:r w:rsidRPr="00FB0AAE">
        <w:rPr>
          <w:rFonts w:ascii="Arial" w:hAnsi="Arial" w:cs="Arial"/>
          <w:sz w:val="18"/>
          <w:szCs w:val="18"/>
        </w:rPr>
        <w:t>Cretate the loopback0 interface and assign it the /32 IP address</w:t>
      </w:r>
      <w:r>
        <w:rPr>
          <w:rFonts w:ascii="Arial" w:hAnsi="Arial" w:cs="Arial"/>
          <w:sz w:val="18"/>
          <w:szCs w:val="18"/>
        </w:rPr>
        <w:t xml:space="preserve"> on each device</w:t>
      </w:r>
    </w:p>
    <w:p w14:paraId="1040F580" w14:textId="6B8875A3" w:rsidR="00BB60C2" w:rsidRDefault="00BB60C2" w:rsidP="00FB0AAE">
      <w:pPr>
        <w:pStyle w:val="ListParagraph"/>
        <w:numPr>
          <w:ilvl w:val="0"/>
          <w:numId w:val="41"/>
        </w:numPr>
        <w:rPr>
          <w:rFonts w:ascii="Arial" w:hAnsi="Arial" w:cs="Arial"/>
          <w:sz w:val="18"/>
          <w:szCs w:val="18"/>
        </w:rPr>
      </w:pPr>
      <w:r>
        <w:rPr>
          <w:rFonts w:ascii="Arial" w:hAnsi="Arial" w:cs="Arial"/>
          <w:sz w:val="18"/>
          <w:szCs w:val="18"/>
        </w:rPr>
        <w:t xml:space="preserve">Configure BGP with a local as-number and with the </w:t>
      </w:r>
      <w:r w:rsidR="00946703">
        <w:rPr>
          <w:rFonts w:ascii="Arial" w:hAnsi="Arial" w:cs="Arial"/>
          <w:sz w:val="18"/>
          <w:szCs w:val="18"/>
        </w:rPr>
        <w:t>corresponding</w:t>
      </w:r>
      <w:r>
        <w:rPr>
          <w:rFonts w:ascii="Arial" w:hAnsi="Arial" w:cs="Arial"/>
          <w:sz w:val="18"/>
          <w:szCs w:val="18"/>
        </w:rPr>
        <w:t xml:space="preserve"> “bgp neighbor” commands</w:t>
      </w:r>
      <w:r w:rsidR="00F01947">
        <w:rPr>
          <w:rFonts w:ascii="Arial" w:hAnsi="Arial" w:cs="Arial"/>
          <w:sz w:val="18"/>
          <w:szCs w:val="18"/>
        </w:rPr>
        <w:t xml:space="preserve"> to the peer device</w:t>
      </w:r>
    </w:p>
    <w:p w14:paraId="138CDD69" w14:textId="27A336DC" w:rsidR="00BB60C2" w:rsidRDefault="00BB60C2" w:rsidP="00FB0AAE">
      <w:pPr>
        <w:pStyle w:val="ListParagraph"/>
        <w:numPr>
          <w:ilvl w:val="0"/>
          <w:numId w:val="41"/>
        </w:numPr>
        <w:rPr>
          <w:rFonts w:ascii="Arial" w:hAnsi="Arial" w:cs="Arial"/>
          <w:sz w:val="18"/>
          <w:szCs w:val="18"/>
        </w:rPr>
      </w:pPr>
      <w:r>
        <w:rPr>
          <w:rFonts w:ascii="Arial" w:hAnsi="Arial" w:cs="Arial"/>
          <w:sz w:val="18"/>
          <w:szCs w:val="18"/>
        </w:rPr>
        <w:t>Set up the</w:t>
      </w:r>
      <w:r w:rsidR="00946703">
        <w:rPr>
          <w:rFonts w:ascii="Arial" w:hAnsi="Arial" w:cs="Arial"/>
          <w:sz w:val="18"/>
          <w:szCs w:val="18"/>
        </w:rPr>
        <w:t xml:space="preserve"> </w:t>
      </w:r>
      <w:r>
        <w:rPr>
          <w:rFonts w:ascii="Arial" w:hAnsi="Arial" w:cs="Arial"/>
          <w:sz w:val="18"/>
          <w:szCs w:val="18"/>
        </w:rPr>
        <w:t>BGP session</w:t>
      </w:r>
      <w:r w:rsidR="00F01947">
        <w:rPr>
          <w:rFonts w:ascii="Arial" w:hAnsi="Arial" w:cs="Arial"/>
          <w:sz w:val="18"/>
          <w:szCs w:val="18"/>
        </w:rPr>
        <w:t xml:space="preserve"> using</w:t>
      </w:r>
      <w:r>
        <w:rPr>
          <w:rFonts w:ascii="Arial" w:hAnsi="Arial" w:cs="Arial"/>
          <w:sz w:val="18"/>
          <w:szCs w:val="18"/>
        </w:rPr>
        <w:t xml:space="preserve"> “update-source Loopback0” and “ebgp-multihop”</w:t>
      </w:r>
    </w:p>
    <w:p w14:paraId="5D95BD4E" w14:textId="77777777" w:rsidR="009114E8" w:rsidRDefault="009114E8" w:rsidP="002F21A3">
      <w:pPr>
        <w:rPr>
          <w:rFonts w:ascii="Arial" w:hAnsi="Arial" w:cs="Arial"/>
          <w:sz w:val="18"/>
          <w:szCs w:val="18"/>
        </w:rPr>
      </w:pPr>
    </w:p>
    <w:p w14:paraId="7DDA8A66" w14:textId="430C9C66" w:rsidR="008B2D66" w:rsidRPr="005A285B" w:rsidRDefault="008B2D66" w:rsidP="008B2D66">
      <w:pPr>
        <w:pStyle w:val="ListParagraph"/>
        <w:numPr>
          <w:ilvl w:val="0"/>
          <w:numId w:val="38"/>
        </w:numPr>
        <w:rPr>
          <w:rFonts w:ascii="Arial" w:hAnsi="Arial" w:cs="Arial"/>
          <w:sz w:val="18"/>
          <w:szCs w:val="18"/>
        </w:rPr>
      </w:pPr>
      <w:r w:rsidRPr="005A285B">
        <w:rPr>
          <w:rFonts w:ascii="Arial" w:hAnsi="Arial" w:cs="Arial"/>
          <w:sz w:val="18"/>
          <w:szCs w:val="18"/>
        </w:rPr>
        <w:t xml:space="preserve">Perform a </w:t>
      </w:r>
      <w:r w:rsidR="00BB60C2" w:rsidRPr="005A285B">
        <w:rPr>
          <w:rFonts w:ascii="Arial" w:hAnsi="Arial" w:cs="Arial"/>
          <w:sz w:val="18"/>
          <w:szCs w:val="18"/>
        </w:rPr>
        <w:t>syn</w:t>
      </w:r>
      <w:r w:rsidR="00BB60C2" w:rsidRPr="00E9429B">
        <w:rPr>
          <w:rFonts w:ascii="Arial" w:hAnsi="Arial" w:cs="Arial"/>
          <w:sz w:val="18"/>
          <w:szCs w:val="18"/>
        </w:rPr>
        <w:t xml:space="preserve">c-from </w:t>
      </w:r>
      <w:r w:rsidRPr="00E9429B">
        <w:rPr>
          <w:rFonts w:ascii="Arial" w:hAnsi="Arial" w:cs="Arial"/>
          <w:sz w:val="18"/>
          <w:szCs w:val="18"/>
        </w:rPr>
        <w:t>from</w:t>
      </w:r>
      <w:r w:rsidR="00BB60C2" w:rsidRPr="00E9429B">
        <w:rPr>
          <w:rFonts w:ascii="Arial" w:hAnsi="Arial" w:cs="Arial"/>
          <w:sz w:val="18"/>
          <w:szCs w:val="18"/>
        </w:rPr>
        <w:t xml:space="preserve"> </w:t>
      </w:r>
      <w:r w:rsidRPr="00E9429B">
        <w:rPr>
          <w:rFonts w:ascii="Arial" w:hAnsi="Arial" w:cs="Arial"/>
          <w:sz w:val="18"/>
          <w:szCs w:val="18"/>
        </w:rPr>
        <w:t>NSO</w:t>
      </w:r>
      <w:r w:rsidR="00153D16" w:rsidRPr="002B3DBE">
        <w:rPr>
          <w:rFonts w:ascii="Arial" w:hAnsi="Arial" w:cs="Arial"/>
          <w:sz w:val="18"/>
          <w:szCs w:val="18"/>
        </w:rPr>
        <w:t>;</w:t>
      </w:r>
      <w:r w:rsidRPr="002B3DBE">
        <w:rPr>
          <w:rFonts w:ascii="Arial" w:hAnsi="Arial" w:cs="Arial"/>
          <w:sz w:val="18"/>
          <w:szCs w:val="18"/>
        </w:rPr>
        <w:t xml:space="preserve"> </w:t>
      </w:r>
      <w:r w:rsidR="00B42A9C" w:rsidRPr="004F310A">
        <w:rPr>
          <w:rFonts w:ascii="Arial" w:hAnsi="Arial" w:cs="Arial"/>
          <w:sz w:val="18"/>
          <w:szCs w:val="18"/>
        </w:rPr>
        <w:t xml:space="preserve">you </w:t>
      </w:r>
      <w:r w:rsidRPr="004F310A">
        <w:rPr>
          <w:rFonts w:ascii="Arial" w:hAnsi="Arial" w:cs="Arial"/>
          <w:sz w:val="18"/>
          <w:szCs w:val="18"/>
        </w:rPr>
        <w:t xml:space="preserve">have </w:t>
      </w:r>
      <w:r w:rsidR="00153D16" w:rsidRPr="00CC0C68">
        <w:rPr>
          <w:rFonts w:ascii="Arial" w:hAnsi="Arial" w:cs="Arial"/>
          <w:sz w:val="18"/>
          <w:szCs w:val="18"/>
        </w:rPr>
        <w:t>previo</w:t>
      </w:r>
      <w:r w:rsidR="00153D16" w:rsidRPr="00637F05">
        <w:rPr>
          <w:rFonts w:ascii="Arial" w:hAnsi="Arial" w:cs="Arial"/>
          <w:sz w:val="18"/>
          <w:szCs w:val="18"/>
        </w:rPr>
        <w:t xml:space="preserve">usly </w:t>
      </w:r>
      <w:r w:rsidRPr="0083356D">
        <w:rPr>
          <w:rFonts w:ascii="Arial" w:hAnsi="Arial" w:cs="Arial"/>
          <w:sz w:val="18"/>
          <w:szCs w:val="18"/>
        </w:rPr>
        <w:t xml:space="preserve">been making out-of-band changes </w:t>
      </w:r>
      <w:r w:rsidR="00BB60C2" w:rsidRPr="003C40E6">
        <w:rPr>
          <w:rFonts w:ascii="Arial" w:hAnsi="Arial" w:cs="Arial"/>
          <w:sz w:val="18"/>
          <w:szCs w:val="18"/>
        </w:rPr>
        <w:t xml:space="preserve">and </w:t>
      </w:r>
      <w:r w:rsidR="00153D16" w:rsidRPr="005A285B">
        <w:rPr>
          <w:rFonts w:ascii="Arial" w:hAnsi="Arial" w:cs="Arial"/>
          <w:sz w:val="18"/>
          <w:szCs w:val="18"/>
        </w:rPr>
        <w:t>thus</w:t>
      </w:r>
      <w:r w:rsidR="00B42A9C" w:rsidRPr="005A285B">
        <w:rPr>
          <w:rFonts w:ascii="Arial" w:hAnsi="Arial" w:cs="Arial"/>
          <w:sz w:val="18"/>
          <w:szCs w:val="18"/>
        </w:rPr>
        <w:t xml:space="preserve"> </w:t>
      </w:r>
      <w:r w:rsidR="00BB60C2" w:rsidRPr="005A285B">
        <w:rPr>
          <w:rFonts w:ascii="Arial" w:hAnsi="Arial" w:cs="Arial"/>
          <w:sz w:val="18"/>
          <w:szCs w:val="18"/>
        </w:rPr>
        <w:t>need to get the system back in a known state.</w:t>
      </w:r>
    </w:p>
    <w:p w14:paraId="43FC56F4" w14:textId="77777777" w:rsidR="008B2D66" w:rsidRPr="00987190" w:rsidRDefault="008B2D66" w:rsidP="008B2D66">
      <w:pPr>
        <w:rPr>
          <w:rFonts w:ascii="Arial" w:hAnsi="Arial" w:cs="Arial"/>
          <w:sz w:val="18"/>
          <w:szCs w:val="18"/>
        </w:rPr>
      </w:pPr>
    </w:p>
    <w:p w14:paraId="42A097B2" w14:textId="08621976" w:rsidR="008B2D66" w:rsidRPr="00103FA6" w:rsidRDefault="008B2D66" w:rsidP="008B2D66">
      <w:pPr>
        <w:pStyle w:val="dC-CommandLine"/>
        <w:rPr>
          <w:color w:val="000000" w:themeColor="text1"/>
          <w:lang w:eastAsia="ja-JP"/>
        </w:rPr>
      </w:pPr>
      <w:r w:rsidRPr="00103FA6">
        <w:rPr>
          <w:color w:val="000000" w:themeColor="text1"/>
          <w:lang w:eastAsia="ja-JP"/>
        </w:rPr>
        <w:t xml:space="preserve">admin@ncs# </w:t>
      </w:r>
      <w:r w:rsidR="001B1B82" w:rsidRPr="00B00A76">
        <w:rPr>
          <w:b/>
          <w:color w:val="000000" w:themeColor="text1"/>
          <w:lang w:eastAsia="ja-JP"/>
        </w:rPr>
        <w:t>devices sync-from</w:t>
      </w:r>
      <w:r w:rsidR="001B1B82" w:rsidRPr="001B1B82" w:rsidDel="001B1B82">
        <w:rPr>
          <w:color w:val="000000" w:themeColor="text1"/>
          <w:lang w:eastAsia="ja-JP"/>
        </w:rPr>
        <w:t xml:space="preserve"> </w:t>
      </w:r>
    </w:p>
    <w:p w14:paraId="6B4BBC15" w14:textId="77777777" w:rsidR="00E80559" w:rsidRPr="00E80559" w:rsidRDefault="00E80559" w:rsidP="00E80559">
      <w:pPr>
        <w:pStyle w:val="dC-CommandLine"/>
        <w:rPr>
          <w:color w:val="000000" w:themeColor="text1"/>
          <w:lang w:eastAsia="ja-JP"/>
        </w:rPr>
      </w:pPr>
      <w:r w:rsidRPr="00E80559">
        <w:rPr>
          <w:color w:val="000000" w:themeColor="text1"/>
          <w:lang w:eastAsia="ja-JP"/>
        </w:rPr>
        <w:t>sync-result {</w:t>
      </w:r>
    </w:p>
    <w:p w14:paraId="537B52E3" w14:textId="77777777" w:rsidR="00E80559" w:rsidRPr="00E80559" w:rsidRDefault="00E80559" w:rsidP="00E80559">
      <w:pPr>
        <w:pStyle w:val="dC-CommandLine"/>
        <w:rPr>
          <w:color w:val="000000" w:themeColor="text1"/>
          <w:lang w:eastAsia="ja-JP"/>
        </w:rPr>
      </w:pPr>
      <w:r w:rsidRPr="00E80559">
        <w:rPr>
          <w:color w:val="000000" w:themeColor="text1"/>
          <w:lang w:eastAsia="ja-JP"/>
        </w:rPr>
        <w:t xml:space="preserve">    device csr1</w:t>
      </w:r>
    </w:p>
    <w:p w14:paraId="3D279F9D" w14:textId="77777777" w:rsidR="00E80559" w:rsidRPr="00E80559" w:rsidRDefault="00E80559" w:rsidP="00E80559">
      <w:pPr>
        <w:pStyle w:val="dC-CommandLine"/>
        <w:rPr>
          <w:color w:val="000000" w:themeColor="text1"/>
          <w:lang w:eastAsia="ja-JP"/>
        </w:rPr>
      </w:pPr>
      <w:r w:rsidRPr="00E80559">
        <w:rPr>
          <w:color w:val="000000" w:themeColor="text1"/>
          <w:lang w:eastAsia="ja-JP"/>
        </w:rPr>
        <w:t xml:space="preserve">    result true</w:t>
      </w:r>
    </w:p>
    <w:p w14:paraId="34231903" w14:textId="77777777" w:rsidR="00E80559" w:rsidRPr="00E80559" w:rsidRDefault="00E80559" w:rsidP="00E80559">
      <w:pPr>
        <w:pStyle w:val="dC-CommandLine"/>
        <w:rPr>
          <w:color w:val="000000" w:themeColor="text1"/>
          <w:lang w:eastAsia="ja-JP"/>
        </w:rPr>
      </w:pPr>
      <w:r w:rsidRPr="00E80559">
        <w:rPr>
          <w:color w:val="000000" w:themeColor="text1"/>
          <w:lang w:eastAsia="ja-JP"/>
        </w:rPr>
        <w:t>}</w:t>
      </w:r>
    </w:p>
    <w:p w14:paraId="41834CCD" w14:textId="77777777" w:rsidR="00E80559" w:rsidRPr="00E80559" w:rsidRDefault="00E80559" w:rsidP="00E80559">
      <w:pPr>
        <w:pStyle w:val="dC-CommandLine"/>
        <w:rPr>
          <w:color w:val="000000" w:themeColor="text1"/>
          <w:lang w:eastAsia="ja-JP"/>
        </w:rPr>
      </w:pPr>
      <w:r w:rsidRPr="00E80559">
        <w:rPr>
          <w:color w:val="000000" w:themeColor="text1"/>
          <w:lang w:eastAsia="ja-JP"/>
        </w:rPr>
        <w:t>sync-result {</w:t>
      </w:r>
    </w:p>
    <w:p w14:paraId="65261D9A" w14:textId="77777777" w:rsidR="00E80559" w:rsidRPr="00E80559" w:rsidRDefault="00E80559" w:rsidP="00E80559">
      <w:pPr>
        <w:pStyle w:val="dC-CommandLine"/>
        <w:rPr>
          <w:color w:val="000000" w:themeColor="text1"/>
          <w:lang w:eastAsia="ja-JP"/>
        </w:rPr>
      </w:pPr>
      <w:r w:rsidRPr="00E80559">
        <w:rPr>
          <w:color w:val="000000" w:themeColor="text1"/>
          <w:lang w:eastAsia="ja-JP"/>
        </w:rPr>
        <w:t xml:space="preserve">    device vXR1</w:t>
      </w:r>
    </w:p>
    <w:p w14:paraId="024A8194" w14:textId="77777777" w:rsidR="00E80559" w:rsidRPr="00E80559" w:rsidRDefault="00E80559" w:rsidP="00E80559">
      <w:pPr>
        <w:pStyle w:val="dC-CommandLine"/>
        <w:rPr>
          <w:color w:val="000000" w:themeColor="text1"/>
          <w:lang w:eastAsia="ja-JP"/>
        </w:rPr>
      </w:pPr>
      <w:r w:rsidRPr="00E80559">
        <w:rPr>
          <w:color w:val="000000" w:themeColor="text1"/>
          <w:lang w:eastAsia="ja-JP"/>
        </w:rPr>
        <w:t xml:space="preserve">    result true</w:t>
      </w:r>
    </w:p>
    <w:p w14:paraId="6480BDF0" w14:textId="35F691E7" w:rsidR="001B1B82" w:rsidRDefault="00E80559" w:rsidP="00E80559">
      <w:pPr>
        <w:pStyle w:val="dC-CommandLine"/>
        <w:rPr>
          <w:color w:val="000000" w:themeColor="text1"/>
          <w:lang w:eastAsia="ja-JP"/>
        </w:rPr>
      </w:pPr>
      <w:r w:rsidRPr="00E80559">
        <w:rPr>
          <w:color w:val="000000" w:themeColor="text1"/>
          <w:lang w:eastAsia="ja-JP"/>
        </w:rPr>
        <w:t>}</w:t>
      </w:r>
    </w:p>
    <w:p w14:paraId="1C9A64F4" w14:textId="77777777" w:rsidR="00542EA4" w:rsidRPr="00987190" w:rsidRDefault="00542EA4" w:rsidP="00542EA4">
      <w:pPr>
        <w:rPr>
          <w:rFonts w:ascii="Arial" w:hAnsi="Arial" w:cs="Arial"/>
          <w:sz w:val="18"/>
          <w:szCs w:val="18"/>
        </w:rPr>
      </w:pPr>
    </w:p>
    <w:p w14:paraId="03610E89" w14:textId="55D8BB69" w:rsidR="009114E8" w:rsidRPr="005A285B" w:rsidRDefault="005A285B" w:rsidP="008B2D66">
      <w:pPr>
        <w:pStyle w:val="ListParagraph"/>
        <w:numPr>
          <w:ilvl w:val="0"/>
          <w:numId w:val="38"/>
        </w:numPr>
        <w:rPr>
          <w:rFonts w:ascii="Arial" w:hAnsi="Arial" w:cs="Arial"/>
          <w:sz w:val="18"/>
          <w:szCs w:val="18"/>
        </w:rPr>
      </w:pPr>
      <w:r w:rsidRPr="00E9429B">
        <w:rPr>
          <w:rFonts w:ascii="Arial" w:hAnsi="Arial" w:cs="Arial"/>
          <w:sz w:val="18"/>
          <w:szCs w:val="18"/>
        </w:rPr>
        <w:t>Next, on</w:t>
      </w:r>
      <w:r w:rsidR="00C74065" w:rsidRPr="00E9429B">
        <w:rPr>
          <w:rFonts w:ascii="Arial" w:hAnsi="Arial" w:cs="Arial"/>
          <w:sz w:val="18"/>
          <w:szCs w:val="18"/>
        </w:rPr>
        <w:t xml:space="preserve"> the</w:t>
      </w:r>
      <w:r w:rsidR="00C74065" w:rsidRPr="002B3DBE">
        <w:rPr>
          <w:rFonts w:ascii="Arial" w:hAnsi="Arial" w:cs="Arial"/>
          <w:sz w:val="18"/>
          <w:szCs w:val="18"/>
        </w:rPr>
        <w:t xml:space="preserve"> Ansible host, </w:t>
      </w:r>
      <w:r w:rsidR="00BB60C2" w:rsidRPr="002B3DBE">
        <w:rPr>
          <w:rFonts w:ascii="Arial" w:hAnsi="Arial" w:cs="Arial"/>
          <w:sz w:val="18"/>
          <w:szCs w:val="18"/>
        </w:rPr>
        <w:t xml:space="preserve">examine the “target” variables in the </w:t>
      </w:r>
      <w:r w:rsidR="00BB60C2" w:rsidRPr="002F21A3">
        <w:rPr>
          <w:rFonts w:ascii="Arial" w:hAnsi="Arial" w:cs="Arial"/>
          <w:b/>
          <w:color w:val="0432FF"/>
          <w:sz w:val="18"/>
          <w:szCs w:val="18"/>
          <w:highlight w:val="lightGray"/>
        </w:rPr>
        <w:t>var</w:t>
      </w:r>
      <w:r w:rsidR="00851D80" w:rsidRPr="002F21A3">
        <w:rPr>
          <w:rFonts w:ascii="Arial" w:hAnsi="Arial" w:cs="Arial"/>
          <w:b/>
          <w:color w:val="0432FF"/>
          <w:sz w:val="18"/>
          <w:szCs w:val="18"/>
          <w:highlight w:val="lightGray"/>
        </w:rPr>
        <w:t>s</w:t>
      </w:r>
      <w:r w:rsidR="00BB60C2" w:rsidRPr="002F21A3">
        <w:rPr>
          <w:rFonts w:ascii="Arial" w:hAnsi="Arial" w:cs="Arial"/>
          <w:b/>
          <w:color w:val="0432FF"/>
          <w:sz w:val="18"/>
          <w:szCs w:val="18"/>
          <w:highlight w:val="lightGray"/>
        </w:rPr>
        <w:t>.yaml</w:t>
      </w:r>
      <w:r w:rsidR="00BB60C2" w:rsidRPr="00E9429B">
        <w:rPr>
          <w:rFonts w:ascii="Arial" w:hAnsi="Arial" w:cs="Arial"/>
          <w:sz w:val="18"/>
          <w:szCs w:val="18"/>
        </w:rPr>
        <w:t xml:space="preserve"> file and examine the </w:t>
      </w:r>
      <w:r w:rsidR="00BB60C2" w:rsidRPr="002F21A3">
        <w:rPr>
          <w:rFonts w:ascii="Arial" w:hAnsi="Arial" w:cs="Arial"/>
          <w:b/>
          <w:color w:val="0432FF"/>
          <w:sz w:val="18"/>
          <w:szCs w:val="18"/>
          <w:highlight w:val="lightGray"/>
        </w:rPr>
        <w:t>ebgp-nso.yaml</w:t>
      </w:r>
      <w:r w:rsidR="00BB60C2" w:rsidRPr="002F21A3">
        <w:rPr>
          <w:rFonts w:ascii="Arial" w:hAnsi="Arial" w:cs="Arial"/>
          <w:color w:val="0432FF"/>
          <w:sz w:val="18"/>
          <w:szCs w:val="18"/>
        </w:rPr>
        <w:t xml:space="preserve"> </w:t>
      </w:r>
      <w:r w:rsidR="00BB60C2" w:rsidRPr="00E9429B">
        <w:rPr>
          <w:rFonts w:ascii="Arial" w:hAnsi="Arial" w:cs="Arial"/>
          <w:sz w:val="18"/>
          <w:szCs w:val="18"/>
        </w:rPr>
        <w:t>playbook. R</w:t>
      </w:r>
      <w:r w:rsidR="00C74065" w:rsidRPr="002B3DBE">
        <w:rPr>
          <w:rFonts w:ascii="Arial" w:hAnsi="Arial" w:cs="Arial"/>
          <w:sz w:val="18"/>
          <w:szCs w:val="18"/>
        </w:rPr>
        <w:t xml:space="preserve">un the Ansible playbook </w:t>
      </w:r>
      <w:r w:rsidR="00C74065" w:rsidRPr="002F21A3">
        <w:rPr>
          <w:rFonts w:ascii="Arial" w:hAnsi="Arial" w:cs="Arial"/>
          <w:b/>
          <w:sz w:val="18"/>
          <w:szCs w:val="18"/>
          <w:highlight w:val="lightGray"/>
        </w:rPr>
        <w:t>ebgp-nso.yaml</w:t>
      </w:r>
      <w:r w:rsidR="00413EDE" w:rsidRPr="002B3DBE">
        <w:rPr>
          <w:rFonts w:ascii="Arial" w:hAnsi="Arial" w:cs="Arial"/>
          <w:b/>
          <w:sz w:val="18"/>
          <w:szCs w:val="18"/>
        </w:rPr>
        <w:t xml:space="preserve"> </w:t>
      </w:r>
      <w:r w:rsidR="00413EDE" w:rsidRPr="004F310A">
        <w:rPr>
          <w:rFonts w:ascii="Arial" w:hAnsi="Arial" w:cs="Arial"/>
          <w:sz w:val="18"/>
          <w:szCs w:val="18"/>
        </w:rPr>
        <w:t>while being sure to pass the “</w:t>
      </w:r>
      <w:r w:rsidR="00413EDE" w:rsidRPr="002F21A3">
        <w:rPr>
          <w:rFonts w:ascii="Arial" w:hAnsi="Arial" w:cs="Arial"/>
          <w:b/>
          <w:color w:val="0432FF"/>
          <w:sz w:val="18"/>
          <w:szCs w:val="18"/>
          <w:highlight w:val="lightGray"/>
        </w:rPr>
        <w:t>session_name</w:t>
      </w:r>
      <w:r w:rsidR="00413EDE" w:rsidRPr="004F310A">
        <w:rPr>
          <w:rFonts w:ascii="Arial" w:hAnsi="Arial" w:cs="Arial"/>
          <w:sz w:val="18"/>
          <w:szCs w:val="18"/>
        </w:rPr>
        <w:t xml:space="preserve">” variable </w:t>
      </w:r>
      <w:r w:rsidR="00850DB4" w:rsidRPr="004F310A">
        <w:rPr>
          <w:rFonts w:ascii="Arial" w:hAnsi="Arial" w:cs="Arial"/>
          <w:sz w:val="18"/>
          <w:szCs w:val="18"/>
        </w:rPr>
        <w:t xml:space="preserve">and inventory path (./hosts) </w:t>
      </w:r>
      <w:r w:rsidR="00413EDE" w:rsidRPr="003C40E6">
        <w:rPr>
          <w:rFonts w:ascii="Arial" w:hAnsi="Arial" w:cs="Arial"/>
          <w:sz w:val="18"/>
          <w:szCs w:val="18"/>
        </w:rPr>
        <w:t>at runtime</w:t>
      </w:r>
      <w:r w:rsidR="00C74065" w:rsidRPr="005A285B">
        <w:rPr>
          <w:rFonts w:ascii="Arial" w:hAnsi="Arial" w:cs="Arial"/>
          <w:b/>
          <w:sz w:val="18"/>
          <w:szCs w:val="18"/>
        </w:rPr>
        <w:t>.</w:t>
      </w:r>
    </w:p>
    <w:p w14:paraId="3D775BD0" w14:textId="77777777" w:rsidR="009114E8" w:rsidRPr="009114E8" w:rsidRDefault="009114E8" w:rsidP="009114E8">
      <w:pPr>
        <w:rPr>
          <w:rFonts w:ascii="Arial" w:hAnsi="Arial" w:cs="Arial"/>
          <w:sz w:val="18"/>
          <w:szCs w:val="18"/>
        </w:rPr>
      </w:pPr>
    </w:p>
    <w:p w14:paraId="5FBCE77C" w14:textId="7791FA75" w:rsidR="0018673C" w:rsidRDefault="0018673C" w:rsidP="00312494">
      <w:pPr>
        <w:pStyle w:val="dC-CommandLine"/>
        <w:rPr>
          <w:b/>
          <w:color w:val="000000" w:themeColor="text1"/>
          <w:lang w:eastAsia="ja-JP"/>
        </w:rPr>
      </w:pPr>
      <w:r w:rsidRPr="0018673C">
        <w:rPr>
          <w:color w:val="000000" w:themeColor="text1"/>
          <w:lang w:eastAsia="ja-JP"/>
        </w:rPr>
        <w:t xml:space="preserve">[root@ansible ~]# </w:t>
      </w:r>
      <w:r w:rsidRPr="00FB0AAE">
        <w:rPr>
          <w:b/>
          <w:color w:val="000000" w:themeColor="text1"/>
          <w:lang w:eastAsia="ja-JP"/>
        </w:rPr>
        <w:t xml:space="preserve">cd </w:t>
      </w:r>
      <w:r w:rsidR="00ED65A8">
        <w:rPr>
          <w:b/>
          <w:color w:val="000000" w:themeColor="text1"/>
          <w:lang w:eastAsia="ja-JP"/>
        </w:rPr>
        <w:t>/root/</w:t>
      </w:r>
      <w:r w:rsidRPr="00FB0AAE">
        <w:rPr>
          <w:b/>
          <w:color w:val="000000" w:themeColor="text1"/>
          <w:lang w:eastAsia="ja-JP"/>
        </w:rPr>
        <w:t>playbooks/NSO-Playbooks/</w:t>
      </w:r>
    </w:p>
    <w:p w14:paraId="70BF2B78"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[root@ansible NSO-Playbooks]# </w:t>
      </w:r>
      <w:r w:rsidRPr="0013741A">
        <w:rPr>
          <w:b/>
          <w:color w:val="000000" w:themeColor="text1"/>
          <w:lang w:eastAsia="ja-JP"/>
        </w:rPr>
        <w:t>cat ebgp-nso.yaml</w:t>
      </w:r>
      <w:r w:rsidRPr="00FB0AAE">
        <w:rPr>
          <w:color w:val="000000" w:themeColor="text1"/>
          <w:lang w:eastAsia="ja-JP"/>
        </w:rPr>
        <w:t xml:space="preserve"> </w:t>
      </w:r>
    </w:p>
    <w:p w14:paraId="70F38AAF" w14:textId="77777777" w:rsidR="0013741A" w:rsidRPr="00FB0AAE" w:rsidRDefault="0013741A" w:rsidP="0013741A">
      <w:pPr>
        <w:pStyle w:val="dC-CommandLine"/>
        <w:rPr>
          <w:color w:val="000000" w:themeColor="text1"/>
          <w:lang w:eastAsia="ja-JP"/>
        </w:rPr>
      </w:pPr>
      <w:r w:rsidRPr="00FB0AAE">
        <w:rPr>
          <w:color w:val="000000" w:themeColor="text1"/>
          <w:lang w:eastAsia="ja-JP"/>
        </w:rPr>
        <w:t>---</w:t>
      </w:r>
    </w:p>
    <w:p w14:paraId="4A1C5196" w14:textId="77777777" w:rsidR="0013741A" w:rsidRPr="00FB0AAE" w:rsidRDefault="0013741A" w:rsidP="0013741A">
      <w:pPr>
        <w:pStyle w:val="dC-CommandLine"/>
        <w:rPr>
          <w:color w:val="000000" w:themeColor="text1"/>
          <w:lang w:eastAsia="ja-JP"/>
        </w:rPr>
      </w:pPr>
    </w:p>
    <w:p w14:paraId="3B72C4A1"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name: eBGP session set-up NSO service </w:t>
      </w:r>
    </w:p>
    <w:p w14:paraId="3CEE25DC"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hosts: localhost</w:t>
      </w:r>
    </w:p>
    <w:p w14:paraId="172F4CCE"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connection: local</w:t>
      </w:r>
    </w:p>
    <w:p w14:paraId="0CA2332F"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gather_facts: no</w:t>
      </w:r>
    </w:p>
    <w:p w14:paraId="45925C54" w14:textId="77777777" w:rsidR="0013741A" w:rsidRPr="00FB0AAE" w:rsidRDefault="0013741A" w:rsidP="0013741A">
      <w:pPr>
        <w:pStyle w:val="dC-CommandLine"/>
        <w:rPr>
          <w:color w:val="000000" w:themeColor="text1"/>
          <w:lang w:eastAsia="ja-JP"/>
        </w:rPr>
      </w:pPr>
    </w:p>
    <w:p w14:paraId="1AECDC95" w14:textId="77777777" w:rsidR="0013741A" w:rsidRPr="00B45F0C" w:rsidRDefault="0013741A" w:rsidP="0013741A">
      <w:pPr>
        <w:pStyle w:val="dC-CommandLine"/>
        <w:rPr>
          <w:color w:val="000000" w:themeColor="text1"/>
          <w:lang w:val="sv-SE" w:eastAsia="ja-JP"/>
        </w:rPr>
      </w:pPr>
      <w:r w:rsidRPr="00FB0AAE">
        <w:rPr>
          <w:color w:val="000000" w:themeColor="text1"/>
          <w:lang w:eastAsia="ja-JP"/>
        </w:rPr>
        <w:t xml:space="preserve">  </w:t>
      </w:r>
      <w:r w:rsidRPr="00B45F0C">
        <w:rPr>
          <w:color w:val="000000" w:themeColor="text1"/>
          <w:lang w:val="sv-SE" w:eastAsia="ja-JP"/>
        </w:rPr>
        <w:t>vars_files:</w:t>
      </w:r>
    </w:p>
    <w:p w14:paraId="0BD70059" w14:textId="77777777" w:rsidR="0013741A" w:rsidRPr="00B45F0C" w:rsidRDefault="0013741A" w:rsidP="0013741A">
      <w:pPr>
        <w:pStyle w:val="dC-CommandLine"/>
        <w:rPr>
          <w:color w:val="000000" w:themeColor="text1"/>
          <w:lang w:val="sv-SE" w:eastAsia="ja-JP"/>
        </w:rPr>
      </w:pPr>
      <w:r w:rsidRPr="00B45F0C">
        <w:rPr>
          <w:color w:val="000000" w:themeColor="text1"/>
          <w:lang w:val="sv-SE" w:eastAsia="ja-JP"/>
        </w:rPr>
        <w:t xml:space="preserve">    - vars.yaml</w:t>
      </w:r>
    </w:p>
    <w:p w14:paraId="5234FCFF" w14:textId="77777777" w:rsidR="0013741A" w:rsidRPr="00B45F0C" w:rsidRDefault="0013741A" w:rsidP="0013741A">
      <w:pPr>
        <w:pStyle w:val="dC-CommandLine"/>
        <w:rPr>
          <w:color w:val="000000" w:themeColor="text1"/>
          <w:lang w:val="sv-SE" w:eastAsia="ja-JP"/>
        </w:rPr>
      </w:pPr>
    </w:p>
    <w:p w14:paraId="55DA91FC" w14:textId="77777777" w:rsidR="0013741A" w:rsidRPr="00B45F0C" w:rsidRDefault="0013741A" w:rsidP="0013741A">
      <w:pPr>
        <w:pStyle w:val="dC-CommandLine"/>
        <w:rPr>
          <w:color w:val="000000" w:themeColor="text1"/>
          <w:lang w:val="sv-SE" w:eastAsia="ja-JP"/>
        </w:rPr>
      </w:pPr>
    </w:p>
    <w:p w14:paraId="094F59B1" w14:textId="77777777" w:rsidR="0013741A" w:rsidRPr="00B45F0C" w:rsidRDefault="0013741A" w:rsidP="0013741A">
      <w:pPr>
        <w:pStyle w:val="dC-CommandLine"/>
        <w:rPr>
          <w:color w:val="000000" w:themeColor="text1"/>
          <w:lang w:val="sv-SE" w:eastAsia="ja-JP"/>
        </w:rPr>
      </w:pPr>
    </w:p>
    <w:p w14:paraId="44309A04" w14:textId="77777777" w:rsidR="0013741A" w:rsidRPr="00B45F0C" w:rsidRDefault="0013741A" w:rsidP="0013741A">
      <w:pPr>
        <w:pStyle w:val="dC-CommandLine"/>
        <w:rPr>
          <w:color w:val="000000" w:themeColor="text1"/>
          <w:lang w:val="sv-SE" w:eastAsia="ja-JP"/>
        </w:rPr>
      </w:pPr>
      <w:r w:rsidRPr="00B45F0C">
        <w:rPr>
          <w:color w:val="000000" w:themeColor="text1"/>
          <w:lang w:val="sv-SE" w:eastAsia="ja-JP"/>
        </w:rPr>
        <w:t xml:space="preserve">  tasks:</w:t>
      </w:r>
    </w:p>
    <w:p w14:paraId="17916692" w14:textId="77777777" w:rsidR="0013741A" w:rsidRPr="00B45F0C" w:rsidRDefault="0013741A" w:rsidP="0013741A">
      <w:pPr>
        <w:pStyle w:val="dC-CommandLine"/>
        <w:rPr>
          <w:color w:val="000000" w:themeColor="text1"/>
          <w:lang w:val="sv-SE" w:eastAsia="ja-JP"/>
        </w:rPr>
      </w:pPr>
    </w:p>
    <w:p w14:paraId="40189DB8" w14:textId="77777777" w:rsidR="0013741A" w:rsidRPr="00FB0AAE" w:rsidRDefault="0013741A" w:rsidP="0013741A">
      <w:pPr>
        <w:pStyle w:val="dC-CommandLine"/>
        <w:rPr>
          <w:color w:val="000000" w:themeColor="text1"/>
          <w:lang w:eastAsia="ja-JP"/>
        </w:rPr>
      </w:pPr>
      <w:r w:rsidRPr="00B45F0C">
        <w:rPr>
          <w:color w:val="000000" w:themeColor="text1"/>
          <w:lang w:val="sv-SE" w:eastAsia="ja-JP"/>
        </w:rPr>
        <w:t xml:space="preserve">  </w:t>
      </w:r>
      <w:r w:rsidRPr="00FB0AAE">
        <w:rPr>
          <w:color w:val="000000" w:themeColor="text1"/>
          <w:lang w:eastAsia="ja-JP"/>
        </w:rPr>
        <w:t>- name: Run NSO eBGP service</w:t>
      </w:r>
    </w:p>
    <w:p w14:paraId="0B677BE8"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nso_config:</w:t>
      </w:r>
    </w:p>
    <w:p w14:paraId="1C092184"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url: '{{ url }}'</w:t>
      </w:r>
    </w:p>
    <w:p w14:paraId="25577B34"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username: '{{ username }}'</w:t>
      </w:r>
    </w:p>
    <w:p w14:paraId="281E40D9"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password: '{{ password }}'</w:t>
      </w:r>
    </w:p>
    <w:p w14:paraId="2BAA9F32"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data:</w:t>
      </w:r>
    </w:p>
    <w:p w14:paraId="4BAA1D40" w14:textId="77777777" w:rsidR="0013741A" w:rsidRPr="00FB0AAE" w:rsidRDefault="0013741A" w:rsidP="0013741A">
      <w:pPr>
        <w:pStyle w:val="dC-CommandLine"/>
        <w:rPr>
          <w:color w:val="000000" w:themeColor="text1"/>
          <w:lang w:eastAsia="ja-JP"/>
        </w:rPr>
      </w:pPr>
      <w:r w:rsidRPr="00FB0AAE">
        <w:rPr>
          <w:color w:val="000000" w:themeColor="text1"/>
          <w:lang w:eastAsia="ja-JP"/>
        </w:rPr>
        <w:lastRenderedPageBreak/>
        <w:t xml:space="preserve">        ebgp:ebgp:</w:t>
      </w:r>
    </w:p>
    <w:p w14:paraId="58310327"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 name: '{{ session_name }}' </w:t>
      </w:r>
    </w:p>
    <w:p w14:paraId="6B52E660"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device:</w:t>
      </w:r>
    </w:p>
    <w:p w14:paraId="665CF0B3"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 name: '{{ target1.name }}'</w:t>
      </w:r>
    </w:p>
    <w:p w14:paraId="168AFEBD"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address: '{{ target1.address }}'</w:t>
      </w:r>
    </w:p>
    <w:p w14:paraId="6D5B47DD"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as-number: '{{ target1.local_as }}'</w:t>
      </w:r>
    </w:p>
    <w:p w14:paraId="61E0D3C2"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 name: '{{ target2.name }}'</w:t>
      </w:r>
    </w:p>
    <w:p w14:paraId="092897AA" w14:textId="77777777" w:rsidR="0013741A" w:rsidRPr="00FB0AAE" w:rsidRDefault="0013741A" w:rsidP="0013741A">
      <w:pPr>
        <w:pStyle w:val="dC-CommandLine"/>
        <w:rPr>
          <w:color w:val="000000" w:themeColor="text1"/>
          <w:lang w:eastAsia="ja-JP"/>
        </w:rPr>
      </w:pPr>
      <w:r w:rsidRPr="00FB0AAE">
        <w:rPr>
          <w:color w:val="000000" w:themeColor="text1"/>
          <w:lang w:eastAsia="ja-JP"/>
        </w:rPr>
        <w:t xml:space="preserve">            address: '{{ target2.address }}'</w:t>
      </w:r>
    </w:p>
    <w:p w14:paraId="4506EF12" w14:textId="754F1498" w:rsidR="0013741A" w:rsidRPr="00FB0AAE" w:rsidRDefault="0013741A" w:rsidP="0013741A">
      <w:pPr>
        <w:pStyle w:val="dC-CommandLine"/>
        <w:rPr>
          <w:color w:val="000000" w:themeColor="text1"/>
          <w:lang w:eastAsia="ja-JP"/>
        </w:rPr>
      </w:pPr>
      <w:r w:rsidRPr="00FB0AAE">
        <w:rPr>
          <w:color w:val="000000" w:themeColor="text1"/>
          <w:lang w:eastAsia="ja-JP"/>
        </w:rPr>
        <w:t xml:space="preserve">            as-number: '{{ target2.local_as }}'</w:t>
      </w:r>
    </w:p>
    <w:p w14:paraId="01A8D52E" w14:textId="77777777" w:rsidR="0013741A" w:rsidRPr="0013741A" w:rsidRDefault="0013741A" w:rsidP="00312494">
      <w:pPr>
        <w:pStyle w:val="dC-CommandLine"/>
        <w:rPr>
          <w:color w:val="000000" w:themeColor="text1"/>
          <w:lang w:eastAsia="ja-JP"/>
        </w:rPr>
      </w:pPr>
    </w:p>
    <w:p w14:paraId="4931BCD6" w14:textId="6AE4E0F5" w:rsidR="00312494" w:rsidRPr="00312494" w:rsidRDefault="00312494" w:rsidP="00312494">
      <w:pPr>
        <w:pStyle w:val="dC-CommandLine"/>
        <w:rPr>
          <w:color w:val="000000" w:themeColor="text1"/>
          <w:lang w:eastAsia="ja-JP"/>
        </w:rPr>
      </w:pPr>
      <w:r w:rsidRPr="00312494">
        <w:rPr>
          <w:color w:val="000000" w:themeColor="text1"/>
          <w:lang w:eastAsia="ja-JP"/>
        </w:rPr>
        <w:t xml:space="preserve">[root@ansible NSO-Playbooks]# </w:t>
      </w:r>
      <w:r w:rsidRPr="007E0398">
        <w:rPr>
          <w:b/>
          <w:color w:val="000000" w:themeColor="text1"/>
          <w:lang w:eastAsia="ja-JP"/>
        </w:rPr>
        <w:t>ansible-playbook ebgp-nso.yaml -i hosts -e "session_name=foo" -v</w:t>
      </w:r>
    </w:p>
    <w:p w14:paraId="17BB4D60" w14:textId="77777777" w:rsidR="00A02449" w:rsidRPr="00A02449" w:rsidRDefault="00A02449" w:rsidP="00A02449">
      <w:pPr>
        <w:pStyle w:val="dC-CommandLine"/>
        <w:rPr>
          <w:color w:val="000000" w:themeColor="text1"/>
          <w:lang w:eastAsia="ja-JP"/>
        </w:rPr>
      </w:pPr>
      <w:r w:rsidRPr="00A02449">
        <w:rPr>
          <w:color w:val="000000" w:themeColor="text1"/>
          <w:lang w:eastAsia="ja-JP"/>
        </w:rPr>
        <w:t>Using /root/playbooks/NSO-Playbooks/ansible.cfg as config file</w:t>
      </w:r>
    </w:p>
    <w:p w14:paraId="07940BAF" w14:textId="77777777" w:rsidR="00A02449" w:rsidRPr="00A02449" w:rsidRDefault="00A02449" w:rsidP="00A02449">
      <w:pPr>
        <w:pStyle w:val="dC-CommandLine"/>
        <w:rPr>
          <w:color w:val="000000" w:themeColor="text1"/>
          <w:lang w:eastAsia="ja-JP"/>
        </w:rPr>
      </w:pPr>
      <w:r w:rsidRPr="00A02449">
        <w:rPr>
          <w:color w:val="000000" w:themeColor="text1"/>
          <w:lang w:eastAsia="ja-JP"/>
        </w:rPr>
        <w:t xml:space="preserve"> [WARNING]: Unable to parse /root/playbooks/NSO-Playbooks/hosts as an inventory source</w:t>
      </w:r>
    </w:p>
    <w:p w14:paraId="5590E7B4" w14:textId="77777777" w:rsidR="00A02449" w:rsidRPr="00A02449" w:rsidRDefault="00A02449" w:rsidP="00A02449">
      <w:pPr>
        <w:pStyle w:val="dC-CommandLine"/>
        <w:rPr>
          <w:color w:val="000000" w:themeColor="text1"/>
          <w:lang w:eastAsia="ja-JP"/>
        </w:rPr>
      </w:pPr>
      <w:r w:rsidRPr="00A02449">
        <w:rPr>
          <w:color w:val="000000" w:themeColor="text1"/>
          <w:lang w:eastAsia="ja-JP"/>
        </w:rPr>
        <w:t xml:space="preserve"> [WARNING]: No inventory was parsed, only implicit localhost is available</w:t>
      </w:r>
    </w:p>
    <w:p w14:paraId="3315C7E6" w14:textId="77777777" w:rsidR="00A02449" w:rsidRPr="00A02449" w:rsidRDefault="00A02449" w:rsidP="00A02449">
      <w:pPr>
        <w:pStyle w:val="dC-CommandLine"/>
        <w:rPr>
          <w:color w:val="000000" w:themeColor="text1"/>
          <w:lang w:eastAsia="ja-JP"/>
        </w:rPr>
      </w:pPr>
      <w:r w:rsidRPr="00A02449">
        <w:rPr>
          <w:color w:val="000000" w:themeColor="text1"/>
          <w:lang w:eastAsia="ja-JP"/>
        </w:rPr>
        <w:t xml:space="preserve"> [WARNING]: provided hosts list is empty, only localhost is available. Note that the implicit localhost does not match 'all'</w:t>
      </w:r>
    </w:p>
    <w:p w14:paraId="65A27E6C" w14:textId="77777777" w:rsidR="00A02449" w:rsidRPr="00A02449" w:rsidRDefault="00A02449" w:rsidP="00A02449">
      <w:pPr>
        <w:pStyle w:val="dC-CommandLine"/>
        <w:rPr>
          <w:color w:val="000000" w:themeColor="text1"/>
          <w:lang w:eastAsia="ja-JP"/>
        </w:rPr>
      </w:pPr>
    </w:p>
    <w:p w14:paraId="25D8D418" w14:textId="77777777" w:rsidR="00A02449" w:rsidRPr="00A02449" w:rsidRDefault="00A02449" w:rsidP="00A02449">
      <w:pPr>
        <w:pStyle w:val="dC-CommandLine"/>
        <w:rPr>
          <w:color w:val="000000" w:themeColor="text1"/>
          <w:lang w:eastAsia="ja-JP"/>
        </w:rPr>
      </w:pPr>
      <w:r w:rsidRPr="00A02449">
        <w:rPr>
          <w:color w:val="000000" w:themeColor="text1"/>
          <w:lang w:eastAsia="ja-JP"/>
        </w:rPr>
        <w:t>PLAY [eBGP session set-up NSO service] **************************************************************************************************************************************************</w:t>
      </w:r>
    </w:p>
    <w:p w14:paraId="0A4D74EA" w14:textId="77777777" w:rsidR="00A02449" w:rsidRPr="00A02449" w:rsidRDefault="00A02449" w:rsidP="00A02449">
      <w:pPr>
        <w:pStyle w:val="dC-CommandLine"/>
        <w:rPr>
          <w:color w:val="000000" w:themeColor="text1"/>
          <w:lang w:eastAsia="ja-JP"/>
        </w:rPr>
      </w:pPr>
    </w:p>
    <w:p w14:paraId="588AE077" w14:textId="77777777" w:rsidR="00A02449" w:rsidRPr="00A02449" w:rsidRDefault="00A02449" w:rsidP="00A02449">
      <w:pPr>
        <w:pStyle w:val="dC-CommandLine"/>
        <w:rPr>
          <w:color w:val="000000" w:themeColor="text1"/>
          <w:lang w:eastAsia="ja-JP"/>
        </w:rPr>
      </w:pPr>
      <w:r w:rsidRPr="00A02449">
        <w:rPr>
          <w:color w:val="000000" w:themeColor="text1"/>
          <w:lang w:eastAsia="ja-JP"/>
        </w:rPr>
        <w:t>TASK [Run NSO eBGP service] *************************************************************************************************************************************************************</w:t>
      </w:r>
    </w:p>
    <w:p w14:paraId="62D21C8E" w14:textId="77777777" w:rsidR="00A02449" w:rsidRPr="00A02449" w:rsidRDefault="00A02449" w:rsidP="00A02449">
      <w:pPr>
        <w:pStyle w:val="dC-CommandLine"/>
        <w:rPr>
          <w:color w:val="000000" w:themeColor="text1"/>
          <w:lang w:eastAsia="ja-JP"/>
        </w:rPr>
      </w:pPr>
      <w:r w:rsidRPr="00A02449">
        <w:rPr>
          <w:color w:val="000000" w:themeColor="text1"/>
          <w:lang w:eastAsia="ja-JP"/>
        </w:rPr>
        <w:t>changed: [localhost] =&gt; {"changed": true, "changes": [{"from": null, "path": "/ebgp:ebgp{foo}/device{vXR1}/address", "to": "23.1.1.1", "type": "set"}, {"from": null, "path": "/ebgp:ebgp{foo}/device{vXR1}/as-number", "to": "200", "type": "set"}, {"path": "/ebgp:ebgp{foo}/device{vXR1}", "type": "create"}, {"from": null, "path": "/ebgp:ebgp{foo}/device{csr1}/address", "to": "22.2.2.2", "type": "set"}, {"from": null, "path": "/ebgp:ebgp{foo}/device{csr1}/as-number", "to": "100", "type": "set"}, {"path": "/ebgp:ebgp{foo}/device{csr1}", "type": "create"}, {"path": "/ebgp:ebgp{foo}", "type": "create"}], "diffs": []}</w:t>
      </w:r>
    </w:p>
    <w:p w14:paraId="319E5FEF" w14:textId="77777777" w:rsidR="00A02449" w:rsidRPr="00A02449" w:rsidRDefault="00A02449" w:rsidP="00A02449">
      <w:pPr>
        <w:pStyle w:val="dC-CommandLine"/>
        <w:rPr>
          <w:color w:val="000000" w:themeColor="text1"/>
          <w:lang w:eastAsia="ja-JP"/>
        </w:rPr>
      </w:pPr>
    </w:p>
    <w:p w14:paraId="23D32054" w14:textId="77777777" w:rsidR="00A02449" w:rsidRPr="00A02449" w:rsidRDefault="00A02449" w:rsidP="00A02449">
      <w:pPr>
        <w:pStyle w:val="dC-CommandLine"/>
        <w:rPr>
          <w:color w:val="000000" w:themeColor="text1"/>
          <w:lang w:eastAsia="ja-JP"/>
        </w:rPr>
      </w:pPr>
      <w:r w:rsidRPr="00A02449">
        <w:rPr>
          <w:color w:val="000000" w:themeColor="text1"/>
          <w:lang w:eastAsia="ja-JP"/>
        </w:rPr>
        <w:t>PLAY RECAP ******************************************************************************************************************************************************************************</w:t>
      </w:r>
    </w:p>
    <w:p w14:paraId="52575AC3" w14:textId="758BFB72" w:rsidR="00312494" w:rsidRPr="00312494" w:rsidRDefault="00A02449" w:rsidP="00A02449">
      <w:pPr>
        <w:pStyle w:val="dC-CommandLine"/>
        <w:rPr>
          <w:color w:val="000000" w:themeColor="text1"/>
          <w:lang w:eastAsia="ja-JP"/>
        </w:rPr>
      </w:pPr>
      <w:r w:rsidRPr="00A02449">
        <w:rPr>
          <w:color w:val="000000" w:themeColor="text1"/>
          <w:lang w:eastAsia="ja-JP"/>
        </w:rPr>
        <w:t>localhost                  : ok=1    changed=1    unreachable=0    failed=0</w:t>
      </w:r>
    </w:p>
    <w:p w14:paraId="74D42CFA" w14:textId="7C41CB6B" w:rsidR="00C74065" w:rsidRPr="00FB0AAE" w:rsidRDefault="00312494" w:rsidP="00312494">
      <w:pPr>
        <w:pStyle w:val="dC-CommandLine"/>
        <w:rPr>
          <w:color w:val="000000" w:themeColor="text1"/>
          <w:lang w:eastAsia="ja-JP"/>
        </w:rPr>
      </w:pPr>
      <w:r w:rsidRPr="00312494">
        <w:rPr>
          <w:color w:val="000000" w:themeColor="text1"/>
          <w:lang w:eastAsia="ja-JP"/>
        </w:rPr>
        <w:t>[root@ansible NSO-Playbooks]#</w:t>
      </w:r>
    </w:p>
    <w:p w14:paraId="3BA6D8A5" w14:textId="4E510933" w:rsidR="00F92A0C" w:rsidRDefault="00F92A0C" w:rsidP="00C74065">
      <w:pPr>
        <w:tabs>
          <w:tab w:val="left" w:pos="1394"/>
        </w:tabs>
      </w:pPr>
    </w:p>
    <w:p w14:paraId="28FC61EB" w14:textId="7CAD2181" w:rsidR="00D15F1C" w:rsidRPr="007D0676" w:rsidRDefault="00D15F1C" w:rsidP="008B2D66">
      <w:pPr>
        <w:pStyle w:val="ListParagraph"/>
        <w:numPr>
          <w:ilvl w:val="0"/>
          <w:numId w:val="38"/>
        </w:numPr>
        <w:tabs>
          <w:tab w:val="left" w:pos="1394"/>
        </w:tabs>
        <w:rPr>
          <w:rFonts w:ascii="Arial" w:hAnsi="Arial" w:cs="Arial"/>
          <w:sz w:val="18"/>
          <w:szCs w:val="18"/>
        </w:rPr>
      </w:pPr>
      <w:r w:rsidRPr="00E67180">
        <w:rPr>
          <w:rFonts w:ascii="Arial" w:hAnsi="Arial" w:cs="Arial"/>
          <w:sz w:val="18"/>
          <w:szCs w:val="18"/>
        </w:rPr>
        <w:t xml:space="preserve">SSH to the CSR and the </w:t>
      </w:r>
      <w:r w:rsidR="00A02449" w:rsidRPr="007D0676">
        <w:rPr>
          <w:rFonts w:ascii="Arial" w:hAnsi="Arial" w:cs="Arial"/>
          <w:sz w:val="18"/>
          <w:szCs w:val="18"/>
        </w:rPr>
        <w:t>vXR</w:t>
      </w:r>
      <w:r w:rsidRPr="007D0676">
        <w:rPr>
          <w:rFonts w:ascii="Arial" w:hAnsi="Arial" w:cs="Arial"/>
          <w:sz w:val="18"/>
          <w:szCs w:val="18"/>
        </w:rPr>
        <w:t xml:space="preserve"> and show the running configurations. You should see the BGP configs on both devices.</w:t>
      </w:r>
    </w:p>
    <w:p w14:paraId="18EB4C60" w14:textId="28D47CF7" w:rsidR="00A02449" w:rsidRDefault="00A02449" w:rsidP="00A02449">
      <w:pPr>
        <w:tabs>
          <w:tab w:val="left" w:pos="1394"/>
        </w:tabs>
        <w:rPr>
          <w:rFonts w:ascii="Arial" w:hAnsi="Arial" w:cs="Arial"/>
          <w:sz w:val="18"/>
          <w:szCs w:val="18"/>
        </w:rPr>
      </w:pPr>
    </w:p>
    <w:p w14:paraId="7ACAE200" w14:textId="53565BE7" w:rsidR="00A02449" w:rsidRPr="002F21A3" w:rsidRDefault="00A02449" w:rsidP="00A02449">
      <w:pPr>
        <w:tabs>
          <w:tab w:val="left" w:pos="1394"/>
        </w:tabs>
        <w:rPr>
          <w:rFonts w:ascii="Arial" w:hAnsi="Arial" w:cs="Arial"/>
          <w:b/>
          <w:sz w:val="18"/>
          <w:szCs w:val="18"/>
        </w:rPr>
      </w:pPr>
      <w:r w:rsidRPr="002F21A3">
        <w:rPr>
          <w:rFonts w:ascii="Arial" w:hAnsi="Arial" w:cs="Arial"/>
          <w:b/>
          <w:sz w:val="18"/>
          <w:szCs w:val="18"/>
        </w:rPr>
        <w:tab/>
      </w:r>
      <w:r w:rsidR="007D0676">
        <w:rPr>
          <w:rFonts w:ascii="Arial" w:hAnsi="Arial" w:cs="Arial"/>
          <w:b/>
          <w:sz w:val="18"/>
          <w:szCs w:val="18"/>
        </w:rPr>
        <w:t xml:space="preserve">3a) </w:t>
      </w:r>
      <w:r w:rsidRPr="002F21A3">
        <w:rPr>
          <w:rFonts w:ascii="Arial" w:hAnsi="Arial" w:cs="Arial"/>
          <w:b/>
          <w:sz w:val="18"/>
          <w:szCs w:val="18"/>
        </w:rPr>
        <w:t>SSH to CSR:</w:t>
      </w:r>
    </w:p>
    <w:p w14:paraId="2B9E4554" w14:textId="77777777" w:rsidR="0013741A" w:rsidRDefault="0013741A" w:rsidP="00FB0AAE">
      <w:pPr>
        <w:tabs>
          <w:tab w:val="left" w:pos="1394"/>
        </w:tabs>
        <w:rPr>
          <w:rFonts w:ascii="Arial" w:hAnsi="Arial" w:cs="Arial"/>
          <w:sz w:val="18"/>
          <w:szCs w:val="18"/>
        </w:rPr>
      </w:pPr>
    </w:p>
    <w:p w14:paraId="0C380733" w14:textId="24396532" w:rsidR="0013741A" w:rsidRPr="00FB0AAE" w:rsidRDefault="0013741A" w:rsidP="0013741A">
      <w:pPr>
        <w:pStyle w:val="dC-CommandLine"/>
        <w:rPr>
          <w:b/>
          <w:color w:val="000000" w:themeColor="text1"/>
          <w:lang w:eastAsia="ja-JP"/>
        </w:rPr>
      </w:pPr>
      <w:r w:rsidRPr="00FB0AAE">
        <w:rPr>
          <w:b/>
          <w:color w:val="000000" w:themeColor="text1"/>
          <w:lang w:eastAsia="ja-JP"/>
        </w:rPr>
        <w:t xml:space="preserve">ssh </w:t>
      </w:r>
      <w:hyperlink r:id="rId30" w:history="1">
        <w:r w:rsidRPr="00FB0AAE">
          <w:rPr>
            <w:rStyle w:val="Hyperlink"/>
            <w:b/>
            <w:lang w:eastAsia="ja-JP"/>
          </w:rPr>
          <w:t>cisco@198.18.134.12</w:t>
        </w:r>
      </w:hyperlink>
    </w:p>
    <w:p w14:paraId="05AF150D" w14:textId="17110199" w:rsidR="0013741A" w:rsidRDefault="0013741A" w:rsidP="0013741A">
      <w:pPr>
        <w:pStyle w:val="dC-CommandLine"/>
        <w:rPr>
          <w:b/>
          <w:color w:val="000000" w:themeColor="text1"/>
          <w:lang w:eastAsia="ja-JP"/>
        </w:rPr>
      </w:pPr>
      <w:r>
        <w:rPr>
          <w:color w:val="000000" w:themeColor="text1"/>
          <w:lang w:eastAsia="ja-JP"/>
        </w:rPr>
        <w:t xml:space="preserve">Password: </w:t>
      </w:r>
      <w:r w:rsidRPr="00FB0AAE">
        <w:rPr>
          <w:b/>
          <w:color w:val="000000" w:themeColor="text1"/>
          <w:lang w:eastAsia="ja-JP"/>
        </w:rPr>
        <w:t>cisco</w:t>
      </w:r>
    </w:p>
    <w:p w14:paraId="25EC65E6" w14:textId="7DE37380" w:rsidR="0013741A" w:rsidRPr="00FB0AAE" w:rsidRDefault="0013741A" w:rsidP="0013741A">
      <w:pPr>
        <w:pStyle w:val="dC-CommandLine"/>
        <w:rPr>
          <w:color w:val="000000" w:themeColor="text1"/>
          <w:lang w:eastAsia="ja-JP"/>
        </w:rPr>
      </w:pPr>
      <w:r w:rsidRPr="00FB0AAE">
        <w:rPr>
          <w:color w:val="000000" w:themeColor="text1"/>
          <w:lang w:eastAsia="ja-JP"/>
        </w:rPr>
        <w:t>csr&gt;</w:t>
      </w:r>
      <w:r w:rsidRPr="0013741A">
        <w:rPr>
          <w:b/>
          <w:color w:val="000000" w:themeColor="text1"/>
          <w:lang w:eastAsia="ja-JP"/>
        </w:rPr>
        <w:t>en</w:t>
      </w:r>
    </w:p>
    <w:p w14:paraId="790DE073" w14:textId="65144417" w:rsidR="0013741A" w:rsidRPr="0013741A" w:rsidRDefault="0013741A" w:rsidP="0013741A">
      <w:pPr>
        <w:pStyle w:val="dC-CommandLine"/>
        <w:rPr>
          <w:b/>
          <w:color w:val="000000" w:themeColor="text1"/>
          <w:lang w:eastAsia="ja-JP"/>
        </w:rPr>
      </w:pPr>
      <w:r w:rsidRPr="00FB0AAE">
        <w:rPr>
          <w:color w:val="000000" w:themeColor="text1"/>
          <w:lang w:eastAsia="ja-JP"/>
        </w:rPr>
        <w:t xml:space="preserve">Password: </w:t>
      </w:r>
      <w:r w:rsidRPr="00FB0AAE">
        <w:rPr>
          <w:b/>
          <w:color w:val="000000" w:themeColor="text1"/>
          <w:lang w:eastAsia="ja-JP"/>
        </w:rPr>
        <w:t>cisco</w:t>
      </w:r>
    </w:p>
    <w:p w14:paraId="048A2398" w14:textId="19D3025E" w:rsidR="0013741A" w:rsidRPr="00FB0AAE" w:rsidRDefault="0013741A" w:rsidP="0013741A">
      <w:pPr>
        <w:pStyle w:val="dC-CommandLine"/>
        <w:rPr>
          <w:color w:val="000000" w:themeColor="text1"/>
          <w:lang w:eastAsia="ja-JP"/>
        </w:rPr>
      </w:pPr>
      <w:r w:rsidRPr="00FB0AAE">
        <w:rPr>
          <w:color w:val="000000" w:themeColor="text1"/>
          <w:lang w:eastAsia="ja-JP"/>
        </w:rPr>
        <w:t>csr#</w:t>
      </w:r>
      <w:r w:rsidRPr="0013741A">
        <w:rPr>
          <w:b/>
          <w:color w:val="000000" w:themeColor="text1"/>
          <w:lang w:eastAsia="ja-JP"/>
        </w:rPr>
        <w:t>show run</w:t>
      </w:r>
    </w:p>
    <w:p w14:paraId="2B623476" w14:textId="60BD528E" w:rsidR="0013741A" w:rsidRDefault="0013741A" w:rsidP="0013741A">
      <w:pPr>
        <w:pStyle w:val="dC-CommandLine"/>
        <w:rPr>
          <w:color w:val="000000" w:themeColor="text1"/>
          <w:lang w:eastAsia="ja-JP"/>
        </w:rPr>
      </w:pPr>
      <w:r w:rsidRPr="00FB0AAE">
        <w:rPr>
          <w:color w:val="000000" w:themeColor="text1"/>
          <w:lang w:eastAsia="ja-JP"/>
        </w:rPr>
        <w:t>Building configuration...</w:t>
      </w:r>
    </w:p>
    <w:p w14:paraId="5A14FD68" w14:textId="2EE52D78" w:rsidR="00A02449" w:rsidRDefault="00A02449" w:rsidP="0013741A">
      <w:pPr>
        <w:pStyle w:val="dC-CommandLine"/>
        <w:rPr>
          <w:color w:val="000000" w:themeColor="text1"/>
          <w:lang w:eastAsia="ja-JP"/>
        </w:rPr>
      </w:pPr>
      <w:r>
        <w:rPr>
          <w:color w:val="000000" w:themeColor="text1"/>
          <w:lang w:eastAsia="ja-JP"/>
        </w:rPr>
        <w:t>..</w:t>
      </w:r>
    </w:p>
    <w:p w14:paraId="699B6FF0" w14:textId="77777777" w:rsidR="00A02449" w:rsidRPr="00A02449" w:rsidRDefault="00A02449" w:rsidP="00A02449">
      <w:pPr>
        <w:pStyle w:val="dC-CommandLine"/>
        <w:rPr>
          <w:color w:val="000000" w:themeColor="text1"/>
          <w:lang w:eastAsia="ja-JP"/>
        </w:rPr>
      </w:pPr>
      <w:r w:rsidRPr="00A02449">
        <w:rPr>
          <w:color w:val="000000" w:themeColor="text1"/>
          <w:lang w:eastAsia="ja-JP"/>
        </w:rPr>
        <w:t>!</w:t>
      </w:r>
    </w:p>
    <w:p w14:paraId="0B22430D" w14:textId="77777777" w:rsidR="00A02449" w:rsidRPr="00A02449" w:rsidRDefault="00A02449" w:rsidP="00A02449">
      <w:pPr>
        <w:pStyle w:val="dC-CommandLine"/>
        <w:rPr>
          <w:color w:val="000000" w:themeColor="text1"/>
          <w:lang w:eastAsia="ja-JP"/>
        </w:rPr>
      </w:pPr>
      <w:r w:rsidRPr="00A02449">
        <w:rPr>
          <w:color w:val="000000" w:themeColor="text1"/>
          <w:lang w:eastAsia="ja-JP"/>
        </w:rPr>
        <w:t>interface Loopback0</w:t>
      </w:r>
    </w:p>
    <w:p w14:paraId="3C72FCAD" w14:textId="77777777" w:rsidR="00A02449" w:rsidRPr="00A02449" w:rsidRDefault="00A02449" w:rsidP="00A02449">
      <w:pPr>
        <w:pStyle w:val="dC-CommandLine"/>
        <w:rPr>
          <w:color w:val="000000" w:themeColor="text1"/>
          <w:lang w:eastAsia="ja-JP"/>
        </w:rPr>
      </w:pPr>
      <w:r w:rsidRPr="00A02449">
        <w:rPr>
          <w:color w:val="000000" w:themeColor="text1"/>
          <w:lang w:eastAsia="ja-JP"/>
        </w:rPr>
        <w:t xml:space="preserve"> ip address 22.2.2.2 255.255.255.255</w:t>
      </w:r>
    </w:p>
    <w:p w14:paraId="290E261E" w14:textId="152C1BAF" w:rsidR="00A02449" w:rsidRDefault="00A02449" w:rsidP="00A02449">
      <w:pPr>
        <w:pStyle w:val="dC-CommandLine"/>
        <w:rPr>
          <w:color w:val="000000" w:themeColor="text1"/>
          <w:lang w:eastAsia="ja-JP"/>
        </w:rPr>
      </w:pPr>
      <w:r w:rsidRPr="00A02449">
        <w:rPr>
          <w:color w:val="000000" w:themeColor="text1"/>
          <w:lang w:eastAsia="ja-JP"/>
        </w:rPr>
        <w:t>!</w:t>
      </w:r>
    </w:p>
    <w:p w14:paraId="582ED42D" w14:textId="52B4F125" w:rsidR="00A02449" w:rsidRDefault="00A02449" w:rsidP="00A02449">
      <w:pPr>
        <w:pStyle w:val="dC-CommandLine"/>
        <w:rPr>
          <w:color w:val="000000" w:themeColor="text1"/>
          <w:lang w:eastAsia="ja-JP"/>
        </w:rPr>
      </w:pPr>
      <w:r>
        <w:rPr>
          <w:color w:val="000000" w:themeColor="text1"/>
          <w:lang w:eastAsia="ja-JP"/>
        </w:rPr>
        <w:t>..</w:t>
      </w:r>
    </w:p>
    <w:p w14:paraId="1614BF60" w14:textId="77777777" w:rsidR="00A02449" w:rsidRPr="00A02449" w:rsidRDefault="00A02449" w:rsidP="00A02449">
      <w:pPr>
        <w:pStyle w:val="dC-CommandLine"/>
        <w:rPr>
          <w:color w:val="000000" w:themeColor="text1"/>
          <w:lang w:eastAsia="ja-JP"/>
        </w:rPr>
      </w:pPr>
      <w:r w:rsidRPr="00A02449">
        <w:rPr>
          <w:color w:val="000000" w:themeColor="text1"/>
          <w:lang w:eastAsia="ja-JP"/>
        </w:rPr>
        <w:t>!</w:t>
      </w:r>
    </w:p>
    <w:p w14:paraId="34FE790D" w14:textId="77777777" w:rsidR="00A02449" w:rsidRPr="00A02449" w:rsidRDefault="00A02449" w:rsidP="00A02449">
      <w:pPr>
        <w:pStyle w:val="dC-CommandLine"/>
        <w:rPr>
          <w:color w:val="000000" w:themeColor="text1"/>
          <w:lang w:eastAsia="ja-JP"/>
        </w:rPr>
      </w:pPr>
      <w:r w:rsidRPr="00A02449">
        <w:rPr>
          <w:color w:val="000000" w:themeColor="text1"/>
          <w:lang w:eastAsia="ja-JP"/>
        </w:rPr>
        <w:t>router bgp 100</w:t>
      </w:r>
    </w:p>
    <w:p w14:paraId="2176C3E3" w14:textId="77777777" w:rsidR="00A02449" w:rsidRPr="00A02449" w:rsidRDefault="00A02449" w:rsidP="00A02449">
      <w:pPr>
        <w:pStyle w:val="dC-CommandLine"/>
        <w:rPr>
          <w:color w:val="000000" w:themeColor="text1"/>
          <w:lang w:eastAsia="ja-JP"/>
        </w:rPr>
      </w:pPr>
      <w:r w:rsidRPr="00A02449">
        <w:rPr>
          <w:color w:val="000000" w:themeColor="text1"/>
          <w:lang w:eastAsia="ja-JP"/>
        </w:rPr>
        <w:t xml:space="preserve"> bgp log-neighbor-changes</w:t>
      </w:r>
    </w:p>
    <w:p w14:paraId="64459EF9" w14:textId="77777777" w:rsidR="00A02449" w:rsidRPr="00A02449" w:rsidRDefault="00A02449" w:rsidP="00A02449">
      <w:pPr>
        <w:pStyle w:val="dC-CommandLine"/>
        <w:rPr>
          <w:color w:val="000000" w:themeColor="text1"/>
          <w:lang w:eastAsia="ja-JP"/>
        </w:rPr>
      </w:pPr>
      <w:r w:rsidRPr="00A02449">
        <w:rPr>
          <w:color w:val="000000" w:themeColor="text1"/>
          <w:lang w:eastAsia="ja-JP"/>
        </w:rPr>
        <w:t xml:space="preserve"> neighbor 23.1.1.1 remote-as 200</w:t>
      </w:r>
    </w:p>
    <w:p w14:paraId="5DF0A98C" w14:textId="77777777" w:rsidR="00A02449" w:rsidRPr="00A02449" w:rsidRDefault="00A02449" w:rsidP="00A02449">
      <w:pPr>
        <w:pStyle w:val="dC-CommandLine"/>
        <w:rPr>
          <w:color w:val="000000" w:themeColor="text1"/>
          <w:lang w:eastAsia="ja-JP"/>
        </w:rPr>
      </w:pPr>
      <w:r w:rsidRPr="00A02449">
        <w:rPr>
          <w:color w:val="000000" w:themeColor="text1"/>
          <w:lang w:eastAsia="ja-JP"/>
        </w:rPr>
        <w:lastRenderedPageBreak/>
        <w:t xml:space="preserve"> neighbor 23.1.1.1 ebgp-multihop 255</w:t>
      </w:r>
    </w:p>
    <w:p w14:paraId="74A539B2" w14:textId="77777777" w:rsidR="00A02449" w:rsidRPr="00A02449" w:rsidRDefault="00A02449" w:rsidP="00A02449">
      <w:pPr>
        <w:pStyle w:val="dC-CommandLine"/>
        <w:rPr>
          <w:color w:val="000000" w:themeColor="text1"/>
          <w:lang w:eastAsia="ja-JP"/>
        </w:rPr>
      </w:pPr>
      <w:r w:rsidRPr="00A02449">
        <w:rPr>
          <w:color w:val="000000" w:themeColor="text1"/>
          <w:lang w:eastAsia="ja-JP"/>
        </w:rPr>
        <w:t xml:space="preserve"> neighbor 23.1.1.1 update-source Loopback0</w:t>
      </w:r>
    </w:p>
    <w:p w14:paraId="01A359B4" w14:textId="77777777" w:rsidR="00A02449" w:rsidRPr="00A02449" w:rsidRDefault="00A02449" w:rsidP="00A02449">
      <w:pPr>
        <w:pStyle w:val="dC-CommandLine"/>
        <w:rPr>
          <w:color w:val="000000" w:themeColor="text1"/>
          <w:lang w:eastAsia="ja-JP"/>
        </w:rPr>
      </w:pPr>
      <w:r w:rsidRPr="00A02449">
        <w:rPr>
          <w:color w:val="000000" w:themeColor="text1"/>
          <w:lang w:eastAsia="ja-JP"/>
        </w:rPr>
        <w:t xml:space="preserve"> !</w:t>
      </w:r>
    </w:p>
    <w:p w14:paraId="72B50190" w14:textId="77777777" w:rsidR="00A02449" w:rsidRPr="00A02449" w:rsidRDefault="00A02449" w:rsidP="00A02449">
      <w:pPr>
        <w:pStyle w:val="dC-CommandLine"/>
        <w:rPr>
          <w:color w:val="000000" w:themeColor="text1"/>
          <w:lang w:eastAsia="ja-JP"/>
        </w:rPr>
      </w:pPr>
      <w:r w:rsidRPr="00A02449">
        <w:rPr>
          <w:color w:val="000000" w:themeColor="text1"/>
          <w:lang w:eastAsia="ja-JP"/>
        </w:rPr>
        <w:t xml:space="preserve"> address-family ipv4</w:t>
      </w:r>
    </w:p>
    <w:p w14:paraId="2509F3D7" w14:textId="77777777" w:rsidR="00A02449" w:rsidRPr="00A02449" w:rsidRDefault="00A02449" w:rsidP="00A02449">
      <w:pPr>
        <w:pStyle w:val="dC-CommandLine"/>
        <w:rPr>
          <w:color w:val="000000" w:themeColor="text1"/>
          <w:lang w:eastAsia="ja-JP"/>
        </w:rPr>
      </w:pPr>
      <w:r w:rsidRPr="00A02449">
        <w:rPr>
          <w:color w:val="000000" w:themeColor="text1"/>
          <w:lang w:eastAsia="ja-JP"/>
        </w:rPr>
        <w:t xml:space="preserve">  neighbor 23.1.1.1 activate</w:t>
      </w:r>
    </w:p>
    <w:p w14:paraId="09DC4E29" w14:textId="77777777" w:rsidR="00A02449" w:rsidRPr="00A02449" w:rsidRDefault="00A02449" w:rsidP="00A02449">
      <w:pPr>
        <w:pStyle w:val="dC-CommandLine"/>
        <w:rPr>
          <w:color w:val="000000" w:themeColor="text1"/>
          <w:lang w:eastAsia="ja-JP"/>
        </w:rPr>
      </w:pPr>
      <w:r w:rsidRPr="00A02449">
        <w:rPr>
          <w:color w:val="000000" w:themeColor="text1"/>
          <w:lang w:eastAsia="ja-JP"/>
        </w:rPr>
        <w:t xml:space="preserve"> exit-address-family</w:t>
      </w:r>
    </w:p>
    <w:p w14:paraId="0293F522" w14:textId="50737CA0" w:rsidR="00A02449" w:rsidRDefault="00A02449" w:rsidP="00A02449">
      <w:pPr>
        <w:pStyle w:val="dC-CommandLine"/>
        <w:rPr>
          <w:color w:val="000000" w:themeColor="text1"/>
          <w:lang w:eastAsia="ja-JP"/>
        </w:rPr>
      </w:pPr>
      <w:r w:rsidRPr="00A02449">
        <w:rPr>
          <w:color w:val="000000" w:themeColor="text1"/>
          <w:lang w:eastAsia="ja-JP"/>
        </w:rPr>
        <w:t>!</w:t>
      </w:r>
    </w:p>
    <w:p w14:paraId="7980EB20" w14:textId="7CA26296" w:rsidR="00A02449" w:rsidRDefault="00A02449" w:rsidP="00A02449">
      <w:pPr>
        <w:pStyle w:val="dC-CommandLine"/>
        <w:rPr>
          <w:color w:val="000000" w:themeColor="text1"/>
          <w:lang w:eastAsia="ja-JP"/>
        </w:rPr>
      </w:pPr>
      <w:r>
        <w:rPr>
          <w:color w:val="000000" w:themeColor="text1"/>
          <w:lang w:eastAsia="ja-JP"/>
        </w:rPr>
        <w:t>..</w:t>
      </w:r>
    </w:p>
    <w:p w14:paraId="2008A741" w14:textId="77777777" w:rsidR="00A02449" w:rsidRPr="0013741A" w:rsidRDefault="00A02449" w:rsidP="00A02449">
      <w:pPr>
        <w:pStyle w:val="dC-CommandLine"/>
        <w:rPr>
          <w:color w:val="000000" w:themeColor="text1"/>
          <w:lang w:eastAsia="ja-JP"/>
        </w:rPr>
      </w:pPr>
    </w:p>
    <w:p w14:paraId="35B69478" w14:textId="0F9C5F11" w:rsidR="0013741A" w:rsidRPr="002F21A3" w:rsidRDefault="00A02449" w:rsidP="002F21A3">
      <w:pPr>
        <w:pStyle w:val="dC-Normal"/>
        <w:ind w:left="720"/>
        <w:rPr>
          <w:b/>
          <w:lang w:eastAsia="ja-JP"/>
        </w:rPr>
      </w:pPr>
      <w:r w:rsidRPr="002F21A3">
        <w:rPr>
          <w:b/>
          <w:lang w:eastAsia="ja-JP"/>
        </w:rPr>
        <w:tab/>
      </w:r>
      <w:r w:rsidR="001F1E76">
        <w:rPr>
          <w:b/>
          <w:lang w:eastAsia="ja-JP"/>
        </w:rPr>
        <w:t xml:space="preserve">3b) </w:t>
      </w:r>
      <w:r w:rsidRPr="002F21A3">
        <w:rPr>
          <w:b/>
          <w:lang w:eastAsia="ja-JP"/>
        </w:rPr>
        <w:t>SSH to vXR:</w:t>
      </w:r>
    </w:p>
    <w:p w14:paraId="338DB905" w14:textId="77777777" w:rsidR="00A02449" w:rsidRDefault="00A02449" w:rsidP="0013741A">
      <w:pPr>
        <w:pStyle w:val="dC-CommandLine"/>
        <w:rPr>
          <w:color w:val="000000" w:themeColor="text1"/>
          <w:lang w:eastAsia="ja-JP"/>
        </w:rPr>
      </w:pPr>
    </w:p>
    <w:p w14:paraId="0504BD5B" w14:textId="1DE819EE" w:rsidR="0013741A" w:rsidRPr="00FB0AAE" w:rsidRDefault="0013741A" w:rsidP="0013741A">
      <w:pPr>
        <w:pStyle w:val="dC-CommandLine"/>
        <w:rPr>
          <w:rFonts w:ascii="Courier" w:hAnsi="Courier" w:cs="Menlo"/>
          <w:b/>
          <w:szCs w:val="16"/>
        </w:rPr>
      </w:pPr>
      <w:r w:rsidRPr="00FB0AAE">
        <w:rPr>
          <w:rFonts w:ascii="Courier" w:hAnsi="Courier" w:cs="Menlo"/>
          <w:b/>
          <w:szCs w:val="16"/>
        </w:rPr>
        <w:t xml:space="preserve">ssh </w:t>
      </w:r>
      <w:r w:rsidR="00A02449">
        <w:rPr>
          <w:rFonts w:ascii="Courier" w:hAnsi="Courier" w:cs="Menlo"/>
          <w:b/>
          <w:szCs w:val="16"/>
        </w:rPr>
        <w:t>cisco</w:t>
      </w:r>
      <w:r w:rsidRPr="00FB0AAE">
        <w:rPr>
          <w:rFonts w:ascii="Courier" w:hAnsi="Courier" w:cs="Menlo"/>
          <w:b/>
          <w:szCs w:val="16"/>
        </w:rPr>
        <w:t>@198.18.</w:t>
      </w:r>
      <w:r w:rsidR="00A02449">
        <w:rPr>
          <w:rFonts w:ascii="Courier" w:hAnsi="Courier" w:cs="Menlo"/>
          <w:b/>
          <w:szCs w:val="16"/>
        </w:rPr>
        <w:t>134.63</w:t>
      </w:r>
      <w:r w:rsidRPr="00FB0AAE">
        <w:rPr>
          <w:rFonts w:ascii="Courier" w:hAnsi="Courier" w:cs="Menlo"/>
          <w:b/>
          <w:szCs w:val="16"/>
        </w:rPr>
        <w:t xml:space="preserve"> </w:t>
      </w:r>
    </w:p>
    <w:p w14:paraId="52101762" w14:textId="7120B3C6" w:rsidR="0013741A" w:rsidRDefault="0013741A" w:rsidP="00FB0AAE">
      <w:pPr>
        <w:pStyle w:val="dC-CommandLine"/>
        <w:rPr>
          <w:rFonts w:ascii="Courier" w:hAnsi="Courier" w:cs="Menlo"/>
          <w:b/>
          <w:szCs w:val="16"/>
        </w:rPr>
      </w:pPr>
      <w:r w:rsidRPr="0013741A">
        <w:rPr>
          <w:rFonts w:ascii="Courier" w:hAnsi="Courier" w:cs="Menlo"/>
          <w:szCs w:val="16"/>
        </w:rPr>
        <w:t>Password:</w:t>
      </w:r>
      <w:r>
        <w:rPr>
          <w:rFonts w:ascii="Courier" w:hAnsi="Courier" w:cs="Menlo"/>
          <w:szCs w:val="16"/>
        </w:rPr>
        <w:t xml:space="preserve"> </w:t>
      </w:r>
      <w:r w:rsidR="00A02449">
        <w:rPr>
          <w:rFonts w:ascii="Courier" w:hAnsi="Courier" w:cs="Menlo"/>
          <w:b/>
          <w:szCs w:val="16"/>
        </w:rPr>
        <w:t>cisco</w:t>
      </w:r>
    </w:p>
    <w:p w14:paraId="4E715315" w14:textId="35FE7536" w:rsidR="0013741A" w:rsidRDefault="00A02449" w:rsidP="00FB0AAE">
      <w:pPr>
        <w:pStyle w:val="dC-CommandLine"/>
        <w:rPr>
          <w:rFonts w:ascii="Courier" w:hAnsi="Courier" w:cs="Menlo"/>
          <w:szCs w:val="16"/>
        </w:rPr>
      </w:pPr>
      <w:r w:rsidRPr="00A02449">
        <w:rPr>
          <w:rFonts w:ascii="Courier" w:hAnsi="Courier" w:cs="Menlo"/>
          <w:szCs w:val="16"/>
        </w:rPr>
        <w:t>RP/0/RP0/CPU0:foo#</w:t>
      </w:r>
      <w:r w:rsidR="0013741A" w:rsidRPr="00FB0AAE">
        <w:rPr>
          <w:rFonts w:ascii="Courier" w:hAnsi="Courier" w:cs="Menlo"/>
          <w:b/>
          <w:szCs w:val="16"/>
        </w:rPr>
        <w:t>show run</w:t>
      </w:r>
    </w:p>
    <w:p w14:paraId="01BE401C" w14:textId="4F0E9635" w:rsidR="0013741A" w:rsidRDefault="0013741A" w:rsidP="00FB0AAE">
      <w:pPr>
        <w:pStyle w:val="dC-CommandLine"/>
        <w:rPr>
          <w:rFonts w:ascii="Courier" w:hAnsi="Courier" w:cs="Menlo"/>
          <w:szCs w:val="16"/>
        </w:rPr>
      </w:pPr>
      <w:r w:rsidRPr="00FB0AAE">
        <w:rPr>
          <w:rFonts w:ascii="Courier" w:hAnsi="Courier" w:cs="Menlo"/>
          <w:szCs w:val="16"/>
        </w:rPr>
        <w:t>Building configuration...</w:t>
      </w:r>
    </w:p>
    <w:p w14:paraId="7DA542B8" w14:textId="31F6A7B5" w:rsidR="00A02449" w:rsidRDefault="00A02449" w:rsidP="00FB0AAE">
      <w:pPr>
        <w:pStyle w:val="dC-CommandLine"/>
        <w:rPr>
          <w:rFonts w:ascii="Courier" w:hAnsi="Courier" w:cs="Menlo"/>
          <w:szCs w:val="16"/>
        </w:rPr>
      </w:pPr>
      <w:r>
        <w:rPr>
          <w:rFonts w:ascii="Courier" w:hAnsi="Courier" w:cs="Menlo"/>
          <w:szCs w:val="16"/>
        </w:rPr>
        <w:t>..</w:t>
      </w:r>
    </w:p>
    <w:p w14:paraId="6C6065F4"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w:t>
      </w:r>
    </w:p>
    <w:p w14:paraId="49343854"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interface Loopback0</w:t>
      </w:r>
    </w:p>
    <w:p w14:paraId="7361BD90"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 xml:space="preserve"> ipv4 address 23.1.1.1 255.255.255.255</w:t>
      </w:r>
    </w:p>
    <w:p w14:paraId="5E8C8AD1" w14:textId="59CF7B37" w:rsidR="00A02449" w:rsidRDefault="00A02449" w:rsidP="00A02449">
      <w:pPr>
        <w:pStyle w:val="dC-CommandLine"/>
        <w:rPr>
          <w:rFonts w:ascii="Courier" w:hAnsi="Courier" w:cs="Menlo"/>
          <w:szCs w:val="16"/>
        </w:rPr>
      </w:pPr>
      <w:r w:rsidRPr="00A02449">
        <w:rPr>
          <w:rFonts w:ascii="Courier" w:hAnsi="Courier" w:cs="Menlo"/>
          <w:szCs w:val="16"/>
        </w:rPr>
        <w:t>!</w:t>
      </w:r>
    </w:p>
    <w:p w14:paraId="07B6DFED" w14:textId="500621A1" w:rsidR="00A02449" w:rsidRDefault="00A02449" w:rsidP="00A02449">
      <w:pPr>
        <w:pStyle w:val="dC-CommandLine"/>
        <w:rPr>
          <w:rFonts w:ascii="Courier" w:hAnsi="Courier" w:cs="Menlo"/>
          <w:szCs w:val="16"/>
        </w:rPr>
      </w:pPr>
      <w:r>
        <w:rPr>
          <w:rFonts w:ascii="Courier" w:hAnsi="Courier" w:cs="Menlo"/>
          <w:szCs w:val="16"/>
        </w:rPr>
        <w:t>..</w:t>
      </w:r>
    </w:p>
    <w:p w14:paraId="52EDFAC7"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w:t>
      </w:r>
    </w:p>
    <w:p w14:paraId="0EBA9118"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router bgp 200</w:t>
      </w:r>
    </w:p>
    <w:p w14:paraId="265CEF4E"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 xml:space="preserve"> address-family ipv4 unicast</w:t>
      </w:r>
    </w:p>
    <w:p w14:paraId="565555E8"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 xml:space="preserve"> !</w:t>
      </w:r>
    </w:p>
    <w:p w14:paraId="22CD8591"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 xml:space="preserve"> neighbor 22.2.2.2</w:t>
      </w:r>
    </w:p>
    <w:p w14:paraId="4189CED0"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 xml:space="preserve">  remote-as 100</w:t>
      </w:r>
    </w:p>
    <w:p w14:paraId="5ECFD1CF"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 xml:space="preserve">  ebgp-multihop 255</w:t>
      </w:r>
    </w:p>
    <w:p w14:paraId="65B0E0A4"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 xml:space="preserve">  update-source Loopback0</w:t>
      </w:r>
    </w:p>
    <w:p w14:paraId="4DA6E9BD"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 xml:space="preserve">  address-family ipv4 unicast</w:t>
      </w:r>
    </w:p>
    <w:p w14:paraId="1761E2A9"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 xml:space="preserve">  !</w:t>
      </w:r>
    </w:p>
    <w:p w14:paraId="21412F8F" w14:textId="77777777" w:rsidR="00A02449" w:rsidRPr="00A02449" w:rsidRDefault="00A02449" w:rsidP="00A02449">
      <w:pPr>
        <w:pStyle w:val="dC-CommandLine"/>
        <w:rPr>
          <w:rFonts w:ascii="Courier" w:hAnsi="Courier" w:cs="Menlo"/>
          <w:szCs w:val="16"/>
        </w:rPr>
      </w:pPr>
      <w:r w:rsidRPr="00A02449">
        <w:rPr>
          <w:rFonts w:ascii="Courier" w:hAnsi="Courier" w:cs="Menlo"/>
          <w:szCs w:val="16"/>
        </w:rPr>
        <w:t xml:space="preserve"> !</w:t>
      </w:r>
    </w:p>
    <w:p w14:paraId="1644F2C2" w14:textId="5CCA4356" w:rsidR="00A02449" w:rsidRDefault="00A02449" w:rsidP="00A02449">
      <w:pPr>
        <w:pStyle w:val="dC-CommandLine"/>
        <w:rPr>
          <w:rFonts w:ascii="Courier" w:hAnsi="Courier" w:cs="Menlo"/>
          <w:szCs w:val="16"/>
        </w:rPr>
      </w:pPr>
      <w:r w:rsidRPr="00A02449">
        <w:rPr>
          <w:rFonts w:ascii="Courier" w:hAnsi="Courier" w:cs="Menlo"/>
          <w:szCs w:val="16"/>
        </w:rPr>
        <w:t>!</w:t>
      </w:r>
    </w:p>
    <w:p w14:paraId="6E9A2AA0" w14:textId="77777777" w:rsidR="0013741A" w:rsidRPr="00FB0AAE" w:rsidRDefault="0013741A" w:rsidP="00FB0AAE">
      <w:pPr>
        <w:pStyle w:val="dC-CommandLine"/>
        <w:rPr>
          <w:rFonts w:ascii="Courier" w:hAnsi="Courier" w:cs="Menlo"/>
          <w:b/>
          <w:szCs w:val="16"/>
        </w:rPr>
      </w:pPr>
    </w:p>
    <w:p w14:paraId="799CCA3F" w14:textId="77777777" w:rsidR="0013741A" w:rsidRDefault="0013741A" w:rsidP="00FB0AAE">
      <w:pPr>
        <w:tabs>
          <w:tab w:val="left" w:pos="1394"/>
        </w:tabs>
        <w:rPr>
          <w:rFonts w:ascii="Arial" w:hAnsi="Arial" w:cs="Arial"/>
          <w:sz w:val="18"/>
          <w:szCs w:val="18"/>
        </w:rPr>
      </w:pPr>
    </w:p>
    <w:p w14:paraId="25D71F2F" w14:textId="2425841B" w:rsidR="0013741A" w:rsidRDefault="00C05694" w:rsidP="00FB0AAE">
      <w:pPr>
        <w:tabs>
          <w:tab w:val="left" w:pos="1394"/>
        </w:tabs>
        <w:ind w:left="360"/>
        <w:rPr>
          <w:rFonts w:ascii="Arial" w:hAnsi="Arial" w:cs="Arial"/>
          <w:sz w:val="18"/>
          <w:szCs w:val="18"/>
        </w:rPr>
      </w:pPr>
      <w:r>
        <w:rPr>
          <w:rFonts w:ascii="Arial" w:hAnsi="Arial" w:cs="Arial"/>
          <w:sz w:val="18"/>
          <w:szCs w:val="18"/>
        </w:rPr>
        <w:t>Now y</w:t>
      </w:r>
      <w:r w:rsidR="0013741A">
        <w:rPr>
          <w:rFonts w:ascii="Arial" w:hAnsi="Arial" w:cs="Arial"/>
          <w:sz w:val="18"/>
          <w:szCs w:val="18"/>
        </w:rPr>
        <w:t>ou can also verify the eBGP neighbor session is up</w:t>
      </w:r>
      <w:r w:rsidR="00FB1E98">
        <w:rPr>
          <w:rFonts w:ascii="Arial" w:hAnsi="Arial" w:cs="Arial"/>
          <w:sz w:val="18"/>
          <w:szCs w:val="18"/>
        </w:rPr>
        <w:t>;</w:t>
      </w:r>
      <w:r w:rsidR="0013741A">
        <w:rPr>
          <w:rFonts w:ascii="Arial" w:hAnsi="Arial" w:cs="Arial"/>
          <w:sz w:val="18"/>
          <w:szCs w:val="18"/>
        </w:rPr>
        <w:t xml:space="preserve"> let’s check it on the csr:</w:t>
      </w:r>
    </w:p>
    <w:p w14:paraId="7088B86F" w14:textId="77777777" w:rsidR="0013741A" w:rsidRDefault="0013741A" w:rsidP="00FB0AAE">
      <w:pPr>
        <w:tabs>
          <w:tab w:val="left" w:pos="1394"/>
        </w:tabs>
        <w:ind w:left="360"/>
        <w:rPr>
          <w:rFonts w:ascii="Arial" w:hAnsi="Arial" w:cs="Arial"/>
          <w:sz w:val="18"/>
          <w:szCs w:val="18"/>
        </w:rPr>
      </w:pPr>
    </w:p>
    <w:p w14:paraId="6935B216" w14:textId="517C7332" w:rsidR="0013741A" w:rsidRPr="0013741A" w:rsidRDefault="0013741A" w:rsidP="0013741A">
      <w:pPr>
        <w:pStyle w:val="dC-CommandLine"/>
        <w:rPr>
          <w:color w:val="000000" w:themeColor="text1"/>
          <w:lang w:eastAsia="ja-JP"/>
        </w:rPr>
      </w:pPr>
      <w:r w:rsidRPr="0013741A">
        <w:rPr>
          <w:color w:val="000000" w:themeColor="text1"/>
          <w:lang w:eastAsia="ja-JP"/>
        </w:rPr>
        <w:t>csr#</w:t>
      </w:r>
      <w:r w:rsidR="00203E0C">
        <w:rPr>
          <w:b/>
          <w:color w:val="000000" w:themeColor="text1"/>
          <w:lang w:eastAsia="ja-JP"/>
        </w:rPr>
        <w:t>show ip bgp</w:t>
      </w:r>
      <w:r w:rsidRPr="00FB0AAE">
        <w:rPr>
          <w:b/>
          <w:color w:val="000000" w:themeColor="text1"/>
          <w:lang w:eastAsia="ja-JP"/>
        </w:rPr>
        <w:t xml:space="preserve"> sum</w:t>
      </w:r>
      <w:r>
        <w:rPr>
          <w:b/>
          <w:color w:val="000000" w:themeColor="text1"/>
          <w:lang w:eastAsia="ja-JP"/>
        </w:rPr>
        <w:t>mary</w:t>
      </w:r>
    </w:p>
    <w:p w14:paraId="4BFDF213" w14:textId="77777777" w:rsidR="0013741A" w:rsidRPr="0013741A" w:rsidRDefault="0013741A" w:rsidP="0013741A">
      <w:pPr>
        <w:pStyle w:val="dC-CommandLine"/>
        <w:rPr>
          <w:color w:val="000000" w:themeColor="text1"/>
          <w:lang w:eastAsia="ja-JP"/>
        </w:rPr>
      </w:pPr>
      <w:r w:rsidRPr="0013741A">
        <w:rPr>
          <w:color w:val="000000" w:themeColor="text1"/>
          <w:lang w:eastAsia="ja-JP"/>
        </w:rPr>
        <w:t>BGP router identifier 22.2.2.2, local AS number 100</w:t>
      </w:r>
    </w:p>
    <w:p w14:paraId="683C94F2" w14:textId="77777777" w:rsidR="0013741A" w:rsidRPr="0013741A" w:rsidRDefault="0013741A" w:rsidP="0013741A">
      <w:pPr>
        <w:pStyle w:val="dC-CommandLine"/>
        <w:rPr>
          <w:color w:val="000000" w:themeColor="text1"/>
          <w:lang w:eastAsia="ja-JP"/>
        </w:rPr>
      </w:pPr>
      <w:r w:rsidRPr="0013741A">
        <w:rPr>
          <w:color w:val="000000" w:themeColor="text1"/>
          <w:lang w:eastAsia="ja-JP"/>
        </w:rPr>
        <w:t>BGP table version is 13, main routing table version 13</w:t>
      </w:r>
    </w:p>
    <w:p w14:paraId="772B0424" w14:textId="77777777" w:rsidR="0013741A" w:rsidRPr="0013741A" w:rsidRDefault="0013741A" w:rsidP="0013741A">
      <w:pPr>
        <w:pStyle w:val="dC-CommandLine"/>
        <w:rPr>
          <w:color w:val="000000" w:themeColor="text1"/>
          <w:lang w:eastAsia="ja-JP"/>
        </w:rPr>
      </w:pPr>
    </w:p>
    <w:p w14:paraId="484ADF6D" w14:textId="77777777" w:rsidR="0013741A" w:rsidRPr="0013741A" w:rsidRDefault="0013741A" w:rsidP="0013741A">
      <w:pPr>
        <w:pStyle w:val="dC-CommandLine"/>
        <w:rPr>
          <w:color w:val="000000" w:themeColor="text1"/>
          <w:lang w:eastAsia="ja-JP"/>
        </w:rPr>
      </w:pPr>
      <w:r w:rsidRPr="0013741A">
        <w:rPr>
          <w:color w:val="000000" w:themeColor="text1"/>
          <w:lang w:eastAsia="ja-JP"/>
        </w:rPr>
        <w:t>Neighbor        V           AS MsgRcvd MsgSent   TblVer  InQ OutQ Up/Down  State/PfxRcd</w:t>
      </w:r>
    </w:p>
    <w:p w14:paraId="7B6A264C" w14:textId="77777777" w:rsidR="0013741A" w:rsidRPr="0013741A" w:rsidRDefault="0013741A" w:rsidP="0013741A">
      <w:pPr>
        <w:pStyle w:val="dC-CommandLine"/>
        <w:rPr>
          <w:color w:val="000000" w:themeColor="text1"/>
          <w:lang w:eastAsia="ja-JP"/>
        </w:rPr>
      </w:pPr>
      <w:r w:rsidRPr="0013741A">
        <w:rPr>
          <w:color w:val="000000" w:themeColor="text1"/>
          <w:lang w:eastAsia="ja-JP"/>
        </w:rPr>
        <w:t xml:space="preserve">23.1.1.1        4          200     133     132       13    0    0 </w:t>
      </w:r>
      <w:r w:rsidRPr="002F21A3">
        <w:rPr>
          <w:b/>
          <w:color w:val="0432FF"/>
          <w:highlight w:val="lightGray"/>
          <w:lang w:eastAsia="ja-JP"/>
        </w:rPr>
        <w:t>01:55:43</w:t>
      </w:r>
      <w:r w:rsidRPr="0013741A">
        <w:rPr>
          <w:color w:val="000000" w:themeColor="text1"/>
          <w:lang w:eastAsia="ja-JP"/>
        </w:rPr>
        <w:t xml:space="preserve">        0</w:t>
      </w:r>
    </w:p>
    <w:p w14:paraId="27EFB94B" w14:textId="324C1950" w:rsidR="0013741A" w:rsidRDefault="0013741A" w:rsidP="0013741A">
      <w:pPr>
        <w:pStyle w:val="dC-CommandLine"/>
        <w:rPr>
          <w:color w:val="000000" w:themeColor="text1"/>
          <w:lang w:eastAsia="ja-JP"/>
        </w:rPr>
      </w:pPr>
      <w:r w:rsidRPr="0013741A">
        <w:rPr>
          <w:color w:val="000000" w:themeColor="text1"/>
          <w:lang w:eastAsia="ja-JP"/>
        </w:rPr>
        <w:t>csr2#</w:t>
      </w:r>
    </w:p>
    <w:p w14:paraId="7E1B67B1" w14:textId="77777777" w:rsidR="00D15F1C" w:rsidRDefault="00D15F1C" w:rsidP="00FB0AAE"/>
    <w:p w14:paraId="4E87D6A5" w14:textId="7D5B7E95" w:rsidR="00C74065" w:rsidRDefault="00C74065" w:rsidP="008B2D66">
      <w:pPr>
        <w:pStyle w:val="ListParagraph"/>
        <w:numPr>
          <w:ilvl w:val="0"/>
          <w:numId w:val="38"/>
        </w:numPr>
        <w:tabs>
          <w:tab w:val="left" w:pos="1394"/>
        </w:tabs>
        <w:rPr>
          <w:rFonts w:ascii="Arial" w:hAnsi="Arial" w:cs="Arial"/>
          <w:sz w:val="18"/>
          <w:szCs w:val="18"/>
        </w:rPr>
      </w:pPr>
      <w:r>
        <w:rPr>
          <w:rFonts w:ascii="Arial" w:hAnsi="Arial" w:cs="Arial"/>
          <w:sz w:val="18"/>
          <w:szCs w:val="18"/>
        </w:rPr>
        <w:t>Just to ensure that this playbook is idempotent, run it again!</w:t>
      </w:r>
      <w:r w:rsidR="008B2D66">
        <w:rPr>
          <w:rFonts w:ascii="Arial" w:hAnsi="Arial" w:cs="Arial"/>
          <w:sz w:val="18"/>
          <w:szCs w:val="18"/>
        </w:rPr>
        <w:t xml:space="preserve"> Idempotent playbooks will leave the target system in</w:t>
      </w:r>
      <w:r w:rsidR="00A55206">
        <w:rPr>
          <w:rFonts w:ascii="Arial" w:hAnsi="Arial" w:cs="Arial"/>
          <w:sz w:val="18"/>
          <w:szCs w:val="18"/>
        </w:rPr>
        <w:t xml:space="preserve"> the same state after every run</w:t>
      </w:r>
      <w:r w:rsidR="00FD0732">
        <w:rPr>
          <w:rFonts w:ascii="Arial" w:hAnsi="Arial" w:cs="Arial"/>
          <w:sz w:val="18"/>
          <w:szCs w:val="18"/>
        </w:rPr>
        <w:t xml:space="preserve"> – that is, you </w:t>
      </w:r>
      <w:r w:rsidR="008B2D66">
        <w:rPr>
          <w:rFonts w:ascii="Arial" w:hAnsi="Arial" w:cs="Arial"/>
          <w:sz w:val="18"/>
          <w:szCs w:val="18"/>
        </w:rPr>
        <w:t xml:space="preserve">can run </w:t>
      </w:r>
      <w:r w:rsidR="00C97878">
        <w:rPr>
          <w:rFonts w:ascii="Arial" w:hAnsi="Arial" w:cs="Arial"/>
          <w:sz w:val="18"/>
          <w:szCs w:val="18"/>
        </w:rPr>
        <w:t xml:space="preserve">this playbook </w:t>
      </w:r>
      <w:r w:rsidR="008B2D66">
        <w:rPr>
          <w:rFonts w:ascii="Arial" w:hAnsi="Arial" w:cs="Arial"/>
          <w:sz w:val="18"/>
          <w:szCs w:val="18"/>
        </w:rPr>
        <w:t xml:space="preserve">again and again without </w:t>
      </w:r>
      <w:r w:rsidR="00976409">
        <w:rPr>
          <w:rFonts w:ascii="Arial" w:hAnsi="Arial" w:cs="Arial"/>
          <w:sz w:val="18"/>
          <w:szCs w:val="18"/>
        </w:rPr>
        <w:t>chang</w:t>
      </w:r>
      <w:r w:rsidR="00976409">
        <w:rPr>
          <w:rFonts w:ascii="Arial" w:hAnsi="Arial" w:cs="Arial"/>
          <w:sz w:val="18"/>
          <w:szCs w:val="18"/>
        </w:rPr>
        <w:t xml:space="preserve">es or </w:t>
      </w:r>
      <w:r w:rsidR="008B2D66">
        <w:rPr>
          <w:rFonts w:ascii="Arial" w:hAnsi="Arial" w:cs="Arial"/>
          <w:sz w:val="18"/>
          <w:szCs w:val="18"/>
        </w:rPr>
        <w:t>errors.</w:t>
      </w:r>
    </w:p>
    <w:p w14:paraId="72AA3A2E" w14:textId="77777777" w:rsidR="00103FA6" w:rsidRDefault="00103FA6" w:rsidP="00103FA6">
      <w:pPr>
        <w:tabs>
          <w:tab w:val="left" w:pos="1394"/>
        </w:tabs>
        <w:rPr>
          <w:rFonts w:ascii="Arial" w:hAnsi="Arial" w:cs="Arial"/>
          <w:sz w:val="18"/>
          <w:szCs w:val="18"/>
        </w:rPr>
      </w:pPr>
    </w:p>
    <w:p w14:paraId="7307493E" w14:textId="45B342EA" w:rsidR="00312494" w:rsidRPr="00312494" w:rsidRDefault="00312494" w:rsidP="00312494">
      <w:pPr>
        <w:pStyle w:val="dC-CommandLine"/>
        <w:rPr>
          <w:color w:val="000000" w:themeColor="text1"/>
          <w:lang w:eastAsia="ja-JP"/>
        </w:rPr>
      </w:pPr>
      <w:r w:rsidRPr="00312494">
        <w:rPr>
          <w:color w:val="000000" w:themeColor="text1"/>
          <w:lang w:eastAsia="ja-JP"/>
        </w:rPr>
        <w:t xml:space="preserve">[root@ansible NSO-Playbooks]# </w:t>
      </w:r>
      <w:r w:rsidRPr="007E0398">
        <w:rPr>
          <w:b/>
          <w:color w:val="000000" w:themeColor="text1"/>
          <w:lang w:eastAsia="ja-JP"/>
        </w:rPr>
        <w:t>ansible-playbook ebgp-nso.yaml -i hosts -e "session_name=foo" -v</w:t>
      </w:r>
    </w:p>
    <w:p w14:paraId="7991B918" w14:textId="77777777" w:rsidR="00312494" w:rsidRPr="00312494" w:rsidRDefault="00312494" w:rsidP="00312494">
      <w:pPr>
        <w:pStyle w:val="dC-CommandLine"/>
        <w:rPr>
          <w:color w:val="000000" w:themeColor="text1"/>
          <w:lang w:eastAsia="ja-JP"/>
        </w:rPr>
      </w:pPr>
      <w:r w:rsidRPr="00312494">
        <w:rPr>
          <w:color w:val="000000" w:themeColor="text1"/>
          <w:lang w:eastAsia="ja-JP"/>
        </w:rPr>
        <w:t>Using /root/playbooks/NSO-Playbooks/ansible.cfg as config file</w:t>
      </w:r>
    </w:p>
    <w:p w14:paraId="6676CB5F" w14:textId="77777777" w:rsidR="00312494" w:rsidRPr="00312494" w:rsidRDefault="00312494" w:rsidP="00312494">
      <w:pPr>
        <w:pStyle w:val="dC-CommandLine"/>
        <w:rPr>
          <w:color w:val="000000" w:themeColor="text1"/>
          <w:lang w:eastAsia="ja-JP"/>
        </w:rPr>
      </w:pPr>
      <w:r w:rsidRPr="00312494">
        <w:rPr>
          <w:color w:val="000000" w:themeColor="text1"/>
          <w:lang w:eastAsia="ja-JP"/>
        </w:rPr>
        <w:t xml:space="preserve"> [WARNING]: Unable to parse /root/playbooks/NSO-Playbooks/hosts as an inventory source</w:t>
      </w:r>
    </w:p>
    <w:p w14:paraId="7664ECE0" w14:textId="77777777" w:rsidR="00312494" w:rsidRPr="00312494" w:rsidRDefault="00312494" w:rsidP="00312494">
      <w:pPr>
        <w:pStyle w:val="dC-CommandLine"/>
        <w:rPr>
          <w:color w:val="000000" w:themeColor="text1"/>
          <w:lang w:eastAsia="ja-JP"/>
        </w:rPr>
      </w:pPr>
    </w:p>
    <w:p w14:paraId="18E046C3" w14:textId="77777777" w:rsidR="00312494" w:rsidRPr="00312494" w:rsidRDefault="00312494" w:rsidP="00312494">
      <w:pPr>
        <w:pStyle w:val="dC-CommandLine"/>
        <w:rPr>
          <w:color w:val="000000" w:themeColor="text1"/>
          <w:lang w:eastAsia="ja-JP"/>
        </w:rPr>
      </w:pPr>
      <w:r w:rsidRPr="00312494">
        <w:rPr>
          <w:color w:val="000000" w:themeColor="text1"/>
          <w:lang w:eastAsia="ja-JP"/>
        </w:rPr>
        <w:t xml:space="preserve"> [WARNING]: No inventory was parsed, only implicit localhost is available</w:t>
      </w:r>
    </w:p>
    <w:p w14:paraId="6F076434" w14:textId="77777777" w:rsidR="00312494" w:rsidRPr="00312494" w:rsidRDefault="00312494" w:rsidP="00312494">
      <w:pPr>
        <w:pStyle w:val="dC-CommandLine"/>
        <w:rPr>
          <w:color w:val="000000" w:themeColor="text1"/>
          <w:lang w:eastAsia="ja-JP"/>
        </w:rPr>
      </w:pPr>
    </w:p>
    <w:p w14:paraId="099C1608" w14:textId="77777777" w:rsidR="00312494" w:rsidRPr="00312494" w:rsidRDefault="00312494" w:rsidP="00312494">
      <w:pPr>
        <w:pStyle w:val="dC-CommandLine"/>
        <w:rPr>
          <w:color w:val="000000" w:themeColor="text1"/>
          <w:lang w:eastAsia="ja-JP"/>
        </w:rPr>
      </w:pPr>
      <w:r w:rsidRPr="00312494">
        <w:rPr>
          <w:color w:val="000000" w:themeColor="text1"/>
          <w:lang w:eastAsia="ja-JP"/>
        </w:rPr>
        <w:t xml:space="preserve"> [WARNING]: provided hosts list is empty, only localhost is available. Note that the implicit</w:t>
      </w:r>
    </w:p>
    <w:p w14:paraId="4405DD30" w14:textId="77777777" w:rsidR="00312494" w:rsidRPr="00312494" w:rsidRDefault="00312494" w:rsidP="00312494">
      <w:pPr>
        <w:pStyle w:val="dC-CommandLine"/>
        <w:rPr>
          <w:color w:val="000000" w:themeColor="text1"/>
          <w:lang w:eastAsia="ja-JP"/>
        </w:rPr>
      </w:pPr>
      <w:r w:rsidRPr="00312494">
        <w:rPr>
          <w:color w:val="000000" w:themeColor="text1"/>
          <w:lang w:eastAsia="ja-JP"/>
        </w:rPr>
        <w:lastRenderedPageBreak/>
        <w:t>localhost does not match 'all'</w:t>
      </w:r>
    </w:p>
    <w:p w14:paraId="300361B1" w14:textId="77777777" w:rsidR="00312494" w:rsidRPr="00312494" w:rsidRDefault="00312494" w:rsidP="00312494">
      <w:pPr>
        <w:pStyle w:val="dC-CommandLine"/>
        <w:rPr>
          <w:color w:val="000000" w:themeColor="text1"/>
          <w:lang w:eastAsia="ja-JP"/>
        </w:rPr>
      </w:pPr>
    </w:p>
    <w:p w14:paraId="0CC78252" w14:textId="77777777" w:rsidR="00312494" w:rsidRPr="00312494" w:rsidRDefault="00312494" w:rsidP="00312494">
      <w:pPr>
        <w:pStyle w:val="dC-CommandLine"/>
        <w:rPr>
          <w:color w:val="000000" w:themeColor="text1"/>
          <w:lang w:eastAsia="ja-JP"/>
        </w:rPr>
      </w:pPr>
    </w:p>
    <w:p w14:paraId="5CDF2E0C" w14:textId="77777777" w:rsidR="00312494" w:rsidRPr="00312494" w:rsidRDefault="00312494" w:rsidP="00312494">
      <w:pPr>
        <w:pStyle w:val="dC-CommandLine"/>
        <w:rPr>
          <w:color w:val="000000" w:themeColor="text1"/>
          <w:lang w:eastAsia="ja-JP"/>
        </w:rPr>
      </w:pPr>
      <w:r w:rsidRPr="00312494">
        <w:rPr>
          <w:color w:val="000000" w:themeColor="text1"/>
          <w:lang w:eastAsia="ja-JP"/>
        </w:rPr>
        <w:t>PLAY [eBGP session set-up NSO service] **************************************************************</w:t>
      </w:r>
    </w:p>
    <w:p w14:paraId="78F66D47" w14:textId="77777777" w:rsidR="00312494" w:rsidRPr="00312494" w:rsidRDefault="00312494" w:rsidP="00312494">
      <w:pPr>
        <w:pStyle w:val="dC-CommandLine"/>
        <w:rPr>
          <w:color w:val="000000" w:themeColor="text1"/>
          <w:lang w:eastAsia="ja-JP"/>
        </w:rPr>
      </w:pPr>
    </w:p>
    <w:p w14:paraId="20CB44B7" w14:textId="77777777" w:rsidR="00312494" w:rsidRPr="00312494" w:rsidRDefault="00312494" w:rsidP="00312494">
      <w:pPr>
        <w:pStyle w:val="dC-CommandLine"/>
        <w:rPr>
          <w:color w:val="000000" w:themeColor="text1"/>
          <w:lang w:eastAsia="ja-JP"/>
        </w:rPr>
      </w:pPr>
      <w:r w:rsidRPr="00312494">
        <w:rPr>
          <w:color w:val="000000" w:themeColor="text1"/>
          <w:lang w:eastAsia="ja-JP"/>
        </w:rPr>
        <w:t>TASK [Run NSO eBGP service] *************************************************************************</w:t>
      </w:r>
    </w:p>
    <w:p w14:paraId="3117E724" w14:textId="77777777" w:rsidR="00312494" w:rsidRPr="002F21A3" w:rsidRDefault="00312494" w:rsidP="00312494">
      <w:pPr>
        <w:pStyle w:val="dC-CommandLine"/>
        <w:rPr>
          <w:b/>
          <w:color w:val="0432FF"/>
          <w:lang w:eastAsia="ja-JP"/>
        </w:rPr>
      </w:pPr>
      <w:r w:rsidRPr="002F21A3">
        <w:rPr>
          <w:b/>
          <w:color w:val="0432FF"/>
          <w:lang w:eastAsia="ja-JP"/>
        </w:rPr>
        <w:t>ok: [localhost] =&gt; {"changed": false, "changes": [], "diffs": []}</w:t>
      </w:r>
    </w:p>
    <w:p w14:paraId="7D0B0E91" w14:textId="77777777" w:rsidR="00312494" w:rsidRPr="00312494" w:rsidRDefault="00312494" w:rsidP="00312494">
      <w:pPr>
        <w:pStyle w:val="dC-CommandLine"/>
        <w:rPr>
          <w:color w:val="000000" w:themeColor="text1"/>
          <w:lang w:eastAsia="ja-JP"/>
        </w:rPr>
      </w:pPr>
    </w:p>
    <w:p w14:paraId="2C3ABD40" w14:textId="77777777" w:rsidR="00312494" w:rsidRPr="00312494" w:rsidRDefault="00312494" w:rsidP="00312494">
      <w:pPr>
        <w:pStyle w:val="dC-CommandLine"/>
        <w:rPr>
          <w:color w:val="000000" w:themeColor="text1"/>
          <w:lang w:eastAsia="ja-JP"/>
        </w:rPr>
      </w:pPr>
      <w:r w:rsidRPr="00312494">
        <w:rPr>
          <w:color w:val="000000" w:themeColor="text1"/>
          <w:lang w:eastAsia="ja-JP"/>
        </w:rPr>
        <w:t>PLAY RECAP ******************************************************************************************</w:t>
      </w:r>
    </w:p>
    <w:p w14:paraId="647AFB5E" w14:textId="77777777" w:rsidR="00312494" w:rsidRPr="00312494" w:rsidRDefault="00312494" w:rsidP="00312494">
      <w:pPr>
        <w:pStyle w:val="dC-CommandLine"/>
        <w:rPr>
          <w:color w:val="000000" w:themeColor="text1"/>
          <w:lang w:eastAsia="ja-JP"/>
        </w:rPr>
      </w:pPr>
      <w:r w:rsidRPr="00312494">
        <w:rPr>
          <w:color w:val="000000" w:themeColor="text1"/>
          <w:lang w:eastAsia="ja-JP"/>
        </w:rPr>
        <w:t>localhost                  : ok=1    changed=0    unreachable=0    failed=0</w:t>
      </w:r>
    </w:p>
    <w:p w14:paraId="5D0A2B0D" w14:textId="77777777" w:rsidR="00312494" w:rsidRPr="00312494" w:rsidRDefault="00312494" w:rsidP="00312494">
      <w:pPr>
        <w:pStyle w:val="dC-CommandLine"/>
        <w:rPr>
          <w:color w:val="000000" w:themeColor="text1"/>
          <w:lang w:eastAsia="ja-JP"/>
        </w:rPr>
      </w:pPr>
    </w:p>
    <w:p w14:paraId="1D14293B" w14:textId="6A226CC2" w:rsidR="00312494" w:rsidRPr="00FB0AAE" w:rsidRDefault="00312494" w:rsidP="00312494">
      <w:pPr>
        <w:pStyle w:val="dC-CommandLine"/>
        <w:rPr>
          <w:color w:val="000000" w:themeColor="text1"/>
          <w:lang w:eastAsia="ja-JP"/>
        </w:rPr>
      </w:pPr>
      <w:r w:rsidRPr="00312494">
        <w:rPr>
          <w:color w:val="000000" w:themeColor="text1"/>
          <w:lang w:eastAsia="ja-JP"/>
        </w:rPr>
        <w:t>[root@ansible NSO-Playbooks]#</w:t>
      </w:r>
    </w:p>
    <w:p w14:paraId="2528EA40" w14:textId="77777777" w:rsidR="00312494" w:rsidRDefault="00312494" w:rsidP="00103FA6">
      <w:pPr>
        <w:tabs>
          <w:tab w:val="left" w:pos="1394"/>
        </w:tabs>
        <w:rPr>
          <w:rFonts w:ascii="Arial" w:hAnsi="Arial" w:cs="Arial"/>
          <w:sz w:val="18"/>
          <w:szCs w:val="18"/>
        </w:rPr>
      </w:pPr>
    </w:p>
    <w:p w14:paraId="55852582" w14:textId="77777777" w:rsidR="0013741A" w:rsidRDefault="0013741A" w:rsidP="00103FA6">
      <w:pPr>
        <w:tabs>
          <w:tab w:val="left" w:pos="1394"/>
        </w:tabs>
        <w:rPr>
          <w:rFonts w:ascii="Arial" w:hAnsi="Arial" w:cs="Arial"/>
          <w:sz w:val="18"/>
          <w:szCs w:val="18"/>
        </w:rPr>
      </w:pPr>
    </w:p>
    <w:p w14:paraId="08D612E7" w14:textId="6B75A475" w:rsidR="00103FA6" w:rsidRDefault="001D2FE3" w:rsidP="008B2D66">
      <w:pPr>
        <w:pStyle w:val="ListParagraph"/>
        <w:numPr>
          <w:ilvl w:val="0"/>
          <w:numId w:val="38"/>
        </w:numPr>
        <w:tabs>
          <w:tab w:val="left" w:pos="1394"/>
        </w:tabs>
        <w:rPr>
          <w:rFonts w:ascii="Arial" w:hAnsi="Arial" w:cs="Arial"/>
          <w:sz w:val="18"/>
          <w:szCs w:val="18"/>
        </w:rPr>
      </w:pPr>
      <w:r>
        <w:rPr>
          <w:rFonts w:ascii="Arial" w:hAnsi="Arial" w:cs="Arial"/>
          <w:sz w:val="18"/>
          <w:szCs w:val="18"/>
        </w:rPr>
        <w:t>View and execute</w:t>
      </w:r>
      <w:r w:rsidR="00103FA6">
        <w:rPr>
          <w:rFonts w:ascii="Arial" w:hAnsi="Arial" w:cs="Arial"/>
          <w:sz w:val="18"/>
          <w:szCs w:val="18"/>
        </w:rPr>
        <w:t xml:space="preserve"> the Ansible playbook </w:t>
      </w:r>
      <w:r w:rsidR="00103FA6" w:rsidRPr="002F21A3">
        <w:rPr>
          <w:rFonts w:ascii="Arial" w:hAnsi="Arial" w:cs="Arial"/>
          <w:b/>
          <w:color w:val="0432FF"/>
          <w:sz w:val="18"/>
          <w:szCs w:val="18"/>
          <w:highlight w:val="lightGray"/>
        </w:rPr>
        <w:t>ebgp-nso-destroy.yaml</w:t>
      </w:r>
      <w:r w:rsidR="00103FA6" w:rsidRPr="002F21A3">
        <w:rPr>
          <w:rFonts w:ascii="Arial" w:hAnsi="Arial" w:cs="Arial"/>
          <w:b/>
          <w:color w:val="0432FF"/>
          <w:sz w:val="18"/>
          <w:szCs w:val="18"/>
        </w:rPr>
        <w:t xml:space="preserve"> </w:t>
      </w:r>
      <w:r w:rsidR="00F80A0B">
        <w:rPr>
          <w:rFonts w:ascii="Arial" w:hAnsi="Arial" w:cs="Arial"/>
          <w:sz w:val="18"/>
          <w:szCs w:val="18"/>
        </w:rPr>
        <w:t>to tear down the NSO service</w:t>
      </w:r>
      <w:r w:rsidR="00D55C3A">
        <w:rPr>
          <w:rFonts w:ascii="Arial" w:hAnsi="Arial" w:cs="Arial"/>
          <w:sz w:val="18"/>
          <w:szCs w:val="18"/>
        </w:rPr>
        <w:t>. This</w:t>
      </w:r>
      <w:r w:rsidR="00F80A0B">
        <w:rPr>
          <w:rFonts w:ascii="Arial" w:hAnsi="Arial" w:cs="Arial"/>
          <w:sz w:val="18"/>
          <w:szCs w:val="18"/>
        </w:rPr>
        <w:t xml:space="preserve"> will</w:t>
      </w:r>
      <w:r w:rsidR="00103FA6">
        <w:rPr>
          <w:rFonts w:ascii="Arial" w:hAnsi="Arial" w:cs="Arial"/>
          <w:sz w:val="18"/>
          <w:szCs w:val="18"/>
        </w:rPr>
        <w:t xml:space="preserve"> remove the BGP configuration from both the CSR and ISRv.</w:t>
      </w:r>
      <w:r w:rsidR="00B16175">
        <w:rPr>
          <w:rFonts w:ascii="Arial" w:hAnsi="Arial" w:cs="Arial"/>
          <w:sz w:val="18"/>
          <w:szCs w:val="18"/>
        </w:rPr>
        <w:t xml:space="preserve"> Note that this playbook is also idempotent</w:t>
      </w:r>
      <w:r w:rsidR="00FF70DE">
        <w:rPr>
          <w:rFonts w:ascii="Arial" w:hAnsi="Arial" w:cs="Arial"/>
          <w:sz w:val="18"/>
          <w:szCs w:val="18"/>
        </w:rPr>
        <w:t>.</w:t>
      </w:r>
      <w:r w:rsidR="007E0398">
        <w:rPr>
          <w:rFonts w:ascii="Arial" w:hAnsi="Arial" w:cs="Arial"/>
          <w:sz w:val="18"/>
          <w:szCs w:val="18"/>
        </w:rPr>
        <w:t xml:space="preserve"> </w:t>
      </w:r>
      <w:r w:rsidR="00D35D5B">
        <w:rPr>
          <w:rFonts w:ascii="Arial" w:hAnsi="Arial" w:cs="Arial"/>
          <w:sz w:val="18"/>
          <w:szCs w:val="18"/>
        </w:rPr>
        <w:t>Y</w:t>
      </w:r>
      <w:r w:rsidR="007E0398">
        <w:rPr>
          <w:rFonts w:ascii="Arial" w:hAnsi="Arial" w:cs="Arial"/>
          <w:sz w:val="18"/>
          <w:szCs w:val="18"/>
        </w:rPr>
        <w:t xml:space="preserve">ou can run </w:t>
      </w:r>
      <w:r w:rsidR="00F63EB5">
        <w:rPr>
          <w:rFonts w:ascii="Arial" w:hAnsi="Arial" w:cs="Arial"/>
          <w:sz w:val="18"/>
          <w:szCs w:val="18"/>
        </w:rPr>
        <w:t xml:space="preserve">this </w:t>
      </w:r>
      <w:r w:rsidR="00EB68A7">
        <w:rPr>
          <w:rFonts w:ascii="Arial" w:hAnsi="Arial" w:cs="Arial"/>
          <w:sz w:val="18"/>
          <w:szCs w:val="18"/>
        </w:rPr>
        <w:t>playbook</w:t>
      </w:r>
      <w:r w:rsidR="00F63EB5">
        <w:rPr>
          <w:rFonts w:ascii="Arial" w:hAnsi="Arial" w:cs="Arial"/>
          <w:sz w:val="18"/>
          <w:szCs w:val="18"/>
        </w:rPr>
        <w:t xml:space="preserve"> </w:t>
      </w:r>
      <w:r w:rsidR="007E0398">
        <w:rPr>
          <w:rFonts w:ascii="Arial" w:hAnsi="Arial" w:cs="Arial"/>
          <w:sz w:val="18"/>
          <w:szCs w:val="18"/>
        </w:rPr>
        <w:t xml:space="preserve">again without </w:t>
      </w:r>
      <w:r w:rsidR="00F63EB5">
        <w:rPr>
          <w:rFonts w:ascii="Arial" w:hAnsi="Arial" w:cs="Arial"/>
          <w:sz w:val="18"/>
          <w:szCs w:val="18"/>
        </w:rPr>
        <w:t xml:space="preserve">changes or </w:t>
      </w:r>
      <w:r w:rsidR="007E0398">
        <w:rPr>
          <w:rFonts w:ascii="Arial" w:hAnsi="Arial" w:cs="Arial"/>
          <w:sz w:val="18"/>
          <w:szCs w:val="18"/>
        </w:rPr>
        <w:t>errors</w:t>
      </w:r>
      <w:r w:rsidR="00FF70DE">
        <w:rPr>
          <w:rFonts w:ascii="Arial" w:hAnsi="Arial" w:cs="Arial"/>
          <w:sz w:val="18"/>
          <w:szCs w:val="18"/>
        </w:rPr>
        <w:t>,</w:t>
      </w:r>
      <w:r w:rsidR="007E0398">
        <w:rPr>
          <w:rFonts w:ascii="Arial" w:hAnsi="Arial" w:cs="Arial"/>
          <w:sz w:val="18"/>
          <w:szCs w:val="18"/>
        </w:rPr>
        <w:t xml:space="preserve"> the end state will remain the same</w:t>
      </w:r>
      <w:r w:rsidR="00661874">
        <w:rPr>
          <w:rFonts w:ascii="Arial" w:hAnsi="Arial" w:cs="Arial"/>
          <w:sz w:val="18"/>
          <w:szCs w:val="18"/>
        </w:rPr>
        <w:t xml:space="preserve"> (</w:t>
      </w:r>
      <w:r w:rsidR="00033233">
        <w:rPr>
          <w:rFonts w:ascii="Arial" w:hAnsi="Arial" w:cs="Arial"/>
          <w:sz w:val="18"/>
          <w:szCs w:val="18"/>
        </w:rPr>
        <w:t>n</w:t>
      </w:r>
      <w:r w:rsidR="00661874">
        <w:rPr>
          <w:rFonts w:ascii="Arial" w:hAnsi="Arial" w:cs="Arial"/>
          <w:sz w:val="18"/>
          <w:szCs w:val="18"/>
        </w:rPr>
        <w:t>ot shown below)</w:t>
      </w:r>
      <w:r w:rsidR="00B16175">
        <w:rPr>
          <w:rFonts w:ascii="Arial" w:hAnsi="Arial" w:cs="Arial"/>
          <w:sz w:val="18"/>
          <w:szCs w:val="18"/>
        </w:rPr>
        <w:t>.</w:t>
      </w:r>
      <w:r w:rsidR="00661874">
        <w:rPr>
          <w:rFonts w:ascii="Arial" w:hAnsi="Arial" w:cs="Arial"/>
          <w:sz w:val="18"/>
          <w:szCs w:val="18"/>
        </w:rPr>
        <w:t xml:space="preserve"> </w:t>
      </w:r>
    </w:p>
    <w:p w14:paraId="091AEF31" w14:textId="77777777" w:rsidR="00312494" w:rsidRDefault="00312494" w:rsidP="00312494">
      <w:pPr>
        <w:tabs>
          <w:tab w:val="left" w:pos="1394"/>
        </w:tabs>
        <w:rPr>
          <w:rFonts w:ascii="Arial" w:hAnsi="Arial" w:cs="Arial"/>
          <w:sz w:val="18"/>
          <w:szCs w:val="18"/>
        </w:rPr>
      </w:pPr>
    </w:p>
    <w:p w14:paraId="0779AF54" w14:textId="4080C126" w:rsidR="001D2FE3" w:rsidRPr="001D2FE3" w:rsidRDefault="007C3284" w:rsidP="001D2FE3">
      <w:pPr>
        <w:pStyle w:val="dC-CommandLine"/>
        <w:rPr>
          <w:color w:val="000000" w:themeColor="text1"/>
          <w:lang w:eastAsia="ja-JP"/>
        </w:rPr>
      </w:pPr>
      <w:r w:rsidRPr="007C3284">
        <w:rPr>
          <w:color w:val="000000" w:themeColor="text1"/>
          <w:lang w:eastAsia="ja-JP"/>
        </w:rPr>
        <w:t>[</w:t>
      </w:r>
      <w:r w:rsidR="001D2FE3" w:rsidRPr="001D2FE3">
        <w:rPr>
          <w:color w:val="000000" w:themeColor="text1"/>
          <w:lang w:eastAsia="ja-JP"/>
        </w:rPr>
        <w:t xml:space="preserve">root@ansible NSO-Playbooks]# </w:t>
      </w:r>
      <w:r w:rsidR="001D2FE3" w:rsidRPr="001D2FE3">
        <w:rPr>
          <w:b/>
          <w:color w:val="000000" w:themeColor="text1"/>
          <w:lang w:eastAsia="ja-JP"/>
        </w:rPr>
        <w:t>cat ebgp-nso-destroy.yaml</w:t>
      </w:r>
    </w:p>
    <w:p w14:paraId="6247CE01" w14:textId="77777777" w:rsidR="001D2FE3" w:rsidRPr="001D2FE3" w:rsidRDefault="001D2FE3" w:rsidP="001D2FE3">
      <w:pPr>
        <w:pStyle w:val="dC-CommandLine"/>
        <w:rPr>
          <w:color w:val="000000" w:themeColor="text1"/>
          <w:lang w:eastAsia="ja-JP"/>
        </w:rPr>
      </w:pPr>
      <w:r w:rsidRPr="001D2FE3">
        <w:rPr>
          <w:color w:val="000000" w:themeColor="text1"/>
          <w:lang w:eastAsia="ja-JP"/>
        </w:rPr>
        <w:t>---</w:t>
      </w:r>
    </w:p>
    <w:p w14:paraId="77B6E7CF" w14:textId="77777777" w:rsidR="001D2FE3" w:rsidRPr="001D2FE3" w:rsidRDefault="001D2FE3" w:rsidP="001D2FE3">
      <w:pPr>
        <w:pStyle w:val="dC-CommandLine"/>
        <w:rPr>
          <w:color w:val="000000" w:themeColor="text1"/>
          <w:lang w:eastAsia="ja-JP"/>
        </w:rPr>
      </w:pPr>
    </w:p>
    <w:p w14:paraId="3EE7DC2C" w14:textId="77777777" w:rsidR="001D2FE3" w:rsidRPr="001D2FE3" w:rsidRDefault="001D2FE3" w:rsidP="001D2FE3">
      <w:pPr>
        <w:pStyle w:val="dC-CommandLine"/>
        <w:rPr>
          <w:color w:val="000000" w:themeColor="text1"/>
          <w:lang w:eastAsia="ja-JP"/>
        </w:rPr>
      </w:pPr>
      <w:r w:rsidRPr="001D2FE3">
        <w:rPr>
          <w:color w:val="000000" w:themeColor="text1"/>
          <w:lang w:eastAsia="ja-JP"/>
        </w:rPr>
        <w:t>- name: eBGP session set-up NSO service</w:t>
      </w:r>
    </w:p>
    <w:p w14:paraId="5FF65415"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hosts: localhost</w:t>
      </w:r>
    </w:p>
    <w:p w14:paraId="08048A24"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connection: local</w:t>
      </w:r>
    </w:p>
    <w:p w14:paraId="313438C2"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gather_facts: no</w:t>
      </w:r>
    </w:p>
    <w:p w14:paraId="3B722E5D" w14:textId="77777777" w:rsidR="001D2FE3" w:rsidRPr="001D2FE3" w:rsidRDefault="001D2FE3" w:rsidP="001D2FE3">
      <w:pPr>
        <w:pStyle w:val="dC-CommandLine"/>
        <w:rPr>
          <w:color w:val="000000" w:themeColor="text1"/>
          <w:lang w:eastAsia="ja-JP"/>
        </w:rPr>
      </w:pPr>
    </w:p>
    <w:p w14:paraId="26696EFE"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vars_files:</w:t>
      </w:r>
    </w:p>
    <w:p w14:paraId="35D3CB82"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 vars.yaml</w:t>
      </w:r>
    </w:p>
    <w:p w14:paraId="19330DC6" w14:textId="77777777" w:rsidR="001D2FE3" w:rsidRPr="001D2FE3" w:rsidRDefault="001D2FE3" w:rsidP="001D2FE3">
      <w:pPr>
        <w:pStyle w:val="dC-CommandLine"/>
        <w:rPr>
          <w:color w:val="000000" w:themeColor="text1"/>
          <w:lang w:eastAsia="ja-JP"/>
        </w:rPr>
      </w:pPr>
    </w:p>
    <w:p w14:paraId="56A42CB6" w14:textId="77777777" w:rsidR="001D2FE3" w:rsidRPr="001D2FE3" w:rsidRDefault="001D2FE3" w:rsidP="001D2FE3">
      <w:pPr>
        <w:pStyle w:val="dC-CommandLine"/>
        <w:rPr>
          <w:color w:val="000000" w:themeColor="text1"/>
          <w:lang w:eastAsia="ja-JP"/>
        </w:rPr>
      </w:pPr>
    </w:p>
    <w:p w14:paraId="73541C67" w14:textId="77777777" w:rsidR="001D2FE3" w:rsidRPr="001D2FE3" w:rsidRDefault="001D2FE3" w:rsidP="001D2FE3">
      <w:pPr>
        <w:pStyle w:val="dC-CommandLine"/>
        <w:rPr>
          <w:color w:val="000000" w:themeColor="text1"/>
          <w:lang w:eastAsia="ja-JP"/>
        </w:rPr>
      </w:pPr>
      <w:r w:rsidRPr="001D2FE3">
        <w:rPr>
          <w:color w:val="000000" w:themeColor="text1"/>
          <w:lang w:eastAsia="ja-JP"/>
        </w:rPr>
        <w:t>#</w:t>
      </w:r>
    </w:p>
    <w:p w14:paraId="7CD296E5" w14:textId="77777777" w:rsidR="001D2FE3" w:rsidRPr="001D2FE3" w:rsidRDefault="001D2FE3" w:rsidP="001D2FE3">
      <w:pPr>
        <w:pStyle w:val="dC-CommandLine"/>
        <w:rPr>
          <w:color w:val="000000" w:themeColor="text1"/>
          <w:lang w:eastAsia="ja-JP"/>
        </w:rPr>
      </w:pPr>
      <w:r w:rsidRPr="001D2FE3">
        <w:rPr>
          <w:color w:val="000000" w:themeColor="text1"/>
          <w:lang w:eastAsia="ja-JP"/>
        </w:rPr>
        <w:t>#</w:t>
      </w:r>
    </w:p>
    <w:p w14:paraId="35F3DC95" w14:textId="77777777" w:rsidR="001D2FE3" w:rsidRPr="001D2FE3" w:rsidRDefault="001D2FE3" w:rsidP="001D2FE3">
      <w:pPr>
        <w:pStyle w:val="dC-CommandLine"/>
        <w:rPr>
          <w:color w:val="000000" w:themeColor="text1"/>
          <w:lang w:eastAsia="ja-JP"/>
        </w:rPr>
      </w:pPr>
      <w:r w:rsidRPr="001D2FE3">
        <w:rPr>
          <w:color w:val="000000" w:themeColor="text1"/>
          <w:lang w:eastAsia="ja-JP"/>
        </w:rPr>
        <w:t>#   THIS PLAYBOOK WILL NOT RUN WITHOUT THE "SESSION_NAME" VARIABLE PASSED AT RUNTIME</w:t>
      </w:r>
    </w:p>
    <w:p w14:paraId="676210AD" w14:textId="77777777" w:rsidR="001D2FE3" w:rsidRPr="001D2FE3" w:rsidRDefault="001D2FE3" w:rsidP="001D2FE3">
      <w:pPr>
        <w:pStyle w:val="dC-CommandLine"/>
        <w:rPr>
          <w:color w:val="000000" w:themeColor="text1"/>
          <w:lang w:eastAsia="ja-JP"/>
        </w:rPr>
      </w:pPr>
      <w:r w:rsidRPr="001D2FE3">
        <w:rPr>
          <w:color w:val="000000" w:themeColor="text1"/>
          <w:lang w:eastAsia="ja-JP"/>
        </w:rPr>
        <w:t>#</w:t>
      </w:r>
    </w:p>
    <w:p w14:paraId="3826A0CE" w14:textId="77777777" w:rsidR="001D2FE3" w:rsidRPr="001D2FE3" w:rsidRDefault="001D2FE3" w:rsidP="001D2FE3">
      <w:pPr>
        <w:pStyle w:val="dC-CommandLine"/>
        <w:rPr>
          <w:color w:val="000000" w:themeColor="text1"/>
          <w:lang w:eastAsia="ja-JP"/>
        </w:rPr>
      </w:pPr>
      <w:r w:rsidRPr="001D2FE3">
        <w:rPr>
          <w:color w:val="000000" w:themeColor="text1"/>
          <w:lang w:eastAsia="ja-JP"/>
        </w:rPr>
        <w:t>#   usage 'ansible-playbook ebgp-nso-destroy.yaml -e "session_name=foo"'</w:t>
      </w:r>
    </w:p>
    <w:p w14:paraId="3CF3BE27" w14:textId="77777777" w:rsidR="001D2FE3" w:rsidRPr="001D2FE3" w:rsidRDefault="001D2FE3" w:rsidP="001D2FE3">
      <w:pPr>
        <w:pStyle w:val="dC-CommandLine"/>
        <w:rPr>
          <w:color w:val="000000" w:themeColor="text1"/>
          <w:lang w:eastAsia="ja-JP"/>
        </w:rPr>
      </w:pPr>
      <w:r w:rsidRPr="001D2FE3">
        <w:rPr>
          <w:color w:val="000000" w:themeColor="text1"/>
          <w:lang w:eastAsia="ja-JP"/>
        </w:rPr>
        <w:t>#</w:t>
      </w:r>
    </w:p>
    <w:p w14:paraId="6DD2A44C" w14:textId="77777777" w:rsidR="001D2FE3" w:rsidRPr="001D2FE3" w:rsidRDefault="001D2FE3" w:rsidP="001D2FE3">
      <w:pPr>
        <w:pStyle w:val="dC-CommandLine"/>
        <w:rPr>
          <w:color w:val="000000" w:themeColor="text1"/>
          <w:lang w:eastAsia="ja-JP"/>
        </w:rPr>
      </w:pPr>
      <w:r w:rsidRPr="001D2FE3">
        <w:rPr>
          <w:color w:val="000000" w:themeColor="text1"/>
          <w:lang w:eastAsia="ja-JP"/>
        </w:rPr>
        <w:t>#</w:t>
      </w:r>
    </w:p>
    <w:p w14:paraId="44F5F869" w14:textId="77777777" w:rsidR="001D2FE3" w:rsidRPr="001D2FE3" w:rsidRDefault="001D2FE3" w:rsidP="001D2FE3">
      <w:pPr>
        <w:pStyle w:val="dC-CommandLine"/>
        <w:rPr>
          <w:color w:val="000000" w:themeColor="text1"/>
          <w:lang w:eastAsia="ja-JP"/>
        </w:rPr>
      </w:pPr>
    </w:p>
    <w:p w14:paraId="2B47B747"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tasks:</w:t>
      </w:r>
    </w:p>
    <w:p w14:paraId="794EDE2E" w14:textId="77777777" w:rsidR="001D2FE3" w:rsidRPr="001D2FE3" w:rsidRDefault="001D2FE3" w:rsidP="001D2FE3">
      <w:pPr>
        <w:pStyle w:val="dC-CommandLine"/>
        <w:rPr>
          <w:color w:val="000000" w:themeColor="text1"/>
          <w:lang w:eastAsia="ja-JP"/>
        </w:rPr>
      </w:pPr>
    </w:p>
    <w:p w14:paraId="61AE7E2C"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 name: Run NSO eBGP service</w:t>
      </w:r>
    </w:p>
    <w:p w14:paraId="7E2B5ABD"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nso_config:</w:t>
      </w:r>
    </w:p>
    <w:p w14:paraId="6044EF0F"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url: '{{ url }}'</w:t>
      </w:r>
    </w:p>
    <w:p w14:paraId="4F93E997"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username: '{{ username }}'</w:t>
      </w:r>
    </w:p>
    <w:p w14:paraId="78752935"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password: '{{ password }}'</w:t>
      </w:r>
    </w:p>
    <w:p w14:paraId="41BAD0E9"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data:</w:t>
      </w:r>
    </w:p>
    <w:p w14:paraId="36ED61D2"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ebgp:ebgp:</w:t>
      </w:r>
    </w:p>
    <w:p w14:paraId="4BCE93B3"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 name: '{{ session_name }}'</w:t>
      </w:r>
    </w:p>
    <w:p w14:paraId="4F050EC5" w14:textId="77777777" w:rsidR="001D2FE3" w:rsidRPr="001D2FE3" w:rsidRDefault="001D2FE3" w:rsidP="001D2FE3">
      <w:pPr>
        <w:pStyle w:val="dC-CommandLine"/>
        <w:rPr>
          <w:color w:val="000000" w:themeColor="text1"/>
          <w:lang w:eastAsia="ja-JP"/>
        </w:rPr>
      </w:pPr>
      <w:r w:rsidRPr="001D2FE3">
        <w:rPr>
          <w:color w:val="000000" w:themeColor="text1"/>
          <w:lang w:eastAsia="ja-JP"/>
        </w:rPr>
        <w:t xml:space="preserve">          __state: absent</w:t>
      </w:r>
    </w:p>
    <w:p w14:paraId="1014861E" w14:textId="77777777" w:rsidR="001D2FE3" w:rsidRPr="001D2FE3" w:rsidRDefault="001D2FE3" w:rsidP="001D2FE3">
      <w:pPr>
        <w:pStyle w:val="dC-CommandLine"/>
        <w:rPr>
          <w:color w:val="000000" w:themeColor="text1"/>
          <w:lang w:eastAsia="ja-JP"/>
        </w:rPr>
      </w:pPr>
    </w:p>
    <w:p w14:paraId="01D928C2" w14:textId="7E69EB9C" w:rsidR="001D2FE3" w:rsidRDefault="001D2FE3" w:rsidP="001D2FE3">
      <w:pPr>
        <w:pStyle w:val="dC-CommandLine"/>
        <w:rPr>
          <w:color w:val="000000" w:themeColor="text1"/>
          <w:lang w:eastAsia="ja-JP"/>
        </w:rPr>
      </w:pPr>
      <w:r w:rsidRPr="001D2FE3">
        <w:rPr>
          <w:color w:val="000000" w:themeColor="text1"/>
          <w:lang w:eastAsia="ja-JP"/>
        </w:rPr>
        <w:t>[root@ansible NSO-Playbooks]#</w:t>
      </w:r>
    </w:p>
    <w:p w14:paraId="38C02EBC" w14:textId="0C494E6D" w:rsidR="007C3284" w:rsidRPr="007C3284" w:rsidRDefault="001D2FE3" w:rsidP="007C3284">
      <w:pPr>
        <w:pStyle w:val="dC-CommandLine"/>
        <w:rPr>
          <w:color w:val="000000" w:themeColor="text1"/>
          <w:lang w:eastAsia="ja-JP"/>
        </w:rPr>
      </w:pPr>
      <w:r>
        <w:rPr>
          <w:color w:val="000000" w:themeColor="text1"/>
          <w:lang w:eastAsia="ja-JP"/>
        </w:rPr>
        <w:t>[</w:t>
      </w:r>
      <w:r w:rsidR="007C3284" w:rsidRPr="007C3284">
        <w:rPr>
          <w:color w:val="000000" w:themeColor="text1"/>
          <w:lang w:eastAsia="ja-JP"/>
        </w:rPr>
        <w:t xml:space="preserve">root@ansible NSO-Playbooks]# </w:t>
      </w:r>
      <w:r w:rsidR="007C3284" w:rsidRPr="007E0398">
        <w:rPr>
          <w:b/>
          <w:color w:val="000000" w:themeColor="text1"/>
          <w:lang w:eastAsia="ja-JP"/>
        </w:rPr>
        <w:t>ansible-playbook ebgp-nso-destroy.yaml -i hosts -e "session_name=foo" -v</w:t>
      </w:r>
    </w:p>
    <w:p w14:paraId="3FCDB40B" w14:textId="77777777" w:rsidR="007C3284" w:rsidRPr="007C3284" w:rsidRDefault="007C3284" w:rsidP="007C3284">
      <w:pPr>
        <w:pStyle w:val="dC-CommandLine"/>
        <w:rPr>
          <w:color w:val="000000" w:themeColor="text1"/>
          <w:lang w:eastAsia="ja-JP"/>
        </w:rPr>
      </w:pPr>
      <w:r w:rsidRPr="007C3284">
        <w:rPr>
          <w:color w:val="000000" w:themeColor="text1"/>
          <w:lang w:eastAsia="ja-JP"/>
        </w:rPr>
        <w:t>Using /root/playbooks/NSO-Playbooks/ansible.cfg as config file</w:t>
      </w:r>
    </w:p>
    <w:p w14:paraId="5180EA5A" w14:textId="77777777" w:rsidR="007C3284" w:rsidRPr="007C3284" w:rsidRDefault="007C3284" w:rsidP="007C3284">
      <w:pPr>
        <w:pStyle w:val="dC-CommandLine"/>
        <w:rPr>
          <w:color w:val="000000" w:themeColor="text1"/>
          <w:lang w:eastAsia="ja-JP"/>
        </w:rPr>
      </w:pPr>
      <w:r w:rsidRPr="007C3284">
        <w:rPr>
          <w:color w:val="000000" w:themeColor="text1"/>
          <w:lang w:eastAsia="ja-JP"/>
        </w:rPr>
        <w:t xml:space="preserve"> [WARNING]: Unable to parse /root/playbooks/NSO-Playbooks/hosts as an inventory source</w:t>
      </w:r>
    </w:p>
    <w:p w14:paraId="59AB6F29" w14:textId="77777777" w:rsidR="007C3284" w:rsidRPr="007C3284" w:rsidRDefault="007C3284" w:rsidP="007C3284">
      <w:pPr>
        <w:pStyle w:val="dC-CommandLine"/>
        <w:rPr>
          <w:color w:val="000000" w:themeColor="text1"/>
          <w:lang w:eastAsia="ja-JP"/>
        </w:rPr>
      </w:pPr>
    </w:p>
    <w:p w14:paraId="20D46A63" w14:textId="77777777" w:rsidR="007C3284" w:rsidRPr="007C3284" w:rsidRDefault="007C3284" w:rsidP="007C3284">
      <w:pPr>
        <w:pStyle w:val="dC-CommandLine"/>
        <w:rPr>
          <w:color w:val="000000" w:themeColor="text1"/>
          <w:lang w:eastAsia="ja-JP"/>
        </w:rPr>
      </w:pPr>
      <w:r w:rsidRPr="007C3284">
        <w:rPr>
          <w:color w:val="000000" w:themeColor="text1"/>
          <w:lang w:eastAsia="ja-JP"/>
        </w:rPr>
        <w:t xml:space="preserve"> [WARNING]: No inventory was parsed, only implicit localhost is available</w:t>
      </w:r>
    </w:p>
    <w:p w14:paraId="1002206C" w14:textId="77777777" w:rsidR="007C3284" w:rsidRPr="007C3284" w:rsidRDefault="007C3284" w:rsidP="007C3284">
      <w:pPr>
        <w:pStyle w:val="dC-CommandLine"/>
        <w:rPr>
          <w:color w:val="000000" w:themeColor="text1"/>
          <w:lang w:eastAsia="ja-JP"/>
        </w:rPr>
      </w:pPr>
    </w:p>
    <w:p w14:paraId="3CA29B83" w14:textId="77777777" w:rsidR="007C3284" w:rsidRPr="007C3284" w:rsidRDefault="007C3284" w:rsidP="007C3284">
      <w:pPr>
        <w:pStyle w:val="dC-CommandLine"/>
        <w:rPr>
          <w:color w:val="000000" w:themeColor="text1"/>
          <w:lang w:eastAsia="ja-JP"/>
        </w:rPr>
      </w:pPr>
      <w:r w:rsidRPr="007C3284">
        <w:rPr>
          <w:color w:val="000000" w:themeColor="text1"/>
          <w:lang w:eastAsia="ja-JP"/>
        </w:rPr>
        <w:t xml:space="preserve"> [WARNING]: provided hosts list is empty, only localhost is available. Note that the implicit</w:t>
      </w:r>
    </w:p>
    <w:p w14:paraId="4534C6FB" w14:textId="77777777" w:rsidR="007C3284" w:rsidRPr="007C3284" w:rsidRDefault="007C3284" w:rsidP="007C3284">
      <w:pPr>
        <w:pStyle w:val="dC-CommandLine"/>
        <w:rPr>
          <w:color w:val="000000" w:themeColor="text1"/>
          <w:lang w:eastAsia="ja-JP"/>
        </w:rPr>
      </w:pPr>
      <w:r w:rsidRPr="007C3284">
        <w:rPr>
          <w:color w:val="000000" w:themeColor="text1"/>
          <w:lang w:eastAsia="ja-JP"/>
        </w:rPr>
        <w:t>localhost does not match 'all'</w:t>
      </w:r>
    </w:p>
    <w:p w14:paraId="14C27596" w14:textId="77777777" w:rsidR="007C3284" w:rsidRPr="007C3284" w:rsidRDefault="007C3284" w:rsidP="007C3284">
      <w:pPr>
        <w:pStyle w:val="dC-CommandLine"/>
        <w:rPr>
          <w:color w:val="000000" w:themeColor="text1"/>
          <w:lang w:eastAsia="ja-JP"/>
        </w:rPr>
      </w:pPr>
    </w:p>
    <w:p w14:paraId="0325AC46" w14:textId="77777777" w:rsidR="007C3284" w:rsidRPr="007C3284" w:rsidRDefault="007C3284" w:rsidP="007C3284">
      <w:pPr>
        <w:pStyle w:val="dC-CommandLine"/>
        <w:rPr>
          <w:color w:val="000000" w:themeColor="text1"/>
          <w:lang w:eastAsia="ja-JP"/>
        </w:rPr>
      </w:pPr>
    </w:p>
    <w:p w14:paraId="574EB66C" w14:textId="77777777" w:rsidR="007C3284" w:rsidRPr="007C3284" w:rsidRDefault="007C3284" w:rsidP="007C3284">
      <w:pPr>
        <w:pStyle w:val="dC-CommandLine"/>
        <w:rPr>
          <w:color w:val="000000" w:themeColor="text1"/>
          <w:lang w:eastAsia="ja-JP"/>
        </w:rPr>
      </w:pPr>
      <w:r w:rsidRPr="007C3284">
        <w:rPr>
          <w:color w:val="000000" w:themeColor="text1"/>
          <w:lang w:eastAsia="ja-JP"/>
        </w:rPr>
        <w:t>PLAY [eBGP session set-up NSO service] **************************************************************</w:t>
      </w:r>
    </w:p>
    <w:p w14:paraId="01B92189" w14:textId="77777777" w:rsidR="007C3284" w:rsidRPr="007C3284" w:rsidRDefault="007C3284" w:rsidP="007C3284">
      <w:pPr>
        <w:pStyle w:val="dC-CommandLine"/>
        <w:rPr>
          <w:color w:val="000000" w:themeColor="text1"/>
          <w:lang w:eastAsia="ja-JP"/>
        </w:rPr>
      </w:pPr>
    </w:p>
    <w:p w14:paraId="36483626" w14:textId="77777777" w:rsidR="007C3284" w:rsidRPr="007C3284" w:rsidRDefault="007C3284" w:rsidP="007C3284">
      <w:pPr>
        <w:pStyle w:val="dC-CommandLine"/>
        <w:rPr>
          <w:color w:val="000000" w:themeColor="text1"/>
          <w:lang w:eastAsia="ja-JP"/>
        </w:rPr>
      </w:pPr>
      <w:r w:rsidRPr="007C3284">
        <w:rPr>
          <w:color w:val="000000" w:themeColor="text1"/>
          <w:lang w:eastAsia="ja-JP"/>
        </w:rPr>
        <w:t>TASK [Run NSO eBGP service] *************************************************************************</w:t>
      </w:r>
    </w:p>
    <w:p w14:paraId="0B521E30" w14:textId="77777777" w:rsidR="007C3284" w:rsidRPr="007C3284" w:rsidRDefault="007C3284" w:rsidP="007C3284">
      <w:pPr>
        <w:pStyle w:val="dC-CommandLine"/>
        <w:rPr>
          <w:color w:val="000000" w:themeColor="text1"/>
          <w:lang w:eastAsia="ja-JP"/>
        </w:rPr>
      </w:pPr>
      <w:r w:rsidRPr="007C3284">
        <w:rPr>
          <w:color w:val="000000" w:themeColor="text1"/>
          <w:lang w:eastAsia="ja-JP"/>
        </w:rPr>
        <w:t>changed: [localhost] =&gt; {"changed": true, "changes": [{"path": "/ebgp:ebgp{foo}", "type": "delete"}], "diffs": []}</w:t>
      </w:r>
    </w:p>
    <w:p w14:paraId="685CBB67" w14:textId="77777777" w:rsidR="007C3284" w:rsidRPr="007C3284" w:rsidRDefault="007C3284" w:rsidP="007C3284">
      <w:pPr>
        <w:pStyle w:val="dC-CommandLine"/>
        <w:rPr>
          <w:color w:val="000000" w:themeColor="text1"/>
          <w:lang w:eastAsia="ja-JP"/>
        </w:rPr>
      </w:pPr>
    </w:p>
    <w:p w14:paraId="488E3F73" w14:textId="77777777" w:rsidR="007C3284" w:rsidRPr="007C3284" w:rsidRDefault="007C3284" w:rsidP="007C3284">
      <w:pPr>
        <w:pStyle w:val="dC-CommandLine"/>
        <w:rPr>
          <w:color w:val="000000" w:themeColor="text1"/>
          <w:lang w:eastAsia="ja-JP"/>
        </w:rPr>
      </w:pPr>
      <w:r w:rsidRPr="007C3284">
        <w:rPr>
          <w:color w:val="000000" w:themeColor="text1"/>
          <w:lang w:eastAsia="ja-JP"/>
        </w:rPr>
        <w:t>PLAY RECAP ******************************************************************************************</w:t>
      </w:r>
    </w:p>
    <w:p w14:paraId="1425013C" w14:textId="77777777" w:rsidR="007C3284" w:rsidRPr="007C3284" w:rsidRDefault="007C3284" w:rsidP="007C3284">
      <w:pPr>
        <w:pStyle w:val="dC-CommandLine"/>
        <w:rPr>
          <w:color w:val="000000" w:themeColor="text1"/>
          <w:lang w:eastAsia="ja-JP"/>
        </w:rPr>
      </w:pPr>
      <w:r w:rsidRPr="007C3284">
        <w:rPr>
          <w:color w:val="000000" w:themeColor="text1"/>
          <w:lang w:eastAsia="ja-JP"/>
        </w:rPr>
        <w:t>localhost                  : ok=1    changed=1    unreachable=0    failed=0</w:t>
      </w:r>
    </w:p>
    <w:p w14:paraId="6AAD2832" w14:textId="77777777" w:rsidR="007C3284" w:rsidRPr="007C3284" w:rsidRDefault="007C3284" w:rsidP="007C3284">
      <w:pPr>
        <w:pStyle w:val="dC-CommandLine"/>
        <w:rPr>
          <w:color w:val="000000" w:themeColor="text1"/>
          <w:lang w:eastAsia="ja-JP"/>
        </w:rPr>
      </w:pPr>
    </w:p>
    <w:p w14:paraId="135046C1" w14:textId="0FEBF85C" w:rsidR="00312494" w:rsidRPr="00312494" w:rsidRDefault="007C3284" w:rsidP="007C3284">
      <w:pPr>
        <w:pStyle w:val="dC-CommandLine"/>
        <w:rPr>
          <w:rFonts w:ascii="Arial" w:hAnsi="Arial" w:cs="Arial"/>
          <w:sz w:val="18"/>
          <w:szCs w:val="18"/>
        </w:rPr>
      </w:pPr>
      <w:r w:rsidRPr="007C3284">
        <w:rPr>
          <w:color w:val="000000" w:themeColor="text1"/>
          <w:lang w:eastAsia="ja-JP"/>
        </w:rPr>
        <w:t>[root@ansible NSO-Playbooks]#</w:t>
      </w:r>
    </w:p>
    <w:p w14:paraId="596BB2E3" w14:textId="77777777" w:rsidR="00E17B98" w:rsidRDefault="00E17B98" w:rsidP="00103FA6">
      <w:pPr>
        <w:pStyle w:val="ListParagraph"/>
        <w:rPr>
          <w:rFonts w:ascii="Arial" w:hAnsi="Arial" w:cs="Arial"/>
          <w:sz w:val="18"/>
          <w:szCs w:val="18"/>
        </w:rPr>
      </w:pPr>
    </w:p>
    <w:p w14:paraId="7514B520" w14:textId="2AA3CD1D" w:rsidR="00E17B98" w:rsidRPr="002F21A3" w:rsidRDefault="00CC0C68" w:rsidP="00643DBD">
      <w:pPr>
        <w:pStyle w:val="ListParagraph"/>
        <w:ind w:left="360"/>
        <w:rPr>
          <w:rFonts w:ascii="Arial" w:hAnsi="Arial" w:cs="Arial"/>
          <w:sz w:val="18"/>
          <w:szCs w:val="18"/>
        </w:rPr>
      </w:pPr>
      <w:r>
        <w:rPr>
          <w:rFonts w:ascii="Arial" w:hAnsi="Arial" w:cs="Arial"/>
          <w:sz w:val="18"/>
          <w:szCs w:val="18"/>
        </w:rPr>
        <w:t>Next let’s demonstrate one of the issues with Anisble playbooks</w:t>
      </w:r>
      <w:r w:rsidR="006640F3">
        <w:rPr>
          <w:rFonts w:ascii="Arial" w:hAnsi="Arial" w:cs="Arial"/>
          <w:sz w:val="18"/>
          <w:szCs w:val="18"/>
        </w:rPr>
        <w:t>, t</w:t>
      </w:r>
      <w:r>
        <w:rPr>
          <w:rFonts w:ascii="Arial" w:hAnsi="Arial" w:cs="Arial"/>
          <w:sz w:val="18"/>
          <w:szCs w:val="18"/>
        </w:rPr>
        <w:t xml:space="preserve">hat </w:t>
      </w:r>
      <w:r w:rsidR="006640F3">
        <w:rPr>
          <w:rFonts w:ascii="Arial" w:hAnsi="Arial" w:cs="Arial"/>
          <w:sz w:val="18"/>
          <w:szCs w:val="18"/>
        </w:rPr>
        <w:t xml:space="preserve">being that </w:t>
      </w:r>
      <w:r>
        <w:rPr>
          <w:rFonts w:ascii="Arial" w:hAnsi="Arial" w:cs="Arial"/>
          <w:sz w:val="18"/>
          <w:szCs w:val="18"/>
        </w:rPr>
        <w:t xml:space="preserve">Ansible has no “rollback” concept when failures occur. So let’s </w:t>
      </w:r>
      <w:r w:rsidR="008F10DA">
        <w:rPr>
          <w:rFonts w:ascii="Arial" w:hAnsi="Arial" w:cs="Arial"/>
          <w:sz w:val="18"/>
          <w:szCs w:val="18"/>
        </w:rPr>
        <w:t xml:space="preserve">force a failure </w:t>
      </w:r>
      <w:r>
        <w:rPr>
          <w:rFonts w:ascii="Arial" w:hAnsi="Arial" w:cs="Arial"/>
          <w:sz w:val="18"/>
          <w:szCs w:val="18"/>
        </w:rPr>
        <w:t>and re-run the playbook</w:t>
      </w:r>
      <w:r w:rsidR="00643DBD">
        <w:rPr>
          <w:rFonts w:ascii="Arial" w:hAnsi="Arial" w:cs="Arial"/>
          <w:sz w:val="18"/>
          <w:szCs w:val="18"/>
        </w:rPr>
        <w:t xml:space="preserve">. In this case, let’s </w:t>
      </w:r>
      <w:r w:rsidR="008F10DA" w:rsidRPr="002F21A3">
        <w:rPr>
          <w:rFonts w:ascii="Arial" w:hAnsi="Arial" w:cs="Arial"/>
          <w:sz w:val="18"/>
          <w:szCs w:val="18"/>
        </w:rPr>
        <w:t>creat</w:t>
      </w:r>
      <w:r w:rsidR="00643DBD">
        <w:rPr>
          <w:rFonts w:ascii="Arial" w:hAnsi="Arial" w:cs="Arial"/>
          <w:sz w:val="18"/>
          <w:szCs w:val="18"/>
        </w:rPr>
        <w:t>e</w:t>
      </w:r>
      <w:r w:rsidR="008F10DA" w:rsidRPr="002F21A3">
        <w:rPr>
          <w:rFonts w:ascii="Arial" w:hAnsi="Arial" w:cs="Arial"/>
          <w:sz w:val="18"/>
          <w:szCs w:val="18"/>
        </w:rPr>
        <w:t xml:space="preserve"> </w:t>
      </w:r>
      <w:r w:rsidR="00643DBD">
        <w:rPr>
          <w:rFonts w:ascii="Arial" w:hAnsi="Arial" w:cs="Arial"/>
          <w:sz w:val="18"/>
          <w:szCs w:val="18"/>
        </w:rPr>
        <w:t xml:space="preserve">a loopback on the CSR that has </w:t>
      </w:r>
      <w:r w:rsidR="008F10DA" w:rsidRPr="002F21A3">
        <w:rPr>
          <w:rFonts w:ascii="Arial" w:hAnsi="Arial" w:cs="Arial"/>
          <w:sz w:val="18"/>
          <w:szCs w:val="18"/>
        </w:rPr>
        <w:t xml:space="preserve">a duplicate IP address </w:t>
      </w:r>
      <w:r w:rsidR="00643DBD">
        <w:rPr>
          <w:rFonts w:ascii="Arial" w:hAnsi="Arial" w:cs="Arial"/>
          <w:sz w:val="18"/>
          <w:szCs w:val="18"/>
        </w:rPr>
        <w:t xml:space="preserve">with the one that the playbook will use for BGP. </w:t>
      </w:r>
      <w:r w:rsidR="00C75302">
        <w:rPr>
          <w:rFonts w:ascii="Arial" w:hAnsi="Arial" w:cs="Arial"/>
          <w:sz w:val="18"/>
          <w:szCs w:val="18"/>
        </w:rPr>
        <w:t xml:space="preserve">Then let’s re-run both Ansible playbooks – first the one using the </w:t>
      </w:r>
      <w:r w:rsidR="008F10DA" w:rsidRPr="002F21A3">
        <w:rPr>
          <w:rFonts w:ascii="Arial" w:hAnsi="Arial" w:cs="Arial"/>
          <w:sz w:val="18"/>
          <w:szCs w:val="18"/>
        </w:rPr>
        <w:t>NSO</w:t>
      </w:r>
      <w:r w:rsidR="001D2FE3" w:rsidRPr="002F21A3">
        <w:rPr>
          <w:rFonts w:ascii="Arial" w:hAnsi="Arial" w:cs="Arial"/>
          <w:sz w:val="18"/>
          <w:szCs w:val="18"/>
        </w:rPr>
        <w:t xml:space="preserve"> module </w:t>
      </w:r>
      <w:r w:rsidR="00C75302">
        <w:rPr>
          <w:rFonts w:ascii="Arial" w:hAnsi="Arial" w:cs="Arial"/>
          <w:sz w:val="18"/>
          <w:szCs w:val="18"/>
        </w:rPr>
        <w:t xml:space="preserve">to see how it </w:t>
      </w:r>
      <w:r w:rsidR="001D2FE3" w:rsidRPr="002F21A3">
        <w:rPr>
          <w:rFonts w:ascii="Arial" w:hAnsi="Arial" w:cs="Arial"/>
          <w:sz w:val="18"/>
          <w:szCs w:val="18"/>
        </w:rPr>
        <w:t>reacts in terms of left</w:t>
      </w:r>
      <w:r w:rsidR="008F10DA" w:rsidRPr="002F21A3">
        <w:rPr>
          <w:rFonts w:ascii="Arial" w:hAnsi="Arial" w:cs="Arial"/>
          <w:sz w:val="18"/>
          <w:szCs w:val="18"/>
        </w:rPr>
        <w:t>over artifacts</w:t>
      </w:r>
      <w:r w:rsidR="00C75302">
        <w:rPr>
          <w:rFonts w:ascii="Arial" w:hAnsi="Arial" w:cs="Arial"/>
          <w:sz w:val="18"/>
          <w:szCs w:val="18"/>
        </w:rPr>
        <w:t>, and then the native Anisble (only) playbook</w:t>
      </w:r>
      <w:r w:rsidR="008F10DA" w:rsidRPr="002F21A3">
        <w:rPr>
          <w:rFonts w:ascii="Arial" w:hAnsi="Arial" w:cs="Arial"/>
          <w:sz w:val="18"/>
          <w:szCs w:val="18"/>
        </w:rPr>
        <w:t>.</w:t>
      </w:r>
      <w:r w:rsidR="00C75302">
        <w:rPr>
          <w:rFonts w:ascii="Arial" w:hAnsi="Arial" w:cs="Arial"/>
          <w:sz w:val="18"/>
          <w:szCs w:val="18"/>
        </w:rPr>
        <w:t xml:space="preserve"> You’ll be able to directly compare the result</w:t>
      </w:r>
      <w:r w:rsidR="00C75302">
        <w:rPr>
          <w:rFonts w:ascii="Arial" w:hAnsi="Arial" w:cs="Arial"/>
          <w:sz w:val="18"/>
          <w:szCs w:val="18"/>
        </w:rPr>
        <w:t>s.</w:t>
      </w:r>
    </w:p>
    <w:p w14:paraId="36759585" w14:textId="77777777" w:rsidR="00E17B98" w:rsidRDefault="00E17B98" w:rsidP="00FB0AAE">
      <w:pPr>
        <w:pStyle w:val="ListParagraph"/>
        <w:ind w:left="360"/>
        <w:rPr>
          <w:rFonts w:ascii="Arial" w:hAnsi="Arial" w:cs="Arial"/>
          <w:sz w:val="18"/>
          <w:szCs w:val="18"/>
        </w:rPr>
      </w:pPr>
    </w:p>
    <w:p w14:paraId="41EB8844" w14:textId="418D8938" w:rsidR="00103FA6" w:rsidRDefault="008F10DA" w:rsidP="008B2D66">
      <w:pPr>
        <w:pStyle w:val="ListParagraph"/>
        <w:numPr>
          <w:ilvl w:val="0"/>
          <w:numId w:val="38"/>
        </w:numPr>
        <w:tabs>
          <w:tab w:val="left" w:pos="1394"/>
        </w:tabs>
        <w:rPr>
          <w:rFonts w:ascii="Arial" w:hAnsi="Arial" w:cs="Arial"/>
          <w:sz w:val="18"/>
          <w:szCs w:val="18"/>
        </w:rPr>
      </w:pPr>
      <w:r>
        <w:rPr>
          <w:rFonts w:ascii="Arial" w:hAnsi="Arial" w:cs="Arial"/>
          <w:sz w:val="18"/>
          <w:szCs w:val="18"/>
        </w:rPr>
        <w:t>Using NSO, configure</w:t>
      </w:r>
      <w:r w:rsidR="00A77BBD">
        <w:rPr>
          <w:rFonts w:ascii="Arial" w:hAnsi="Arial" w:cs="Arial"/>
          <w:sz w:val="18"/>
          <w:szCs w:val="18"/>
        </w:rPr>
        <w:t xml:space="preserve"> </w:t>
      </w:r>
      <w:r w:rsidR="00550808">
        <w:rPr>
          <w:rFonts w:ascii="Arial" w:hAnsi="Arial" w:cs="Arial"/>
          <w:sz w:val="18"/>
          <w:szCs w:val="18"/>
        </w:rPr>
        <w:t xml:space="preserve">the interface </w:t>
      </w:r>
      <w:r w:rsidR="00A77BBD" w:rsidRPr="002F21A3">
        <w:rPr>
          <w:rFonts w:ascii="Arial" w:hAnsi="Arial" w:cs="Arial"/>
          <w:b/>
          <w:color w:val="0432FF"/>
          <w:sz w:val="18"/>
          <w:szCs w:val="18"/>
          <w:highlight w:val="lightGray"/>
        </w:rPr>
        <w:t>loopback</w:t>
      </w:r>
      <w:r w:rsidRPr="002F21A3">
        <w:rPr>
          <w:rFonts w:ascii="Arial" w:hAnsi="Arial" w:cs="Arial"/>
          <w:b/>
          <w:color w:val="0432FF"/>
          <w:sz w:val="18"/>
          <w:szCs w:val="18"/>
          <w:highlight w:val="lightGray"/>
        </w:rPr>
        <w:t>2</w:t>
      </w:r>
      <w:r w:rsidR="007E0398">
        <w:rPr>
          <w:rFonts w:ascii="Arial" w:hAnsi="Arial" w:cs="Arial"/>
          <w:sz w:val="18"/>
          <w:szCs w:val="18"/>
        </w:rPr>
        <w:t xml:space="preserve"> </w:t>
      </w:r>
      <w:r w:rsidR="006B52B9">
        <w:rPr>
          <w:rFonts w:ascii="Arial" w:hAnsi="Arial" w:cs="Arial"/>
          <w:sz w:val="18"/>
          <w:szCs w:val="18"/>
        </w:rPr>
        <w:t xml:space="preserve">on the CSR </w:t>
      </w:r>
      <w:r w:rsidR="00024CBA">
        <w:rPr>
          <w:rFonts w:ascii="Arial" w:hAnsi="Arial" w:cs="Arial"/>
          <w:sz w:val="18"/>
          <w:szCs w:val="18"/>
        </w:rPr>
        <w:t>with a</w:t>
      </w:r>
      <w:r w:rsidR="0039606D">
        <w:rPr>
          <w:rFonts w:ascii="Arial" w:hAnsi="Arial" w:cs="Arial"/>
          <w:sz w:val="18"/>
          <w:szCs w:val="18"/>
        </w:rPr>
        <w:t>n</w:t>
      </w:r>
      <w:r w:rsidR="00024CBA">
        <w:rPr>
          <w:rFonts w:ascii="Arial" w:hAnsi="Arial" w:cs="Arial"/>
          <w:sz w:val="18"/>
          <w:szCs w:val="18"/>
        </w:rPr>
        <w:t xml:space="preserve"> IP address </w:t>
      </w:r>
      <w:r w:rsidR="006B52B9">
        <w:rPr>
          <w:rFonts w:ascii="Arial" w:hAnsi="Arial" w:cs="Arial"/>
          <w:sz w:val="18"/>
          <w:szCs w:val="18"/>
        </w:rPr>
        <w:t xml:space="preserve">that will overlap with </w:t>
      </w:r>
      <w:r w:rsidR="000B169F">
        <w:rPr>
          <w:rFonts w:ascii="Arial" w:hAnsi="Arial" w:cs="Arial"/>
          <w:sz w:val="18"/>
          <w:szCs w:val="18"/>
        </w:rPr>
        <w:t>the “</w:t>
      </w:r>
      <w:r w:rsidR="006B52B9">
        <w:rPr>
          <w:rFonts w:ascii="Arial" w:hAnsi="Arial" w:cs="Arial"/>
          <w:sz w:val="18"/>
          <w:szCs w:val="18"/>
        </w:rPr>
        <w:t>soon to be applied</w:t>
      </w:r>
      <w:r w:rsidR="000B169F">
        <w:rPr>
          <w:rFonts w:ascii="Arial" w:hAnsi="Arial" w:cs="Arial"/>
          <w:sz w:val="18"/>
          <w:szCs w:val="18"/>
        </w:rPr>
        <w:t>”</w:t>
      </w:r>
      <w:r w:rsidR="006B52B9">
        <w:rPr>
          <w:rFonts w:ascii="Arial" w:hAnsi="Arial" w:cs="Arial"/>
          <w:sz w:val="18"/>
          <w:szCs w:val="18"/>
        </w:rPr>
        <w:t xml:space="preserve"> bgp playbook IP for loopback1</w:t>
      </w:r>
      <w:r w:rsidR="00221DAA">
        <w:rPr>
          <w:rFonts w:ascii="Arial" w:hAnsi="Arial" w:cs="Arial"/>
          <w:sz w:val="18"/>
          <w:szCs w:val="18"/>
        </w:rPr>
        <w:t>:</w:t>
      </w:r>
    </w:p>
    <w:p w14:paraId="1D2E7196" w14:textId="77777777" w:rsidR="008B2D66" w:rsidRPr="008B2D66" w:rsidRDefault="008B2D66" w:rsidP="008B2D66">
      <w:pPr>
        <w:tabs>
          <w:tab w:val="left" w:pos="1394"/>
        </w:tabs>
        <w:ind w:left="360"/>
        <w:rPr>
          <w:rFonts w:ascii="Arial" w:hAnsi="Arial" w:cs="Arial"/>
          <w:sz w:val="18"/>
          <w:szCs w:val="18"/>
        </w:rPr>
      </w:pPr>
    </w:p>
    <w:p w14:paraId="5BE360EB" w14:textId="7F3C3A77" w:rsidR="008F10DA" w:rsidRPr="008F10DA" w:rsidRDefault="008F10DA" w:rsidP="008F10DA">
      <w:pPr>
        <w:pStyle w:val="dC-CommandLine"/>
        <w:rPr>
          <w:color w:val="000000" w:themeColor="text1"/>
          <w:lang w:eastAsia="ja-JP"/>
        </w:rPr>
      </w:pPr>
      <w:r w:rsidRPr="008F10DA">
        <w:rPr>
          <w:color w:val="000000" w:themeColor="text1"/>
          <w:lang w:eastAsia="ja-JP"/>
        </w:rPr>
        <w:t xml:space="preserve">admin@ncs(config)# </w:t>
      </w:r>
      <w:r w:rsidRPr="008F10DA">
        <w:rPr>
          <w:b/>
          <w:color w:val="000000" w:themeColor="text1"/>
          <w:lang w:eastAsia="ja-JP"/>
        </w:rPr>
        <w:t xml:space="preserve">devices device </w:t>
      </w:r>
      <w:r w:rsidR="006B52B9">
        <w:rPr>
          <w:b/>
          <w:color w:val="000000" w:themeColor="text1"/>
          <w:lang w:eastAsia="ja-JP"/>
        </w:rPr>
        <w:t>csr1</w:t>
      </w:r>
      <w:r w:rsidRPr="00FB0AAE">
        <w:rPr>
          <w:b/>
          <w:color w:val="000000" w:themeColor="text1"/>
          <w:lang w:eastAsia="ja-JP"/>
        </w:rPr>
        <w:t xml:space="preserve"> config ios:interface Loopback 2</w:t>
      </w:r>
      <w:r w:rsidRPr="008F10DA">
        <w:rPr>
          <w:color w:val="000000" w:themeColor="text1"/>
          <w:lang w:eastAsia="ja-JP"/>
        </w:rPr>
        <w:t xml:space="preserve"> </w:t>
      </w:r>
    </w:p>
    <w:p w14:paraId="3746AAE4" w14:textId="1671629B" w:rsidR="008F10DA" w:rsidRPr="00FB0AAE" w:rsidRDefault="008F10DA" w:rsidP="008F10DA">
      <w:pPr>
        <w:pStyle w:val="dC-CommandLine"/>
        <w:rPr>
          <w:b/>
          <w:color w:val="000000" w:themeColor="text1"/>
          <w:lang w:eastAsia="ja-JP"/>
        </w:rPr>
      </w:pPr>
      <w:r w:rsidRPr="008F10DA">
        <w:rPr>
          <w:color w:val="000000" w:themeColor="text1"/>
          <w:lang w:eastAsia="ja-JP"/>
        </w:rPr>
        <w:t xml:space="preserve">admin@ncs(config-if)# </w:t>
      </w:r>
      <w:r w:rsidRPr="00FB0AAE">
        <w:rPr>
          <w:b/>
          <w:color w:val="000000" w:themeColor="text1"/>
          <w:lang w:eastAsia="ja-JP"/>
        </w:rPr>
        <w:t>i</w:t>
      </w:r>
      <w:r w:rsidR="00EA02F5">
        <w:rPr>
          <w:b/>
          <w:color w:val="000000" w:themeColor="text1"/>
          <w:lang w:eastAsia="ja-JP"/>
        </w:rPr>
        <w:t>p address 2</w:t>
      </w:r>
      <w:r w:rsidR="006B52B9">
        <w:rPr>
          <w:b/>
          <w:color w:val="000000" w:themeColor="text1"/>
          <w:lang w:eastAsia="ja-JP"/>
        </w:rPr>
        <w:t>2.2.2.2</w:t>
      </w:r>
      <w:r w:rsidR="00EA02F5">
        <w:rPr>
          <w:b/>
          <w:color w:val="000000" w:themeColor="text1"/>
          <w:lang w:eastAsia="ja-JP"/>
        </w:rPr>
        <w:t xml:space="preserve"> 255.255.255.255</w:t>
      </w:r>
    </w:p>
    <w:p w14:paraId="2D16AB8B" w14:textId="77777777" w:rsidR="008F10DA" w:rsidRDefault="008F10DA" w:rsidP="008F10DA">
      <w:pPr>
        <w:pStyle w:val="dC-CommandLine"/>
        <w:rPr>
          <w:b/>
          <w:color w:val="000000" w:themeColor="text1"/>
          <w:lang w:eastAsia="ja-JP"/>
        </w:rPr>
      </w:pPr>
      <w:r w:rsidRPr="008F10DA">
        <w:rPr>
          <w:color w:val="000000" w:themeColor="text1"/>
          <w:lang w:eastAsia="ja-JP"/>
        </w:rPr>
        <w:t xml:space="preserve">admin@ncs(config-if)# </w:t>
      </w:r>
      <w:r w:rsidRPr="00FB0AAE">
        <w:rPr>
          <w:b/>
          <w:color w:val="000000" w:themeColor="text1"/>
          <w:lang w:eastAsia="ja-JP"/>
        </w:rPr>
        <w:t>commit</w:t>
      </w:r>
    </w:p>
    <w:p w14:paraId="21D16A9C" w14:textId="10E82093" w:rsidR="00A41428" w:rsidRPr="00FB0AAE" w:rsidRDefault="00A41428" w:rsidP="00A41428">
      <w:pPr>
        <w:pStyle w:val="dC-CommandLine"/>
        <w:rPr>
          <w:color w:val="000000" w:themeColor="text1"/>
          <w:lang w:eastAsia="ja-JP"/>
        </w:rPr>
      </w:pPr>
      <w:r w:rsidRPr="008F10DA">
        <w:rPr>
          <w:color w:val="000000" w:themeColor="text1"/>
          <w:lang w:eastAsia="ja-JP"/>
        </w:rPr>
        <w:t>Commit complete.</w:t>
      </w:r>
    </w:p>
    <w:p w14:paraId="7932041F" w14:textId="1B8A02CD" w:rsidR="00A41428" w:rsidRPr="00B45F0C" w:rsidRDefault="00A41428" w:rsidP="00A41428">
      <w:pPr>
        <w:pStyle w:val="dC-CommandLine"/>
        <w:rPr>
          <w:b/>
          <w:color w:val="000000" w:themeColor="text1"/>
          <w:lang w:val="sv-SE" w:eastAsia="ja-JP"/>
        </w:rPr>
      </w:pPr>
      <w:r w:rsidRPr="00B45F0C">
        <w:rPr>
          <w:color w:val="000000" w:themeColor="text1"/>
          <w:lang w:val="sv-SE" w:eastAsia="ja-JP"/>
        </w:rPr>
        <w:t xml:space="preserve">admin@ncs(config-if)# </w:t>
      </w:r>
      <w:r w:rsidRPr="00B45F0C">
        <w:rPr>
          <w:b/>
          <w:color w:val="000000" w:themeColor="text1"/>
          <w:lang w:val="sv-SE" w:eastAsia="ja-JP"/>
        </w:rPr>
        <w:t>top</w:t>
      </w:r>
    </w:p>
    <w:p w14:paraId="0ED50AA2" w14:textId="4E464EB2" w:rsidR="00A41428" w:rsidRPr="00B45F0C" w:rsidRDefault="00A41428" w:rsidP="00A41428">
      <w:pPr>
        <w:pStyle w:val="dC-CommandLine"/>
        <w:rPr>
          <w:b/>
          <w:color w:val="000000" w:themeColor="text1"/>
          <w:lang w:val="sv-SE" w:eastAsia="ja-JP"/>
        </w:rPr>
      </w:pPr>
      <w:r w:rsidRPr="00B45F0C">
        <w:rPr>
          <w:color w:val="000000" w:themeColor="text1"/>
          <w:lang w:val="sv-SE" w:eastAsia="ja-JP"/>
        </w:rPr>
        <w:t xml:space="preserve">admin@ncs(config-if)# </w:t>
      </w:r>
      <w:r w:rsidRPr="00B45F0C">
        <w:rPr>
          <w:b/>
          <w:color w:val="000000" w:themeColor="text1"/>
          <w:lang w:val="sv-SE" w:eastAsia="ja-JP"/>
        </w:rPr>
        <w:t>exit</w:t>
      </w:r>
    </w:p>
    <w:p w14:paraId="7A45F12E" w14:textId="0BB8EF7B" w:rsidR="00A41428" w:rsidRDefault="00A41428" w:rsidP="00A41428">
      <w:pPr>
        <w:pStyle w:val="dC-CommandLine"/>
        <w:rPr>
          <w:b/>
          <w:color w:val="000000" w:themeColor="text1"/>
          <w:lang w:eastAsia="ja-JP"/>
        </w:rPr>
      </w:pPr>
      <w:r>
        <w:rPr>
          <w:color w:val="000000" w:themeColor="text1"/>
          <w:lang w:eastAsia="ja-JP"/>
        </w:rPr>
        <w:t>admin@ncs</w:t>
      </w:r>
      <w:r w:rsidRPr="008F10DA">
        <w:rPr>
          <w:color w:val="000000" w:themeColor="text1"/>
          <w:lang w:eastAsia="ja-JP"/>
        </w:rPr>
        <w:t>#</w:t>
      </w:r>
    </w:p>
    <w:p w14:paraId="71185A1F" w14:textId="77777777" w:rsidR="00A41428" w:rsidRDefault="00A41428" w:rsidP="00A41428">
      <w:pPr>
        <w:pStyle w:val="dC-CommandLine"/>
        <w:rPr>
          <w:b/>
          <w:color w:val="000000" w:themeColor="text1"/>
          <w:lang w:eastAsia="ja-JP"/>
        </w:rPr>
      </w:pPr>
    </w:p>
    <w:p w14:paraId="5073718C" w14:textId="77777777" w:rsidR="008B2D66" w:rsidRPr="008B2D66" w:rsidRDefault="008B2D66" w:rsidP="008B2D66">
      <w:pPr>
        <w:tabs>
          <w:tab w:val="left" w:pos="1394"/>
        </w:tabs>
        <w:rPr>
          <w:rFonts w:ascii="Arial" w:hAnsi="Arial" w:cs="Arial"/>
          <w:sz w:val="18"/>
          <w:szCs w:val="18"/>
        </w:rPr>
      </w:pPr>
    </w:p>
    <w:p w14:paraId="4906BB7C" w14:textId="54E468A3" w:rsidR="00103FA6" w:rsidRDefault="00E733B5" w:rsidP="008B2D66">
      <w:pPr>
        <w:pStyle w:val="ListParagraph"/>
        <w:numPr>
          <w:ilvl w:val="0"/>
          <w:numId w:val="38"/>
        </w:numPr>
        <w:tabs>
          <w:tab w:val="left" w:pos="1394"/>
        </w:tabs>
        <w:rPr>
          <w:rFonts w:ascii="Arial" w:hAnsi="Arial" w:cs="Arial"/>
          <w:sz w:val="18"/>
          <w:szCs w:val="18"/>
        </w:rPr>
      </w:pPr>
      <w:r>
        <w:rPr>
          <w:rFonts w:ascii="Arial" w:hAnsi="Arial" w:cs="Arial"/>
          <w:sz w:val="18"/>
          <w:szCs w:val="18"/>
        </w:rPr>
        <w:t xml:space="preserve">Now </w:t>
      </w:r>
      <w:r w:rsidR="00F80A0B">
        <w:rPr>
          <w:rFonts w:ascii="Arial" w:hAnsi="Arial" w:cs="Arial"/>
          <w:sz w:val="18"/>
          <w:szCs w:val="18"/>
        </w:rPr>
        <w:t xml:space="preserve"> run the</w:t>
      </w:r>
      <w:r w:rsidR="00784337">
        <w:rPr>
          <w:rFonts w:ascii="Arial" w:hAnsi="Arial" w:cs="Arial"/>
          <w:sz w:val="18"/>
          <w:szCs w:val="18"/>
        </w:rPr>
        <w:t xml:space="preserve"> NSO module playbook</w:t>
      </w:r>
      <w:r w:rsidR="00F80A0B">
        <w:rPr>
          <w:rFonts w:ascii="Arial" w:hAnsi="Arial" w:cs="Arial"/>
          <w:sz w:val="18"/>
          <w:szCs w:val="18"/>
        </w:rPr>
        <w:t xml:space="preserve"> </w:t>
      </w:r>
      <w:r w:rsidR="00F80A0B" w:rsidRPr="002F21A3">
        <w:rPr>
          <w:rFonts w:ascii="Arial" w:hAnsi="Arial" w:cs="Arial"/>
          <w:b/>
          <w:color w:val="0432FF"/>
          <w:sz w:val="18"/>
          <w:szCs w:val="18"/>
          <w:highlight w:val="lightGray"/>
        </w:rPr>
        <w:t>ebgp-nso.yaml</w:t>
      </w:r>
      <w:r w:rsidR="00F80A0B" w:rsidRPr="002F21A3">
        <w:rPr>
          <w:rFonts w:ascii="Arial" w:hAnsi="Arial" w:cs="Arial"/>
          <w:b/>
          <w:color w:val="0432FF"/>
          <w:sz w:val="18"/>
          <w:szCs w:val="18"/>
        </w:rPr>
        <w:t xml:space="preserve"> </w:t>
      </w:r>
      <w:r w:rsidR="00F80A0B">
        <w:rPr>
          <w:rFonts w:ascii="Arial" w:hAnsi="Arial" w:cs="Arial"/>
          <w:sz w:val="18"/>
          <w:szCs w:val="18"/>
        </w:rPr>
        <w:t xml:space="preserve">again. Because of the duplicate IP address </w:t>
      </w:r>
      <w:r w:rsidR="00153718">
        <w:rPr>
          <w:rFonts w:ascii="Arial" w:hAnsi="Arial" w:cs="Arial"/>
          <w:sz w:val="18"/>
          <w:szCs w:val="18"/>
        </w:rPr>
        <w:t xml:space="preserve">you </w:t>
      </w:r>
      <w:r w:rsidR="00F80A0B">
        <w:rPr>
          <w:rFonts w:ascii="Arial" w:hAnsi="Arial" w:cs="Arial"/>
          <w:sz w:val="18"/>
          <w:szCs w:val="18"/>
        </w:rPr>
        <w:t>just added, this playbook will fail.</w:t>
      </w:r>
      <w:r w:rsidR="00C23116">
        <w:rPr>
          <w:rFonts w:ascii="Arial" w:hAnsi="Arial" w:cs="Arial"/>
          <w:sz w:val="18"/>
          <w:szCs w:val="18"/>
        </w:rPr>
        <w:t xml:space="preserve"> But, as you’ll see, because NSO is actually handling the configurations, any configurations </w:t>
      </w:r>
      <w:r w:rsidR="00C23116">
        <w:rPr>
          <w:rFonts w:ascii="Arial" w:hAnsi="Arial" w:cs="Arial"/>
          <w:sz w:val="18"/>
          <w:szCs w:val="18"/>
        </w:rPr>
        <w:t>will be rolled-back and no changes will be pushed.</w:t>
      </w:r>
    </w:p>
    <w:p w14:paraId="3A4EB38F" w14:textId="77777777" w:rsidR="00F80A0B" w:rsidRPr="00F80A0B" w:rsidRDefault="00F80A0B" w:rsidP="00F80A0B">
      <w:pPr>
        <w:pStyle w:val="ListParagraph"/>
        <w:rPr>
          <w:rFonts w:ascii="Arial" w:hAnsi="Arial" w:cs="Arial"/>
          <w:sz w:val="18"/>
          <w:szCs w:val="18"/>
        </w:rPr>
      </w:pPr>
    </w:p>
    <w:p w14:paraId="3CC45EFF" w14:textId="010607F9" w:rsidR="003A7C20" w:rsidRPr="003A7C20" w:rsidRDefault="003A7C20" w:rsidP="003A7C20">
      <w:pPr>
        <w:pStyle w:val="dC-CommandLine"/>
        <w:rPr>
          <w:color w:val="000000" w:themeColor="text1"/>
          <w:lang w:eastAsia="ja-JP"/>
        </w:rPr>
      </w:pPr>
      <w:r w:rsidRPr="003A7C20">
        <w:rPr>
          <w:color w:val="000000" w:themeColor="text1"/>
          <w:lang w:eastAsia="ja-JP"/>
        </w:rPr>
        <w:t xml:space="preserve">[root@ansible NSO-Playbooks]# </w:t>
      </w:r>
      <w:r w:rsidRPr="003A7C20">
        <w:rPr>
          <w:b/>
          <w:color w:val="000000" w:themeColor="text1"/>
          <w:lang w:eastAsia="ja-JP"/>
        </w:rPr>
        <w:t>ansible-playbook ebgp-nso.yaml -e "session_name=foo" -vv</w:t>
      </w:r>
    </w:p>
    <w:p w14:paraId="3DCF8CAF" w14:textId="77777777" w:rsidR="006B52B9" w:rsidRPr="006B52B9" w:rsidRDefault="006B52B9" w:rsidP="006B52B9">
      <w:pPr>
        <w:pStyle w:val="dC-CommandLine"/>
        <w:rPr>
          <w:color w:val="000000" w:themeColor="text1"/>
          <w:lang w:eastAsia="ja-JP"/>
        </w:rPr>
      </w:pPr>
      <w:r w:rsidRPr="006B52B9">
        <w:rPr>
          <w:color w:val="000000" w:themeColor="text1"/>
          <w:lang w:eastAsia="ja-JP"/>
        </w:rPr>
        <w:t>ansible-playbook 2.6.0rc2</w:t>
      </w:r>
    </w:p>
    <w:p w14:paraId="5E54EF69" w14:textId="77777777" w:rsidR="006B52B9" w:rsidRPr="006B52B9" w:rsidRDefault="006B52B9" w:rsidP="006B52B9">
      <w:pPr>
        <w:pStyle w:val="dC-CommandLine"/>
        <w:rPr>
          <w:color w:val="000000" w:themeColor="text1"/>
          <w:lang w:eastAsia="ja-JP"/>
        </w:rPr>
      </w:pPr>
      <w:r w:rsidRPr="006B52B9">
        <w:rPr>
          <w:color w:val="000000" w:themeColor="text1"/>
          <w:lang w:eastAsia="ja-JP"/>
        </w:rPr>
        <w:t xml:space="preserve">  config file = /root/playbooks/NSO-Playbooks/ansible.cfg</w:t>
      </w:r>
    </w:p>
    <w:p w14:paraId="7B71872D" w14:textId="77777777" w:rsidR="006B52B9" w:rsidRPr="006B52B9" w:rsidRDefault="006B52B9" w:rsidP="006B52B9">
      <w:pPr>
        <w:pStyle w:val="dC-CommandLine"/>
        <w:rPr>
          <w:color w:val="000000" w:themeColor="text1"/>
          <w:lang w:eastAsia="ja-JP"/>
        </w:rPr>
      </w:pPr>
      <w:r w:rsidRPr="006B52B9">
        <w:rPr>
          <w:color w:val="000000" w:themeColor="text1"/>
          <w:lang w:eastAsia="ja-JP"/>
        </w:rPr>
        <w:t xml:space="preserve">  configured module search path = [u'/root/.ansible/plugins/modules', u'/usr/share/ansible/plugins/modules']</w:t>
      </w:r>
    </w:p>
    <w:p w14:paraId="4D5BC91A" w14:textId="77777777" w:rsidR="006B52B9" w:rsidRPr="006B52B9" w:rsidRDefault="006B52B9" w:rsidP="006B52B9">
      <w:pPr>
        <w:pStyle w:val="dC-CommandLine"/>
        <w:rPr>
          <w:color w:val="000000" w:themeColor="text1"/>
          <w:lang w:eastAsia="ja-JP"/>
        </w:rPr>
      </w:pPr>
      <w:r w:rsidRPr="006B52B9">
        <w:rPr>
          <w:color w:val="000000" w:themeColor="text1"/>
          <w:lang w:eastAsia="ja-JP"/>
        </w:rPr>
        <w:t xml:space="preserve">  ansible python module location = /usr/lib/python2.7/site-packages/ansible-2.6.0rc2-py2.7.egg/ansible</w:t>
      </w:r>
    </w:p>
    <w:p w14:paraId="553EB8BF" w14:textId="77777777" w:rsidR="006B52B9" w:rsidRPr="006B52B9" w:rsidRDefault="006B52B9" w:rsidP="006B52B9">
      <w:pPr>
        <w:pStyle w:val="dC-CommandLine"/>
        <w:rPr>
          <w:color w:val="000000" w:themeColor="text1"/>
          <w:lang w:eastAsia="ja-JP"/>
        </w:rPr>
      </w:pPr>
      <w:r w:rsidRPr="006B52B9">
        <w:rPr>
          <w:color w:val="000000" w:themeColor="text1"/>
          <w:lang w:eastAsia="ja-JP"/>
        </w:rPr>
        <w:t xml:space="preserve">  executable location = /usr/bin/ansible-playbook</w:t>
      </w:r>
    </w:p>
    <w:p w14:paraId="62424A1B" w14:textId="77777777" w:rsidR="006B52B9" w:rsidRPr="006B52B9" w:rsidRDefault="006B52B9" w:rsidP="006B52B9">
      <w:pPr>
        <w:pStyle w:val="dC-CommandLine"/>
        <w:rPr>
          <w:color w:val="000000" w:themeColor="text1"/>
          <w:lang w:eastAsia="ja-JP"/>
        </w:rPr>
      </w:pPr>
      <w:r w:rsidRPr="006B52B9">
        <w:rPr>
          <w:color w:val="000000" w:themeColor="text1"/>
          <w:lang w:eastAsia="ja-JP"/>
        </w:rPr>
        <w:t xml:space="preserve">  python version = 2.7.5 (default, Aug  4 2017, 00:39:18) [GCC 4.8.5 20150623 (Red Hat 4.8.5-16)]</w:t>
      </w:r>
    </w:p>
    <w:p w14:paraId="2421DC08" w14:textId="77777777" w:rsidR="006B52B9" w:rsidRPr="006B52B9" w:rsidRDefault="006B52B9" w:rsidP="006B52B9">
      <w:pPr>
        <w:pStyle w:val="dC-CommandLine"/>
        <w:rPr>
          <w:color w:val="000000" w:themeColor="text1"/>
          <w:lang w:eastAsia="ja-JP"/>
        </w:rPr>
      </w:pPr>
      <w:r w:rsidRPr="006B52B9">
        <w:rPr>
          <w:color w:val="000000" w:themeColor="text1"/>
          <w:lang w:eastAsia="ja-JP"/>
        </w:rPr>
        <w:t>Using /root/playbooks/NSO-Playbooks/ansible.cfg as config file</w:t>
      </w:r>
    </w:p>
    <w:p w14:paraId="4202D9CD" w14:textId="77777777" w:rsidR="006B52B9" w:rsidRPr="006B52B9" w:rsidRDefault="006B52B9" w:rsidP="006B52B9">
      <w:pPr>
        <w:pStyle w:val="dC-CommandLine"/>
        <w:rPr>
          <w:color w:val="000000" w:themeColor="text1"/>
          <w:lang w:eastAsia="ja-JP"/>
        </w:rPr>
      </w:pPr>
      <w:r w:rsidRPr="006B52B9">
        <w:rPr>
          <w:color w:val="000000" w:themeColor="text1"/>
          <w:lang w:eastAsia="ja-JP"/>
        </w:rPr>
        <w:t xml:space="preserve"> [WARNING]: Unable to parse /root/playbooks/NSO-Playbooks/hosts as an inventory source</w:t>
      </w:r>
    </w:p>
    <w:p w14:paraId="026A5E79" w14:textId="77777777" w:rsidR="006B52B9" w:rsidRPr="006B52B9" w:rsidRDefault="006B52B9" w:rsidP="006B52B9">
      <w:pPr>
        <w:pStyle w:val="dC-CommandLine"/>
        <w:rPr>
          <w:color w:val="000000" w:themeColor="text1"/>
          <w:lang w:eastAsia="ja-JP"/>
        </w:rPr>
      </w:pPr>
      <w:r w:rsidRPr="006B52B9">
        <w:rPr>
          <w:color w:val="000000" w:themeColor="text1"/>
          <w:lang w:eastAsia="ja-JP"/>
        </w:rPr>
        <w:t xml:space="preserve"> [WARNING]: No inventory was parsed, only implicit localhost is available</w:t>
      </w:r>
    </w:p>
    <w:p w14:paraId="45B708FF" w14:textId="77777777" w:rsidR="006B52B9" w:rsidRPr="006B52B9" w:rsidRDefault="006B52B9" w:rsidP="006B52B9">
      <w:pPr>
        <w:pStyle w:val="dC-CommandLine"/>
        <w:rPr>
          <w:color w:val="000000" w:themeColor="text1"/>
          <w:lang w:eastAsia="ja-JP"/>
        </w:rPr>
      </w:pPr>
      <w:r w:rsidRPr="006B52B9">
        <w:rPr>
          <w:color w:val="000000" w:themeColor="text1"/>
          <w:lang w:eastAsia="ja-JP"/>
        </w:rPr>
        <w:t xml:space="preserve"> [WARNING]: provided hosts list is empty, only localhost is available. Note that the implicit localhost does not match 'all'</w:t>
      </w:r>
    </w:p>
    <w:p w14:paraId="19E0EB98" w14:textId="77777777" w:rsidR="006B52B9" w:rsidRPr="006B52B9" w:rsidRDefault="006B52B9" w:rsidP="006B52B9">
      <w:pPr>
        <w:pStyle w:val="dC-CommandLine"/>
        <w:rPr>
          <w:color w:val="000000" w:themeColor="text1"/>
          <w:lang w:eastAsia="ja-JP"/>
        </w:rPr>
      </w:pPr>
    </w:p>
    <w:p w14:paraId="64BADF3D" w14:textId="77777777" w:rsidR="006B52B9" w:rsidRPr="006B52B9" w:rsidRDefault="006B52B9" w:rsidP="006B52B9">
      <w:pPr>
        <w:pStyle w:val="dC-CommandLine"/>
        <w:rPr>
          <w:color w:val="000000" w:themeColor="text1"/>
          <w:lang w:eastAsia="ja-JP"/>
        </w:rPr>
      </w:pPr>
      <w:r w:rsidRPr="006B52B9">
        <w:rPr>
          <w:color w:val="000000" w:themeColor="text1"/>
          <w:lang w:eastAsia="ja-JP"/>
        </w:rPr>
        <w:t>PLAYBOOK: ebgp-nso.yaml *****************************************************************************************************************************************************************</w:t>
      </w:r>
    </w:p>
    <w:p w14:paraId="701309C3" w14:textId="77777777" w:rsidR="006B52B9" w:rsidRPr="006B52B9" w:rsidRDefault="006B52B9" w:rsidP="006B52B9">
      <w:pPr>
        <w:pStyle w:val="dC-CommandLine"/>
        <w:rPr>
          <w:color w:val="000000" w:themeColor="text1"/>
          <w:lang w:eastAsia="ja-JP"/>
        </w:rPr>
      </w:pPr>
      <w:r w:rsidRPr="006B52B9">
        <w:rPr>
          <w:color w:val="000000" w:themeColor="text1"/>
          <w:lang w:eastAsia="ja-JP"/>
        </w:rPr>
        <w:t>1 plays in ebgp-nso.yaml</w:t>
      </w:r>
    </w:p>
    <w:p w14:paraId="256A7F8B" w14:textId="77777777" w:rsidR="006B52B9" w:rsidRPr="006B52B9" w:rsidRDefault="006B52B9" w:rsidP="006B52B9">
      <w:pPr>
        <w:pStyle w:val="dC-CommandLine"/>
        <w:rPr>
          <w:color w:val="000000" w:themeColor="text1"/>
          <w:lang w:eastAsia="ja-JP"/>
        </w:rPr>
      </w:pPr>
    </w:p>
    <w:p w14:paraId="01ABBB29" w14:textId="77777777" w:rsidR="006B52B9" w:rsidRPr="006B52B9" w:rsidRDefault="006B52B9" w:rsidP="006B52B9">
      <w:pPr>
        <w:pStyle w:val="dC-CommandLine"/>
        <w:rPr>
          <w:color w:val="000000" w:themeColor="text1"/>
          <w:lang w:eastAsia="ja-JP"/>
        </w:rPr>
      </w:pPr>
      <w:r w:rsidRPr="006B52B9">
        <w:rPr>
          <w:color w:val="000000" w:themeColor="text1"/>
          <w:lang w:eastAsia="ja-JP"/>
        </w:rPr>
        <w:lastRenderedPageBreak/>
        <w:t>PLAY [eBGP session set-up NSO service] **************************************************************************************************************************************************</w:t>
      </w:r>
    </w:p>
    <w:p w14:paraId="3437C832" w14:textId="77777777" w:rsidR="006B52B9" w:rsidRPr="006B52B9" w:rsidRDefault="006B52B9" w:rsidP="006B52B9">
      <w:pPr>
        <w:pStyle w:val="dC-CommandLine"/>
        <w:rPr>
          <w:color w:val="000000" w:themeColor="text1"/>
          <w:lang w:eastAsia="ja-JP"/>
        </w:rPr>
      </w:pPr>
      <w:r w:rsidRPr="006B52B9">
        <w:rPr>
          <w:color w:val="000000" w:themeColor="text1"/>
          <w:lang w:eastAsia="ja-JP"/>
        </w:rPr>
        <w:t>META: ran handlers</w:t>
      </w:r>
    </w:p>
    <w:p w14:paraId="5B07F7C3" w14:textId="77777777" w:rsidR="006B52B9" w:rsidRPr="006B52B9" w:rsidRDefault="006B52B9" w:rsidP="006B52B9">
      <w:pPr>
        <w:pStyle w:val="dC-CommandLine"/>
        <w:rPr>
          <w:color w:val="000000" w:themeColor="text1"/>
          <w:lang w:eastAsia="ja-JP"/>
        </w:rPr>
      </w:pPr>
    </w:p>
    <w:p w14:paraId="5BB8DD43" w14:textId="77777777" w:rsidR="006B52B9" w:rsidRPr="006B52B9" w:rsidRDefault="006B52B9" w:rsidP="006B52B9">
      <w:pPr>
        <w:pStyle w:val="dC-CommandLine"/>
        <w:rPr>
          <w:color w:val="000000" w:themeColor="text1"/>
          <w:lang w:eastAsia="ja-JP"/>
        </w:rPr>
      </w:pPr>
      <w:r w:rsidRPr="006B52B9">
        <w:rPr>
          <w:color w:val="000000" w:themeColor="text1"/>
          <w:lang w:eastAsia="ja-JP"/>
        </w:rPr>
        <w:t>TASK [Run NSO eBGP service] *************************************************************************************************************************************************************</w:t>
      </w:r>
    </w:p>
    <w:p w14:paraId="5E0D42FB" w14:textId="77777777" w:rsidR="006B52B9" w:rsidRPr="006B52B9" w:rsidRDefault="006B52B9" w:rsidP="006B52B9">
      <w:pPr>
        <w:pStyle w:val="dC-CommandLine"/>
        <w:rPr>
          <w:color w:val="000000" w:themeColor="text1"/>
          <w:lang w:eastAsia="ja-JP"/>
        </w:rPr>
      </w:pPr>
      <w:r w:rsidRPr="006B52B9">
        <w:rPr>
          <w:color w:val="000000" w:themeColor="text1"/>
          <w:lang w:eastAsia="ja-JP"/>
        </w:rPr>
        <w:t>task path: /root/playbooks/NSO-Playbooks/ebgp-nso.yaml:23</w:t>
      </w:r>
    </w:p>
    <w:p w14:paraId="3DCF89C0" w14:textId="77777777" w:rsidR="006B52B9" w:rsidRPr="006B52B9" w:rsidRDefault="006B52B9" w:rsidP="006B52B9">
      <w:pPr>
        <w:pStyle w:val="dC-CommandLine"/>
        <w:rPr>
          <w:color w:val="000000" w:themeColor="text1"/>
          <w:lang w:eastAsia="ja-JP"/>
        </w:rPr>
      </w:pPr>
      <w:r w:rsidRPr="006B52B9">
        <w:rPr>
          <w:color w:val="000000" w:themeColor="text1"/>
          <w:lang w:eastAsia="ja-JP"/>
        </w:rPr>
        <w:t xml:space="preserve">fatal: [localhost]: </w:t>
      </w:r>
      <w:r w:rsidRPr="002F21A3">
        <w:rPr>
          <w:b/>
          <w:color w:val="FF0000"/>
          <w:lang w:eastAsia="ja-JP"/>
        </w:rPr>
        <w:t>FAILED!</w:t>
      </w:r>
      <w:r w:rsidRPr="006B52B9">
        <w:rPr>
          <w:color w:val="000000" w:themeColor="text1"/>
          <w:lang w:eastAsia="ja-JP"/>
        </w:rPr>
        <w:t xml:space="preserve"> =&gt; {"changed": false, "msg": "NSO commit returned JSON-RPC error: {u'data': {u'message': u'External error in the NED implementation for device csr1: command: ip address 22.2.2.2 255.255.255.255: % </w:t>
      </w:r>
      <w:r w:rsidRPr="002F21A3">
        <w:rPr>
          <w:b/>
          <w:color w:val="FF0000"/>
          <w:lang w:eastAsia="ja-JP"/>
        </w:rPr>
        <w:t>22.2.2.2 overlaps with Loopback2</w:t>
      </w:r>
      <w:r w:rsidRPr="006B52B9">
        <w:rPr>
          <w:color w:val="000000" w:themeColor="text1"/>
          <w:lang w:eastAsia="ja-JP"/>
        </w:rPr>
        <w:t>'}, u'message': u'Method failed', u'code': -32000, u'type': u'rpc.method.failed', u'internal': u'jsonrpc_tx_commit257'}"}</w:t>
      </w:r>
    </w:p>
    <w:p w14:paraId="5DE45A2C" w14:textId="77777777" w:rsidR="006B52B9" w:rsidRPr="006B52B9" w:rsidRDefault="006B52B9" w:rsidP="006B52B9">
      <w:pPr>
        <w:pStyle w:val="dC-CommandLine"/>
        <w:rPr>
          <w:color w:val="000000" w:themeColor="text1"/>
          <w:lang w:eastAsia="ja-JP"/>
        </w:rPr>
      </w:pPr>
    </w:p>
    <w:p w14:paraId="1C643882" w14:textId="77777777" w:rsidR="006B52B9" w:rsidRPr="006B52B9" w:rsidRDefault="006B52B9" w:rsidP="006B52B9">
      <w:pPr>
        <w:pStyle w:val="dC-CommandLine"/>
        <w:rPr>
          <w:color w:val="000000" w:themeColor="text1"/>
          <w:lang w:eastAsia="ja-JP"/>
        </w:rPr>
      </w:pPr>
      <w:r w:rsidRPr="006B52B9">
        <w:rPr>
          <w:color w:val="000000" w:themeColor="text1"/>
          <w:lang w:eastAsia="ja-JP"/>
        </w:rPr>
        <w:t>PLAY RECAP ******************************************************************************************************************************************************************************</w:t>
      </w:r>
    </w:p>
    <w:p w14:paraId="4B8132CC" w14:textId="4BD883A1" w:rsidR="003A7C20" w:rsidRPr="002F21A3" w:rsidRDefault="006B52B9" w:rsidP="006B52B9">
      <w:pPr>
        <w:pStyle w:val="dC-CommandLine"/>
        <w:rPr>
          <w:b/>
          <w:color w:val="000000" w:themeColor="text1"/>
          <w:lang w:eastAsia="ja-JP"/>
        </w:rPr>
      </w:pPr>
      <w:r w:rsidRPr="002F21A3">
        <w:rPr>
          <w:b/>
          <w:color w:val="000000" w:themeColor="text1"/>
          <w:lang w:eastAsia="ja-JP"/>
        </w:rPr>
        <w:t>localhost                  : ok=0    changed=0    unreachable=0    failed=1</w:t>
      </w:r>
    </w:p>
    <w:p w14:paraId="36868BC2" w14:textId="77777777" w:rsidR="003A7C20" w:rsidRPr="003A7C20" w:rsidRDefault="003A7C20" w:rsidP="003A7C20">
      <w:pPr>
        <w:pStyle w:val="dC-CommandLine"/>
        <w:rPr>
          <w:color w:val="000000" w:themeColor="text1"/>
          <w:lang w:eastAsia="ja-JP"/>
        </w:rPr>
      </w:pPr>
    </w:p>
    <w:p w14:paraId="4484EB96" w14:textId="62AC6E89" w:rsidR="00F80A0B" w:rsidRDefault="003A7C20" w:rsidP="003A7C20">
      <w:pPr>
        <w:pStyle w:val="dC-CommandLine"/>
        <w:rPr>
          <w:rFonts w:ascii="Arial" w:hAnsi="Arial" w:cs="Arial"/>
          <w:sz w:val="18"/>
          <w:szCs w:val="18"/>
        </w:rPr>
      </w:pPr>
      <w:r w:rsidRPr="003A7C20">
        <w:rPr>
          <w:color w:val="000000" w:themeColor="text1"/>
          <w:lang w:eastAsia="ja-JP"/>
        </w:rPr>
        <w:t>[root@ansible NSO-Playbooks]#</w:t>
      </w:r>
    </w:p>
    <w:p w14:paraId="4306D487" w14:textId="3B828FFB" w:rsidR="00F80A0B" w:rsidRDefault="00F80A0B" w:rsidP="00F80A0B">
      <w:pPr>
        <w:pStyle w:val="dC-Note"/>
        <w:pBdr>
          <w:bottom w:val="single" w:sz="4" w:space="0" w:color="auto"/>
        </w:pBdr>
        <w:ind w:left="360"/>
      </w:pPr>
      <w:r>
        <w:t xml:space="preserve">What is important to note here is </w:t>
      </w:r>
      <w:r w:rsidRPr="00F80A0B">
        <w:rPr>
          <w:i/>
        </w:rPr>
        <w:t>how</w:t>
      </w:r>
      <w:r>
        <w:t xml:space="preserve"> the playbook failed. Even though the </w:t>
      </w:r>
      <w:r w:rsidR="00255147">
        <w:t>vXR</w:t>
      </w:r>
      <w:r>
        <w:t xml:space="preserve"> had no conflicts with the new config rules being pushed down, NSO </w:t>
      </w:r>
      <w:r w:rsidR="00AB4E0C">
        <w:t>reacted to</w:t>
      </w:r>
      <w:r>
        <w:t xml:space="preserve"> the </w:t>
      </w:r>
      <w:r w:rsidR="00255147">
        <w:t>CSR</w:t>
      </w:r>
      <w:r>
        <w:t xml:space="preserve"> </w:t>
      </w:r>
      <w:r w:rsidR="002060BB">
        <w:t xml:space="preserve">duplicate IP address </w:t>
      </w:r>
      <w:r>
        <w:t>conflict</w:t>
      </w:r>
      <w:r w:rsidR="00D15F1C">
        <w:t xml:space="preserve"> and </w:t>
      </w:r>
      <w:r w:rsidR="002060BB">
        <w:t>rolled back the</w:t>
      </w:r>
      <w:r w:rsidR="00D15F1C">
        <w:t xml:space="preserve"> </w:t>
      </w:r>
      <w:r w:rsidR="00AF7812">
        <w:t xml:space="preserve">entire end-to-end service </w:t>
      </w:r>
      <w:r w:rsidR="00D15F1C">
        <w:t>config</w:t>
      </w:r>
      <w:r w:rsidR="002060BB">
        <w:t>s</w:t>
      </w:r>
      <w:r w:rsidR="00D15F1C">
        <w:t xml:space="preserve"> </w:t>
      </w:r>
      <w:r w:rsidR="002060BB">
        <w:t>on both devices.</w:t>
      </w:r>
      <w:r w:rsidR="00255147">
        <w:t xml:space="preserve"> This is an example of a “</w:t>
      </w:r>
      <w:r w:rsidR="00AF7812">
        <w:t>network</w:t>
      </w:r>
      <w:r w:rsidR="00255147">
        <w:t xml:space="preserve"> wide” </w:t>
      </w:r>
      <w:r w:rsidR="00AF7812">
        <w:t xml:space="preserve">service </w:t>
      </w:r>
      <w:r w:rsidR="00255147">
        <w:t>commit failing and NSO rolling back on all devices.</w:t>
      </w:r>
    </w:p>
    <w:p w14:paraId="681A0DDF" w14:textId="630D1D8E" w:rsidR="00D15F1C" w:rsidRDefault="00255147" w:rsidP="008B2D66">
      <w:pPr>
        <w:pStyle w:val="dC-Normal"/>
        <w:numPr>
          <w:ilvl w:val="0"/>
          <w:numId w:val="38"/>
        </w:numPr>
      </w:pPr>
      <w:r>
        <w:t>To verify</w:t>
      </w:r>
      <w:r w:rsidR="0013193D">
        <w:t xml:space="preserve"> that no orphaned configurations resulted from this failed service</w:t>
      </w:r>
      <w:r>
        <w:t xml:space="preserve">, </w:t>
      </w:r>
      <w:r w:rsidR="00D15F1C">
        <w:t xml:space="preserve">SSH to the </w:t>
      </w:r>
      <w:r>
        <w:t>vXR</w:t>
      </w:r>
      <w:r w:rsidR="00D15F1C">
        <w:t xml:space="preserve"> and execute a show running-config</w:t>
      </w:r>
      <w:r w:rsidR="00E01F81">
        <w:t>.</w:t>
      </w:r>
      <w:r w:rsidR="00D15F1C">
        <w:t xml:space="preserve"> </w:t>
      </w:r>
      <w:r w:rsidR="00E01F81">
        <w:t>E</w:t>
      </w:r>
      <w:r w:rsidR="00D15F1C">
        <w:t xml:space="preserve">nsure that no BGP </w:t>
      </w:r>
      <w:r w:rsidR="00ED65A8">
        <w:t>or Loopback</w:t>
      </w:r>
      <w:r>
        <w:t>1</w:t>
      </w:r>
      <w:r w:rsidR="00ED65A8">
        <w:t xml:space="preserve"> </w:t>
      </w:r>
      <w:r w:rsidR="00D15F1C">
        <w:t>configuration artifacts are present.</w:t>
      </w:r>
      <w:r w:rsidR="00173394">
        <w:t xml:space="preserve"> (Not shown.)</w:t>
      </w:r>
    </w:p>
    <w:p w14:paraId="346EEA1B" w14:textId="77777777" w:rsidR="00B16175" w:rsidRPr="00B16175" w:rsidRDefault="00B16175" w:rsidP="00B16175">
      <w:pPr>
        <w:tabs>
          <w:tab w:val="left" w:pos="1394"/>
        </w:tabs>
        <w:rPr>
          <w:rFonts w:ascii="Arial" w:hAnsi="Arial" w:cs="Arial"/>
          <w:sz w:val="18"/>
          <w:szCs w:val="18"/>
        </w:rPr>
      </w:pPr>
    </w:p>
    <w:p w14:paraId="24590B28" w14:textId="2B5C5F78" w:rsidR="00B16175" w:rsidRDefault="005E6B87" w:rsidP="008B2D66">
      <w:pPr>
        <w:pStyle w:val="ListParagraph"/>
        <w:numPr>
          <w:ilvl w:val="0"/>
          <w:numId w:val="38"/>
        </w:numPr>
        <w:rPr>
          <w:rFonts w:ascii="Arial" w:hAnsi="Arial" w:cs="Arial"/>
          <w:sz w:val="18"/>
          <w:szCs w:val="18"/>
        </w:rPr>
      </w:pPr>
      <w:r>
        <w:rPr>
          <w:rFonts w:ascii="Arial" w:hAnsi="Arial" w:cs="Arial"/>
          <w:sz w:val="18"/>
          <w:szCs w:val="18"/>
        </w:rPr>
        <w:t>Now, to illustrate how the Anisble native operations differ in error handling, r</w:t>
      </w:r>
      <w:r w:rsidR="00B16175">
        <w:rPr>
          <w:rFonts w:ascii="Arial" w:hAnsi="Arial" w:cs="Arial"/>
          <w:sz w:val="18"/>
          <w:szCs w:val="18"/>
        </w:rPr>
        <w:t xml:space="preserve">un the Ansible playbook </w:t>
      </w:r>
      <w:r w:rsidR="00B16175">
        <w:rPr>
          <w:rFonts w:ascii="Arial" w:hAnsi="Arial" w:cs="Arial"/>
          <w:b/>
          <w:sz w:val="18"/>
          <w:szCs w:val="18"/>
        </w:rPr>
        <w:t>bgp-create</w:t>
      </w:r>
      <w:r w:rsidR="00E10B3F">
        <w:rPr>
          <w:rFonts w:ascii="Arial" w:hAnsi="Arial" w:cs="Arial"/>
          <w:b/>
          <w:sz w:val="18"/>
          <w:szCs w:val="18"/>
        </w:rPr>
        <w:t>_xr</w:t>
      </w:r>
      <w:r w:rsidR="00B16175" w:rsidRPr="009114E8">
        <w:rPr>
          <w:rFonts w:ascii="Arial" w:hAnsi="Arial" w:cs="Arial"/>
          <w:b/>
          <w:sz w:val="18"/>
          <w:szCs w:val="18"/>
        </w:rPr>
        <w:t>.yaml</w:t>
      </w:r>
      <w:r w:rsidR="00B16175">
        <w:rPr>
          <w:rFonts w:ascii="Arial" w:hAnsi="Arial" w:cs="Arial"/>
          <w:b/>
          <w:sz w:val="18"/>
          <w:szCs w:val="18"/>
        </w:rPr>
        <w:t xml:space="preserve"> </w:t>
      </w:r>
      <w:r w:rsidR="00B16175">
        <w:rPr>
          <w:rFonts w:ascii="Arial" w:hAnsi="Arial" w:cs="Arial"/>
          <w:sz w:val="18"/>
          <w:szCs w:val="18"/>
        </w:rPr>
        <w:t xml:space="preserve">again. </w:t>
      </w:r>
      <w:r>
        <w:rPr>
          <w:rFonts w:ascii="Arial" w:hAnsi="Arial" w:cs="Arial"/>
          <w:sz w:val="18"/>
          <w:szCs w:val="18"/>
        </w:rPr>
        <w:t>This time y</w:t>
      </w:r>
      <w:r w:rsidR="00B16175">
        <w:rPr>
          <w:rFonts w:ascii="Arial" w:hAnsi="Arial" w:cs="Arial"/>
          <w:sz w:val="18"/>
          <w:szCs w:val="18"/>
        </w:rPr>
        <w:t xml:space="preserve">ou will see that </w:t>
      </w:r>
      <w:r>
        <w:rPr>
          <w:rFonts w:ascii="Arial" w:hAnsi="Arial" w:cs="Arial"/>
          <w:sz w:val="18"/>
          <w:szCs w:val="18"/>
        </w:rPr>
        <w:t>the playbook</w:t>
      </w:r>
      <w:r>
        <w:rPr>
          <w:rFonts w:ascii="Arial" w:hAnsi="Arial" w:cs="Arial"/>
          <w:sz w:val="18"/>
          <w:szCs w:val="18"/>
        </w:rPr>
        <w:t xml:space="preserve"> </w:t>
      </w:r>
      <w:r w:rsidR="00B16175">
        <w:rPr>
          <w:rFonts w:ascii="Arial" w:hAnsi="Arial" w:cs="Arial"/>
          <w:sz w:val="18"/>
          <w:szCs w:val="18"/>
        </w:rPr>
        <w:t xml:space="preserve">is successful in applying the configuration to the </w:t>
      </w:r>
      <w:r w:rsidR="00E10B3F">
        <w:rPr>
          <w:rFonts w:ascii="Arial" w:hAnsi="Arial" w:cs="Arial"/>
          <w:sz w:val="18"/>
          <w:szCs w:val="18"/>
        </w:rPr>
        <w:t>vXR</w:t>
      </w:r>
      <w:r w:rsidR="00B16175">
        <w:rPr>
          <w:rFonts w:ascii="Arial" w:hAnsi="Arial" w:cs="Arial"/>
          <w:sz w:val="18"/>
          <w:szCs w:val="18"/>
        </w:rPr>
        <w:t xml:space="preserve">, but fails on the </w:t>
      </w:r>
      <w:r w:rsidR="00E10B3F">
        <w:rPr>
          <w:rFonts w:ascii="Arial" w:hAnsi="Arial" w:cs="Arial"/>
          <w:sz w:val="18"/>
          <w:szCs w:val="18"/>
        </w:rPr>
        <w:t>CSR</w:t>
      </w:r>
      <w:r w:rsidR="00B16175">
        <w:rPr>
          <w:rFonts w:ascii="Arial" w:hAnsi="Arial" w:cs="Arial"/>
          <w:sz w:val="18"/>
          <w:szCs w:val="18"/>
        </w:rPr>
        <w:t xml:space="preserve"> due to the duplicate IP address</w:t>
      </w:r>
      <w:r>
        <w:rPr>
          <w:rFonts w:ascii="Arial" w:hAnsi="Arial" w:cs="Arial"/>
          <w:sz w:val="18"/>
          <w:szCs w:val="18"/>
        </w:rPr>
        <w:t>!</w:t>
      </w:r>
      <w:r w:rsidR="008A2094">
        <w:rPr>
          <w:rFonts w:ascii="Arial" w:hAnsi="Arial" w:cs="Arial"/>
          <w:sz w:val="18"/>
          <w:szCs w:val="18"/>
        </w:rPr>
        <w:t xml:space="preserve"> You will note then that orphaned configurations are left on the CSR!</w:t>
      </w:r>
    </w:p>
    <w:p w14:paraId="5D20812A" w14:textId="77777777" w:rsidR="00BA6963" w:rsidRDefault="00BA6963" w:rsidP="00BA6963">
      <w:pPr>
        <w:rPr>
          <w:rFonts w:ascii="Arial" w:hAnsi="Arial" w:cs="Arial"/>
          <w:sz w:val="18"/>
          <w:szCs w:val="18"/>
        </w:rPr>
      </w:pPr>
    </w:p>
    <w:p w14:paraId="00A1AC05" w14:textId="4C5683E4" w:rsidR="00136D39" w:rsidRPr="00136D39" w:rsidRDefault="00136D39" w:rsidP="00136D39">
      <w:pPr>
        <w:pStyle w:val="dC-CommandLine"/>
        <w:rPr>
          <w:color w:val="000000" w:themeColor="text1"/>
          <w:lang w:eastAsia="ja-JP"/>
        </w:rPr>
      </w:pPr>
      <w:r w:rsidRPr="00136D39">
        <w:rPr>
          <w:color w:val="000000" w:themeColor="text1"/>
          <w:lang w:eastAsia="ja-JP"/>
        </w:rPr>
        <w:t xml:space="preserve">[root@ansible IOS-Playbooks]# </w:t>
      </w:r>
      <w:r w:rsidRPr="003A7C20">
        <w:rPr>
          <w:b/>
          <w:color w:val="000000" w:themeColor="text1"/>
          <w:lang w:eastAsia="ja-JP"/>
        </w:rPr>
        <w:t>ansible-playbook bgp-create</w:t>
      </w:r>
      <w:r w:rsidR="00E10B3F">
        <w:rPr>
          <w:b/>
          <w:color w:val="000000" w:themeColor="text1"/>
          <w:lang w:eastAsia="ja-JP"/>
        </w:rPr>
        <w:t>_xr</w:t>
      </w:r>
      <w:r w:rsidRPr="003A7C20">
        <w:rPr>
          <w:b/>
          <w:color w:val="000000" w:themeColor="text1"/>
          <w:lang w:eastAsia="ja-JP"/>
        </w:rPr>
        <w:t>.yaml -i hosts -vv</w:t>
      </w:r>
    </w:p>
    <w:p w14:paraId="640D71EB" w14:textId="77777777" w:rsidR="007B4E74" w:rsidRPr="007B4E74" w:rsidRDefault="007B4E74" w:rsidP="007B4E74">
      <w:pPr>
        <w:pStyle w:val="dC-CommandLine"/>
        <w:rPr>
          <w:color w:val="000000" w:themeColor="text1"/>
          <w:lang w:eastAsia="ja-JP"/>
        </w:rPr>
      </w:pPr>
      <w:r w:rsidRPr="007B4E74">
        <w:rPr>
          <w:color w:val="000000" w:themeColor="text1"/>
          <w:lang w:eastAsia="ja-JP"/>
        </w:rPr>
        <w:t>ansible-playbook 2.6.0rc2</w:t>
      </w:r>
    </w:p>
    <w:p w14:paraId="72D82FE4" w14:textId="77777777" w:rsidR="007B4E74" w:rsidRPr="007B4E74" w:rsidRDefault="007B4E74" w:rsidP="007B4E74">
      <w:pPr>
        <w:pStyle w:val="dC-CommandLine"/>
        <w:rPr>
          <w:color w:val="000000" w:themeColor="text1"/>
          <w:lang w:eastAsia="ja-JP"/>
        </w:rPr>
      </w:pPr>
      <w:r w:rsidRPr="007B4E74">
        <w:rPr>
          <w:color w:val="000000" w:themeColor="text1"/>
          <w:lang w:eastAsia="ja-JP"/>
        </w:rPr>
        <w:t xml:space="preserve">  config file = /root/playbooks/IOS-Playbooks/ansible.cfg</w:t>
      </w:r>
    </w:p>
    <w:p w14:paraId="6AB230C4" w14:textId="77777777" w:rsidR="007B4E74" w:rsidRPr="007B4E74" w:rsidRDefault="007B4E74" w:rsidP="007B4E74">
      <w:pPr>
        <w:pStyle w:val="dC-CommandLine"/>
        <w:rPr>
          <w:color w:val="000000" w:themeColor="text1"/>
          <w:lang w:eastAsia="ja-JP"/>
        </w:rPr>
      </w:pPr>
      <w:r w:rsidRPr="007B4E74">
        <w:rPr>
          <w:color w:val="000000" w:themeColor="text1"/>
          <w:lang w:eastAsia="ja-JP"/>
        </w:rPr>
        <w:t xml:space="preserve">  configured module search path = [u'/root/.ansible/plugins/modules', u'/usr/share/ansible/plugins/modules']</w:t>
      </w:r>
    </w:p>
    <w:p w14:paraId="5105C19E" w14:textId="77777777" w:rsidR="007B4E74" w:rsidRPr="007B4E74" w:rsidRDefault="007B4E74" w:rsidP="007B4E74">
      <w:pPr>
        <w:pStyle w:val="dC-CommandLine"/>
        <w:rPr>
          <w:color w:val="000000" w:themeColor="text1"/>
          <w:lang w:eastAsia="ja-JP"/>
        </w:rPr>
      </w:pPr>
      <w:r w:rsidRPr="007B4E74">
        <w:rPr>
          <w:color w:val="000000" w:themeColor="text1"/>
          <w:lang w:eastAsia="ja-JP"/>
        </w:rPr>
        <w:t xml:space="preserve">  ansible python module location = /usr/lib/python2.7/site-packages/ansible-2.6.0rc2-py2.7.egg/ansible</w:t>
      </w:r>
    </w:p>
    <w:p w14:paraId="64E1B23F" w14:textId="77777777" w:rsidR="007B4E74" w:rsidRPr="007B4E74" w:rsidRDefault="007B4E74" w:rsidP="007B4E74">
      <w:pPr>
        <w:pStyle w:val="dC-CommandLine"/>
        <w:rPr>
          <w:color w:val="000000" w:themeColor="text1"/>
          <w:lang w:eastAsia="ja-JP"/>
        </w:rPr>
      </w:pPr>
      <w:r w:rsidRPr="007B4E74">
        <w:rPr>
          <w:color w:val="000000" w:themeColor="text1"/>
          <w:lang w:eastAsia="ja-JP"/>
        </w:rPr>
        <w:t xml:space="preserve">  executable location = /usr/bin/ansible-playbook</w:t>
      </w:r>
    </w:p>
    <w:p w14:paraId="418011A6" w14:textId="77777777" w:rsidR="007B4E74" w:rsidRPr="007B4E74" w:rsidRDefault="007B4E74" w:rsidP="007B4E74">
      <w:pPr>
        <w:pStyle w:val="dC-CommandLine"/>
        <w:rPr>
          <w:color w:val="000000" w:themeColor="text1"/>
          <w:lang w:eastAsia="ja-JP"/>
        </w:rPr>
      </w:pPr>
      <w:r w:rsidRPr="007B4E74">
        <w:rPr>
          <w:color w:val="000000" w:themeColor="text1"/>
          <w:lang w:eastAsia="ja-JP"/>
        </w:rPr>
        <w:t xml:space="preserve">  python version = 2.7.5 (default, Aug  4 2017, 00:39:18) [GCC 4.8.5 20150623 (Red Hat 4.8.5-16)]</w:t>
      </w:r>
    </w:p>
    <w:p w14:paraId="6931E352" w14:textId="77777777" w:rsidR="007B4E74" w:rsidRPr="007B4E74" w:rsidRDefault="007B4E74" w:rsidP="007B4E74">
      <w:pPr>
        <w:pStyle w:val="dC-CommandLine"/>
        <w:rPr>
          <w:color w:val="000000" w:themeColor="text1"/>
          <w:lang w:eastAsia="ja-JP"/>
        </w:rPr>
      </w:pPr>
      <w:r w:rsidRPr="007B4E74">
        <w:rPr>
          <w:color w:val="000000" w:themeColor="text1"/>
          <w:lang w:eastAsia="ja-JP"/>
        </w:rPr>
        <w:t>Using /root/playbooks/IOS-Playbooks/ansible.cfg as config file</w:t>
      </w:r>
    </w:p>
    <w:p w14:paraId="39EAAEB6" w14:textId="77777777" w:rsidR="007B4E74" w:rsidRPr="007B4E74" w:rsidRDefault="007B4E74" w:rsidP="007B4E74">
      <w:pPr>
        <w:pStyle w:val="dC-CommandLine"/>
        <w:rPr>
          <w:color w:val="000000" w:themeColor="text1"/>
          <w:lang w:eastAsia="ja-JP"/>
        </w:rPr>
      </w:pPr>
    </w:p>
    <w:p w14:paraId="7B3D417F" w14:textId="77777777" w:rsidR="007B4E74" w:rsidRPr="007B4E74" w:rsidRDefault="007B4E74" w:rsidP="007B4E74">
      <w:pPr>
        <w:pStyle w:val="dC-CommandLine"/>
        <w:rPr>
          <w:color w:val="000000" w:themeColor="text1"/>
          <w:lang w:eastAsia="ja-JP"/>
        </w:rPr>
      </w:pPr>
      <w:r w:rsidRPr="007B4E74">
        <w:rPr>
          <w:color w:val="000000" w:themeColor="text1"/>
          <w:lang w:eastAsia="ja-JP"/>
        </w:rPr>
        <w:t>PLAYBOOK: bgp-create_xr.yaml **********************************************************************************************************************************************************************************************************</w:t>
      </w:r>
    </w:p>
    <w:p w14:paraId="7806ACFB" w14:textId="77777777" w:rsidR="007B4E74" w:rsidRPr="007B4E74" w:rsidRDefault="007B4E74" w:rsidP="007B4E74">
      <w:pPr>
        <w:pStyle w:val="dC-CommandLine"/>
        <w:rPr>
          <w:color w:val="000000" w:themeColor="text1"/>
          <w:lang w:eastAsia="ja-JP"/>
        </w:rPr>
      </w:pPr>
      <w:r w:rsidRPr="007B4E74">
        <w:rPr>
          <w:color w:val="000000" w:themeColor="text1"/>
          <w:lang w:eastAsia="ja-JP"/>
        </w:rPr>
        <w:t>2 plays in bgp-create_xr.yaml</w:t>
      </w:r>
    </w:p>
    <w:p w14:paraId="3326FF2A" w14:textId="77777777" w:rsidR="007B4E74" w:rsidRPr="007B4E74" w:rsidRDefault="007B4E74" w:rsidP="007B4E74">
      <w:pPr>
        <w:pStyle w:val="dC-CommandLine"/>
        <w:rPr>
          <w:color w:val="000000" w:themeColor="text1"/>
          <w:lang w:eastAsia="ja-JP"/>
        </w:rPr>
      </w:pPr>
    </w:p>
    <w:p w14:paraId="7A17A9F9" w14:textId="77777777" w:rsidR="007B4E74" w:rsidRPr="007B4E74" w:rsidRDefault="007B4E74" w:rsidP="007B4E74">
      <w:pPr>
        <w:pStyle w:val="dC-CommandLine"/>
        <w:rPr>
          <w:color w:val="000000" w:themeColor="text1"/>
          <w:lang w:eastAsia="ja-JP"/>
        </w:rPr>
      </w:pPr>
      <w:r w:rsidRPr="007B4E74">
        <w:rPr>
          <w:color w:val="000000" w:themeColor="text1"/>
          <w:lang w:eastAsia="ja-JP"/>
        </w:rPr>
        <w:t>PLAY [Setup BGP configs for XR using iosxr_config module] *****************************************************************************************************************************************************************************</w:t>
      </w:r>
    </w:p>
    <w:p w14:paraId="78E0ACBD" w14:textId="77777777" w:rsidR="007B4E74" w:rsidRPr="007B4E74" w:rsidRDefault="007B4E74" w:rsidP="007B4E74">
      <w:pPr>
        <w:pStyle w:val="dC-CommandLine"/>
        <w:rPr>
          <w:color w:val="000000" w:themeColor="text1"/>
          <w:lang w:eastAsia="ja-JP"/>
        </w:rPr>
      </w:pPr>
      <w:r w:rsidRPr="007B4E74">
        <w:rPr>
          <w:color w:val="000000" w:themeColor="text1"/>
          <w:lang w:eastAsia="ja-JP"/>
        </w:rPr>
        <w:t>META: ran handlers</w:t>
      </w:r>
    </w:p>
    <w:p w14:paraId="5E4FD574" w14:textId="77777777" w:rsidR="007B4E74" w:rsidRPr="007B4E74" w:rsidRDefault="007B4E74" w:rsidP="007B4E74">
      <w:pPr>
        <w:pStyle w:val="dC-CommandLine"/>
        <w:rPr>
          <w:color w:val="000000" w:themeColor="text1"/>
          <w:lang w:eastAsia="ja-JP"/>
        </w:rPr>
      </w:pPr>
    </w:p>
    <w:p w14:paraId="37BCBAA7" w14:textId="77777777" w:rsidR="007B4E74" w:rsidRPr="007B4E74" w:rsidRDefault="007B4E74" w:rsidP="007B4E74">
      <w:pPr>
        <w:pStyle w:val="dC-CommandLine"/>
        <w:rPr>
          <w:color w:val="000000" w:themeColor="text1"/>
          <w:lang w:eastAsia="ja-JP"/>
        </w:rPr>
      </w:pPr>
      <w:r w:rsidRPr="007B4E74">
        <w:rPr>
          <w:color w:val="000000" w:themeColor="text1"/>
          <w:lang w:eastAsia="ja-JP"/>
        </w:rPr>
        <w:t>TASK [Configure loopback interface for BGP] *******************************************************************************************************************************************************************************************</w:t>
      </w:r>
    </w:p>
    <w:p w14:paraId="5E5167A4" w14:textId="77777777" w:rsidR="007B4E74" w:rsidRPr="007B4E74" w:rsidRDefault="007B4E74" w:rsidP="007B4E74">
      <w:pPr>
        <w:pStyle w:val="dC-CommandLine"/>
        <w:rPr>
          <w:color w:val="000000" w:themeColor="text1"/>
          <w:lang w:eastAsia="ja-JP"/>
        </w:rPr>
      </w:pPr>
      <w:r w:rsidRPr="007B4E74">
        <w:rPr>
          <w:color w:val="000000" w:themeColor="text1"/>
          <w:lang w:eastAsia="ja-JP"/>
        </w:rPr>
        <w:t>task path: /root/playbooks/IOS-Playbooks/bgp-create_xr.yaml:14</w:t>
      </w:r>
    </w:p>
    <w:p w14:paraId="7401E9A6" w14:textId="77777777" w:rsidR="007B4E74" w:rsidRPr="007B4E74" w:rsidRDefault="007B4E74" w:rsidP="007B4E74">
      <w:pPr>
        <w:pStyle w:val="dC-CommandLine"/>
        <w:rPr>
          <w:color w:val="000000" w:themeColor="text1"/>
          <w:lang w:eastAsia="ja-JP"/>
        </w:rPr>
      </w:pPr>
      <w:r w:rsidRPr="007B4E74">
        <w:rPr>
          <w:color w:val="000000" w:themeColor="text1"/>
          <w:lang w:eastAsia="ja-JP"/>
        </w:rPr>
        <w:t>changed: [xr] =&gt; {"changed": true, "commands": ["interface Loopback0", "ipv4 address 23.1.1.1 255.255.255.0", "description eBGP endpoint for XR Device"]}</w:t>
      </w:r>
    </w:p>
    <w:p w14:paraId="086D74CD" w14:textId="77777777" w:rsidR="007B4E74" w:rsidRPr="007B4E74" w:rsidRDefault="007B4E74" w:rsidP="007B4E74">
      <w:pPr>
        <w:pStyle w:val="dC-CommandLine"/>
        <w:rPr>
          <w:color w:val="000000" w:themeColor="text1"/>
          <w:lang w:eastAsia="ja-JP"/>
        </w:rPr>
      </w:pPr>
    </w:p>
    <w:p w14:paraId="6A269ABC" w14:textId="77777777" w:rsidR="007B4E74" w:rsidRPr="007B4E74" w:rsidRDefault="007B4E74" w:rsidP="007B4E74">
      <w:pPr>
        <w:pStyle w:val="dC-CommandLine"/>
        <w:rPr>
          <w:color w:val="000000" w:themeColor="text1"/>
          <w:lang w:eastAsia="ja-JP"/>
        </w:rPr>
      </w:pPr>
      <w:r w:rsidRPr="007B4E74">
        <w:rPr>
          <w:color w:val="000000" w:themeColor="text1"/>
          <w:lang w:eastAsia="ja-JP"/>
        </w:rPr>
        <w:t>TASK [Configure BGP for XR] ***********************************************************************************************************************************************************************************************************</w:t>
      </w:r>
    </w:p>
    <w:p w14:paraId="660B1C53" w14:textId="77777777" w:rsidR="007B4E74" w:rsidRPr="007B4E74" w:rsidRDefault="007B4E74" w:rsidP="007B4E74">
      <w:pPr>
        <w:pStyle w:val="dC-CommandLine"/>
        <w:rPr>
          <w:color w:val="000000" w:themeColor="text1"/>
          <w:lang w:eastAsia="ja-JP"/>
        </w:rPr>
      </w:pPr>
      <w:r w:rsidRPr="007B4E74">
        <w:rPr>
          <w:color w:val="000000" w:themeColor="text1"/>
          <w:lang w:eastAsia="ja-JP"/>
        </w:rPr>
        <w:t>task path: /root/playbooks/IOS-Playbooks/bgp-create_xr.yaml:22</w:t>
      </w:r>
    </w:p>
    <w:p w14:paraId="534A89EC" w14:textId="77777777" w:rsidR="007B4E74" w:rsidRPr="007B4E74" w:rsidRDefault="007B4E74" w:rsidP="007B4E74">
      <w:pPr>
        <w:pStyle w:val="dC-CommandLine"/>
        <w:rPr>
          <w:color w:val="000000" w:themeColor="text1"/>
          <w:lang w:eastAsia="ja-JP"/>
        </w:rPr>
      </w:pPr>
      <w:r w:rsidRPr="007B4E74">
        <w:rPr>
          <w:color w:val="000000" w:themeColor="text1"/>
          <w:lang w:eastAsia="ja-JP"/>
        </w:rPr>
        <w:t>changed: [xr] =&gt; {"changed": true, "commands": ["router bgp 64002", "address-family ipv4 unicast", "neighbor 22.2.2.2 remote-as 64001", "neighbor 22.2.2.2 ebgp-multihop 255", "neighbor 22.2.2.2 update-source Loopback0", "neighbor 22.2.2.2 address-family ipv4 unicast"]}</w:t>
      </w:r>
    </w:p>
    <w:p w14:paraId="6D9A008B" w14:textId="77777777" w:rsidR="007B4E74" w:rsidRPr="00DC788D" w:rsidRDefault="007B4E74" w:rsidP="007B4E74">
      <w:pPr>
        <w:pStyle w:val="dC-CommandLine"/>
        <w:rPr>
          <w:color w:val="000000" w:themeColor="text1"/>
          <w:lang w:val="sv-SE" w:eastAsia="ja-JP"/>
        </w:rPr>
      </w:pPr>
      <w:r w:rsidRPr="00DC788D">
        <w:rPr>
          <w:color w:val="000000" w:themeColor="text1"/>
          <w:lang w:val="sv-SE" w:eastAsia="ja-JP"/>
        </w:rPr>
        <w:t>META: ran handlers</w:t>
      </w:r>
    </w:p>
    <w:p w14:paraId="4813BE38" w14:textId="77777777" w:rsidR="007B4E74" w:rsidRPr="00DC788D" w:rsidRDefault="007B4E74" w:rsidP="007B4E74">
      <w:pPr>
        <w:pStyle w:val="dC-CommandLine"/>
        <w:rPr>
          <w:color w:val="000000" w:themeColor="text1"/>
          <w:lang w:val="sv-SE" w:eastAsia="ja-JP"/>
        </w:rPr>
      </w:pPr>
      <w:r w:rsidRPr="00DC788D">
        <w:rPr>
          <w:color w:val="000000" w:themeColor="text1"/>
          <w:lang w:val="sv-SE" w:eastAsia="ja-JP"/>
        </w:rPr>
        <w:t>META: ran handlers</w:t>
      </w:r>
    </w:p>
    <w:p w14:paraId="38754F93" w14:textId="77777777" w:rsidR="007B4E74" w:rsidRPr="00DC788D" w:rsidRDefault="007B4E74" w:rsidP="007B4E74">
      <w:pPr>
        <w:pStyle w:val="dC-CommandLine"/>
        <w:rPr>
          <w:color w:val="000000" w:themeColor="text1"/>
          <w:lang w:val="sv-SE" w:eastAsia="ja-JP"/>
        </w:rPr>
      </w:pPr>
    </w:p>
    <w:p w14:paraId="077A7D18" w14:textId="77777777" w:rsidR="007B4E74" w:rsidRPr="007B4E74" w:rsidRDefault="007B4E74" w:rsidP="007B4E74">
      <w:pPr>
        <w:pStyle w:val="dC-CommandLine"/>
        <w:rPr>
          <w:color w:val="000000" w:themeColor="text1"/>
          <w:lang w:eastAsia="ja-JP"/>
        </w:rPr>
      </w:pPr>
      <w:r w:rsidRPr="007B4E74">
        <w:rPr>
          <w:color w:val="000000" w:themeColor="text1"/>
          <w:lang w:eastAsia="ja-JP"/>
        </w:rPr>
        <w:t>PLAY [Setup BGP configs for CSR using ios_config module] ******************************************************************************************************************************************************************************</w:t>
      </w:r>
    </w:p>
    <w:p w14:paraId="011DA829" w14:textId="77777777" w:rsidR="007B4E74" w:rsidRPr="007B4E74" w:rsidRDefault="007B4E74" w:rsidP="007B4E74">
      <w:pPr>
        <w:pStyle w:val="dC-CommandLine"/>
        <w:rPr>
          <w:color w:val="000000" w:themeColor="text1"/>
          <w:lang w:eastAsia="ja-JP"/>
        </w:rPr>
      </w:pPr>
      <w:r w:rsidRPr="007B4E74">
        <w:rPr>
          <w:color w:val="000000" w:themeColor="text1"/>
          <w:lang w:eastAsia="ja-JP"/>
        </w:rPr>
        <w:t>META: ran handlers</w:t>
      </w:r>
    </w:p>
    <w:p w14:paraId="69C8E756" w14:textId="77777777" w:rsidR="007B4E74" w:rsidRPr="007B4E74" w:rsidRDefault="007B4E74" w:rsidP="007B4E74">
      <w:pPr>
        <w:pStyle w:val="dC-CommandLine"/>
        <w:rPr>
          <w:color w:val="000000" w:themeColor="text1"/>
          <w:lang w:eastAsia="ja-JP"/>
        </w:rPr>
      </w:pPr>
    </w:p>
    <w:p w14:paraId="5B5FC228" w14:textId="77777777" w:rsidR="007B4E74" w:rsidRPr="007B4E74" w:rsidRDefault="007B4E74" w:rsidP="007B4E74">
      <w:pPr>
        <w:pStyle w:val="dC-CommandLine"/>
        <w:rPr>
          <w:color w:val="000000" w:themeColor="text1"/>
          <w:lang w:eastAsia="ja-JP"/>
        </w:rPr>
      </w:pPr>
      <w:r w:rsidRPr="007B4E74">
        <w:rPr>
          <w:color w:val="000000" w:themeColor="text1"/>
          <w:lang w:eastAsia="ja-JP"/>
        </w:rPr>
        <w:t>TASK [Configure loopback interface for CSR] *******************************************************************************************************************************************************************************************</w:t>
      </w:r>
    </w:p>
    <w:p w14:paraId="03A85DC3" w14:textId="77777777" w:rsidR="007B4E74" w:rsidRPr="007B4E74" w:rsidRDefault="007B4E74" w:rsidP="007B4E74">
      <w:pPr>
        <w:pStyle w:val="dC-CommandLine"/>
        <w:rPr>
          <w:color w:val="000000" w:themeColor="text1"/>
          <w:lang w:eastAsia="ja-JP"/>
        </w:rPr>
      </w:pPr>
      <w:r w:rsidRPr="007B4E74">
        <w:rPr>
          <w:color w:val="000000" w:themeColor="text1"/>
          <w:lang w:eastAsia="ja-JP"/>
        </w:rPr>
        <w:t>task path: /root/playbooks/IOS-Playbooks/bgp-create_xr.yaml:46</w:t>
      </w:r>
    </w:p>
    <w:p w14:paraId="6D21C486" w14:textId="77777777" w:rsidR="007B4E74" w:rsidRPr="007B4E74" w:rsidRDefault="007B4E74" w:rsidP="007B4E74">
      <w:pPr>
        <w:pStyle w:val="dC-CommandLine"/>
        <w:rPr>
          <w:color w:val="000000" w:themeColor="text1"/>
          <w:lang w:eastAsia="ja-JP"/>
        </w:rPr>
      </w:pPr>
      <w:r w:rsidRPr="007B4E74">
        <w:rPr>
          <w:color w:val="000000" w:themeColor="text1"/>
          <w:lang w:eastAsia="ja-JP"/>
        </w:rPr>
        <w:t>An exception occurred during task execution. To see the full traceback, use -vvv. The error was: csr(config-if)#</w:t>
      </w:r>
    </w:p>
    <w:p w14:paraId="437D3BD8" w14:textId="77777777" w:rsidR="007B4E74" w:rsidRPr="002F21A3" w:rsidRDefault="007B4E74" w:rsidP="007B4E74">
      <w:pPr>
        <w:pStyle w:val="dC-CommandLine"/>
        <w:rPr>
          <w:b/>
          <w:color w:val="FF0000"/>
          <w:lang w:eastAsia="ja-JP"/>
        </w:rPr>
      </w:pPr>
      <w:r w:rsidRPr="002F21A3">
        <w:rPr>
          <w:b/>
          <w:color w:val="FF0000"/>
          <w:lang w:eastAsia="ja-JP"/>
        </w:rPr>
        <w:t>fatal: [csr]: FAILED! =&gt; {"changed": false, "module_stderr": "Traceback (most recent call last):\n  File</w:t>
      </w:r>
      <w:r w:rsidRPr="002F21A3">
        <w:rPr>
          <w:color w:val="FF0000"/>
          <w:lang w:eastAsia="ja-JP"/>
        </w:rPr>
        <w:t xml:space="preserve"> </w:t>
      </w:r>
      <w:r w:rsidRPr="007B4E74">
        <w:rPr>
          <w:color w:val="000000" w:themeColor="text1"/>
          <w:lang w:eastAsia="ja-JP"/>
        </w:rPr>
        <w:t xml:space="preserve">\"/tmp/ansible_Nupeo6/ansible_module_ios_config.py\", line 561, in &lt;module&gt;\n    main()\n  File \"/tmp/ansible_Nupeo6/ansible_module_ios_config.py\", line 490, in main\n    load_config(module, commands)\n  File \"/tmp/ansible_Nupeo6/ansible_modlib.zip/ansible/module_utils/network/ios/ios.py\", line 168, in load_config\n  File </w:t>
      </w:r>
      <w:r w:rsidRPr="002F21A3">
        <w:rPr>
          <w:b/>
          <w:color w:val="FF0000"/>
          <w:lang w:eastAsia="ja-JP"/>
        </w:rPr>
        <w:t>\"/tmp/ansible_Nupeo6/ansible_modlib.zip/ansible/module_utils/connection.py\", line 149, in __rpc__\nansible.module_utils.connection.ConnectionError: ip address 22.2.2.2 255.255.255.0\r\n% 22.2.2.0 overlaps with Loopback2\r\ncsr(config-if)#\n", "module_stdout": "", "msg": "MODULE FAILURE", "rc": 1}</w:t>
      </w:r>
    </w:p>
    <w:p w14:paraId="366DAE5A" w14:textId="77777777" w:rsidR="007B4E74" w:rsidRPr="007B4E74" w:rsidRDefault="007B4E74" w:rsidP="007B4E74">
      <w:pPr>
        <w:pStyle w:val="dC-CommandLine"/>
        <w:rPr>
          <w:color w:val="000000" w:themeColor="text1"/>
          <w:lang w:eastAsia="ja-JP"/>
        </w:rPr>
      </w:pPr>
      <w:r w:rsidRPr="007B4E74">
        <w:rPr>
          <w:color w:val="000000" w:themeColor="text1"/>
          <w:lang w:eastAsia="ja-JP"/>
        </w:rPr>
        <w:t xml:space="preserve">        to retry, use: --limit @/root/playbooks/IOS-Playbooks/bgp-create_xr.retry</w:t>
      </w:r>
    </w:p>
    <w:p w14:paraId="28C68737" w14:textId="77777777" w:rsidR="007B4E74" w:rsidRPr="007B4E74" w:rsidRDefault="007B4E74" w:rsidP="007B4E74">
      <w:pPr>
        <w:pStyle w:val="dC-CommandLine"/>
        <w:rPr>
          <w:color w:val="000000" w:themeColor="text1"/>
          <w:lang w:eastAsia="ja-JP"/>
        </w:rPr>
      </w:pPr>
    </w:p>
    <w:p w14:paraId="633E1E9F" w14:textId="77777777" w:rsidR="007B4E74" w:rsidRPr="007B4E74" w:rsidRDefault="007B4E74" w:rsidP="007B4E74">
      <w:pPr>
        <w:pStyle w:val="dC-CommandLine"/>
        <w:rPr>
          <w:color w:val="000000" w:themeColor="text1"/>
          <w:lang w:eastAsia="ja-JP"/>
        </w:rPr>
      </w:pPr>
      <w:r w:rsidRPr="007B4E74">
        <w:rPr>
          <w:color w:val="000000" w:themeColor="text1"/>
          <w:lang w:eastAsia="ja-JP"/>
        </w:rPr>
        <w:t>PLAY RECAP ****************************************************************************************************************************************************************************************************************************</w:t>
      </w:r>
    </w:p>
    <w:p w14:paraId="6129AB34" w14:textId="77777777" w:rsidR="007B4E74" w:rsidRPr="007B4E74" w:rsidRDefault="007B4E74" w:rsidP="007B4E74">
      <w:pPr>
        <w:pStyle w:val="dC-CommandLine"/>
        <w:rPr>
          <w:color w:val="000000" w:themeColor="text1"/>
          <w:lang w:eastAsia="ja-JP"/>
        </w:rPr>
      </w:pPr>
      <w:r w:rsidRPr="007B4E74">
        <w:rPr>
          <w:color w:val="000000" w:themeColor="text1"/>
          <w:lang w:eastAsia="ja-JP"/>
        </w:rPr>
        <w:t xml:space="preserve">csr                        : ok=0    changed=0    unreachable=0    failed=1   </w:t>
      </w:r>
    </w:p>
    <w:p w14:paraId="3B2CEC2B" w14:textId="1699C3E2" w:rsidR="00136D39" w:rsidRPr="00136D39" w:rsidRDefault="007B4E74" w:rsidP="007B4E74">
      <w:pPr>
        <w:pStyle w:val="dC-CommandLine"/>
        <w:rPr>
          <w:color w:val="000000" w:themeColor="text1"/>
          <w:lang w:eastAsia="ja-JP"/>
        </w:rPr>
      </w:pPr>
      <w:r w:rsidRPr="007B4E74">
        <w:rPr>
          <w:color w:val="000000" w:themeColor="text1"/>
          <w:lang w:eastAsia="ja-JP"/>
        </w:rPr>
        <w:t>xr                         : ok=2    changed=2    unreachable=0    failed=0</w:t>
      </w:r>
    </w:p>
    <w:p w14:paraId="456CF64D" w14:textId="77777777" w:rsidR="00136D39" w:rsidRPr="00136D39" w:rsidRDefault="00136D39" w:rsidP="00136D39">
      <w:pPr>
        <w:pStyle w:val="dC-CommandLine"/>
        <w:rPr>
          <w:color w:val="000000" w:themeColor="text1"/>
          <w:lang w:eastAsia="ja-JP"/>
        </w:rPr>
      </w:pPr>
    </w:p>
    <w:p w14:paraId="5507AC5E" w14:textId="0031C929" w:rsidR="00BA6963" w:rsidRPr="00FB0AAE" w:rsidRDefault="00136D39" w:rsidP="00136D39">
      <w:pPr>
        <w:pStyle w:val="dC-CommandLine"/>
        <w:rPr>
          <w:color w:val="000000" w:themeColor="text1"/>
          <w:lang w:eastAsia="ja-JP"/>
        </w:rPr>
      </w:pPr>
      <w:r w:rsidRPr="00136D39">
        <w:rPr>
          <w:color w:val="000000" w:themeColor="text1"/>
          <w:lang w:eastAsia="ja-JP"/>
        </w:rPr>
        <w:t>[root@ansible IOS-Playbooks]#</w:t>
      </w:r>
    </w:p>
    <w:p w14:paraId="43081A39" w14:textId="77777777" w:rsidR="00BA6963" w:rsidRPr="002479EE" w:rsidRDefault="00BA6963" w:rsidP="002F21A3">
      <w:pPr>
        <w:pStyle w:val="ListParagraph"/>
        <w:ind w:left="360"/>
        <w:rPr>
          <w:rFonts w:ascii="Arial" w:hAnsi="Arial" w:cs="Arial"/>
          <w:sz w:val="18"/>
          <w:szCs w:val="18"/>
        </w:rPr>
      </w:pPr>
    </w:p>
    <w:p w14:paraId="173E7904" w14:textId="5F412CCE" w:rsidR="002479EE" w:rsidRPr="00BA6963" w:rsidRDefault="002479EE" w:rsidP="008B2D66">
      <w:pPr>
        <w:pStyle w:val="ListParagraph"/>
        <w:numPr>
          <w:ilvl w:val="0"/>
          <w:numId w:val="38"/>
        </w:numPr>
        <w:rPr>
          <w:rFonts w:ascii="Arial" w:hAnsi="Arial" w:cs="Arial"/>
          <w:sz w:val="18"/>
          <w:szCs w:val="18"/>
        </w:rPr>
      </w:pPr>
      <w:r>
        <w:rPr>
          <w:rFonts w:ascii="Arial" w:hAnsi="Arial" w:cs="Arial"/>
          <w:sz w:val="18"/>
          <w:szCs w:val="18"/>
        </w:rPr>
        <w:t xml:space="preserve">SSH to the </w:t>
      </w:r>
      <w:r w:rsidR="007B4E74">
        <w:rPr>
          <w:rFonts w:ascii="Arial" w:hAnsi="Arial" w:cs="Arial"/>
          <w:sz w:val="18"/>
          <w:szCs w:val="18"/>
        </w:rPr>
        <w:t>vXR</w:t>
      </w:r>
      <w:r>
        <w:rPr>
          <w:rFonts w:ascii="Arial" w:hAnsi="Arial" w:cs="Arial"/>
          <w:sz w:val="18"/>
          <w:szCs w:val="18"/>
        </w:rPr>
        <w:t xml:space="preserve"> and check out the </w:t>
      </w:r>
      <w:r w:rsidR="00F87957">
        <w:rPr>
          <w:rFonts w:ascii="Arial" w:hAnsi="Arial" w:cs="Arial"/>
          <w:sz w:val="18"/>
          <w:szCs w:val="18"/>
        </w:rPr>
        <w:t xml:space="preserve">orphaned configuration </w:t>
      </w:r>
      <w:r>
        <w:rPr>
          <w:rFonts w:ascii="Arial" w:hAnsi="Arial" w:cs="Arial"/>
          <w:sz w:val="18"/>
          <w:szCs w:val="18"/>
        </w:rPr>
        <w:t xml:space="preserve">artifacts. </w:t>
      </w:r>
      <w:r w:rsidR="00A41428">
        <w:rPr>
          <w:rFonts w:ascii="Arial" w:hAnsi="Arial" w:cs="Arial"/>
          <w:sz w:val="18"/>
          <w:szCs w:val="18"/>
        </w:rPr>
        <w:t xml:space="preserve">Notice that the Loopback0 and the BGP configs still exist and were not rolled back. </w:t>
      </w:r>
      <w:r>
        <w:rPr>
          <w:rFonts w:ascii="Arial" w:hAnsi="Arial" w:cs="Arial"/>
          <w:sz w:val="18"/>
          <w:szCs w:val="18"/>
        </w:rPr>
        <w:t>This could be very dangerous in a pro</w:t>
      </w:r>
      <w:r w:rsidR="008144DE">
        <w:rPr>
          <w:rFonts w:ascii="Arial" w:hAnsi="Arial" w:cs="Arial"/>
          <w:sz w:val="18"/>
          <w:szCs w:val="18"/>
        </w:rPr>
        <w:t>duction environment</w:t>
      </w:r>
      <w:r w:rsidR="00A41428">
        <w:rPr>
          <w:rFonts w:ascii="Arial" w:hAnsi="Arial" w:cs="Arial"/>
          <w:sz w:val="18"/>
          <w:szCs w:val="18"/>
        </w:rPr>
        <w:t xml:space="preserve"> (</w:t>
      </w:r>
      <w:r w:rsidR="00CB649E">
        <w:rPr>
          <w:rFonts w:ascii="Arial" w:hAnsi="Arial" w:cs="Arial"/>
          <w:sz w:val="18"/>
          <w:szCs w:val="18"/>
        </w:rPr>
        <w:t xml:space="preserve">for example, </w:t>
      </w:r>
      <w:r w:rsidR="00A41428">
        <w:rPr>
          <w:rFonts w:ascii="Arial" w:hAnsi="Arial" w:cs="Arial"/>
          <w:sz w:val="18"/>
          <w:szCs w:val="18"/>
        </w:rPr>
        <w:t>if ACL entries were left on a router)</w:t>
      </w:r>
      <w:r w:rsidR="00CB649E">
        <w:rPr>
          <w:rFonts w:ascii="Arial" w:hAnsi="Arial" w:cs="Arial"/>
          <w:sz w:val="18"/>
          <w:szCs w:val="18"/>
        </w:rPr>
        <w:t>;</w:t>
      </w:r>
      <w:r w:rsidR="00A41428">
        <w:rPr>
          <w:rFonts w:ascii="Arial" w:hAnsi="Arial" w:cs="Arial"/>
          <w:sz w:val="18"/>
          <w:szCs w:val="18"/>
        </w:rPr>
        <w:t xml:space="preserve"> </w:t>
      </w:r>
      <w:r w:rsidR="007B4E74">
        <w:rPr>
          <w:rFonts w:ascii="Arial" w:hAnsi="Arial" w:cs="Arial"/>
          <w:sz w:val="18"/>
          <w:szCs w:val="18"/>
        </w:rPr>
        <w:t xml:space="preserve">this is </w:t>
      </w:r>
      <w:r w:rsidR="00A41428">
        <w:rPr>
          <w:rFonts w:ascii="Arial" w:hAnsi="Arial" w:cs="Arial"/>
          <w:sz w:val="18"/>
          <w:szCs w:val="18"/>
        </w:rPr>
        <w:t xml:space="preserve">why </w:t>
      </w:r>
      <w:r>
        <w:rPr>
          <w:rFonts w:ascii="Arial" w:hAnsi="Arial" w:cs="Arial"/>
          <w:sz w:val="18"/>
          <w:szCs w:val="18"/>
        </w:rPr>
        <w:t>NSO is an extremely beneficial addition to an Ansible-based NetDevOps strategy.</w:t>
      </w:r>
    </w:p>
    <w:p w14:paraId="64369640" w14:textId="6260C528" w:rsidR="00CD57E3" w:rsidRPr="008629AD" w:rsidRDefault="007B269A" w:rsidP="00FE76A5">
      <w:pPr>
        <w:pStyle w:val="dC-Scenario"/>
        <w:numPr>
          <w:ilvl w:val="0"/>
          <w:numId w:val="21"/>
        </w:numPr>
      </w:pPr>
      <w:bookmarkStart w:id="22" w:name="Scenario5"/>
      <w:bookmarkEnd w:id="22"/>
      <w:r>
        <w:lastRenderedPageBreak/>
        <w:t xml:space="preserve">Use-case: </w:t>
      </w:r>
      <w:r w:rsidR="00CD57E3">
        <w:t xml:space="preserve">Using Ansible </w:t>
      </w:r>
      <w:r>
        <w:t xml:space="preserve">+ NSO </w:t>
      </w:r>
      <w:r w:rsidR="00CD57E3">
        <w:t xml:space="preserve">to deploy </w:t>
      </w:r>
      <w:r>
        <w:t>multiple</w:t>
      </w:r>
      <w:r w:rsidR="00CD57E3">
        <w:t xml:space="preserve"> </w:t>
      </w:r>
      <w:r>
        <w:t>NFVIS sites</w:t>
      </w:r>
    </w:p>
    <w:p w14:paraId="1D2F118F" w14:textId="4ED9B210" w:rsidR="00CD57E3" w:rsidRDefault="00135D74" w:rsidP="00CD57E3">
      <w:pPr>
        <w:pStyle w:val="dC-Normal"/>
      </w:pPr>
      <w:r>
        <w:t xml:space="preserve">The following </w:t>
      </w:r>
      <w:r w:rsidR="00537AB3">
        <w:t>exercises</w:t>
      </w:r>
      <w:r w:rsidR="00113EF1">
        <w:t xml:space="preserve"> utilize </w:t>
      </w:r>
      <w:r>
        <w:t xml:space="preserve">much more complex playbooks </w:t>
      </w:r>
      <w:r w:rsidR="00113EF1">
        <w:t xml:space="preserve">and are use-case examples for students who are familiar with </w:t>
      </w:r>
      <w:r w:rsidR="00537AB3">
        <w:t>Ansible</w:t>
      </w:r>
      <w:r w:rsidR="00113EF1">
        <w:t>. T</w:t>
      </w:r>
      <w:r w:rsidR="00454AE8">
        <w:t xml:space="preserve">he </w:t>
      </w:r>
      <w:r w:rsidR="00113EF1">
        <w:t xml:space="preserve">specific </w:t>
      </w:r>
      <w:r w:rsidR="00454AE8">
        <w:t xml:space="preserve">details will not be described here, </w:t>
      </w:r>
      <w:r>
        <w:t xml:space="preserve">but </w:t>
      </w:r>
      <w:r w:rsidR="00454AE8">
        <w:t xml:space="preserve">they </w:t>
      </w:r>
      <w:r>
        <w:t xml:space="preserve">really show some of the </w:t>
      </w:r>
      <w:r w:rsidR="00454AE8">
        <w:t xml:space="preserve">power and </w:t>
      </w:r>
      <w:r>
        <w:t>advantages of a NSO+Ansible combination.</w:t>
      </w:r>
    </w:p>
    <w:p w14:paraId="0B6C4D9C" w14:textId="35788612" w:rsidR="00135D74" w:rsidRDefault="00135D74" w:rsidP="00FE76A5">
      <w:pPr>
        <w:pStyle w:val="dC-Normal"/>
        <w:numPr>
          <w:ilvl w:val="0"/>
          <w:numId w:val="23"/>
        </w:numPr>
      </w:pPr>
      <w:r>
        <w:t xml:space="preserve">Using Ansible to drive </w:t>
      </w:r>
      <w:r w:rsidR="00113EF1">
        <w:t xml:space="preserve">a </w:t>
      </w:r>
      <w:r>
        <w:t xml:space="preserve">multi-site ENCS </w:t>
      </w:r>
      <w:r w:rsidR="00113EF1">
        <w:t>deployment via the NSO vB</w:t>
      </w:r>
      <w:r>
        <w:t xml:space="preserve">ranch FP. Ansible will run the NSO config module tasks with the same </w:t>
      </w:r>
      <w:r w:rsidR="00113EF1">
        <w:t xml:space="preserve">config </w:t>
      </w:r>
      <w:r>
        <w:t xml:space="preserve">payload </w:t>
      </w:r>
      <w:r w:rsidR="007107E2">
        <w:t xml:space="preserve">you </w:t>
      </w:r>
      <w:r w:rsidR="00454AE8">
        <w:t xml:space="preserve">used </w:t>
      </w:r>
      <w:r w:rsidR="00113EF1">
        <w:t xml:space="preserve">earlier </w:t>
      </w:r>
      <w:r w:rsidR="00454AE8">
        <w:t>in the vBranch lab</w:t>
      </w:r>
      <w:r w:rsidR="00113EF1">
        <w:t>, along</w:t>
      </w:r>
      <w:r w:rsidR="00454AE8">
        <w:t xml:space="preserve"> with a dictionary </w:t>
      </w:r>
      <w:r w:rsidR="00113EF1">
        <w:t xml:space="preserve">in the vars.yaml file to input the multiple </w:t>
      </w:r>
      <w:r w:rsidR="00454AE8">
        <w:t>serial numbers and IP addresses</w:t>
      </w:r>
      <w:r w:rsidR="00113EF1">
        <w:t xml:space="preserve"> required</w:t>
      </w:r>
      <w:r w:rsidR="00A75FBE">
        <w:t xml:space="preserve"> for the various ENCS devices</w:t>
      </w:r>
      <w:r w:rsidR="00113EF1">
        <w:t>.</w:t>
      </w:r>
    </w:p>
    <w:p w14:paraId="0A283A93" w14:textId="42B65129" w:rsidR="002869F8" w:rsidRDefault="002A6570" w:rsidP="00FE76A5">
      <w:pPr>
        <w:pStyle w:val="dC-Normal"/>
        <w:numPr>
          <w:ilvl w:val="0"/>
          <w:numId w:val="23"/>
        </w:numPr>
      </w:pPr>
      <w:r>
        <w:t>Using Ansible to drive a complex VNF service chain deployment on an ENCS vBranch node where one of the VNFs is a Cent</w:t>
      </w:r>
      <w:r w:rsidR="00F55CC9">
        <w:t>OS</w:t>
      </w:r>
      <w:r>
        <w:t xml:space="preserve"> </w:t>
      </w:r>
      <w:r w:rsidR="00537AB3">
        <w:t>Linux</w:t>
      </w:r>
      <w:r>
        <w:t xml:space="preserve"> host. Thus, not only will Ansible initiate the vBranch deployment as in the </w:t>
      </w:r>
      <w:r w:rsidR="00A75FBE">
        <w:t xml:space="preserve">previous </w:t>
      </w:r>
      <w:r>
        <w:t xml:space="preserve">use case, but it will then connect to the </w:t>
      </w:r>
      <w:r w:rsidR="00F55CC9">
        <w:t>C</w:t>
      </w:r>
      <w:r>
        <w:t>ent</w:t>
      </w:r>
      <w:r w:rsidR="00F55CC9">
        <w:t>OS</w:t>
      </w:r>
      <w:r>
        <w:t xml:space="preserve"> </w:t>
      </w:r>
      <w:r w:rsidR="00A75FBE">
        <w:t xml:space="preserve">VNF </w:t>
      </w:r>
      <w:r>
        <w:t>host directly, when the deployment is complete</w:t>
      </w:r>
      <w:r w:rsidR="00A75FBE">
        <w:t>d</w:t>
      </w:r>
      <w:r>
        <w:t xml:space="preserve"> by NSO, and perform traditional </w:t>
      </w:r>
      <w:r w:rsidR="00537AB3">
        <w:t>Linux</w:t>
      </w:r>
      <w:r>
        <w:t xml:space="preserve"> host</w:t>
      </w:r>
      <w:r w:rsidR="004E0BA3">
        <w:t>-</w:t>
      </w:r>
      <w:r>
        <w:t xml:space="preserve">based application updates </w:t>
      </w:r>
      <w:r w:rsidR="00F6763D">
        <w:t xml:space="preserve">which is where </w:t>
      </w:r>
      <w:r>
        <w:t>Ansible is traditionally used by IT organizations.</w:t>
      </w:r>
    </w:p>
    <w:p w14:paraId="5397224F" w14:textId="4D4C28CF" w:rsidR="00773FB8" w:rsidRPr="00773FB8" w:rsidRDefault="00CD57E3" w:rsidP="00B7217C">
      <w:pPr>
        <w:pStyle w:val="dC-H2"/>
      </w:pPr>
      <w:r>
        <w:t>Steps</w:t>
      </w:r>
    </w:p>
    <w:p w14:paraId="1D037DDF" w14:textId="2B63D797" w:rsidR="00E93B18" w:rsidRDefault="00E93B18" w:rsidP="00FE76A5">
      <w:pPr>
        <w:pStyle w:val="dC-Normal"/>
        <w:numPr>
          <w:ilvl w:val="0"/>
          <w:numId w:val="31"/>
        </w:numPr>
        <w:rPr>
          <w:lang w:eastAsia="ja-JP"/>
        </w:rPr>
      </w:pPr>
      <w:r w:rsidRPr="00212FBC">
        <w:rPr>
          <w:b/>
        </w:rPr>
        <w:t xml:space="preserve">Delete the </w:t>
      </w:r>
      <w:r w:rsidR="00A41428">
        <w:rPr>
          <w:b/>
        </w:rPr>
        <w:t xml:space="preserve">NFVIS </w:t>
      </w:r>
      <w:r w:rsidRPr="00212FBC">
        <w:rPr>
          <w:b/>
        </w:rPr>
        <w:t>CPE</w:t>
      </w:r>
      <w:r w:rsidR="00024CBA">
        <w:rPr>
          <w:b/>
        </w:rPr>
        <w:t xml:space="preserve"> </w:t>
      </w:r>
      <w:r w:rsidR="007107E2">
        <w:rPr>
          <w:b/>
        </w:rPr>
        <w:t xml:space="preserve">you </w:t>
      </w:r>
      <w:r w:rsidR="00024CBA">
        <w:rPr>
          <w:b/>
        </w:rPr>
        <w:t>created in Scenario 3</w:t>
      </w:r>
      <w:r w:rsidR="00B7217C">
        <w:rPr>
          <w:b/>
        </w:rPr>
        <w:t xml:space="preserve"> if you have not done so already</w:t>
      </w:r>
      <w:r w:rsidR="00466148">
        <w:rPr>
          <w:b/>
        </w:rPr>
        <w:t xml:space="preserve"> (skip this step if completed</w:t>
      </w:r>
      <w:r w:rsidR="00B7217C">
        <w:rPr>
          <w:b/>
        </w:rPr>
        <w:t>)</w:t>
      </w:r>
      <w:r w:rsidR="00203ADE">
        <w:rPr>
          <w:b/>
        </w:rPr>
        <w:t>:</w:t>
      </w:r>
    </w:p>
    <w:p w14:paraId="05FB457E" w14:textId="77777777" w:rsidR="00E93B18" w:rsidRPr="00212FBC" w:rsidRDefault="00E93B18" w:rsidP="00E93B18">
      <w:pPr>
        <w:pStyle w:val="dC-CommandLine"/>
        <w:rPr>
          <w:u w:color="000000"/>
        </w:rPr>
      </w:pPr>
      <w:r>
        <w:rPr>
          <w:u w:color="000000"/>
        </w:rPr>
        <w:t xml:space="preserve">admin@ncs(config)# </w:t>
      </w:r>
      <w:r w:rsidRPr="00212FBC">
        <w:rPr>
          <w:b/>
          <w:u w:color="000000"/>
        </w:rPr>
        <w:t xml:space="preserve">no branch-infra:branch-infra branch-cpe </w:t>
      </w:r>
      <w:r>
        <w:rPr>
          <w:b/>
          <w:u w:color="000000"/>
        </w:rPr>
        <w:t>NFVIS</w:t>
      </w:r>
      <w:r w:rsidRPr="00212FBC">
        <w:rPr>
          <w:b/>
          <w:u w:color="000000"/>
        </w:rPr>
        <w:t>1</w:t>
      </w:r>
      <w:r w:rsidRPr="00212FBC">
        <w:rPr>
          <w:u w:color="000000"/>
        </w:rPr>
        <w:t xml:space="preserve"> </w:t>
      </w:r>
    </w:p>
    <w:p w14:paraId="13A5A581" w14:textId="77777777" w:rsidR="00E93B18" w:rsidRPr="00212FBC" w:rsidRDefault="00E93B18" w:rsidP="00E93B18">
      <w:pPr>
        <w:pStyle w:val="dC-CommandLine"/>
        <w:rPr>
          <w:u w:color="000000"/>
        </w:rPr>
      </w:pPr>
      <w:r w:rsidRPr="00212FBC">
        <w:rPr>
          <w:u w:color="000000"/>
        </w:rPr>
        <w:t xml:space="preserve">admin@ncs(config)# </w:t>
      </w:r>
      <w:r w:rsidRPr="00212FBC">
        <w:rPr>
          <w:b/>
          <w:u w:color="000000"/>
        </w:rPr>
        <w:t>commit</w:t>
      </w:r>
      <w:r w:rsidRPr="00212FBC">
        <w:rPr>
          <w:u w:color="000000"/>
        </w:rPr>
        <w:t xml:space="preserve"> </w:t>
      </w:r>
    </w:p>
    <w:p w14:paraId="54CAF837" w14:textId="77777777" w:rsidR="00E93B18" w:rsidRPr="002F21A3" w:rsidRDefault="00E93B18" w:rsidP="00E93B18">
      <w:pPr>
        <w:pStyle w:val="dC-CommandLine"/>
        <w:rPr>
          <w:b/>
          <w:color w:val="0432FF"/>
          <w:u w:color="000000"/>
        </w:rPr>
      </w:pPr>
      <w:r w:rsidRPr="002F21A3">
        <w:rPr>
          <w:b/>
          <w:color w:val="0432FF"/>
          <w:u w:color="000000"/>
        </w:rPr>
        <w:t xml:space="preserve">Commit complete. </w:t>
      </w:r>
    </w:p>
    <w:p w14:paraId="081058D4" w14:textId="77777777" w:rsidR="00E93B18" w:rsidRPr="00B45F0C" w:rsidRDefault="00E93B18" w:rsidP="00E93B18">
      <w:pPr>
        <w:pStyle w:val="dC-CommandLine"/>
        <w:rPr>
          <w:u w:color="000000"/>
          <w:lang w:val="sv-SE"/>
        </w:rPr>
      </w:pPr>
      <w:r w:rsidRPr="00B45F0C">
        <w:rPr>
          <w:u w:color="000000"/>
          <w:lang w:val="sv-SE"/>
        </w:rPr>
        <w:t xml:space="preserve">admin@ncs(config)# </w:t>
      </w:r>
      <w:r w:rsidRPr="00B45F0C">
        <w:rPr>
          <w:b/>
          <w:u w:color="000000"/>
          <w:lang w:val="sv-SE"/>
        </w:rPr>
        <w:t xml:space="preserve">exit </w:t>
      </w:r>
    </w:p>
    <w:p w14:paraId="762C5F41" w14:textId="77777777" w:rsidR="00E93B18" w:rsidRPr="00C45A34" w:rsidRDefault="00E93B18" w:rsidP="002F21A3">
      <w:pPr>
        <w:pStyle w:val="dC-Normal"/>
        <w:ind w:left="720"/>
      </w:pPr>
      <w:r w:rsidRPr="00C45A34">
        <w:t>Verify the device has been deleted from NSO and the PNP state has been reset.</w:t>
      </w:r>
    </w:p>
    <w:p w14:paraId="1F4F4131" w14:textId="77777777" w:rsidR="00E93B18" w:rsidRDefault="00E93B18" w:rsidP="00E93B18">
      <w:pPr>
        <w:pStyle w:val="dC-CommandLine"/>
      </w:pPr>
      <w:r>
        <w:t xml:space="preserve">admin@ncs# </w:t>
      </w:r>
      <w:r w:rsidRPr="00317E2B">
        <w:rPr>
          <w:b/>
        </w:rPr>
        <w:t>show pnp list</w:t>
      </w:r>
    </w:p>
    <w:p w14:paraId="3E84C2F4" w14:textId="77777777" w:rsidR="00E93B18" w:rsidRDefault="00E93B18" w:rsidP="00E93B18">
      <w:pPr>
        <w:pStyle w:val="dC-CommandLine"/>
      </w:pPr>
      <w:r>
        <w:t xml:space="preserve">SERIAL       IP ADDRESS   CONFIGURED  ADDED  SYNCED  LAST CONTACT         </w:t>
      </w:r>
    </w:p>
    <w:p w14:paraId="0637CF6E" w14:textId="77777777" w:rsidR="00E93B18" w:rsidRPr="00B45F0C" w:rsidRDefault="00E93B18" w:rsidP="00E93B18">
      <w:pPr>
        <w:pStyle w:val="dC-CommandLine"/>
        <w:rPr>
          <w:lang w:val="sv-SE"/>
        </w:rPr>
      </w:pPr>
      <w:r w:rsidRPr="00B45F0C">
        <w:rPr>
          <w:lang w:val="sv-SE"/>
        </w:rPr>
        <w:t>--------------------------------------------------------------------------</w:t>
      </w:r>
    </w:p>
    <w:p w14:paraId="261D58B3" w14:textId="77777777" w:rsidR="00E93B18" w:rsidRPr="00B45F0C" w:rsidRDefault="00E93B18" w:rsidP="00E93B18">
      <w:pPr>
        <w:pStyle w:val="dC-CommandLine"/>
        <w:rPr>
          <w:lang w:val="sv-SE"/>
        </w:rPr>
      </w:pPr>
      <w:r w:rsidRPr="00B45F0C">
        <w:rPr>
          <w:lang w:val="sv-SE"/>
        </w:rPr>
        <w:t xml:space="preserve">ESX42292D22  198.18.1.49  </w:t>
      </w:r>
      <w:r w:rsidRPr="002F21A3">
        <w:rPr>
          <w:b/>
          <w:color w:val="0432FF"/>
          <w:lang w:val="sv-SE"/>
        </w:rPr>
        <w:t>false       false  false</w:t>
      </w:r>
      <w:r w:rsidRPr="002F21A3">
        <w:rPr>
          <w:color w:val="0432FF"/>
          <w:lang w:val="sv-SE"/>
        </w:rPr>
        <w:t xml:space="preserve">   </w:t>
      </w:r>
      <w:r w:rsidRPr="00B45F0C">
        <w:rPr>
          <w:lang w:val="sv-SE"/>
        </w:rPr>
        <w:t xml:space="preserve">2018-02-02 05:18:58  </w:t>
      </w:r>
    </w:p>
    <w:p w14:paraId="4EE0852C" w14:textId="77777777" w:rsidR="00E93B18" w:rsidRPr="00B45F0C" w:rsidRDefault="00E93B18" w:rsidP="00E93B18">
      <w:pPr>
        <w:pStyle w:val="dC-CommandLine"/>
        <w:rPr>
          <w:lang w:val="sv-SE"/>
        </w:rPr>
      </w:pPr>
      <w:r w:rsidRPr="00B45F0C">
        <w:rPr>
          <w:lang w:val="sv-SE"/>
        </w:rPr>
        <w:t xml:space="preserve">ESX4229B40F  198.18.1.50  </w:t>
      </w:r>
      <w:r w:rsidRPr="002F21A3">
        <w:rPr>
          <w:b/>
          <w:color w:val="0432FF"/>
          <w:lang w:val="sv-SE"/>
        </w:rPr>
        <w:t>false       false  false</w:t>
      </w:r>
      <w:r w:rsidRPr="002F21A3">
        <w:rPr>
          <w:color w:val="0432FF"/>
          <w:lang w:val="sv-SE"/>
        </w:rPr>
        <w:t xml:space="preserve">   </w:t>
      </w:r>
      <w:r w:rsidRPr="00B45F0C">
        <w:rPr>
          <w:lang w:val="sv-SE"/>
        </w:rPr>
        <w:t xml:space="preserve">2018-02-02 05:19:02  </w:t>
      </w:r>
    </w:p>
    <w:p w14:paraId="1661C107" w14:textId="77777777" w:rsidR="00E93B18" w:rsidRPr="00B45F0C" w:rsidRDefault="00E93B18" w:rsidP="00E93B18">
      <w:pPr>
        <w:pStyle w:val="dC-CommandLine"/>
        <w:rPr>
          <w:lang w:val="sv-SE"/>
        </w:rPr>
      </w:pPr>
    </w:p>
    <w:p w14:paraId="3F36ED6E" w14:textId="77777777" w:rsidR="00E93B18" w:rsidRDefault="00E93B18" w:rsidP="00E93B18">
      <w:pPr>
        <w:pStyle w:val="dC-CommandLine"/>
      </w:pPr>
      <w:r>
        <w:t>admin@ncs#</w:t>
      </w:r>
    </w:p>
    <w:p w14:paraId="393F5E2B" w14:textId="77777777" w:rsidR="00E93B18" w:rsidRDefault="00E93B18" w:rsidP="00E93B18">
      <w:pPr>
        <w:pStyle w:val="dC-CommandLine"/>
        <w:rPr>
          <w:u w:color="000000"/>
        </w:rPr>
      </w:pPr>
    </w:p>
    <w:p w14:paraId="405471B2" w14:textId="05244685" w:rsidR="002869F8" w:rsidRDefault="002869F8" w:rsidP="00FE76A5">
      <w:pPr>
        <w:pStyle w:val="dC-Normal"/>
        <w:numPr>
          <w:ilvl w:val="0"/>
          <w:numId w:val="31"/>
        </w:numPr>
        <w:rPr>
          <w:lang w:eastAsia="ja-JP"/>
        </w:rPr>
      </w:pPr>
      <w:r>
        <w:rPr>
          <w:lang w:eastAsia="ja-JP"/>
        </w:rPr>
        <w:t xml:space="preserve">Ensure that all deployments and images have been deleted on the NFVIS systems. </w:t>
      </w:r>
    </w:p>
    <w:p w14:paraId="54F1DDE1" w14:textId="77777777" w:rsidR="00F438F2" w:rsidRDefault="00F438F2" w:rsidP="00F438F2">
      <w:pPr>
        <w:pStyle w:val="dC-CommandLine"/>
        <w:rPr>
          <w:lang w:eastAsia="ja-JP"/>
        </w:rPr>
      </w:pPr>
      <w:r>
        <w:rPr>
          <w:lang w:eastAsia="ja-JP"/>
        </w:rPr>
        <w:t xml:space="preserve">admin@ncs# </w:t>
      </w:r>
      <w:r w:rsidRPr="00F438F2">
        <w:rPr>
          <w:b/>
          <w:lang w:eastAsia="ja-JP"/>
        </w:rPr>
        <w:t>show running-config branch-infra:branch-infra</w:t>
      </w:r>
    </w:p>
    <w:p w14:paraId="5DD9F0AE" w14:textId="77777777" w:rsidR="00F438F2" w:rsidRPr="002F21A3" w:rsidRDefault="00F438F2" w:rsidP="00F438F2">
      <w:pPr>
        <w:pStyle w:val="dC-CommandLine"/>
        <w:rPr>
          <w:b/>
          <w:color w:val="0432FF"/>
          <w:lang w:eastAsia="ja-JP"/>
        </w:rPr>
      </w:pPr>
      <w:r w:rsidRPr="002F21A3">
        <w:rPr>
          <w:b/>
          <w:color w:val="0432FF"/>
          <w:lang w:eastAsia="ja-JP"/>
        </w:rPr>
        <w:t>% No entries found.</w:t>
      </w:r>
    </w:p>
    <w:p w14:paraId="52F8DAD6" w14:textId="67D074D2" w:rsidR="002869F8" w:rsidRDefault="00F438F2" w:rsidP="00F438F2">
      <w:pPr>
        <w:pStyle w:val="dC-CommandLine"/>
        <w:rPr>
          <w:lang w:eastAsia="ja-JP"/>
        </w:rPr>
      </w:pPr>
      <w:r>
        <w:rPr>
          <w:lang w:eastAsia="ja-JP"/>
        </w:rPr>
        <w:t>admin@ncs#</w:t>
      </w:r>
    </w:p>
    <w:p w14:paraId="0A44EB50" w14:textId="39C90207" w:rsidR="002869F8" w:rsidRPr="00E81AC1" w:rsidRDefault="002869F8" w:rsidP="002869F8">
      <w:pPr>
        <w:pStyle w:val="dC-Normal"/>
        <w:ind w:left="720"/>
        <w:rPr>
          <w:lang w:eastAsia="ja-JP"/>
        </w:rPr>
      </w:pPr>
      <w:r>
        <w:rPr>
          <w:lang w:eastAsia="ja-JP"/>
        </w:rPr>
        <w:t xml:space="preserve">Access the NFVIS GUI for each system </w:t>
      </w:r>
      <w:r w:rsidR="00F438F2">
        <w:rPr>
          <w:lang w:eastAsia="ja-JP"/>
        </w:rPr>
        <w:t xml:space="preserve">198.18.1.49 and 198.18.1.50 </w:t>
      </w:r>
      <w:r>
        <w:rPr>
          <w:lang w:eastAsia="ja-JP"/>
        </w:rPr>
        <w:t xml:space="preserve">and </w:t>
      </w:r>
      <w:r w:rsidRPr="002F21A3">
        <w:rPr>
          <w:highlight w:val="lightGray"/>
          <w:lang w:eastAsia="ja-JP"/>
        </w:rPr>
        <w:t>ver</w:t>
      </w:r>
      <w:r w:rsidR="000B23DA" w:rsidRPr="002F21A3">
        <w:rPr>
          <w:highlight w:val="lightGray"/>
          <w:lang w:eastAsia="ja-JP"/>
        </w:rPr>
        <w:t>if</w:t>
      </w:r>
      <w:r w:rsidRPr="002F21A3">
        <w:rPr>
          <w:highlight w:val="lightGray"/>
          <w:lang w:eastAsia="ja-JP"/>
        </w:rPr>
        <w:t>y</w:t>
      </w:r>
      <w:r w:rsidR="00F438F2" w:rsidRPr="002F21A3">
        <w:rPr>
          <w:highlight w:val="lightGray"/>
          <w:lang w:eastAsia="ja-JP"/>
        </w:rPr>
        <w:t xml:space="preserve"> there are no artifacts from previous deployments</w:t>
      </w:r>
      <w:r w:rsidR="00F438F2">
        <w:rPr>
          <w:lang w:eastAsia="ja-JP"/>
        </w:rPr>
        <w:t xml:space="preserve">. For example, there should be no images in the </w:t>
      </w:r>
      <w:r w:rsidR="00F438F2" w:rsidRPr="00F438F2">
        <w:rPr>
          <w:b/>
          <w:lang w:eastAsia="ja-JP"/>
        </w:rPr>
        <w:t xml:space="preserve">VM Life Cycle </w:t>
      </w:r>
      <w:r w:rsidR="00F438F2" w:rsidRPr="00F438F2">
        <w:rPr>
          <w:b/>
          <w:lang w:eastAsia="ja-JP"/>
        </w:rPr>
        <w:sym w:font="Wingdings" w:char="F0E0"/>
      </w:r>
      <w:r w:rsidR="00F438F2" w:rsidRPr="00F438F2">
        <w:rPr>
          <w:b/>
          <w:lang w:eastAsia="ja-JP"/>
        </w:rPr>
        <w:t xml:space="preserve"> Image Repository</w:t>
      </w:r>
      <w:r w:rsidR="00F438F2">
        <w:rPr>
          <w:b/>
          <w:lang w:eastAsia="ja-JP"/>
        </w:rPr>
        <w:t>.</w:t>
      </w:r>
      <w:r w:rsidR="00E81AC1">
        <w:rPr>
          <w:b/>
          <w:lang w:eastAsia="ja-JP"/>
        </w:rPr>
        <w:t xml:space="preserve"> </w:t>
      </w:r>
      <w:r w:rsidR="00E81AC1" w:rsidRPr="00E81AC1">
        <w:rPr>
          <w:lang w:eastAsia="ja-JP"/>
        </w:rPr>
        <w:t>The</w:t>
      </w:r>
      <w:r w:rsidR="00E81AC1">
        <w:rPr>
          <w:b/>
          <w:lang w:eastAsia="ja-JP"/>
        </w:rPr>
        <w:t xml:space="preserve"> </w:t>
      </w:r>
      <w:r w:rsidR="00E81AC1" w:rsidRPr="00E81AC1">
        <w:rPr>
          <w:lang w:eastAsia="ja-JP"/>
        </w:rPr>
        <w:t xml:space="preserve">Plug-N-Play </w:t>
      </w:r>
      <w:r w:rsidR="00E81AC1">
        <w:rPr>
          <w:lang w:eastAsia="ja-JP"/>
        </w:rPr>
        <w:t xml:space="preserve">button </w:t>
      </w:r>
      <w:r w:rsidR="00E81AC1" w:rsidRPr="00E81AC1">
        <w:rPr>
          <w:lang w:eastAsia="ja-JP"/>
        </w:rPr>
        <w:t xml:space="preserve">should </w:t>
      </w:r>
      <w:r w:rsidR="00E81AC1">
        <w:rPr>
          <w:lang w:eastAsia="ja-JP"/>
        </w:rPr>
        <w:t xml:space="preserve">also </w:t>
      </w:r>
      <w:r w:rsidR="00E81AC1" w:rsidRPr="00E81AC1">
        <w:rPr>
          <w:lang w:eastAsia="ja-JP"/>
        </w:rPr>
        <w:t>be enabled.</w:t>
      </w:r>
    </w:p>
    <w:p w14:paraId="56225642" w14:textId="0D48693A" w:rsidR="00F438F2" w:rsidRPr="0031567B" w:rsidRDefault="0031567B" w:rsidP="0031567B">
      <w:pPr>
        <w:pStyle w:val="dC-Fig"/>
      </w:pPr>
      <w:r>
        <w:lastRenderedPageBreak/>
        <w:t>NFVIS Image Repo Screen</w:t>
      </w:r>
    </w:p>
    <w:p w14:paraId="5C39FB30" w14:textId="10442579" w:rsidR="00F438F2" w:rsidRPr="002869F8" w:rsidRDefault="00F438F2" w:rsidP="00F438F2">
      <w:pPr>
        <w:pStyle w:val="dC-Normal"/>
        <w:rPr>
          <w:lang w:eastAsia="ja-JP"/>
        </w:rPr>
      </w:pPr>
      <w:r>
        <w:rPr>
          <w:noProof/>
        </w:rPr>
        <w:drawing>
          <wp:inline distT="0" distB="0" distL="0" distR="0" wp14:anchorId="215E5E43" wp14:editId="3C52F8DF">
            <wp:extent cx="6615430" cy="2962910"/>
            <wp:effectExtent l="0" t="0" r="0" b="8890"/>
            <wp:docPr id="8" name="Picture 8" descr="/var/folders/qg/6yyvn3m16f3gjp9y44w_0ps00000gp/T/com.evernote.Evernote/WebKitDnD.5YelTm/83924FB9-7172-498A-803A-2592AEB5F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qg/6yyvn3m16f3gjp9y44w_0ps00000gp/T/com.evernote.Evernote/WebKitDnD.5YelTm/83924FB9-7172-498A-803A-2592AEB5F897.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615430" cy="2962910"/>
                    </a:xfrm>
                    <a:prstGeom prst="rect">
                      <a:avLst/>
                    </a:prstGeom>
                    <a:noFill/>
                    <a:ln>
                      <a:noFill/>
                    </a:ln>
                  </pic:spPr>
                </pic:pic>
              </a:graphicData>
            </a:graphic>
          </wp:inline>
        </w:drawing>
      </w:r>
    </w:p>
    <w:p w14:paraId="42EE5915" w14:textId="77777777" w:rsidR="008D3218" w:rsidRPr="008D3218" w:rsidRDefault="008D3218" w:rsidP="00AB369F">
      <w:pPr>
        <w:pStyle w:val="dC-Normal"/>
      </w:pPr>
    </w:p>
    <w:p w14:paraId="4B974E90" w14:textId="3603B3A0" w:rsidR="00FD57A4" w:rsidRDefault="00E81AC1" w:rsidP="00FE76A5">
      <w:pPr>
        <w:pStyle w:val="dC-Normal"/>
        <w:numPr>
          <w:ilvl w:val="0"/>
          <w:numId w:val="31"/>
        </w:numPr>
      </w:pPr>
      <w:r>
        <w:t xml:space="preserve">Obtain the serial numbers from your two NFVIS systems and </w:t>
      </w:r>
      <w:r w:rsidR="00B92C5F" w:rsidRPr="002F21A3">
        <w:rPr>
          <w:highlight w:val="lightGray"/>
        </w:rPr>
        <w:t xml:space="preserve">make the appropriate </w:t>
      </w:r>
      <w:r w:rsidRPr="002F21A3">
        <w:rPr>
          <w:highlight w:val="lightGray"/>
        </w:rPr>
        <w:t>update</w:t>
      </w:r>
      <w:r w:rsidR="00B92C5F" w:rsidRPr="002F21A3">
        <w:rPr>
          <w:highlight w:val="lightGray"/>
        </w:rPr>
        <w:t>s</w:t>
      </w:r>
      <w:r w:rsidRPr="002F21A3">
        <w:rPr>
          <w:highlight w:val="lightGray"/>
        </w:rPr>
        <w:t xml:space="preserve"> the vars.yaml file</w:t>
      </w:r>
      <w:r>
        <w:t>.</w:t>
      </w:r>
    </w:p>
    <w:p w14:paraId="3ABF0E65" w14:textId="47F23FED" w:rsidR="00FD57A4" w:rsidRDefault="00FD57A4" w:rsidP="002F21A3">
      <w:pPr>
        <w:pStyle w:val="dC-Normal"/>
        <w:ind w:left="720"/>
      </w:pPr>
      <w:r>
        <w:t>On the NSO system, record the serial numbers for the systems calling home.</w:t>
      </w:r>
    </w:p>
    <w:p w14:paraId="1C816E0F" w14:textId="77777777" w:rsidR="00B92C5F" w:rsidRDefault="00B92C5F" w:rsidP="00B92C5F">
      <w:pPr>
        <w:pStyle w:val="dC-CommandLine"/>
      </w:pPr>
      <w:r>
        <w:t xml:space="preserve">admin@ncs# </w:t>
      </w:r>
      <w:r w:rsidRPr="00B92C5F">
        <w:rPr>
          <w:b/>
        </w:rPr>
        <w:t>show pnp list</w:t>
      </w:r>
    </w:p>
    <w:p w14:paraId="2C67F956" w14:textId="77777777" w:rsidR="00B92C5F" w:rsidRDefault="00B92C5F" w:rsidP="00B92C5F">
      <w:pPr>
        <w:pStyle w:val="dC-CommandLine"/>
      </w:pPr>
      <w:r>
        <w:t xml:space="preserve">SERIAL       IP ADDRESS   CONFIGURED  ADDED  SYNCED  LAST CONTACT         </w:t>
      </w:r>
    </w:p>
    <w:p w14:paraId="2BD52173" w14:textId="77777777" w:rsidR="00B92C5F" w:rsidRPr="00B45F0C" w:rsidRDefault="00B92C5F" w:rsidP="00B92C5F">
      <w:pPr>
        <w:pStyle w:val="dC-CommandLine"/>
        <w:rPr>
          <w:lang w:val="sv-SE"/>
        </w:rPr>
      </w:pPr>
      <w:r w:rsidRPr="00B45F0C">
        <w:rPr>
          <w:lang w:val="sv-SE"/>
        </w:rPr>
        <w:t>--------------------------------------------------------------------------</w:t>
      </w:r>
    </w:p>
    <w:p w14:paraId="2A70FE03" w14:textId="77777777" w:rsidR="00B92C5F" w:rsidRPr="00B45F0C" w:rsidRDefault="00B92C5F" w:rsidP="00B92C5F">
      <w:pPr>
        <w:pStyle w:val="dC-CommandLine"/>
        <w:rPr>
          <w:lang w:val="sv-SE"/>
        </w:rPr>
      </w:pPr>
      <w:r w:rsidRPr="002F21A3">
        <w:rPr>
          <w:b/>
          <w:color w:val="FF0000"/>
          <w:lang w:val="sv-SE"/>
        </w:rPr>
        <w:t>ESX42292D22</w:t>
      </w:r>
      <w:r w:rsidRPr="00B45F0C">
        <w:rPr>
          <w:lang w:val="sv-SE"/>
        </w:rPr>
        <w:t xml:space="preserve">  198.18.1.49  false       false  false   2018-02-02 20:45:10  </w:t>
      </w:r>
    </w:p>
    <w:p w14:paraId="4BCD8CA2" w14:textId="77777777" w:rsidR="00B92C5F" w:rsidRPr="00B45F0C" w:rsidRDefault="00B92C5F" w:rsidP="00B92C5F">
      <w:pPr>
        <w:pStyle w:val="dC-CommandLine"/>
        <w:rPr>
          <w:lang w:val="sv-SE"/>
        </w:rPr>
      </w:pPr>
      <w:r w:rsidRPr="002F21A3">
        <w:rPr>
          <w:b/>
          <w:color w:val="FF0000"/>
          <w:lang w:val="sv-SE"/>
        </w:rPr>
        <w:t>ESX4229B40F</w:t>
      </w:r>
      <w:r w:rsidRPr="00B45F0C">
        <w:rPr>
          <w:lang w:val="sv-SE"/>
        </w:rPr>
        <w:t xml:space="preserve">  198.18.1.50  false       false  false   2018-02-02 20:44:25  </w:t>
      </w:r>
    </w:p>
    <w:p w14:paraId="279910FF" w14:textId="77777777" w:rsidR="00B92C5F" w:rsidRPr="00B45F0C" w:rsidRDefault="00B92C5F" w:rsidP="00B92C5F">
      <w:pPr>
        <w:pStyle w:val="dC-CommandLine"/>
        <w:rPr>
          <w:lang w:val="sv-SE"/>
        </w:rPr>
      </w:pPr>
    </w:p>
    <w:p w14:paraId="085C9578" w14:textId="362DE0ED" w:rsidR="00E81AC1" w:rsidRPr="008D3218" w:rsidRDefault="00B92C5F" w:rsidP="00B92C5F">
      <w:pPr>
        <w:pStyle w:val="dC-CommandLine"/>
      </w:pPr>
      <w:r>
        <w:t>admin@ncs#</w:t>
      </w:r>
    </w:p>
    <w:p w14:paraId="236B8811" w14:textId="374246F6" w:rsidR="008D3218" w:rsidRDefault="00E93E44" w:rsidP="002F21A3">
      <w:pPr>
        <w:pStyle w:val="dC-Normal"/>
        <w:ind w:left="720"/>
      </w:pPr>
      <w:r>
        <w:t xml:space="preserve">On the Ansible host, </w:t>
      </w:r>
      <w:r w:rsidR="006713FC">
        <w:t xml:space="preserve">open a text editor </w:t>
      </w:r>
      <w:r w:rsidR="00B7217C">
        <w:t xml:space="preserve">(vi or nano) </w:t>
      </w:r>
      <w:r w:rsidR="006713FC">
        <w:t xml:space="preserve">and </w:t>
      </w:r>
      <w:r w:rsidRPr="002F21A3">
        <w:rPr>
          <w:highlight w:val="lightGray"/>
        </w:rPr>
        <w:t xml:space="preserve">update the </w:t>
      </w:r>
      <w:r w:rsidR="004352B4" w:rsidRPr="002F21A3">
        <w:rPr>
          <w:highlight w:val="lightGray"/>
        </w:rPr>
        <w:t>/root/playbooks/NSO-Playbooks/</w:t>
      </w:r>
      <w:r w:rsidRPr="002F21A3">
        <w:rPr>
          <w:highlight w:val="lightGray"/>
        </w:rPr>
        <w:t>vars.yaml file</w:t>
      </w:r>
      <w:r>
        <w:t xml:space="preserve"> with the approp</w:t>
      </w:r>
      <w:r w:rsidR="006713FC">
        <w:t>riate serial numbers</w:t>
      </w:r>
      <w:r>
        <w:t xml:space="preserve"> </w:t>
      </w:r>
      <w:r w:rsidR="006713FC">
        <w:t>under the encs_to_onboard section:</w:t>
      </w:r>
    </w:p>
    <w:p w14:paraId="01EF7A8F" w14:textId="78518E72" w:rsidR="006713FC" w:rsidRDefault="0031567B" w:rsidP="00AB369F">
      <w:pPr>
        <w:pStyle w:val="dC-Fig"/>
      </w:pPr>
      <w:r>
        <w:lastRenderedPageBreak/>
        <w:t>Nano Editor Screen</w:t>
      </w:r>
    </w:p>
    <w:p w14:paraId="599AFD9A" w14:textId="795A8302" w:rsidR="006713FC" w:rsidRDefault="006713FC" w:rsidP="00AB369F">
      <w:pPr>
        <w:pStyle w:val="dC-Normal"/>
      </w:pPr>
      <w:r>
        <w:rPr>
          <w:noProof/>
        </w:rPr>
        <w:drawing>
          <wp:inline distT="0" distB="0" distL="0" distR="0" wp14:anchorId="2060E701" wp14:editId="5FA5A421">
            <wp:extent cx="6620510" cy="237934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5.tiff"/>
                    <pic:cNvPicPr/>
                  </pic:nvPicPr>
                  <pic:blipFill>
                    <a:blip r:embed="rId31">
                      <a:extLst>
                        <a:ext uri="{28A0092B-C50C-407E-A947-70E740481C1C}">
                          <a14:useLocalDpi xmlns:a14="http://schemas.microsoft.com/office/drawing/2010/main"/>
                        </a:ext>
                      </a:extLst>
                    </a:blip>
                    <a:stretch>
                      <a:fillRect/>
                    </a:stretch>
                  </pic:blipFill>
                  <pic:spPr>
                    <a:xfrm>
                      <a:off x="0" y="0"/>
                      <a:ext cx="6620510" cy="2379345"/>
                    </a:xfrm>
                    <a:prstGeom prst="rect">
                      <a:avLst/>
                    </a:prstGeom>
                  </pic:spPr>
                </pic:pic>
              </a:graphicData>
            </a:graphic>
          </wp:inline>
        </w:drawing>
      </w:r>
    </w:p>
    <w:p w14:paraId="70967781" w14:textId="7D730506" w:rsidR="006713FC" w:rsidRDefault="00940501" w:rsidP="00FE76A5">
      <w:pPr>
        <w:pStyle w:val="dC-Normal"/>
        <w:numPr>
          <w:ilvl w:val="0"/>
          <w:numId w:val="31"/>
        </w:numPr>
      </w:pPr>
      <w:r>
        <w:t xml:space="preserve">View and execute </w:t>
      </w:r>
      <w:r w:rsidR="006713FC">
        <w:t xml:space="preserve">the multi-deploy playbook. </w:t>
      </w:r>
      <w:r w:rsidRPr="002F21A3">
        <w:rPr>
          <w:highlight w:val="lightGray"/>
        </w:rPr>
        <w:t xml:space="preserve">Notice the config payload is almost the same from the </w:t>
      </w:r>
      <w:r w:rsidR="007B269A" w:rsidRPr="002F21A3">
        <w:rPr>
          <w:highlight w:val="lightGray"/>
        </w:rPr>
        <w:t xml:space="preserve">initial </w:t>
      </w:r>
      <w:r w:rsidRPr="002F21A3">
        <w:rPr>
          <w:highlight w:val="lightGray"/>
        </w:rPr>
        <w:t>vBranch lab, just in YAML format!</w:t>
      </w:r>
      <w:r>
        <w:t xml:space="preserve"> </w:t>
      </w:r>
    </w:p>
    <w:p w14:paraId="0CCD4006" w14:textId="655C8D5E" w:rsidR="00940501" w:rsidRDefault="00DA05A1" w:rsidP="00940501">
      <w:pPr>
        <w:pStyle w:val="dC-CommandLine"/>
      </w:pPr>
      <w:r>
        <w:t>[root@ansible NSO-P</w:t>
      </w:r>
      <w:r w:rsidR="00940501">
        <w:t xml:space="preserve">laybooks]# </w:t>
      </w:r>
      <w:r w:rsidR="00940501" w:rsidRPr="00940501">
        <w:rPr>
          <w:b/>
        </w:rPr>
        <w:t xml:space="preserve">cat </w:t>
      </w:r>
      <w:r w:rsidR="00EA02F5">
        <w:rPr>
          <w:b/>
        </w:rPr>
        <w:t>/root/playbooks/NSO-Playbooks/</w:t>
      </w:r>
      <w:r w:rsidR="00940501" w:rsidRPr="00940501">
        <w:rPr>
          <w:b/>
        </w:rPr>
        <w:t>multi-deploy.yaml</w:t>
      </w:r>
      <w:r w:rsidR="00940501">
        <w:t xml:space="preserve"> </w:t>
      </w:r>
    </w:p>
    <w:p w14:paraId="391DD6A9" w14:textId="77777777" w:rsidR="00940501" w:rsidRDefault="00940501" w:rsidP="00940501">
      <w:pPr>
        <w:pStyle w:val="dC-CommandLine"/>
      </w:pPr>
      <w:r>
        <w:t>---</w:t>
      </w:r>
    </w:p>
    <w:p w14:paraId="48C0D8E0" w14:textId="77777777" w:rsidR="00940501" w:rsidRDefault="00940501" w:rsidP="00940501">
      <w:pPr>
        <w:pStyle w:val="dC-CommandLine"/>
      </w:pPr>
    </w:p>
    <w:p w14:paraId="294CEE28" w14:textId="77777777" w:rsidR="00940501" w:rsidRDefault="00940501" w:rsidP="00940501">
      <w:pPr>
        <w:pStyle w:val="dC-CommandLine"/>
      </w:pPr>
      <w:r>
        <w:t>- name: Deploy ISRv on multiple ENCS devices</w:t>
      </w:r>
    </w:p>
    <w:p w14:paraId="075933C6" w14:textId="77777777" w:rsidR="00940501" w:rsidRDefault="00940501" w:rsidP="00940501">
      <w:pPr>
        <w:pStyle w:val="dC-CommandLine"/>
      </w:pPr>
      <w:r>
        <w:t xml:space="preserve">  hosts: localhost</w:t>
      </w:r>
    </w:p>
    <w:p w14:paraId="0423F219" w14:textId="77777777" w:rsidR="00940501" w:rsidRDefault="00940501" w:rsidP="00940501">
      <w:pPr>
        <w:pStyle w:val="dC-CommandLine"/>
      </w:pPr>
      <w:r>
        <w:t xml:space="preserve">  connection: local</w:t>
      </w:r>
    </w:p>
    <w:p w14:paraId="720B6147" w14:textId="77777777" w:rsidR="00940501" w:rsidRDefault="00940501" w:rsidP="00940501">
      <w:pPr>
        <w:pStyle w:val="dC-CommandLine"/>
      </w:pPr>
      <w:r>
        <w:t xml:space="preserve">  gather_facts: no</w:t>
      </w:r>
    </w:p>
    <w:p w14:paraId="399FC379" w14:textId="77777777" w:rsidR="00940501" w:rsidRDefault="00940501" w:rsidP="00940501">
      <w:pPr>
        <w:pStyle w:val="dC-CommandLine"/>
      </w:pPr>
    </w:p>
    <w:p w14:paraId="411ADB57" w14:textId="77777777" w:rsidR="00940501" w:rsidRPr="00B45F0C" w:rsidRDefault="00940501" w:rsidP="00940501">
      <w:pPr>
        <w:pStyle w:val="dC-CommandLine"/>
        <w:rPr>
          <w:lang w:val="sv-SE"/>
        </w:rPr>
      </w:pPr>
      <w:r>
        <w:t xml:space="preserve">  </w:t>
      </w:r>
      <w:r w:rsidRPr="00B45F0C">
        <w:rPr>
          <w:lang w:val="sv-SE"/>
        </w:rPr>
        <w:t>vars_files:</w:t>
      </w:r>
    </w:p>
    <w:p w14:paraId="3E5D5F0A" w14:textId="77777777" w:rsidR="00940501" w:rsidRPr="00B45F0C" w:rsidRDefault="00940501" w:rsidP="00940501">
      <w:pPr>
        <w:pStyle w:val="dC-CommandLine"/>
        <w:rPr>
          <w:lang w:val="sv-SE"/>
        </w:rPr>
      </w:pPr>
      <w:r w:rsidRPr="00B45F0C">
        <w:rPr>
          <w:lang w:val="sv-SE"/>
        </w:rPr>
        <w:t xml:space="preserve">    - vars.yaml</w:t>
      </w:r>
    </w:p>
    <w:p w14:paraId="1F13D295" w14:textId="77777777" w:rsidR="00940501" w:rsidRPr="00B45F0C" w:rsidRDefault="00940501" w:rsidP="00940501">
      <w:pPr>
        <w:pStyle w:val="dC-CommandLine"/>
        <w:rPr>
          <w:lang w:val="sv-SE"/>
        </w:rPr>
      </w:pPr>
    </w:p>
    <w:p w14:paraId="568270B3" w14:textId="77777777" w:rsidR="00940501" w:rsidRPr="00B45F0C" w:rsidRDefault="00940501" w:rsidP="00940501">
      <w:pPr>
        <w:pStyle w:val="dC-CommandLine"/>
        <w:rPr>
          <w:lang w:val="sv-SE"/>
        </w:rPr>
      </w:pPr>
    </w:p>
    <w:p w14:paraId="652A634F" w14:textId="77777777" w:rsidR="00940501" w:rsidRPr="00B45F0C" w:rsidRDefault="00940501" w:rsidP="00940501">
      <w:pPr>
        <w:pStyle w:val="dC-CommandLine"/>
        <w:rPr>
          <w:lang w:val="sv-SE"/>
        </w:rPr>
      </w:pPr>
      <w:r w:rsidRPr="00B45F0C">
        <w:rPr>
          <w:lang w:val="sv-SE"/>
        </w:rPr>
        <w:t xml:space="preserve">  tasks:</w:t>
      </w:r>
    </w:p>
    <w:p w14:paraId="2630B733" w14:textId="77777777" w:rsidR="00940501" w:rsidRPr="00B45F0C" w:rsidRDefault="00940501" w:rsidP="00940501">
      <w:pPr>
        <w:pStyle w:val="dC-CommandLine"/>
        <w:rPr>
          <w:lang w:val="sv-SE"/>
        </w:rPr>
      </w:pPr>
    </w:p>
    <w:p w14:paraId="35F0EFC7" w14:textId="77777777" w:rsidR="00940501" w:rsidRDefault="00940501" w:rsidP="00940501">
      <w:pPr>
        <w:pStyle w:val="dC-CommandLine"/>
      </w:pPr>
      <w:r w:rsidRPr="00B45F0C">
        <w:rPr>
          <w:lang w:val="sv-SE"/>
        </w:rPr>
        <w:t xml:space="preserve">  </w:t>
      </w:r>
      <w:r>
        <w:t>- name: Onboard ENCS to NSO</w:t>
      </w:r>
    </w:p>
    <w:p w14:paraId="772B6D5F" w14:textId="77777777" w:rsidR="00940501" w:rsidRDefault="00940501" w:rsidP="00940501">
      <w:pPr>
        <w:pStyle w:val="dC-CommandLine"/>
      </w:pPr>
      <w:r>
        <w:t xml:space="preserve">    nso_config:</w:t>
      </w:r>
    </w:p>
    <w:p w14:paraId="580FCBAC" w14:textId="77777777" w:rsidR="00940501" w:rsidRDefault="00940501" w:rsidP="00940501">
      <w:pPr>
        <w:pStyle w:val="dC-CommandLine"/>
      </w:pPr>
      <w:r>
        <w:t xml:space="preserve">      url: '{{ url }}'</w:t>
      </w:r>
    </w:p>
    <w:p w14:paraId="7105708E" w14:textId="77777777" w:rsidR="00940501" w:rsidRDefault="00940501" w:rsidP="00940501">
      <w:pPr>
        <w:pStyle w:val="dC-CommandLine"/>
      </w:pPr>
      <w:r>
        <w:t xml:space="preserve">      username: '{{ username }}'</w:t>
      </w:r>
    </w:p>
    <w:p w14:paraId="78BBE713" w14:textId="77777777" w:rsidR="00940501" w:rsidRDefault="00940501" w:rsidP="00940501">
      <w:pPr>
        <w:pStyle w:val="dC-CommandLine"/>
      </w:pPr>
      <w:r>
        <w:t xml:space="preserve">      password: '{{ password }}'</w:t>
      </w:r>
    </w:p>
    <w:p w14:paraId="5B9CCEE5" w14:textId="77777777" w:rsidR="00940501" w:rsidRDefault="00940501" w:rsidP="00940501">
      <w:pPr>
        <w:pStyle w:val="dC-CommandLine"/>
      </w:pPr>
      <w:r>
        <w:t xml:space="preserve">      data:</w:t>
      </w:r>
    </w:p>
    <w:p w14:paraId="29B9FEEF" w14:textId="77777777" w:rsidR="00940501" w:rsidRDefault="00940501" w:rsidP="00940501">
      <w:pPr>
        <w:pStyle w:val="dC-CommandLine"/>
      </w:pPr>
      <w:r>
        <w:t xml:space="preserve">        branch-infra:branch-infra:</w:t>
      </w:r>
    </w:p>
    <w:p w14:paraId="5F75E533" w14:textId="77777777" w:rsidR="00940501" w:rsidRDefault="00940501" w:rsidP="00940501">
      <w:pPr>
        <w:pStyle w:val="dC-CommandLine"/>
      </w:pPr>
      <w:r>
        <w:t xml:space="preserve">          branch-cpe:</w:t>
      </w:r>
    </w:p>
    <w:p w14:paraId="48E6AF37" w14:textId="77777777" w:rsidR="00940501" w:rsidRDefault="00940501" w:rsidP="00940501">
      <w:pPr>
        <w:pStyle w:val="dC-CommandLine"/>
      </w:pPr>
      <w:r>
        <w:t xml:space="preserve">          - name: '{{ item.serial }}'</w:t>
      </w:r>
    </w:p>
    <w:p w14:paraId="54DCBB14" w14:textId="77777777" w:rsidR="00940501" w:rsidRDefault="00940501" w:rsidP="00940501">
      <w:pPr>
        <w:pStyle w:val="dC-CommandLine"/>
      </w:pPr>
      <w:r>
        <w:t xml:space="preserve">            provider: ProviderA</w:t>
      </w:r>
    </w:p>
    <w:p w14:paraId="3301CFE6" w14:textId="77777777" w:rsidR="00940501" w:rsidRDefault="00940501" w:rsidP="00940501">
      <w:pPr>
        <w:pStyle w:val="dC-CommandLine"/>
      </w:pPr>
      <w:r>
        <w:t xml:space="preserve">            type: ENCS</w:t>
      </w:r>
    </w:p>
    <w:p w14:paraId="67917807" w14:textId="77777777" w:rsidR="00940501" w:rsidRDefault="00940501" w:rsidP="00940501">
      <w:pPr>
        <w:pStyle w:val="dC-CommandLine"/>
      </w:pPr>
      <w:r>
        <w:t xml:space="preserve">            password: '{{ item.password }}'</w:t>
      </w:r>
    </w:p>
    <w:p w14:paraId="52B69DB4" w14:textId="77777777" w:rsidR="00940501" w:rsidRDefault="00940501" w:rsidP="00940501">
      <w:pPr>
        <w:pStyle w:val="dC-CommandLine"/>
      </w:pPr>
      <w:r>
        <w:t xml:space="preserve">            serial:  '{{ item.serial }}'</w:t>
      </w:r>
    </w:p>
    <w:p w14:paraId="42CCD137" w14:textId="77777777" w:rsidR="00940501" w:rsidRDefault="00940501" w:rsidP="00940501">
      <w:pPr>
        <w:pStyle w:val="dC-CommandLine"/>
      </w:pPr>
      <w:r>
        <w:t xml:space="preserve">    with_items: '{{ encs_to_onboard }}'</w:t>
      </w:r>
    </w:p>
    <w:p w14:paraId="4683081E" w14:textId="77777777" w:rsidR="00940501" w:rsidRDefault="00940501" w:rsidP="00940501">
      <w:pPr>
        <w:pStyle w:val="dC-CommandLine"/>
      </w:pPr>
    </w:p>
    <w:p w14:paraId="2BDB3846" w14:textId="77777777" w:rsidR="00940501" w:rsidRDefault="00940501" w:rsidP="00940501">
      <w:pPr>
        <w:pStyle w:val="dC-CommandLine"/>
      </w:pPr>
    </w:p>
    <w:p w14:paraId="140A92F3" w14:textId="77777777" w:rsidR="00940501" w:rsidRDefault="00940501" w:rsidP="00940501">
      <w:pPr>
        <w:pStyle w:val="dC-CommandLine"/>
      </w:pPr>
      <w:r>
        <w:t xml:space="preserve">  - name: Onboard ENCS config to NSO</w:t>
      </w:r>
    </w:p>
    <w:p w14:paraId="74B42C9F" w14:textId="77777777" w:rsidR="00940501" w:rsidRDefault="00940501" w:rsidP="00940501">
      <w:pPr>
        <w:pStyle w:val="dC-CommandLine"/>
      </w:pPr>
      <w:r>
        <w:t xml:space="preserve">    nso_config:</w:t>
      </w:r>
    </w:p>
    <w:p w14:paraId="3F20C061" w14:textId="77777777" w:rsidR="00940501" w:rsidRDefault="00940501" w:rsidP="00940501">
      <w:pPr>
        <w:pStyle w:val="dC-CommandLine"/>
      </w:pPr>
      <w:r>
        <w:t xml:space="preserve">      url: '{{ url }}'</w:t>
      </w:r>
    </w:p>
    <w:p w14:paraId="66812360" w14:textId="77777777" w:rsidR="00940501" w:rsidRDefault="00940501" w:rsidP="00940501">
      <w:pPr>
        <w:pStyle w:val="dC-CommandLine"/>
      </w:pPr>
      <w:r>
        <w:t xml:space="preserve">      username: '{{ username }}'</w:t>
      </w:r>
    </w:p>
    <w:p w14:paraId="0337076D" w14:textId="77777777" w:rsidR="00940501" w:rsidRDefault="00940501" w:rsidP="00940501">
      <w:pPr>
        <w:pStyle w:val="dC-CommandLine"/>
      </w:pPr>
      <w:r>
        <w:lastRenderedPageBreak/>
        <w:t xml:space="preserve">      password: '{{ password }}'</w:t>
      </w:r>
    </w:p>
    <w:p w14:paraId="71248323" w14:textId="77777777" w:rsidR="00940501" w:rsidRDefault="00940501" w:rsidP="00940501">
      <w:pPr>
        <w:pStyle w:val="dC-CommandLine"/>
      </w:pPr>
      <w:r>
        <w:t xml:space="preserve">      data:</w:t>
      </w:r>
    </w:p>
    <w:p w14:paraId="20C7CBCE" w14:textId="77777777" w:rsidR="00940501" w:rsidRDefault="00940501" w:rsidP="00940501">
      <w:pPr>
        <w:pStyle w:val="dC-CommandLine"/>
      </w:pPr>
      <w:r>
        <w:t xml:space="preserve">        branch-infra:branch-infra:</w:t>
      </w:r>
    </w:p>
    <w:p w14:paraId="2BE27295" w14:textId="77777777" w:rsidR="00940501" w:rsidRDefault="00940501" w:rsidP="00940501">
      <w:pPr>
        <w:pStyle w:val="dC-CommandLine"/>
      </w:pPr>
      <w:r>
        <w:t xml:space="preserve">          branch-cpe:</w:t>
      </w:r>
    </w:p>
    <w:p w14:paraId="29528251" w14:textId="77777777" w:rsidR="00940501" w:rsidRDefault="00940501" w:rsidP="00940501">
      <w:pPr>
        <w:pStyle w:val="dC-CommandLine"/>
      </w:pPr>
      <w:r>
        <w:t xml:space="preserve">          - name: '{{ item.serial }}'</w:t>
      </w:r>
    </w:p>
    <w:p w14:paraId="5D5E1C24" w14:textId="77777777" w:rsidR="00940501" w:rsidRDefault="00940501" w:rsidP="00940501">
      <w:pPr>
        <w:pStyle w:val="dC-CommandLine"/>
      </w:pPr>
      <w:r>
        <w:t xml:space="preserve">            provider: ProviderA</w:t>
      </w:r>
    </w:p>
    <w:p w14:paraId="7E6A6C30" w14:textId="77777777" w:rsidR="00940501" w:rsidRDefault="00940501" w:rsidP="00940501">
      <w:pPr>
        <w:pStyle w:val="dC-CommandLine"/>
      </w:pPr>
      <w:r>
        <w:t xml:space="preserve">            type: ENCS</w:t>
      </w:r>
    </w:p>
    <w:p w14:paraId="53C568D8" w14:textId="77777777" w:rsidR="00940501" w:rsidRDefault="00940501" w:rsidP="00940501">
      <w:pPr>
        <w:pStyle w:val="dC-CommandLine"/>
      </w:pPr>
      <w:r>
        <w:t xml:space="preserve">            password: '{{ item.password }}'</w:t>
      </w:r>
    </w:p>
    <w:p w14:paraId="5754069A" w14:textId="77777777" w:rsidR="00940501" w:rsidRDefault="00940501" w:rsidP="00940501">
      <w:pPr>
        <w:pStyle w:val="dC-CommandLine"/>
      </w:pPr>
      <w:r>
        <w:t xml:space="preserve">            serial: '{{ item.serial }}'</w:t>
      </w:r>
    </w:p>
    <w:p w14:paraId="4D8E1D82" w14:textId="77777777" w:rsidR="00940501" w:rsidRDefault="00940501" w:rsidP="00940501">
      <w:pPr>
        <w:pStyle w:val="dC-CommandLine"/>
      </w:pPr>
      <w:r>
        <w:t xml:space="preserve">            network:</w:t>
      </w:r>
    </w:p>
    <w:p w14:paraId="600EDCB7" w14:textId="77777777" w:rsidR="00940501" w:rsidRDefault="00940501" w:rsidP="00940501">
      <w:pPr>
        <w:pStyle w:val="dC-CommandLine"/>
      </w:pPr>
      <w:r>
        <w:t xml:space="preserve">            - name: client-net</w:t>
      </w:r>
    </w:p>
    <w:p w14:paraId="3536462D" w14:textId="77777777" w:rsidR="00940501" w:rsidRDefault="00940501" w:rsidP="00940501">
      <w:pPr>
        <w:pStyle w:val="dC-CommandLine"/>
      </w:pPr>
      <w:r>
        <w:t xml:space="preserve">              bridge: client-bridge</w:t>
      </w:r>
    </w:p>
    <w:p w14:paraId="7E2F0330" w14:textId="77777777" w:rsidR="00940501" w:rsidRDefault="00940501" w:rsidP="00940501">
      <w:pPr>
        <w:pStyle w:val="dC-CommandLine"/>
      </w:pPr>
      <w:r>
        <w:t xml:space="preserve">            vnfd:</w:t>
      </w:r>
    </w:p>
    <w:p w14:paraId="6C9A3648" w14:textId="77777777" w:rsidR="00940501" w:rsidRDefault="00940501" w:rsidP="00940501">
      <w:pPr>
        <w:pStyle w:val="dC-CommandLine"/>
      </w:pPr>
      <w:r>
        <w:t xml:space="preserve">            - name: vBranch-ISR-1.0</w:t>
      </w:r>
    </w:p>
    <w:p w14:paraId="73214D15" w14:textId="77777777" w:rsidR="00940501" w:rsidRDefault="00940501" w:rsidP="00940501">
      <w:pPr>
        <w:pStyle w:val="dC-CommandLine"/>
      </w:pPr>
      <w:r>
        <w:t xml:space="preserve">              vdu:</w:t>
      </w:r>
    </w:p>
    <w:p w14:paraId="5F97123E" w14:textId="77777777" w:rsidR="00940501" w:rsidRDefault="00940501" w:rsidP="00940501">
      <w:pPr>
        <w:pStyle w:val="dC-CommandLine"/>
      </w:pPr>
      <w:r>
        <w:t xml:space="preserve">              - name: ISR</w:t>
      </w:r>
    </w:p>
    <w:p w14:paraId="41A3B8DA" w14:textId="77777777" w:rsidR="00940501" w:rsidRDefault="00940501" w:rsidP="00940501">
      <w:pPr>
        <w:pStyle w:val="dC-CommandLine"/>
      </w:pPr>
      <w:r>
        <w:t xml:space="preserve">            vnf:</w:t>
      </w:r>
    </w:p>
    <w:p w14:paraId="40F7655A" w14:textId="77777777" w:rsidR="00940501" w:rsidRDefault="00940501" w:rsidP="00940501">
      <w:pPr>
        <w:pStyle w:val="dC-CommandLine"/>
      </w:pPr>
      <w:r>
        <w:t xml:space="preserve">            - name: isr</w:t>
      </w:r>
    </w:p>
    <w:p w14:paraId="6DF80595" w14:textId="77777777" w:rsidR="00940501" w:rsidRDefault="00940501" w:rsidP="00940501">
      <w:pPr>
        <w:pStyle w:val="dC-CommandLine"/>
      </w:pPr>
      <w:r>
        <w:t xml:space="preserve">              deployment: ISR</w:t>
      </w:r>
    </w:p>
    <w:p w14:paraId="5EFB27CD" w14:textId="77777777" w:rsidR="00940501" w:rsidRDefault="00940501" w:rsidP="00940501">
      <w:pPr>
        <w:pStyle w:val="dC-CommandLine"/>
      </w:pPr>
      <w:r>
        <w:t xml:space="preserve">              vnfd: vBranch-ISR-1.0</w:t>
      </w:r>
    </w:p>
    <w:p w14:paraId="6432DB48" w14:textId="77777777" w:rsidR="00940501" w:rsidRDefault="00940501" w:rsidP="00940501">
      <w:pPr>
        <w:pStyle w:val="dC-CommandLine"/>
      </w:pPr>
      <w:r>
        <w:t xml:space="preserve">              vdu: ISR</w:t>
      </w:r>
    </w:p>
    <w:p w14:paraId="0E134402" w14:textId="77777777" w:rsidR="00940501" w:rsidRDefault="00940501" w:rsidP="00940501">
      <w:pPr>
        <w:pStyle w:val="dC-CommandLine"/>
      </w:pPr>
      <w:r>
        <w:t xml:space="preserve">              network:</w:t>
      </w:r>
    </w:p>
    <w:p w14:paraId="1424B4F4" w14:textId="77777777" w:rsidR="00940501" w:rsidRDefault="00940501" w:rsidP="00940501">
      <w:pPr>
        <w:pStyle w:val="dC-CommandLine"/>
      </w:pPr>
      <w:r>
        <w:t xml:space="preserve">              - name: client-net</w:t>
      </w:r>
    </w:p>
    <w:p w14:paraId="5F3EBF45" w14:textId="77777777" w:rsidR="00940501" w:rsidRDefault="00940501" w:rsidP="00940501">
      <w:pPr>
        <w:pStyle w:val="dC-CommandLine"/>
      </w:pPr>
      <w:r>
        <w:t xml:space="preserve">                nicid: '3'</w:t>
      </w:r>
    </w:p>
    <w:p w14:paraId="053C909D" w14:textId="77777777" w:rsidR="00940501" w:rsidRDefault="00940501" w:rsidP="00940501">
      <w:pPr>
        <w:pStyle w:val="dC-CommandLine"/>
      </w:pPr>
      <w:r>
        <w:t xml:space="preserve">                pre-allocated:</w:t>
      </w:r>
    </w:p>
    <w:p w14:paraId="7F8482A4" w14:textId="77777777" w:rsidR="00940501" w:rsidRDefault="00940501" w:rsidP="00940501">
      <w:pPr>
        <w:pStyle w:val="dC-CommandLine"/>
      </w:pPr>
      <w:r>
        <w:t xml:space="preserve">                  address: 192.168.200.1</w:t>
      </w:r>
    </w:p>
    <w:p w14:paraId="1994C2D8" w14:textId="77777777" w:rsidR="00940501" w:rsidRDefault="00940501" w:rsidP="00940501">
      <w:pPr>
        <w:pStyle w:val="dC-CommandLine"/>
      </w:pPr>
      <w:r>
        <w:t xml:space="preserve">                  netmask: 255.255.255.0</w:t>
      </w:r>
    </w:p>
    <w:p w14:paraId="7B039648" w14:textId="77777777" w:rsidR="00940501" w:rsidRDefault="00940501" w:rsidP="00940501">
      <w:pPr>
        <w:pStyle w:val="dC-CommandLine"/>
      </w:pPr>
      <w:r>
        <w:t xml:space="preserve">              - name: lan-net</w:t>
      </w:r>
    </w:p>
    <w:p w14:paraId="53A942BD" w14:textId="77777777" w:rsidR="00940501" w:rsidRDefault="00940501" w:rsidP="00940501">
      <w:pPr>
        <w:pStyle w:val="dC-CommandLine"/>
      </w:pPr>
      <w:r>
        <w:t xml:space="preserve">                nicid: '2'</w:t>
      </w:r>
    </w:p>
    <w:p w14:paraId="1F722CCC" w14:textId="77777777" w:rsidR="00940501" w:rsidRDefault="00940501" w:rsidP="00940501">
      <w:pPr>
        <w:pStyle w:val="dC-CommandLine"/>
      </w:pPr>
      <w:r>
        <w:t xml:space="preserve">              - name: wan-net</w:t>
      </w:r>
    </w:p>
    <w:p w14:paraId="7A2D434E" w14:textId="77777777" w:rsidR="00940501" w:rsidRDefault="00940501" w:rsidP="00940501">
      <w:pPr>
        <w:pStyle w:val="dC-CommandLine"/>
      </w:pPr>
      <w:r>
        <w:t xml:space="preserve">                nicid: '1'</w:t>
      </w:r>
    </w:p>
    <w:p w14:paraId="357C0631" w14:textId="77777777" w:rsidR="00940501" w:rsidRDefault="00940501" w:rsidP="00940501">
      <w:pPr>
        <w:pStyle w:val="dC-CommandLine"/>
      </w:pPr>
      <w:r>
        <w:t xml:space="preserve">                pre-allocated:</w:t>
      </w:r>
    </w:p>
    <w:p w14:paraId="72064D34" w14:textId="77777777" w:rsidR="00940501" w:rsidRDefault="00940501" w:rsidP="00940501">
      <w:pPr>
        <w:pStyle w:val="dC-CommandLine"/>
      </w:pPr>
      <w:r>
        <w:t xml:space="preserve">                  address: '{{ item.isrv_ip }}'</w:t>
      </w:r>
    </w:p>
    <w:p w14:paraId="76CCC810" w14:textId="77777777" w:rsidR="00940501" w:rsidRDefault="00940501" w:rsidP="00940501">
      <w:pPr>
        <w:pStyle w:val="dC-CommandLine"/>
      </w:pPr>
      <w:r>
        <w:t xml:space="preserve">                  netmask: 255.255.255.0</w:t>
      </w:r>
    </w:p>
    <w:p w14:paraId="2923F78A" w14:textId="77777777" w:rsidR="00940501" w:rsidRDefault="00940501" w:rsidP="00940501">
      <w:pPr>
        <w:pStyle w:val="dC-CommandLine"/>
      </w:pPr>
      <w:r>
        <w:t xml:space="preserve">                  gateway: '{{ item.isrv_gateway }}'</w:t>
      </w:r>
    </w:p>
    <w:p w14:paraId="34D6DB50" w14:textId="63DC27FF" w:rsidR="00E37935" w:rsidRDefault="00940501" w:rsidP="00940501">
      <w:pPr>
        <w:pStyle w:val="dC-CommandLine"/>
      </w:pPr>
      <w:r>
        <w:t xml:space="preserve">    with_items: '{{ encs_to_onboard }}'</w:t>
      </w:r>
    </w:p>
    <w:p w14:paraId="369E30A7" w14:textId="77777777" w:rsidR="00F138A8" w:rsidRDefault="00F138A8" w:rsidP="00940501">
      <w:pPr>
        <w:pStyle w:val="dC-CommandLine"/>
      </w:pPr>
    </w:p>
    <w:p w14:paraId="5F1B5D89" w14:textId="3CBBC2E1" w:rsidR="00F138A8" w:rsidRDefault="003C7EE9" w:rsidP="00F138A8">
      <w:pPr>
        <w:pStyle w:val="dC-CommandLine"/>
      </w:pPr>
      <w:r>
        <w:t>[root@ansible NSO-P</w:t>
      </w:r>
      <w:r w:rsidR="00F138A8">
        <w:t xml:space="preserve">laybooks]# </w:t>
      </w:r>
      <w:r w:rsidR="00F138A8" w:rsidRPr="00F138A8">
        <w:rPr>
          <w:b/>
        </w:rPr>
        <w:t>ansible-playbook multi-deploy.yaml -vv</w:t>
      </w:r>
    </w:p>
    <w:p w14:paraId="37E02FDB" w14:textId="77777777" w:rsidR="00F138A8" w:rsidRDefault="00F138A8" w:rsidP="00F138A8">
      <w:pPr>
        <w:pStyle w:val="dC-CommandLine"/>
      </w:pPr>
      <w:r>
        <w:t>ansible-playbook 2.5.0</w:t>
      </w:r>
    </w:p>
    <w:p w14:paraId="2E98AB4B" w14:textId="7B927A1B" w:rsidR="00F138A8" w:rsidRDefault="00F138A8" w:rsidP="00F138A8">
      <w:pPr>
        <w:pStyle w:val="dC-CommandLine"/>
      </w:pPr>
      <w:r>
        <w:t xml:space="preserve">  config file = /root/playbooks/</w:t>
      </w:r>
      <w:r w:rsidR="003C7EE9">
        <w:t>NSO-Playbooks/</w:t>
      </w:r>
      <w:r>
        <w:t>ansible.cfg</w:t>
      </w:r>
    </w:p>
    <w:p w14:paraId="31F021B5" w14:textId="77777777" w:rsidR="00F138A8" w:rsidRDefault="00F138A8" w:rsidP="00F138A8">
      <w:pPr>
        <w:pStyle w:val="dC-CommandLine"/>
      </w:pPr>
      <w:r>
        <w:t xml:space="preserve">  configured module search path = [u'/root/.ansible/plugins/modules', u'/usr/share/ansible/plugins/modules']</w:t>
      </w:r>
    </w:p>
    <w:p w14:paraId="6449DED7" w14:textId="77777777" w:rsidR="00F138A8" w:rsidRDefault="00F138A8" w:rsidP="00F138A8">
      <w:pPr>
        <w:pStyle w:val="dC-CommandLine"/>
      </w:pPr>
      <w:r>
        <w:t xml:space="preserve">  ansible python module location = /usr/lib/python2.7/site-packages/ansible-2.5.0-py2.7.egg/ansible</w:t>
      </w:r>
    </w:p>
    <w:p w14:paraId="00F6BFE4" w14:textId="77777777" w:rsidR="00F138A8" w:rsidRDefault="00F138A8" w:rsidP="00F138A8">
      <w:pPr>
        <w:pStyle w:val="dC-CommandLine"/>
      </w:pPr>
      <w:r>
        <w:t xml:space="preserve">  executable location = /usr/bin/ansible-playbook</w:t>
      </w:r>
    </w:p>
    <w:p w14:paraId="152C42E1" w14:textId="77777777" w:rsidR="00F138A8" w:rsidRDefault="00F138A8" w:rsidP="00F138A8">
      <w:pPr>
        <w:pStyle w:val="dC-CommandLine"/>
      </w:pPr>
      <w:r>
        <w:t xml:space="preserve">  python version = 2.7.5 (default, Aug  4 2017, 00:39:18) [GCC 4.8.5 20150623 (Red Hat 4.8.5-16)]</w:t>
      </w:r>
    </w:p>
    <w:p w14:paraId="5E0E7C4B" w14:textId="77777777" w:rsidR="00F138A8" w:rsidRDefault="00F138A8" w:rsidP="00F138A8">
      <w:pPr>
        <w:pStyle w:val="dC-CommandLine"/>
      </w:pPr>
      <w:r>
        <w:t>Using /root/playbooks/ansible.cfg as config file</w:t>
      </w:r>
    </w:p>
    <w:p w14:paraId="6CC32452" w14:textId="77777777" w:rsidR="00F138A8" w:rsidRDefault="00F138A8" w:rsidP="00F138A8">
      <w:pPr>
        <w:pStyle w:val="dC-CommandLine"/>
      </w:pPr>
      <w:r>
        <w:t xml:space="preserve"> [WARNING]: Unable to parse /root/playbooks/inventory/inventory as an inventory source</w:t>
      </w:r>
    </w:p>
    <w:p w14:paraId="1555427F" w14:textId="77777777" w:rsidR="00F138A8" w:rsidRDefault="00F138A8" w:rsidP="00F138A8">
      <w:pPr>
        <w:pStyle w:val="dC-CommandLine"/>
      </w:pPr>
      <w:r>
        <w:t xml:space="preserve"> [WARNING]: No inventory was parsed, only implicit localhost is available</w:t>
      </w:r>
    </w:p>
    <w:p w14:paraId="02E4BA69" w14:textId="77777777" w:rsidR="00F138A8" w:rsidRDefault="00F138A8" w:rsidP="00F138A8">
      <w:pPr>
        <w:pStyle w:val="dC-CommandLine"/>
      </w:pPr>
      <w:r>
        <w:t xml:space="preserve"> [WARNING]: provided hosts list is empty, only localhost is available. Note that the implicit localhost does not match 'all'</w:t>
      </w:r>
    </w:p>
    <w:p w14:paraId="1BD0116F" w14:textId="77777777" w:rsidR="00F138A8" w:rsidRDefault="00F138A8" w:rsidP="00F138A8">
      <w:pPr>
        <w:pStyle w:val="dC-CommandLine"/>
      </w:pPr>
    </w:p>
    <w:p w14:paraId="18398727" w14:textId="77777777" w:rsidR="00F138A8" w:rsidRDefault="00F138A8" w:rsidP="00F138A8">
      <w:pPr>
        <w:pStyle w:val="dC-CommandLine"/>
      </w:pPr>
      <w:r>
        <w:t>PLAYBOOK: multi-deploy.yaml ********************************************************************************************************************************************************************************************************</w:t>
      </w:r>
    </w:p>
    <w:p w14:paraId="720293A5" w14:textId="77777777" w:rsidR="00F138A8" w:rsidRDefault="00F138A8" w:rsidP="00F138A8">
      <w:pPr>
        <w:pStyle w:val="dC-CommandLine"/>
      </w:pPr>
      <w:r>
        <w:t>1 plays in multi-deploy.yaml</w:t>
      </w:r>
    </w:p>
    <w:p w14:paraId="67E70EC9" w14:textId="77777777" w:rsidR="00F138A8" w:rsidRDefault="00F138A8" w:rsidP="00F138A8">
      <w:pPr>
        <w:pStyle w:val="dC-CommandLine"/>
      </w:pPr>
    </w:p>
    <w:p w14:paraId="262F19F3" w14:textId="77777777" w:rsidR="00F138A8" w:rsidRDefault="00F138A8" w:rsidP="00F138A8">
      <w:pPr>
        <w:pStyle w:val="dC-CommandLine"/>
      </w:pPr>
      <w:r>
        <w:lastRenderedPageBreak/>
        <w:t>PLAY [Deploy ISRv on multiple ENCS devices] ****************************************************************************************************************************************************************************************</w:t>
      </w:r>
    </w:p>
    <w:p w14:paraId="78034C73" w14:textId="77777777" w:rsidR="00F138A8" w:rsidRDefault="00F138A8" w:rsidP="00F138A8">
      <w:pPr>
        <w:pStyle w:val="dC-CommandLine"/>
      </w:pPr>
      <w:r>
        <w:t>META: ran handlers</w:t>
      </w:r>
    </w:p>
    <w:p w14:paraId="3198DB6D" w14:textId="77777777" w:rsidR="00F138A8" w:rsidRDefault="00F138A8" w:rsidP="00F138A8">
      <w:pPr>
        <w:pStyle w:val="dC-CommandLine"/>
      </w:pPr>
    </w:p>
    <w:p w14:paraId="5026C3FB" w14:textId="77777777" w:rsidR="00F138A8" w:rsidRDefault="00F138A8" w:rsidP="00F138A8">
      <w:pPr>
        <w:pStyle w:val="dC-CommandLine"/>
      </w:pPr>
      <w:r>
        <w:t>TASK [Onboard ENCS to NSO] *********************************************************************************************************************************************************************************************************</w:t>
      </w:r>
    </w:p>
    <w:p w14:paraId="7A3956C9" w14:textId="55A71E01" w:rsidR="00F138A8" w:rsidRDefault="00F138A8" w:rsidP="00F138A8">
      <w:pPr>
        <w:pStyle w:val="dC-CommandLine"/>
      </w:pPr>
      <w:r>
        <w:t>task path: /root/playbooks/</w:t>
      </w:r>
      <w:r w:rsidR="003C7EE9">
        <w:t>NSO-Playbooks/</w:t>
      </w:r>
      <w:r>
        <w:t>multi-deploy.yaml:14</w:t>
      </w:r>
    </w:p>
    <w:p w14:paraId="6DBD4497" w14:textId="04C35EB9" w:rsidR="00F138A8" w:rsidRDefault="00F138A8" w:rsidP="00F138A8">
      <w:pPr>
        <w:pStyle w:val="dC-CommandLine"/>
      </w:pPr>
      <w:r>
        <w:t>changed: [localhost] =&gt; (item={u'serial': u'ESX42292D22', u'password': u'Cisco123#', u'isrv_ip': u'198.18.1.60', u'isrv_gateway': u'198.18.1.1'}) =&gt; {"changed": true, "changes": [{"from": null, "path": "/branch-infra:branch-infra/branch-cpe{ESX42292D22}/type", "to": "ENCS", "type": "set"}, {"from": null, "path": "/branch-infra:branch-infra/branch-cpe{ESX42292D22}/password", "to": "$8$Iik8Sbh9vdwZ22OX32nSAXvqmqjzc0VCfeuqQjaqc1w=", "type": "set"}, {"from": null, "path": "/branch-infra:branch-infra/branch-cpe{ESX</w:t>
      </w:r>
    </w:p>
    <w:p w14:paraId="5615A2DE" w14:textId="2A0072E9" w:rsidR="00F138A8" w:rsidRDefault="00F138A8" w:rsidP="00F138A8">
      <w:pPr>
        <w:pStyle w:val="dC-CommandLine"/>
      </w:pPr>
      <w:r>
        <w:t>..</w:t>
      </w:r>
    </w:p>
    <w:p w14:paraId="43F1B02C" w14:textId="77777777" w:rsidR="00F138A8" w:rsidRDefault="00F138A8" w:rsidP="00F138A8">
      <w:pPr>
        <w:pStyle w:val="dC-CommandLine"/>
      </w:pPr>
    </w:p>
    <w:p w14:paraId="35504A70" w14:textId="77777777" w:rsidR="00F138A8" w:rsidRDefault="00F138A8" w:rsidP="00F138A8">
      <w:pPr>
        <w:pStyle w:val="dC-CommandLine"/>
      </w:pPr>
    </w:p>
    <w:p w14:paraId="6444796F" w14:textId="77777777" w:rsidR="00F138A8" w:rsidRDefault="00F138A8" w:rsidP="00F138A8">
      <w:pPr>
        <w:pStyle w:val="dC-CommandLine"/>
      </w:pPr>
      <w:r>
        <w:t>PLAY RECAP *************************************************************************************************************************************************************************************************************************</w:t>
      </w:r>
    </w:p>
    <w:p w14:paraId="31F393DB" w14:textId="77777777" w:rsidR="00F138A8" w:rsidRDefault="00F138A8" w:rsidP="00F138A8">
      <w:pPr>
        <w:pStyle w:val="dC-CommandLine"/>
      </w:pPr>
      <w:r>
        <w:t xml:space="preserve">localhost                  : ok=2    </w:t>
      </w:r>
      <w:r w:rsidRPr="007B269A">
        <w:rPr>
          <w:color w:val="FF0000"/>
        </w:rPr>
        <w:t>changed=2</w:t>
      </w:r>
      <w:r>
        <w:t xml:space="preserve">    unreachable=0    failed=0   </w:t>
      </w:r>
    </w:p>
    <w:p w14:paraId="687C0E0D" w14:textId="77777777" w:rsidR="00F138A8" w:rsidRDefault="00F138A8" w:rsidP="00F138A8">
      <w:pPr>
        <w:pStyle w:val="dC-CommandLine"/>
      </w:pPr>
    </w:p>
    <w:p w14:paraId="6E450FD6" w14:textId="157CEC35" w:rsidR="00F138A8" w:rsidRDefault="003C7EE9" w:rsidP="00F138A8">
      <w:pPr>
        <w:pStyle w:val="dC-CommandLine"/>
      </w:pPr>
      <w:r>
        <w:t>[root@ansible NSO-P</w:t>
      </w:r>
      <w:r w:rsidR="00F138A8">
        <w:t>laybooks]#</w:t>
      </w:r>
    </w:p>
    <w:p w14:paraId="34FA4F4D" w14:textId="77777777" w:rsidR="00F138A8" w:rsidRPr="008D3218" w:rsidRDefault="00F138A8" w:rsidP="00F138A8">
      <w:pPr>
        <w:pStyle w:val="dC-CommandLine"/>
      </w:pPr>
    </w:p>
    <w:p w14:paraId="6AF189AD" w14:textId="59C75F1F" w:rsidR="00F92A0C" w:rsidRDefault="00FB3493" w:rsidP="002F21A3">
      <w:pPr>
        <w:pStyle w:val="dC-Normal"/>
        <w:ind w:left="360"/>
      </w:pPr>
      <w:r>
        <w:t>After several minutes</w:t>
      </w:r>
      <w:r w:rsidR="007B269A">
        <w:t>,</w:t>
      </w:r>
      <w:r>
        <w:t xml:space="preserve"> you should see the PNP status </w:t>
      </w:r>
      <w:r w:rsidR="007B269A">
        <w:t xml:space="preserve">on NSO </w:t>
      </w:r>
      <w:r>
        <w:t xml:space="preserve">go to </w:t>
      </w:r>
      <w:r w:rsidRPr="002F21A3">
        <w:rPr>
          <w:b/>
          <w:color w:val="0432FF"/>
        </w:rPr>
        <w:t>true</w:t>
      </w:r>
      <w:r w:rsidR="007B269A" w:rsidRPr="002F21A3">
        <w:rPr>
          <w:b/>
          <w:color w:val="0432FF"/>
        </w:rPr>
        <w:t>, true, true</w:t>
      </w:r>
      <w:r w:rsidRPr="002F21A3">
        <w:rPr>
          <w:color w:val="0432FF"/>
        </w:rPr>
        <w:t xml:space="preserve"> </w:t>
      </w:r>
      <w:r>
        <w:t>and you can begin v</w:t>
      </w:r>
      <w:r w:rsidR="00F138A8">
        <w:t>erify</w:t>
      </w:r>
      <w:r>
        <w:t>ing</w:t>
      </w:r>
      <w:r w:rsidR="007B269A">
        <w:t xml:space="preserve"> the deployment</w:t>
      </w:r>
      <w:r w:rsidR="00F138A8">
        <w:t xml:space="preserve"> </w:t>
      </w:r>
      <w:r w:rsidR="002674C1">
        <w:t>progress</w:t>
      </w:r>
      <w:r w:rsidR="00F92A0C">
        <w:t xml:space="preserve"> on each NFVIS device</w:t>
      </w:r>
      <w:r w:rsidR="002674C1">
        <w:t>.</w:t>
      </w:r>
    </w:p>
    <w:p w14:paraId="6970220A" w14:textId="77777777" w:rsidR="00FB3493" w:rsidRDefault="00FB3493" w:rsidP="00FB3493">
      <w:pPr>
        <w:pStyle w:val="dC-CommandLine"/>
      </w:pPr>
      <w:r>
        <w:t xml:space="preserve">admin@ncs# </w:t>
      </w:r>
      <w:r w:rsidRPr="002674C1">
        <w:rPr>
          <w:b/>
        </w:rPr>
        <w:t>show pnp list</w:t>
      </w:r>
    </w:p>
    <w:p w14:paraId="0DD6BE31" w14:textId="77777777" w:rsidR="00FB3493" w:rsidRDefault="00FB3493" w:rsidP="00FB3493">
      <w:pPr>
        <w:pStyle w:val="dC-CommandLine"/>
      </w:pPr>
      <w:r>
        <w:t xml:space="preserve">SERIAL       IP ADDRESS   CONFIGURED  ADDED  SYNCED  LAST CONTACT         </w:t>
      </w:r>
    </w:p>
    <w:p w14:paraId="024B0824" w14:textId="77777777" w:rsidR="00FB3493" w:rsidRDefault="00FB3493" w:rsidP="00FB3493">
      <w:pPr>
        <w:pStyle w:val="dC-CommandLine"/>
      </w:pPr>
      <w:r>
        <w:t>--------------------------------------------------------------------------</w:t>
      </w:r>
    </w:p>
    <w:p w14:paraId="1383F23F" w14:textId="77777777" w:rsidR="00FB3493" w:rsidRDefault="00FB3493" w:rsidP="00FB3493">
      <w:pPr>
        <w:pStyle w:val="dC-CommandLine"/>
      </w:pPr>
      <w:r>
        <w:t xml:space="preserve">ESX42292D22  198.18.1.49  </w:t>
      </w:r>
      <w:r w:rsidRPr="002F21A3">
        <w:rPr>
          <w:b/>
          <w:color w:val="0432FF"/>
        </w:rPr>
        <w:t>true        true   true</w:t>
      </w:r>
      <w:r w:rsidRPr="002F21A3">
        <w:rPr>
          <w:color w:val="0432FF"/>
        </w:rPr>
        <w:t xml:space="preserve">    </w:t>
      </w:r>
      <w:r>
        <w:t xml:space="preserve">2018-02-02 21:20:54  </w:t>
      </w:r>
    </w:p>
    <w:p w14:paraId="6433B68D" w14:textId="47F111F6" w:rsidR="00FB3493" w:rsidRDefault="00FB3493" w:rsidP="00FB3493">
      <w:pPr>
        <w:pStyle w:val="dC-CommandLine"/>
      </w:pPr>
      <w:r>
        <w:t xml:space="preserve">ESX4229B40F  198.18.1.50  </w:t>
      </w:r>
      <w:r w:rsidRPr="002F21A3">
        <w:rPr>
          <w:b/>
          <w:color w:val="0432FF"/>
        </w:rPr>
        <w:t>true        true   true</w:t>
      </w:r>
      <w:r w:rsidRPr="002F21A3">
        <w:rPr>
          <w:color w:val="0432FF"/>
        </w:rPr>
        <w:t xml:space="preserve">    </w:t>
      </w:r>
      <w:r>
        <w:t>2018-02-02 21:20:04</w:t>
      </w:r>
    </w:p>
    <w:p w14:paraId="064AE842" w14:textId="305BF24F" w:rsidR="00FB3493" w:rsidRDefault="00FB3493" w:rsidP="00FB3493">
      <w:pPr>
        <w:pStyle w:val="dC-CommandLine"/>
      </w:pPr>
    </w:p>
    <w:p w14:paraId="3E716AB9" w14:textId="5098FDAE" w:rsidR="00B7217C" w:rsidRDefault="00B7217C" w:rsidP="002F21A3">
      <w:pPr>
        <w:pStyle w:val="dC-Normal"/>
        <w:ind w:left="360"/>
      </w:pPr>
      <w:r>
        <w:t>Replace the S/Ns parameter with your values in the following command to track deployment status</w:t>
      </w:r>
      <w:r w:rsidR="00184749">
        <w:t>.</w:t>
      </w:r>
    </w:p>
    <w:p w14:paraId="75B25D48" w14:textId="504B5146" w:rsidR="002674C1" w:rsidRDefault="002674C1" w:rsidP="002674C1">
      <w:pPr>
        <w:pStyle w:val="dC-CommandLine"/>
      </w:pPr>
      <w:r>
        <w:t xml:space="preserve">admin@ncs# </w:t>
      </w:r>
      <w:r w:rsidRPr="002674C1">
        <w:rPr>
          <w:b/>
        </w:rPr>
        <w:t xml:space="preserve"> </w:t>
      </w:r>
      <w:r w:rsidR="00EA02F5">
        <w:rPr>
          <w:b/>
        </w:rPr>
        <w:t xml:space="preserve">show branch-infra:branch-infra-status branch-cpe </w:t>
      </w:r>
      <w:r w:rsidRPr="002674C1">
        <w:rPr>
          <w:b/>
        </w:rPr>
        <w:t>ESX42292D22 plan component state</w:t>
      </w:r>
      <w:r>
        <w:t xml:space="preserve">                         </w:t>
      </w:r>
    </w:p>
    <w:p w14:paraId="56B18891" w14:textId="77777777" w:rsidR="002674C1" w:rsidRDefault="002674C1" w:rsidP="002674C1">
      <w:pPr>
        <w:pStyle w:val="dC-CommandLine"/>
      </w:pPr>
      <w:r>
        <w:t xml:space="preserve">NAME                 STATE         STATUS       WHEN                 ref  MESSAGE                                           </w:t>
      </w:r>
    </w:p>
    <w:p w14:paraId="73D114CA" w14:textId="77777777" w:rsidR="002674C1" w:rsidRDefault="002674C1" w:rsidP="002674C1">
      <w:pPr>
        <w:pStyle w:val="dC-CommandLine"/>
      </w:pPr>
      <w:r>
        <w:t>----------------------------------------------------------------------------------------------------------------------------</w:t>
      </w:r>
    </w:p>
    <w:p w14:paraId="37177BB9" w14:textId="77777777" w:rsidR="002674C1" w:rsidRDefault="002674C1" w:rsidP="002674C1">
      <w:pPr>
        <w:pStyle w:val="dC-CommandLine"/>
      </w:pPr>
      <w:r>
        <w:t xml:space="preserve">self                 init          reached      2018-02-02T21:17:33  -                                                      </w:t>
      </w:r>
    </w:p>
    <w:p w14:paraId="1AF2493E" w14:textId="77777777" w:rsidR="002674C1" w:rsidRDefault="002674C1" w:rsidP="002674C1">
      <w:pPr>
        <w:pStyle w:val="dC-CommandLine"/>
      </w:pPr>
      <w:r>
        <w:t xml:space="preserve">                     ready         not-reached  -                    -                                                      </w:t>
      </w:r>
    </w:p>
    <w:p w14:paraId="5BF08B9D" w14:textId="77777777" w:rsidR="002674C1" w:rsidRDefault="002674C1" w:rsidP="002674C1">
      <w:pPr>
        <w:pStyle w:val="dC-CommandLine"/>
      </w:pPr>
      <w:r>
        <w:t xml:space="preserve">ESX42292D22          init          reached      2018-02-02T21:17:33  -                                                      </w:t>
      </w:r>
    </w:p>
    <w:p w14:paraId="3628F9CD" w14:textId="77777777" w:rsidR="002674C1" w:rsidRDefault="002674C1" w:rsidP="002674C1">
      <w:pPr>
        <w:pStyle w:val="dC-CommandLine"/>
      </w:pPr>
      <w:r>
        <w:t xml:space="preserve">                     pnp-callhome  reached      2018-02-02T21:17:33  -                                                      </w:t>
      </w:r>
    </w:p>
    <w:p w14:paraId="5D03F94C" w14:textId="77777777" w:rsidR="002674C1" w:rsidRDefault="002674C1" w:rsidP="002674C1">
      <w:pPr>
        <w:pStyle w:val="dC-CommandLine"/>
      </w:pPr>
      <w:r>
        <w:t xml:space="preserve">                     ready         reached      2018-02-02T21:20:57  -    Ready                                             </w:t>
      </w:r>
    </w:p>
    <w:p w14:paraId="7C7FD1EA" w14:textId="77777777" w:rsidR="002674C1" w:rsidRDefault="002674C1" w:rsidP="002674C1">
      <w:pPr>
        <w:pStyle w:val="dC-CommandLine"/>
      </w:pPr>
      <w:r>
        <w:t xml:space="preserve">client-net           init          reached      2018-02-02T21:21:04  -                                                      </w:t>
      </w:r>
    </w:p>
    <w:p w14:paraId="4EA50122" w14:textId="77777777" w:rsidR="002674C1" w:rsidRDefault="002674C1" w:rsidP="002674C1">
      <w:pPr>
        <w:pStyle w:val="dC-CommandLine"/>
      </w:pPr>
      <w:r>
        <w:t xml:space="preserve">                     ready         reached      2018-02-02T21:21:04  -    Ready                                             </w:t>
      </w:r>
    </w:p>
    <w:p w14:paraId="2B294A66" w14:textId="77777777" w:rsidR="002674C1" w:rsidRDefault="002674C1" w:rsidP="002674C1">
      <w:pPr>
        <w:pStyle w:val="dC-CommandLine"/>
      </w:pPr>
      <w:r>
        <w:t xml:space="preserve">ISR_vBranch-ISR-1.0  init          reached      2018-02-02T21:21:07  -                                                      </w:t>
      </w:r>
    </w:p>
    <w:p w14:paraId="6A17E4BF" w14:textId="77777777" w:rsidR="002674C1" w:rsidRDefault="002674C1" w:rsidP="002674C1">
      <w:pPr>
        <w:pStyle w:val="dC-CommandLine"/>
      </w:pPr>
      <w:r>
        <w:t xml:space="preserve">                     ready         reached      2018-02-02T21:22:21  -    Ready                                             </w:t>
      </w:r>
    </w:p>
    <w:p w14:paraId="31AF6E58" w14:textId="77777777" w:rsidR="002674C1" w:rsidRDefault="002674C1" w:rsidP="002674C1">
      <w:pPr>
        <w:pStyle w:val="dC-CommandLine"/>
      </w:pPr>
      <w:r>
        <w:t xml:space="preserve">isr_ESX42292D22      init          reached      2018-02-02T21:22:23  -                                                      </w:t>
      </w:r>
    </w:p>
    <w:p w14:paraId="32290295" w14:textId="77777777" w:rsidR="002674C1" w:rsidRDefault="002674C1" w:rsidP="002674C1">
      <w:pPr>
        <w:pStyle w:val="dC-CommandLine"/>
      </w:pPr>
      <w:r>
        <w:t xml:space="preserve">                     vm-deployed   reached      2018-02-02T21:23:03  -    Booting up VNF, waiting for NFVIS notifications.  </w:t>
      </w:r>
    </w:p>
    <w:p w14:paraId="6A54D515" w14:textId="77777777" w:rsidR="002674C1" w:rsidRDefault="002674C1" w:rsidP="002674C1">
      <w:pPr>
        <w:pStyle w:val="dC-CommandLine"/>
      </w:pPr>
      <w:r>
        <w:t xml:space="preserve">                     vm-alive      not-reached  -                    -                                                      </w:t>
      </w:r>
    </w:p>
    <w:p w14:paraId="537F875B" w14:textId="77777777" w:rsidR="002674C1" w:rsidRDefault="002674C1" w:rsidP="002674C1">
      <w:pPr>
        <w:pStyle w:val="dC-CommandLine"/>
      </w:pPr>
      <w:r>
        <w:t xml:space="preserve">                     ready         not-reached  -                    -                                                      </w:t>
      </w:r>
    </w:p>
    <w:p w14:paraId="5E788A25" w14:textId="77777777" w:rsidR="002674C1" w:rsidRDefault="002674C1" w:rsidP="002674C1">
      <w:pPr>
        <w:pStyle w:val="dC-CommandLine"/>
      </w:pPr>
    </w:p>
    <w:p w14:paraId="242B26C1" w14:textId="4DA6772E" w:rsidR="00F138A8" w:rsidRDefault="002674C1" w:rsidP="002674C1">
      <w:pPr>
        <w:pStyle w:val="dC-CommandLine"/>
      </w:pPr>
      <w:r>
        <w:t>admin@ncs#</w:t>
      </w:r>
    </w:p>
    <w:p w14:paraId="4B690BB3" w14:textId="77777777" w:rsidR="00BA0156" w:rsidRDefault="00BA0156" w:rsidP="00BA0156">
      <w:pPr>
        <w:pStyle w:val="dC-CommandLine"/>
      </w:pPr>
      <w:r>
        <w:t xml:space="preserve">admin@ncs# </w:t>
      </w:r>
      <w:r w:rsidRPr="00BA0156">
        <w:rPr>
          <w:b/>
        </w:rPr>
        <w:t>show devices list</w:t>
      </w:r>
    </w:p>
    <w:p w14:paraId="17F2BFA6" w14:textId="77777777" w:rsidR="00BA0156" w:rsidRDefault="00BA0156" w:rsidP="00BA0156">
      <w:pPr>
        <w:pStyle w:val="dC-CommandLine"/>
      </w:pPr>
      <w:r>
        <w:lastRenderedPageBreak/>
        <w:t xml:space="preserve">NAME              ADDRESS        DESCRIPTION  NED ID        ADMIN STATE        </w:t>
      </w:r>
    </w:p>
    <w:p w14:paraId="56AF132D" w14:textId="77777777" w:rsidR="00BA0156" w:rsidRDefault="00BA0156" w:rsidP="00BA0156">
      <w:pPr>
        <w:pStyle w:val="dC-CommandLine"/>
      </w:pPr>
      <w:r>
        <w:t>-----------------------------------------------------------------------------</w:t>
      </w:r>
    </w:p>
    <w:p w14:paraId="157F9751" w14:textId="77777777" w:rsidR="00BA0156" w:rsidRDefault="00BA0156" w:rsidP="00BA0156">
      <w:pPr>
        <w:pStyle w:val="dC-CommandLine"/>
      </w:pPr>
      <w:r>
        <w:t xml:space="preserve">ESX42292D22_ENCS  198.18.1.49    -            netconf       unlocked           </w:t>
      </w:r>
    </w:p>
    <w:p w14:paraId="5ADCBC77" w14:textId="77777777" w:rsidR="00BA0156" w:rsidRDefault="00BA0156" w:rsidP="00BA0156">
      <w:pPr>
        <w:pStyle w:val="dC-CommandLine"/>
      </w:pPr>
      <w:r>
        <w:t xml:space="preserve">ESX42292D22_isr   198.18.1.49    -            cisco-ios     southbound-locked  </w:t>
      </w:r>
    </w:p>
    <w:p w14:paraId="61370A5A" w14:textId="77777777" w:rsidR="00BA0156" w:rsidRDefault="00BA0156" w:rsidP="00BA0156">
      <w:pPr>
        <w:pStyle w:val="dC-CommandLine"/>
      </w:pPr>
      <w:r>
        <w:t xml:space="preserve">ESX4229B40F_ENCS  198.18.1.50    -            netconf       unlocked           </w:t>
      </w:r>
    </w:p>
    <w:p w14:paraId="179518D5" w14:textId="77777777" w:rsidR="00BA0156" w:rsidRDefault="00BA0156" w:rsidP="00BA0156">
      <w:pPr>
        <w:pStyle w:val="dC-CommandLine"/>
      </w:pPr>
      <w:r>
        <w:t xml:space="preserve">ESX4229B40F_isr   198.18.1.50    -            cisco-ios     unlocked           </w:t>
      </w:r>
    </w:p>
    <w:p w14:paraId="4DE659B4" w14:textId="77777777" w:rsidR="00BA0156" w:rsidRDefault="00BA0156" w:rsidP="00BA0156">
      <w:pPr>
        <w:pStyle w:val="dC-CommandLine"/>
      </w:pPr>
      <w:r>
        <w:t xml:space="preserve">vXR1              198.18.134.46  -            cisco-ios-xr  unlocked           </w:t>
      </w:r>
    </w:p>
    <w:p w14:paraId="5F9F9778" w14:textId="190C1C52" w:rsidR="00BA0156" w:rsidRPr="008D3218" w:rsidRDefault="00BA0156" w:rsidP="00BA0156">
      <w:pPr>
        <w:pStyle w:val="dC-CommandLine"/>
      </w:pPr>
      <w:r>
        <w:t>admin@ncs#</w:t>
      </w:r>
    </w:p>
    <w:p w14:paraId="7F43AE26" w14:textId="77777777" w:rsidR="008D3218" w:rsidRDefault="008D3218" w:rsidP="008D3218"/>
    <w:p w14:paraId="7BD0A5D3" w14:textId="0E769B06" w:rsidR="00F505DD" w:rsidRDefault="00F505DD">
      <w:pPr>
        <w:rPr>
          <w:rFonts w:ascii="Arial" w:hAnsi="Arial"/>
          <w:color w:val="000000"/>
          <w:sz w:val="18"/>
        </w:rPr>
      </w:pPr>
      <w:r>
        <w:br w:type="page"/>
      </w:r>
    </w:p>
    <w:p w14:paraId="7725E2F5" w14:textId="77777777" w:rsidR="00F505DD" w:rsidRDefault="00F505DD" w:rsidP="00F505DD">
      <w:pPr>
        <w:pStyle w:val="dC-Normal"/>
      </w:pPr>
    </w:p>
    <w:p w14:paraId="6D405758" w14:textId="3DAFFDBD" w:rsidR="00F505DD" w:rsidRDefault="004136E5" w:rsidP="002F21A3">
      <w:pPr>
        <w:pStyle w:val="dC-Normal"/>
        <w:ind w:left="720"/>
      </w:pPr>
      <w:r>
        <w:t xml:space="preserve">Check </w:t>
      </w:r>
      <w:r w:rsidR="00F505DD">
        <w:t xml:space="preserve">each NFVIS GUI (198.18.1.49 and .50) and verify the </w:t>
      </w:r>
      <w:r w:rsidR="00643EEB">
        <w:t>VNF</w:t>
      </w:r>
      <w:r w:rsidR="00F505DD">
        <w:t xml:space="preserve"> deployment.</w:t>
      </w:r>
    </w:p>
    <w:p w14:paraId="6BD299EE" w14:textId="3233CEBE" w:rsidR="0031567B" w:rsidRPr="008D3218" w:rsidRDefault="0031567B" w:rsidP="008D3218">
      <w:pPr>
        <w:pStyle w:val="dC-Fig"/>
      </w:pPr>
      <w:r>
        <w:t>NFVIS Deploy Screen</w:t>
      </w:r>
    </w:p>
    <w:p w14:paraId="7D3E033E" w14:textId="03DF0653" w:rsidR="008D3218" w:rsidRPr="008D3218" w:rsidRDefault="00F92A0C" w:rsidP="008D3218">
      <w:r>
        <w:rPr>
          <w:noProof/>
        </w:rPr>
        <w:drawing>
          <wp:inline distT="0" distB="0" distL="0" distR="0" wp14:anchorId="1E025A06" wp14:editId="120EF378">
            <wp:extent cx="6620510" cy="43243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0.tiff"/>
                    <pic:cNvPicPr/>
                  </pic:nvPicPr>
                  <pic:blipFill>
                    <a:blip r:embed="rId22">
                      <a:extLst>
                        <a:ext uri="{28A0092B-C50C-407E-A947-70E740481C1C}">
                          <a14:useLocalDpi xmlns:a14="http://schemas.microsoft.com/office/drawing/2010/main"/>
                        </a:ext>
                      </a:extLst>
                    </a:blip>
                    <a:stretch>
                      <a:fillRect/>
                    </a:stretch>
                  </pic:blipFill>
                  <pic:spPr>
                    <a:xfrm>
                      <a:off x="0" y="0"/>
                      <a:ext cx="6620510" cy="4324350"/>
                    </a:xfrm>
                    <a:prstGeom prst="rect">
                      <a:avLst/>
                    </a:prstGeom>
                  </pic:spPr>
                </pic:pic>
              </a:graphicData>
            </a:graphic>
          </wp:inline>
        </w:drawing>
      </w:r>
    </w:p>
    <w:p w14:paraId="19A9AAFA" w14:textId="57119D59" w:rsidR="008D3218" w:rsidRDefault="008D3218" w:rsidP="008D3218"/>
    <w:p w14:paraId="59CE4FE0" w14:textId="712672ED" w:rsidR="00B7217C" w:rsidRPr="00EB33C3" w:rsidRDefault="00B7217C" w:rsidP="002F21A3">
      <w:pPr>
        <w:pStyle w:val="dC-Normal"/>
        <w:ind w:left="360"/>
      </w:pPr>
      <w:r w:rsidRPr="00EB33C3">
        <w:t>Once the deployment completes, you should have</w:t>
      </w:r>
      <w:r w:rsidR="00EB33C3" w:rsidRPr="00EB33C3">
        <w:t xml:space="preserve"> </w:t>
      </w:r>
      <w:r w:rsidR="00975C43">
        <w:t xml:space="preserve">the following </w:t>
      </w:r>
      <w:r w:rsidR="00EB33C3" w:rsidRPr="00EB33C3">
        <w:t>for both ENCS deployments</w:t>
      </w:r>
      <w:r w:rsidRPr="00EB33C3">
        <w:t>:</w:t>
      </w:r>
    </w:p>
    <w:p w14:paraId="38CA2E4C" w14:textId="6CC652D2" w:rsidR="00EB33C3" w:rsidRDefault="00B7217C" w:rsidP="002F21A3">
      <w:pPr>
        <w:pStyle w:val="dC-Normal"/>
        <w:numPr>
          <w:ilvl w:val="0"/>
          <w:numId w:val="46"/>
        </w:numPr>
        <w:spacing w:line="240" w:lineRule="auto"/>
        <w:ind w:left="1077" w:hanging="357"/>
      </w:pPr>
      <w:r w:rsidRPr="00EB33C3">
        <w:t xml:space="preserve">VNF is status “Active” </w:t>
      </w:r>
      <w:r w:rsidR="0016302D">
        <w:t xml:space="preserve">(as </w:t>
      </w:r>
      <w:r w:rsidRPr="00EB33C3">
        <w:t>in Figure 19</w:t>
      </w:r>
      <w:r w:rsidR="0016302D">
        <w:t>)</w:t>
      </w:r>
      <w:r w:rsidRPr="00EB33C3">
        <w:t>.</w:t>
      </w:r>
      <w:r w:rsidR="00EB33C3" w:rsidRPr="00EB33C3">
        <w:t xml:space="preserve"> This indicates health checks are working to the VNF mgmt. port.</w:t>
      </w:r>
    </w:p>
    <w:p w14:paraId="74226FB7" w14:textId="77777777" w:rsidR="00EB33C3" w:rsidRDefault="00B7217C" w:rsidP="002F21A3">
      <w:pPr>
        <w:pStyle w:val="dC-Normal"/>
        <w:numPr>
          <w:ilvl w:val="0"/>
          <w:numId w:val="46"/>
        </w:numPr>
        <w:spacing w:line="240" w:lineRule="auto"/>
        <w:ind w:left="1077" w:hanging="357"/>
      </w:pPr>
      <w:r w:rsidRPr="00EB33C3">
        <w:t>All fields “</w:t>
      </w:r>
      <w:r w:rsidRPr="002F21A3">
        <w:rPr>
          <w:b/>
          <w:highlight w:val="lightGray"/>
        </w:rPr>
        <w:t>reached</w:t>
      </w:r>
      <w:r w:rsidRPr="00EB33C3">
        <w:t>” in:</w:t>
      </w:r>
      <w:r w:rsidR="00EB33C3">
        <w:t xml:space="preserve"> </w:t>
      </w:r>
      <w:r w:rsidRPr="00EB33C3">
        <w:rPr>
          <w:b/>
        </w:rPr>
        <w:t>show branch-infra:branch-infra-status branch-cpe ESX42292D22 plan component state</w:t>
      </w:r>
    </w:p>
    <w:p w14:paraId="454A73CC" w14:textId="23A61A26" w:rsidR="00EB33C3" w:rsidRPr="00EB33C3" w:rsidRDefault="00EB33C3" w:rsidP="002F21A3">
      <w:pPr>
        <w:pStyle w:val="dC-Normal"/>
        <w:numPr>
          <w:ilvl w:val="0"/>
          <w:numId w:val="46"/>
        </w:numPr>
        <w:spacing w:line="240" w:lineRule="auto"/>
        <w:ind w:left="1077" w:hanging="357"/>
      </w:pPr>
      <w:r w:rsidRPr="00EB33C3">
        <w:t>ISRv device is onboarded into NSO and the config is synced:</w:t>
      </w:r>
      <w:r>
        <w:t xml:space="preserve"> </w:t>
      </w:r>
      <w:r w:rsidRPr="00EB33C3">
        <w:rPr>
          <w:b/>
        </w:rPr>
        <w:t>show running-config devices device ESX42292D22_isr</w:t>
      </w:r>
    </w:p>
    <w:p w14:paraId="633E0F53" w14:textId="3645D928" w:rsidR="008D3218" w:rsidRDefault="00EB33C3" w:rsidP="00FE76A5">
      <w:pPr>
        <w:pStyle w:val="dC-Normal"/>
        <w:numPr>
          <w:ilvl w:val="0"/>
          <w:numId w:val="31"/>
        </w:numPr>
      </w:pPr>
      <w:r>
        <w:t xml:space="preserve">Now, </w:t>
      </w:r>
      <w:r w:rsidR="00820FD7">
        <w:t>u</w:t>
      </w:r>
      <w:r w:rsidR="006C18E9">
        <w:t>n-deploy both devices by executing the “</w:t>
      </w:r>
      <w:r w:rsidR="006C18E9" w:rsidRPr="006C18E9">
        <w:t>remove-deployments.yaml</w:t>
      </w:r>
      <w:r w:rsidR="006C18E9">
        <w:t>” playbook.</w:t>
      </w:r>
    </w:p>
    <w:p w14:paraId="3CDC6913" w14:textId="5140EBDA" w:rsidR="00AD7555" w:rsidRDefault="00F3570C" w:rsidP="00AD7555">
      <w:pPr>
        <w:pStyle w:val="dC-CommandLine"/>
      </w:pPr>
      <w:r>
        <w:t>[root@ansible NSO-P</w:t>
      </w:r>
      <w:r w:rsidR="00AD7555">
        <w:t xml:space="preserve">laybooks]# </w:t>
      </w:r>
      <w:r w:rsidR="00AD7555" w:rsidRPr="003935FE">
        <w:rPr>
          <w:b/>
        </w:rPr>
        <w:t>cat remove-deployments.yaml</w:t>
      </w:r>
      <w:r w:rsidR="00AD7555">
        <w:t xml:space="preserve"> </w:t>
      </w:r>
    </w:p>
    <w:p w14:paraId="6EB7E021" w14:textId="77777777" w:rsidR="00AD7555" w:rsidRDefault="00AD7555" w:rsidP="00AD7555">
      <w:pPr>
        <w:pStyle w:val="dC-CommandLine"/>
      </w:pPr>
      <w:r>
        <w:t>---</w:t>
      </w:r>
    </w:p>
    <w:p w14:paraId="1F1E5737" w14:textId="77777777" w:rsidR="00AD7555" w:rsidRDefault="00AD7555" w:rsidP="00AD7555">
      <w:pPr>
        <w:pStyle w:val="dC-CommandLine"/>
      </w:pPr>
    </w:p>
    <w:p w14:paraId="6A048AF5" w14:textId="77777777" w:rsidR="00AD7555" w:rsidRDefault="00AD7555" w:rsidP="00AD7555">
      <w:pPr>
        <w:pStyle w:val="dC-CommandLine"/>
      </w:pPr>
      <w:r>
        <w:t>- name: Deploy ISRv + CentOS service chain on ENCS</w:t>
      </w:r>
    </w:p>
    <w:p w14:paraId="4B53B8C3" w14:textId="77777777" w:rsidR="00AD7555" w:rsidRDefault="00AD7555" w:rsidP="00AD7555">
      <w:pPr>
        <w:pStyle w:val="dC-CommandLine"/>
      </w:pPr>
      <w:r>
        <w:t xml:space="preserve">  hosts: localhost</w:t>
      </w:r>
    </w:p>
    <w:p w14:paraId="65E3EFEC" w14:textId="77777777" w:rsidR="00AD7555" w:rsidRDefault="00AD7555" w:rsidP="00AD7555">
      <w:pPr>
        <w:pStyle w:val="dC-CommandLine"/>
      </w:pPr>
      <w:r>
        <w:t xml:space="preserve">  connection: local</w:t>
      </w:r>
    </w:p>
    <w:p w14:paraId="74781DD4" w14:textId="77777777" w:rsidR="00AD7555" w:rsidRDefault="00AD7555" w:rsidP="00AD7555">
      <w:pPr>
        <w:pStyle w:val="dC-CommandLine"/>
      </w:pPr>
      <w:r>
        <w:t xml:space="preserve">  gather_facts: no</w:t>
      </w:r>
    </w:p>
    <w:p w14:paraId="3F1D39D6" w14:textId="77777777" w:rsidR="00AD7555" w:rsidRDefault="00AD7555" w:rsidP="00AD7555">
      <w:pPr>
        <w:pStyle w:val="dC-CommandLine"/>
      </w:pPr>
    </w:p>
    <w:p w14:paraId="5F40AF44" w14:textId="77777777" w:rsidR="00AD7555" w:rsidRPr="00B45F0C" w:rsidRDefault="00AD7555" w:rsidP="00AD7555">
      <w:pPr>
        <w:pStyle w:val="dC-CommandLine"/>
        <w:rPr>
          <w:lang w:val="sv-SE"/>
        </w:rPr>
      </w:pPr>
      <w:r>
        <w:t xml:space="preserve">  </w:t>
      </w:r>
      <w:r w:rsidRPr="00B45F0C">
        <w:rPr>
          <w:lang w:val="sv-SE"/>
        </w:rPr>
        <w:t>vars_files:</w:t>
      </w:r>
    </w:p>
    <w:p w14:paraId="4F90AC74" w14:textId="77777777" w:rsidR="00AD7555" w:rsidRPr="00B45F0C" w:rsidRDefault="00AD7555" w:rsidP="00AD7555">
      <w:pPr>
        <w:pStyle w:val="dC-CommandLine"/>
        <w:rPr>
          <w:lang w:val="sv-SE"/>
        </w:rPr>
      </w:pPr>
      <w:r w:rsidRPr="00B45F0C">
        <w:rPr>
          <w:lang w:val="sv-SE"/>
        </w:rPr>
        <w:lastRenderedPageBreak/>
        <w:t xml:space="preserve">    - vars.yaml</w:t>
      </w:r>
    </w:p>
    <w:p w14:paraId="7C34B56E" w14:textId="77777777" w:rsidR="00AD7555" w:rsidRPr="00B45F0C" w:rsidRDefault="00AD7555" w:rsidP="00AD7555">
      <w:pPr>
        <w:pStyle w:val="dC-CommandLine"/>
        <w:rPr>
          <w:lang w:val="sv-SE"/>
        </w:rPr>
      </w:pPr>
    </w:p>
    <w:p w14:paraId="0D212E42" w14:textId="77777777" w:rsidR="00AD7555" w:rsidRPr="00B45F0C" w:rsidRDefault="00AD7555" w:rsidP="00AD7555">
      <w:pPr>
        <w:pStyle w:val="dC-CommandLine"/>
        <w:rPr>
          <w:lang w:val="sv-SE"/>
        </w:rPr>
      </w:pPr>
    </w:p>
    <w:p w14:paraId="4CF83FAA" w14:textId="77777777" w:rsidR="00AD7555" w:rsidRPr="00B45F0C" w:rsidRDefault="00AD7555" w:rsidP="00AD7555">
      <w:pPr>
        <w:pStyle w:val="dC-CommandLine"/>
        <w:rPr>
          <w:lang w:val="sv-SE"/>
        </w:rPr>
      </w:pPr>
      <w:r w:rsidRPr="00B45F0C">
        <w:rPr>
          <w:lang w:val="sv-SE"/>
        </w:rPr>
        <w:t xml:space="preserve">  tasks:</w:t>
      </w:r>
    </w:p>
    <w:p w14:paraId="6AAF449B" w14:textId="77777777" w:rsidR="00AD7555" w:rsidRPr="00B45F0C" w:rsidRDefault="00AD7555" w:rsidP="00AD7555">
      <w:pPr>
        <w:pStyle w:val="dC-CommandLine"/>
        <w:rPr>
          <w:lang w:val="sv-SE"/>
        </w:rPr>
      </w:pPr>
    </w:p>
    <w:p w14:paraId="60E7E511" w14:textId="77777777" w:rsidR="00AD7555" w:rsidRPr="00B45F0C" w:rsidRDefault="00AD7555" w:rsidP="00AD7555">
      <w:pPr>
        <w:pStyle w:val="dC-CommandLine"/>
        <w:rPr>
          <w:lang w:val="sv-SE"/>
        </w:rPr>
      </w:pPr>
    </w:p>
    <w:p w14:paraId="3B4BB98F" w14:textId="77777777" w:rsidR="00AD7555" w:rsidRDefault="00AD7555" w:rsidP="00AD7555">
      <w:pPr>
        <w:pStyle w:val="dC-CommandLine"/>
      </w:pPr>
      <w:r w:rsidRPr="00B45F0C">
        <w:rPr>
          <w:lang w:val="sv-SE"/>
        </w:rPr>
        <w:t xml:space="preserve">  </w:t>
      </w:r>
      <w:r>
        <w:t>- name: Remove ENCS instances from NSO</w:t>
      </w:r>
    </w:p>
    <w:p w14:paraId="631A6A81" w14:textId="77777777" w:rsidR="00AD7555" w:rsidRDefault="00AD7555" w:rsidP="00AD7555">
      <w:pPr>
        <w:pStyle w:val="dC-CommandLine"/>
      </w:pPr>
      <w:r>
        <w:t xml:space="preserve">    nso_config:</w:t>
      </w:r>
    </w:p>
    <w:p w14:paraId="0774C29D" w14:textId="77777777" w:rsidR="00AD7555" w:rsidRDefault="00AD7555" w:rsidP="00AD7555">
      <w:pPr>
        <w:pStyle w:val="dC-CommandLine"/>
      </w:pPr>
      <w:r>
        <w:t xml:space="preserve">      url: '{{ url }}'</w:t>
      </w:r>
    </w:p>
    <w:p w14:paraId="255ABC28" w14:textId="77777777" w:rsidR="00AD7555" w:rsidRDefault="00AD7555" w:rsidP="00AD7555">
      <w:pPr>
        <w:pStyle w:val="dC-CommandLine"/>
      </w:pPr>
      <w:r>
        <w:t xml:space="preserve">      username: '{{ username }}'</w:t>
      </w:r>
    </w:p>
    <w:p w14:paraId="24F10A13" w14:textId="77777777" w:rsidR="00AD7555" w:rsidRDefault="00AD7555" w:rsidP="00AD7555">
      <w:pPr>
        <w:pStyle w:val="dC-CommandLine"/>
      </w:pPr>
      <w:r>
        <w:t xml:space="preserve">      password: '{{ password }}'</w:t>
      </w:r>
    </w:p>
    <w:p w14:paraId="4E1C2F94" w14:textId="77777777" w:rsidR="00AD7555" w:rsidRDefault="00AD7555" w:rsidP="00AD7555">
      <w:pPr>
        <w:pStyle w:val="dC-CommandLine"/>
      </w:pPr>
      <w:r>
        <w:t xml:space="preserve">      data:</w:t>
      </w:r>
    </w:p>
    <w:p w14:paraId="2A5A0ED8" w14:textId="77777777" w:rsidR="00AD7555" w:rsidRDefault="00AD7555" w:rsidP="00AD7555">
      <w:pPr>
        <w:pStyle w:val="dC-CommandLine"/>
      </w:pPr>
      <w:r>
        <w:t xml:space="preserve">        branch-infra:branch-infra:</w:t>
      </w:r>
    </w:p>
    <w:p w14:paraId="5BF83249" w14:textId="77777777" w:rsidR="00AD7555" w:rsidRDefault="00AD7555" w:rsidP="00AD7555">
      <w:pPr>
        <w:pStyle w:val="dC-CommandLine"/>
      </w:pPr>
      <w:r>
        <w:t xml:space="preserve">          branch-cpe:</w:t>
      </w:r>
    </w:p>
    <w:p w14:paraId="5BADEEBD" w14:textId="77777777" w:rsidR="00AD7555" w:rsidRDefault="00AD7555" w:rsidP="00AD7555">
      <w:pPr>
        <w:pStyle w:val="dC-CommandLine"/>
      </w:pPr>
      <w:r>
        <w:t xml:space="preserve">          - name: '{{ item.serial }}'</w:t>
      </w:r>
    </w:p>
    <w:p w14:paraId="3AACA8CB" w14:textId="77777777" w:rsidR="00AD7555" w:rsidRDefault="00AD7555" w:rsidP="00AD7555">
      <w:pPr>
        <w:pStyle w:val="dC-CommandLine"/>
      </w:pPr>
      <w:r>
        <w:t xml:space="preserve">            __state: absent</w:t>
      </w:r>
    </w:p>
    <w:p w14:paraId="0CD44F50" w14:textId="77777777" w:rsidR="00AD7555" w:rsidRDefault="00AD7555" w:rsidP="00AD7555">
      <w:pPr>
        <w:pStyle w:val="dC-CommandLine"/>
      </w:pPr>
      <w:r>
        <w:t xml:space="preserve">    with_items: '{{ encs_to_onboard }}'</w:t>
      </w:r>
    </w:p>
    <w:p w14:paraId="47F36230" w14:textId="77777777" w:rsidR="00AD7555" w:rsidRDefault="00AD7555" w:rsidP="00AD7555">
      <w:pPr>
        <w:pStyle w:val="dC-CommandLine"/>
      </w:pPr>
    </w:p>
    <w:p w14:paraId="5F0AB922" w14:textId="77777777" w:rsidR="00AD7555" w:rsidRDefault="00AD7555" w:rsidP="00AD7555">
      <w:pPr>
        <w:pStyle w:val="dC-CommandLine"/>
      </w:pPr>
    </w:p>
    <w:p w14:paraId="4249F516" w14:textId="1B2E4AD4" w:rsidR="006C18E9" w:rsidRDefault="00F3570C" w:rsidP="00AD7555">
      <w:pPr>
        <w:pStyle w:val="dC-CommandLine"/>
      </w:pPr>
      <w:r>
        <w:t>[root@ansible NSO-P</w:t>
      </w:r>
      <w:r w:rsidR="00AD7555">
        <w:t>laybooks]#</w:t>
      </w:r>
    </w:p>
    <w:p w14:paraId="3B60802E" w14:textId="2B393826" w:rsidR="003935FE" w:rsidRDefault="003935FE" w:rsidP="003935FE">
      <w:pPr>
        <w:pStyle w:val="dC-CommandLine"/>
      </w:pPr>
      <w:r>
        <w:t>[root@an</w:t>
      </w:r>
      <w:r w:rsidR="00F3570C">
        <w:t>sible NSO-P</w:t>
      </w:r>
      <w:r>
        <w:t xml:space="preserve">laybooks]# </w:t>
      </w:r>
      <w:r w:rsidRPr="003935FE">
        <w:rPr>
          <w:b/>
        </w:rPr>
        <w:t>ansible-playbook remove-deployments.yaml -vv</w:t>
      </w:r>
    </w:p>
    <w:p w14:paraId="00222F45" w14:textId="77777777" w:rsidR="003935FE" w:rsidRDefault="003935FE" w:rsidP="003935FE">
      <w:pPr>
        <w:pStyle w:val="dC-CommandLine"/>
      </w:pPr>
      <w:r>
        <w:t>ansible-playbook 2.5.0</w:t>
      </w:r>
    </w:p>
    <w:p w14:paraId="3A7C1EBE" w14:textId="077ED703" w:rsidR="003935FE" w:rsidRDefault="003935FE" w:rsidP="003935FE">
      <w:pPr>
        <w:pStyle w:val="dC-CommandLine"/>
      </w:pPr>
      <w:r>
        <w:t xml:space="preserve">  config file = /root/playbooks/</w:t>
      </w:r>
      <w:r w:rsidR="00F3570C">
        <w:t>NSO-Playbooks/</w:t>
      </w:r>
      <w:r>
        <w:t>ansible.cfg</w:t>
      </w:r>
    </w:p>
    <w:p w14:paraId="46B42D1A" w14:textId="77777777" w:rsidR="003935FE" w:rsidRDefault="003935FE" w:rsidP="003935FE">
      <w:pPr>
        <w:pStyle w:val="dC-CommandLine"/>
      </w:pPr>
      <w:r>
        <w:t xml:space="preserve">  configured module search path = [u'/root/.ansible/plugins/modules', u'/usr/share/ansible/plugins/modules']</w:t>
      </w:r>
    </w:p>
    <w:p w14:paraId="09330AA7" w14:textId="77777777" w:rsidR="003935FE" w:rsidRDefault="003935FE" w:rsidP="003935FE">
      <w:pPr>
        <w:pStyle w:val="dC-CommandLine"/>
      </w:pPr>
      <w:r>
        <w:t xml:space="preserve">  ansible python module location = /usr/lib/python2.7/site-packages/ansible-2.5.0-py2.7.egg/ansible</w:t>
      </w:r>
    </w:p>
    <w:p w14:paraId="062C51BC" w14:textId="77777777" w:rsidR="003935FE" w:rsidRDefault="003935FE" w:rsidP="003935FE">
      <w:pPr>
        <w:pStyle w:val="dC-CommandLine"/>
      </w:pPr>
      <w:r>
        <w:t xml:space="preserve">  executable location = /usr/bin/ansible-playbook</w:t>
      </w:r>
    </w:p>
    <w:p w14:paraId="6D483B16" w14:textId="77777777" w:rsidR="003935FE" w:rsidRDefault="003935FE" w:rsidP="003935FE">
      <w:pPr>
        <w:pStyle w:val="dC-CommandLine"/>
      </w:pPr>
      <w:r>
        <w:t xml:space="preserve">  python version = 2.7.5 (default, Aug  4 2017, 00:39:18) [GCC 4.8.5 20150623 (Red Hat 4.8.5-16)]</w:t>
      </w:r>
    </w:p>
    <w:p w14:paraId="070FB820" w14:textId="41F1A771" w:rsidR="003935FE" w:rsidRDefault="003935FE" w:rsidP="003935FE">
      <w:pPr>
        <w:pStyle w:val="dC-CommandLine"/>
      </w:pPr>
      <w:r>
        <w:t>Using /root/playbooks/</w:t>
      </w:r>
      <w:r w:rsidR="00F3570C">
        <w:t>NSO-Playbooks/</w:t>
      </w:r>
      <w:r>
        <w:t>ansible.cfg as config file</w:t>
      </w:r>
    </w:p>
    <w:p w14:paraId="0117644B" w14:textId="77777777" w:rsidR="003935FE" w:rsidRDefault="003935FE" w:rsidP="003935FE">
      <w:pPr>
        <w:pStyle w:val="dC-CommandLine"/>
      </w:pPr>
      <w:r>
        <w:t xml:space="preserve"> [WARNING]: Unable to parse /root/playbooks/inventory/inventory as an inventory source</w:t>
      </w:r>
    </w:p>
    <w:p w14:paraId="796F3B5A" w14:textId="77777777" w:rsidR="003935FE" w:rsidRDefault="003935FE" w:rsidP="003935FE">
      <w:pPr>
        <w:pStyle w:val="dC-CommandLine"/>
      </w:pPr>
      <w:r>
        <w:t xml:space="preserve"> [WARNING]: No inventory was parsed, only implicit localhost is available</w:t>
      </w:r>
    </w:p>
    <w:p w14:paraId="3B44EF0C" w14:textId="77777777" w:rsidR="003935FE" w:rsidRDefault="003935FE" w:rsidP="003935FE">
      <w:pPr>
        <w:pStyle w:val="dC-CommandLine"/>
      </w:pPr>
      <w:r>
        <w:t xml:space="preserve"> [WARNING]: provided hosts list is empty, only localhost is available. Note that the implicit localhost does not match 'all'</w:t>
      </w:r>
    </w:p>
    <w:p w14:paraId="5E936E68" w14:textId="77777777" w:rsidR="003935FE" w:rsidRDefault="003935FE" w:rsidP="003935FE">
      <w:pPr>
        <w:pStyle w:val="dC-CommandLine"/>
      </w:pPr>
    </w:p>
    <w:p w14:paraId="58FF7DD2" w14:textId="77777777" w:rsidR="003935FE" w:rsidRDefault="003935FE" w:rsidP="003935FE">
      <w:pPr>
        <w:pStyle w:val="dC-CommandLine"/>
      </w:pPr>
      <w:r>
        <w:t>PLAYBOOK: remove-deployments.yaml **************************************************************************************************************************************************************************************************</w:t>
      </w:r>
    </w:p>
    <w:p w14:paraId="5C8ACCA9" w14:textId="77777777" w:rsidR="003935FE" w:rsidRDefault="003935FE" w:rsidP="003935FE">
      <w:pPr>
        <w:pStyle w:val="dC-CommandLine"/>
      </w:pPr>
      <w:r>
        <w:t>1 plays in remove-deployments.yaml</w:t>
      </w:r>
    </w:p>
    <w:p w14:paraId="53DA5466" w14:textId="77777777" w:rsidR="003935FE" w:rsidRDefault="003935FE" w:rsidP="003935FE">
      <w:pPr>
        <w:pStyle w:val="dC-CommandLine"/>
      </w:pPr>
    </w:p>
    <w:p w14:paraId="79E4A132" w14:textId="77777777" w:rsidR="003935FE" w:rsidRDefault="003935FE" w:rsidP="003935FE">
      <w:pPr>
        <w:pStyle w:val="dC-CommandLine"/>
      </w:pPr>
      <w:r>
        <w:t>PLAY [Deploy ISRv + CentOS service chain on ENCS] **********************************************************************************************************************************************************************************</w:t>
      </w:r>
    </w:p>
    <w:p w14:paraId="5308FAB1" w14:textId="77777777" w:rsidR="003935FE" w:rsidRDefault="003935FE" w:rsidP="003935FE">
      <w:pPr>
        <w:pStyle w:val="dC-CommandLine"/>
      </w:pPr>
      <w:r>
        <w:t>META: ran handlers</w:t>
      </w:r>
    </w:p>
    <w:p w14:paraId="1A863823" w14:textId="77777777" w:rsidR="003935FE" w:rsidRDefault="003935FE" w:rsidP="003935FE">
      <w:pPr>
        <w:pStyle w:val="dC-CommandLine"/>
      </w:pPr>
    </w:p>
    <w:p w14:paraId="2A245668" w14:textId="77777777" w:rsidR="003935FE" w:rsidRDefault="003935FE" w:rsidP="003935FE">
      <w:pPr>
        <w:pStyle w:val="dC-CommandLine"/>
      </w:pPr>
      <w:r>
        <w:t>TASK [Remove ENCS instances from NSO] **********************************************************************************************************************************************************************************************</w:t>
      </w:r>
    </w:p>
    <w:p w14:paraId="4F139664" w14:textId="6246FEA3" w:rsidR="003935FE" w:rsidRDefault="003935FE" w:rsidP="003935FE">
      <w:pPr>
        <w:pStyle w:val="dC-CommandLine"/>
      </w:pPr>
      <w:r>
        <w:t>task path: /root/playbooks/</w:t>
      </w:r>
      <w:r w:rsidR="00F3570C">
        <w:t>NSO-Playbooks/</w:t>
      </w:r>
      <w:r>
        <w:t>remove-deployments.yaml:15</w:t>
      </w:r>
    </w:p>
    <w:p w14:paraId="3D7D6686" w14:textId="77777777" w:rsidR="003935FE" w:rsidRDefault="003935FE" w:rsidP="003935FE">
      <w:pPr>
        <w:pStyle w:val="dC-CommandLine"/>
      </w:pPr>
      <w:r>
        <w:t>changed: [localhost] =&gt; (item={u'serial': u'ESX42292D22', u'password': u'Cisco123#', u'isrv_ip': u'198.18.1.60', u'isrv_gateway': u'198.18.1.1'}) =&gt; {"changed": true, "changes": [{"path": "/branch-infra:branch-infra/branch-cpe{ESX42292D22}", "type": "delete"}], "diffs": [], "item": {"isrv_gateway": "198.18.1.1", "isrv_ip": "198.18.1.60", "password": "Cisco123#", "serial": "ESX42292D22"}}</w:t>
      </w:r>
    </w:p>
    <w:p w14:paraId="0ED3079D" w14:textId="77777777" w:rsidR="003935FE" w:rsidRDefault="003935FE" w:rsidP="003935FE">
      <w:pPr>
        <w:pStyle w:val="dC-CommandLine"/>
      </w:pPr>
      <w:r>
        <w:t>changed: [localhost] =&gt; (item={u'serial': u'ESX4229B40F', u'password': u'Cisco123#', u'isrv_ip': u'198.18.1.61', u'isrv_gateway': u'198.18.1.1'}) =&gt; {"changed": true, "changes": [{"path": "/branch-infra:branch-infra/branch-cpe{ESX4229B40F}", "type": "delete"}], "diffs": [], "item": {"isrv_gateway": "198.18.1.1", "isrv_ip": "198.18.1.61", "password": "Cisco123#", "serial": "ESX4229B40F"}}</w:t>
      </w:r>
    </w:p>
    <w:p w14:paraId="50D7B8D9" w14:textId="77777777" w:rsidR="003935FE" w:rsidRPr="00B45F0C" w:rsidRDefault="003935FE" w:rsidP="003935FE">
      <w:pPr>
        <w:pStyle w:val="dC-CommandLine"/>
        <w:rPr>
          <w:lang w:val="sv-SE"/>
        </w:rPr>
      </w:pPr>
      <w:r w:rsidRPr="00B45F0C">
        <w:rPr>
          <w:lang w:val="sv-SE"/>
        </w:rPr>
        <w:t>META: ran handlers</w:t>
      </w:r>
    </w:p>
    <w:p w14:paraId="7EDB3A1D" w14:textId="77777777" w:rsidR="003935FE" w:rsidRPr="00B45F0C" w:rsidRDefault="003935FE" w:rsidP="003935FE">
      <w:pPr>
        <w:pStyle w:val="dC-CommandLine"/>
        <w:rPr>
          <w:lang w:val="sv-SE"/>
        </w:rPr>
      </w:pPr>
      <w:r w:rsidRPr="00B45F0C">
        <w:rPr>
          <w:lang w:val="sv-SE"/>
        </w:rPr>
        <w:t>META: ran handlers</w:t>
      </w:r>
    </w:p>
    <w:p w14:paraId="3B517035" w14:textId="77777777" w:rsidR="003935FE" w:rsidRPr="00B45F0C" w:rsidRDefault="003935FE" w:rsidP="003935FE">
      <w:pPr>
        <w:pStyle w:val="dC-CommandLine"/>
        <w:rPr>
          <w:lang w:val="sv-SE"/>
        </w:rPr>
      </w:pPr>
    </w:p>
    <w:p w14:paraId="3E4A7CE4" w14:textId="77777777" w:rsidR="003935FE" w:rsidRDefault="003935FE" w:rsidP="003935FE">
      <w:pPr>
        <w:pStyle w:val="dC-CommandLine"/>
      </w:pPr>
      <w:r>
        <w:lastRenderedPageBreak/>
        <w:t>PLAY RECAP *************************************************************************************************************************************************************************************************************************</w:t>
      </w:r>
    </w:p>
    <w:p w14:paraId="4AA61649" w14:textId="77777777" w:rsidR="003935FE" w:rsidRDefault="003935FE" w:rsidP="003935FE">
      <w:pPr>
        <w:pStyle w:val="dC-CommandLine"/>
      </w:pPr>
      <w:r>
        <w:t xml:space="preserve">localhost                  : ok=1    changed=1    unreachable=0    failed=0   </w:t>
      </w:r>
    </w:p>
    <w:p w14:paraId="12787690" w14:textId="1D5E56D8" w:rsidR="003935FE" w:rsidRDefault="003935FE" w:rsidP="00AD7555">
      <w:pPr>
        <w:pStyle w:val="dC-CommandLine"/>
      </w:pPr>
    </w:p>
    <w:p w14:paraId="47366825" w14:textId="0D463ED1" w:rsidR="003935FE" w:rsidRDefault="003935FE" w:rsidP="003935FE"/>
    <w:p w14:paraId="0E710CD3" w14:textId="21D415EC" w:rsidR="003935FE" w:rsidRDefault="003935FE" w:rsidP="003935FE">
      <w:pPr>
        <w:pStyle w:val="dC-Normal"/>
      </w:pPr>
      <w:r>
        <w:t xml:space="preserve">Verify that the devices have been removed by examining NSO CDB and also going </w:t>
      </w:r>
      <w:r w:rsidR="007779B0">
        <w:t>to each</w:t>
      </w:r>
      <w:r>
        <w:t xml:space="preserve"> NFVIS GUIs.</w:t>
      </w:r>
    </w:p>
    <w:p w14:paraId="6122CBF6" w14:textId="77777777" w:rsidR="00AD77D0" w:rsidRDefault="003935FE" w:rsidP="003935FE">
      <w:pPr>
        <w:pStyle w:val="dC-CommandLine"/>
      </w:pPr>
      <w:r>
        <w:t xml:space="preserve">admin@ncs# </w:t>
      </w:r>
      <w:r w:rsidRPr="007D74BB">
        <w:rPr>
          <w:b/>
        </w:rPr>
        <w:t>show devices list</w:t>
      </w:r>
    </w:p>
    <w:p w14:paraId="5CFCD5DF" w14:textId="77777777" w:rsidR="00AD77D0" w:rsidRDefault="00AD77D0" w:rsidP="00AD77D0">
      <w:pPr>
        <w:pStyle w:val="dC-CommandLine"/>
      </w:pPr>
      <w:r>
        <w:t xml:space="preserve">NAME  ADDRESS        DESCRIPTION  NED ID        ADMIN STATE  </w:t>
      </w:r>
    </w:p>
    <w:p w14:paraId="6AA5AB3E" w14:textId="77777777" w:rsidR="00AD77D0" w:rsidRDefault="00AD77D0" w:rsidP="00AD77D0">
      <w:pPr>
        <w:pStyle w:val="dC-CommandLine"/>
      </w:pPr>
      <w:r>
        <w:t>-----------------------------------------------------------</w:t>
      </w:r>
    </w:p>
    <w:p w14:paraId="70A7648E" w14:textId="77777777" w:rsidR="00AD77D0" w:rsidRDefault="00AD77D0" w:rsidP="00AD77D0">
      <w:pPr>
        <w:pStyle w:val="dC-CommandLine"/>
      </w:pPr>
      <w:r>
        <w:t xml:space="preserve">csr1  198.18.134.12  -            cisco-ios     unlocked     </w:t>
      </w:r>
    </w:p>
    <w:p w14:paraId="60C97F2A" w14:textId="77777777" w:rsidR="00AD77D0" w:rsidRDefault="00AD77D0" w:rsidP="00AD77D0">
      <w:pPr>
        <w:pStyle w:val="dC-CommandLine"/>
      </w:pPr>
      <w:r>
        <w:t xml:space="preserve">vXR1  198.18.134.46  -            cisco-ios-xr  unlocked     </w:t>
      </w:r>
    </w:p>
    <w:p w14:paraId="712A7365" w14:textId="2D205789" w:rsidR="003935FE" w:rsidRDefault="00AD77D0" w:rsidP="00AD77D0">
      <w:pPr>
        <w:pStyle w:val="dC-CommandLine"/>
      </w:pPr>
      <w:r>
        <w:t xml:space="preserve">admin@ncs# </w:t>
      </w:r>
      <w:r w:rsidR="003935FE">
        <w:t xml:space="preserve">                                             </w:t>
      </w:r>
    </w:p>
    <w:p w14:paraId="255F29E0" w14:textId="053FF606" w:rsidR="003935FE" w:rsidRDefault="003935FE" w:rsidP="00130775">
      <w:pPr>
        <w:pStyle w:val="dC-Note"/>
      </w:pPr>
      <w:r>
        <w:t>IMPORTANT: Examine the image repo for each NFVIS system via the GUI and verify the image and profiles have been removed!</w:t>
      </w:r>
    </w:p>
    <w:p w14:paraId="3740D427" w14:textId="30A89399" w:rsidR="003935FE" w:rsidRDefault="003935FE" w:rsidP="00850F97">
      <w:pPr>
        <w:pStyle w:val="dC-Note"/>
      </w:pPr>
      <w:r>
        <w:t xml:space="preserve">Note: </w:t>
      </w:r>
      <w:r w:rsidR="007107E2">
        <w:t xml:space="preserve">You </w:t>
      </w:r>
      <w:r>
        <w:t xml:space="preserve">have seen inconsistent results which may be due to </w:t>
      </w:r>
      <w:r w:rsidR="00EB33C3">
        <w:t>running this lab in dcloud in a nested hypervisor environment</w:t>
      </w:r>
      <w:r>
        <w:t xml:space="preserve">. If the deployment fails to un-deploy, perform the following procedure: </w:t>
      </w:r>
    </w:p>
    <w:p w14:paraId="23380AAF" w14:textId="67F71AF2" w:rsidR="003935FE" w:rsidRDefault="007779B0" w:rsidP="002F21A3">
      <w:pPr>
        <w:pStyle w:val="dC-Note"/>
        <w:numPr>
          <w:ilvl w:val="0"/>
          <w:numId w:val="24"/>
        </w:numPr>
        <w:ind w:left="360"/>
      </w:pPr>
      <w:r>
        <w:t>Try to manually un-</w:t>
      </w:r>
      <w:r w:rsidR="00537AB3">
        <w:t>deploy</w:t>
      </w:r>
      <w:r>
        <w:t xml:space="preserve"> (if your NFVIS is still shown in branch-infra): “</w:t>
      </w:r>
      <w:r w:rsidRPr="00EB33C3">
        <w:rPr>
          <w:b/>
        </w:rPr>
        <w:t>no branch-infra:branch-infra branch-cpe &lt;S/N&gt;</w:t>
      </w:r>
      <w:r w:rsidRPr="00EB33C3">
        <w:t>”</w:t>
      </w:r>
    </w:p>
    <w:p w14:paraId="1A4D6679" w14:textId="65E16A42" w:rsidR="007779B0" w:rsidRDefault="007779B0" w:rsidP="002F21A3">
      <w:pPr>
        <w:pStyle w:val="dC-Note"/>
        <w:numPr>
          <w:ilvl w:val="0"/>
          <w:numId w:val="24"/>
        </w:numPr>
        <w:ind w:left="360"/>
      </w:pPr>
      <w:r>
        <w:t>Perform a service-cleanup: “</w:t>
      </w:r>
      <w:r w:rsidRPr="00EB33C3">
        <w:rPr>
          <w:b/>
        </w:rPr>
        <w:t>branch-infra:branch-infra service-cleanup branchcpe &lt;S/N&gt;</w:t>
      </w:r>
      <w:r>
        <w:t>”</w:t>
      </w:r>
    </w:p>
    <w:p w14:paraId="13B65FF6" w14:textId="6BD75622" w:rsidR="007779B0" w:rsidRPr="007779B0" w:rsidRDefault="007779B0" w:rsidP="002F21A3">
      <w:pPr>
        <w:pStyle w:val="dC-Note"/>
      </w:pPr>
      <w:r>
        <w:t>The service-cleanup only cleans the CDB, you need to manually (via GUI) delete all artifacts on the NFVIS. Remove an active deployments, images, networks and profiles.</w:t>
      </w:r>
    </w:p>
    <w:p w14:paraId="3D52456B" w14:textId="77777777" w:rsidR="003935FE" w:rsidRDefault="003935FE" w:rsidP="003935FE">
      <w:pPr>
        <w:pStyle w:val="dC-Normal"/>
      </w:pPr>
    </w:p>
    <w:p w14:paraId="0548AC95" w14:textId="77777777" w:rsidR="009708FB" w:rsidRPr="008629AD" w:rsidRDefault="009708FB" w:rsidP="00FE76A5">
      <w:pPr>
        <w:pStyle w:val="dC-Scenario"/>
        <w:numPr>
          <w:ilvl w:val="0"/>
          <w:numId w:val="21"/>
        </w:numPr>
      </w:pPr>
      <w:bookmarkStart w:id="23" w:name="Scenario6"/>
      <w:bookmarkEnd w:id="23"/>
      <w:r>
        <w:lastRenderedPageBreak/>
        <w:t xml:space="preserve">Use-case: Using Ansible + NSO to deploy NFVIS with Linux VNF </w:t>
      </w:r>
    </w:p>
    <w:p w14:paraId="5011754B" w14:textId="4E3313AC" w:rsidR="009708FB" w:rsidRDefault="009708FB" w:rsidP="009708FB">
      <w:pPr>
        <w:pStyle w:val="dC-Normal"/>
      </w:pPr>
      <w:r>
        <w:t xml:space="preserve">Ansible has historically been used for provisioning application servers in the IT space. For example, </w:t>
      </w:r>
      <w:r w:rsidR="00421E96">
        <w:t xml:space="preserve">it is used for </w:t>
      </w:r>
      <w:r>
        <w:t xml:space="preserve">performing “yum updates”, setting up user permissions and loading applications on </w:t>
      </w:r>
      <w:r w:rsidR="00537AB3">
        <w:t>Linux</w:t>
      </w:r>
      <w:r>
        <w:t xml:space="preserve"> system</w:t>
      </w:r>
      <w:r w:rsidR="00DE7D8C">
        <w:t>s</w:t>
      </w:r>
      <w:r>
        <w:t>.</w:t>
      </w:r>
    </w:p>
    <w:p w14:paraId="48CD9BAE" w14:textId="5CFCC3B1" w:rsidR="009708FB" w:rsidRDefault="009708FB" w:rsidP="009708FB">
      <w:pPr>
        <w:pStyle w:val="dC-Normal"/>
      </w:pPr>
      <w:r>
        <w:t xml:space="preserve">In this next use case, </w:t>
      </w:r>
      <w:r w:rsidR="00044E8E">
        <w:t xml:space="preserve">you </w:t>
      </w:r>
      <w:r>
        <w:t>will deploy a Cent</w:t>
      </w:r>
      <w:r w:rsidR="00F55CC9">
        <w:t>OS</w:t>
      </w:r>
      <w:r>
        <w:t xml:space="preserve"> </w:t>
      </w:r>
      <w:r w:rsidR="00537AB3">
        <w:t>Linux</w:t>
      </w:r>
      <w:r>
        <w:t xml:space="preserve"> VM on the vBranch system using the </w:t>
      </w:r>
      <w:r w:rsidR="006D37CE">
        <w:t xml:space="preserve">vBranch Function Pack driven by the </w:t>
      </w:r>
      <w:r>
        <w:t>Ansible NSO module</w:t>
      </w:r>
      <w:r w:rsidR="007E5D74">
        <w:t>. B</w:t>
      </w:r>
      <w:r>
        <w:t xml:space="preserve">ut once the deployment has completed, </w:t>
      </w:r>
      <w:r w:rsidR="00044E8E">
        <w:t xml:space="preserve">you </w:t>
      </w:r>
      <w:r w:rsidR="003B31F4">
        <w:t xml:space="preserve">then want </w:t>
      </w:r>
      <w:r>
        <w:t>Ansible to access the Cent</w:t>
      </w:r>
      <w:r w:rsidR="00F55CC9">
        <w:t>OS</w:t>
      </w:r>
      <w:r>
        <w:t xml:space="preserve"> directly (via the port-forwarding based NFVIS mgmt-net channel) and complete the Linux </w:t>
      </w:r>
      <w:r w:rsidR="00643EEB">
        <w:t>application-based</w:t>
      </w:r>
      <w:r>
        <w:t xml:space="preserve"> provisioning. As more “VNFs” begin to use </w:t>
      </w:r>
      <w:r w:rsidR="00537AB3">
        <w:t>Linux</w:t>
      </w:r>
      <w:r>
        <w:t xml:space="preserve"> as a base OS (including applications such as BIND/DNS or RADIUS AAA) or if customers desire distributing their workload</w:t>
      </w:r>
      <w:r w:rsidR="006D37CE">
        <w:t>s</w:t>
      </w:r>
      <w:r>
        <w:t xml:space="preserve">, this </w:t>
      </w:r>
      <w:r w:rsidR="00624CC8">
        <w:t xml:space="preserve">type of deployment </w:t>
      </w:r>
      <w:r>
        <w:t>model may become more interesting.</w:t>
      </w:r>
    </w:p>
    <w:p w14:paraId="0CFEE974" w14:textId="339C1ACB" w:rsidR="00720110" w:rsidRDefault="00720110" w:rsidP="009708FB">
      <w:pPr>
        <w:pStyle w:val="dC-Normal"/>
      </w:pPr>
      <w:r>
        <w:t>A few key observations from this use-case (your requirements may vary):</w:t>
      </w:r>
    </w:p>
    <w:p w14:paraId="19ECFC69" w14:textId="1188DF89" w:rsidR="00720110" w:rsidRDefault="00720110" w:rsidP="00FE76A5">
      <w:pPr>
        <w:pStyle w:val="dC-Normal"/>
        <w:numPr>
          <w:ilvl w:val="0"/>
          <w:numId w:val="26"/>
        </w:numPr>
      </w:pPr>
      <w:r>
        <w:t>Both a ISRv and a Cent</w:t>
      </w:r>
      <w:r w:rsidR="00F55CC9">
        <w:t>OS</w:t>
      </w:r>
      <w:r>
        <w:t xml:space="preserve"> VM are being deployed. The ISRv is connected to the WAN and the LAN networks, and also </w:t>
      </w:r>
      <w:r w:rsidR="006D37CE">
        <w:t xml:space="preserve">a </w:t>
      </w:r>
      <w:r>
        <w:t>“client-net” which also hosts the Cent</w:t>
      </w:r>
      <w:r w:rsidR="00F55CC9">
        <w:t>OS</w:t>
      </w:r>
      <w:r>
        <w:t xml:space="preserve"> VM. The ISRv is providing DHCP server and NAT/PAT functionality for the Cent</w:t>
      </w:r>
      <w:r w:rsidR="00F55CC9">
        <w:t>OS</w:t>
      </w:r>
      <w:r>
        <w:t xml:space="preserve"> </w:t>
      </w:r>
      <w:r w:rsidR="00F55CC9">
        <w:t>h</w:t>
      </w:r>
      <w:r>
        <w:t>ost to access the WAN. The ISRv is the default GW for the Cent</w:t>
      </w:r>
      <w:r w:rsidR="00F55CC9">
        <w:t>OS</w:t>
      </w:r>
      <w:r>
        <w:t xml:space="preserve"> VM.</w:t>
      </w:r>
    </w:p>
    <w:p w14:paraId="451B2CAB" w14:textId="268D28D6" w:rsidR="00720110" w:rsidRDefault="00720110" w:rsidP="00FE76A5">
      <w:pPr>
        <w:pStyle w:val="dC-Normal"/>
        <w:numPr>
          <w:ilvl w:val="0"/>
          <w:numId w:val="26"/>
        </w:numPr>
      </w:pPr>
      <w:r>
        <w:t>The Cent</w:t>
      </w:r>
      <w:r w:rsidR="00F55CC9">
        <w:t>OS</w:t>
      </w:r>
      <w:r>
        <w:t xml:space="preserve"> VM is not a device under </w:t>
      </w:r>
      <w:r w:rsidR="002B4058">
        <w:t>managemet</w:t>
      </w:r>
      <w:r>
        <w:t xml:space="preserve"> </w:t>
      </w:r>
      <w:r w:rsidR="002B4058">
        <w:t xml:space="preserve">by </w:t>
      </w:r>
      <w:r>
        <w:t>NSO in this use-case</w:t>
      </w:r>
      <w:r w:rsidR="002B4058">
        <w:t>;</w:t>
      </w:r>
      <w:r w:rsidR="009C4FC3">
        <w:t xml:space="preserve"> </w:t>
      </w:r>
      <w:r w:rsidR="002B4058">
        <w:t xml:space="preserve">thus, </w:t>
      </w:r>
      <w:r w:rsidR="009C4FC3">
        <w:t>n</w:t>
      </w:r>
      <w:r>
        <w:t xml:space="preserve">o NED </w:t>
      </w:r>
      <w:r w:rsidR="009C4FC3">
        <w:t xml:space="preserve">is </w:t>
      </w:r>
      <w:r>
        <w:t>required.</w:t>
      </w:r>
    </w:p>
    <w:p w14:paraId="4FFC09A8" w14:textId="1064596F" w:rsidR="009D190E" w:rsidRDefault="009D190E" w:rsidP="00FE76A5">
      <w:pPr>
        <w:pStyle w:val="dC-Normal"/>
        <w:numPr>
          <w:ilvl w:val="0"/>
          <w:numId w:val="26"/>
        </w:numPr>
      </w:pPr>
      <w:r>
        <w:t>The Cent</w:t>
      </w:r>
      <w:r w:rsidR="00F55CC9">
        <w:t>OS</w:t>
      </w:r>
      <w:r>
        <w:t xml:space="preserve"> VM is set up for local monitoring by NFVIS via the mgmt-net interface</w:t>
      </w:r>
      <w:r w:rsidR="00937FB2">
        <w:t>.</w:t>
      </w:r>
    </w:p>
    <w:p w14:paraId="3247A7D2" w14:textId="18B20291" w:rsidR="005D5FA2" w:rsidRDefault="005D5FA2" w:rsidP="00FE76A5">
      <w:pPr>
        <w:pStyle w:val="dC-Normal"/>
        <w:numPr>
          <w:ilvl w:val="0"/>
          <w:numId w:val="26"/>
        </w:numPr>
      </w:pPr>
      <w:r>
        <w:t>Note that the IP address for the NFVIS system is not known a priori by Ansible</w:t>
      </w:r>
      <w:r w:rsidR="00850F97">
        <w:t xml:space="preserve">. </w:t>
      </w:r>
      <w:r>
        <w:t>NSO discovers the IP address via the P</w:t>
      </w:r>
      <w:r w:rsidR="00850F97">
        <w:t>n</w:t>
      </w:r>
      <w:r>
        <w:t xml:space="preserve">P process. </w:t>
      </w:r>
      <w:r w:rsidR="009E3567">
        <w:t xml:space="preserve">Therefore, </w:t>
      </w:r>
      <w:r>
        <w:t xml:space="preserve">Ansible needs to derive this </w:t>
      </w:r>
      <w:r w:rsidR="009E3567">
        <w:t xml:space="preserve">IP address </w:t>
      </w:r>
      <w:r>
        <w:t>from the NSO CDB.</w:t>
      </w:r>
    </w:p>
    <w:p w14:paraId="60B86679" w14:textId="00192B9A" w:rsidR="00720110" w:rsidRDefault="00720110" w:rsidP="00FE76A5">
      <w:pPr>
        <w:pStyle w:val="dC-Normal"/>
        <w:numPr>
          <w:ilvl w:val="0"/>
          <w:numId w:val="26"/>
        </w:numPr>
      </w:pPr>
      <w:r>
        <w:t>Ansible will access the Cent</w:t>
      </w:r>
      <w:r w:rsidR="004E0BA3">
        <w:t>O</w:t>
      </w:r>
      <w:r w:rsidR="00F55CC9">
        <w:t>S</w:t>
      </w:r>
      <w:r>
        <w:t xml:space="preserve"> VM via port-forwarding. This also means that the Cent</w:t>
      </w:r>
      <w:r w:rsidR="00F55CC9">
        <w:t>OS</w:t>
      </w:r>
      <w:r>
        <w:t xml:space="preserve"> VM needs a specific route back to the management network </w:t>
      </w:r>
      <w:r w:rsidR="00FB7077">
        <w:t xml:space="preserve">(198.18.134.0/24) </w:t>
      </w:r>
      <w:r>
        <w:t xml:space="preserve">via the mgmt-net. This is configured via the Day0 file and initial vBranch FP provisioning. This also means </w:t>
      </w:r>
      <w:r w:rsidR="00023393">
        <w:t xml:space="preserve">that </w:t>
      </w:r>
      <w:r>
        <w:t xml:space="preserve">only hosts on the management network (NSO and Ansible) can </w:t>
      </w:r>
      <w:r w:rsidR="00F55CC9">
        <w:t>SSH</w:t>
      </w:r>
      <w:r>
        <w:t xml:space="preserve"> </w:t>
      </w:r>
      <w:r w:rsidR="00023393">
        <w:t>in</w:t>
      </w:r>
      <w:r>
        <w:t>to the Cent</w:t>
      </w:r>
      <w:r w:rsidR="00F55CC9">
        <w:t>OS VM</w:t>
      </w:r>
      <w:r>
        <w:t>.</w:t>
      </w:r>
    </w:p>
    <w:p w14:paraId="0865F1C8" w14:textId="040896A1" w:rsidR="00720110" w:rsidRDefault="00893CE8" w:rsidP="00FE76A5">
      <w:pPr>
        <w:pStyle w:val="dC-Normal"/>
        <w:numPr>
          <w:ilvl w:val="0"/>
          <w:numId w:val="26"/>
        </w:numPr>
      </w:pPr>
      <w:r>
        <w:t xml:space="preserve">Ansible will </w:t>
      </w:r>
      <w:r w:rsidR="0071701F">
        <w:t>connect to the Cent</w:t>
      </w:r>
      <w:r w:rsidR="00F55CC9">
        <w:t>OS</w:t>
      </w:r>
      <w:r w:rsidR="0071701F">
        <w:t xml:space="preserve"> VM and configure </w:t>
      </w:r>
      <w:r w:rsidR="00F55CC9">
        <w:t>DHCP</w:t>
      </w:r>
      <w:r w:rsidR="0071701F">
        <w:t>, proxies, DNS server</w:t>
      </w:r>
      <w:r w:rsidR="00F55CC9">
        <w:t>,</w:t>
      </w:r>
      <w:r w:rsidR="0071701F">
        <w:t xml:space="preserve"> and sample yum packages.</w:t>
      </w:r>
    </w:p>
    <w:p w14:paraId="12DA4F76" w14:textId="77777777" w:rsidR="009708FB" w:rsidRDefault="009708FB" w:rsidP="009708FB">
      <w:pPr>
        <w:pStyle w:val="dC-H2"/>
      </w:pPr>
      <w:r>
        <w:t>Steps</w:t>
      </w:r>
    </w:p>
    <w:p w14:paraId="5C270EE6" w14:textId="04F9E579" w:rsidR="009708FB" w:rsidRDefault="000A0928" w:rsidP="00FE76A5">
      <w:pPr>
        <w:pStyle w:val="dC-Normal"/>
        <w:numPr>
          <w:ilvl w:val="0"/>
          <w:numId w:val="25"/>
        </w:numPr>
      </w:pPr>
      <w:r w:rsidRPr="002F21A3">
        <w:rPr>
          <w:b/>
        </w:rPr>
        <w:t xml:space="preserve">Verify </w:t>
      </w:r>
      <w:r w:rsidRPr="002F21A3">
        <w:rPr>
          <w:b/>
        </w:rPr>
        <w:t>clean system state</w:t>
      </w:r>
      <w:r w:rsidR="00657DF8">
        <w:t>-</w:t>
      </w:r>
      <w:r>
        <w:t xml:space="preserve"> </w:t>
      </w:r>
      <w:r w:rsidR="004F2128">
        <w:t>There is an a</w:t>
      </w:r>
      <w:r w:rsidR="009708FB">
        <w:t xml:space="preserve">ssumption </w:t>
      </w:r>
      <w:r w:rsidR="004F2128">
        <w:t xml:space="preserve">here </w:t>
      </w:r>
      <w:r w:rsidR="009708FB">
        <w:t>that you have a clean system (</w:t>
      </w:r>
      <w:r w:rsidR="00B44E44">
        <w:t xml:space="preserve">i.e., </w:t>
      </w:r>
      <w:r w:rsidR="009708FB">
        <w:t xml:space="preserve">from the last step in the previous scenario) and </w:t>
      </w:r>
      <w:r w:rsidR="008D4FA0">
        <w:t xml:space="preserve">that </w:t>
      </w:r>
      <w:r w:rsidR="009708FB">
        <w:t xml:space="preserve">you have gone to the NFVIS GUI and verified </w:t>
      </w:r>
      <w:r w:rsidR="008D4FA0">
        <w:t xml:space="preserve">that </w:t>
      </w:r>
      <w:r w:rsidR="009708FB">
        <w:t>no image, network or deployment artifacts</w:t>
      </w:r>
      <w:r w:rsidR="008C6A9E">
        <w:t xml:space="preserve"> remain</w:t>
      </w:r>
      <w:r w:rsidR="009708FB">
        <w:t>.</w:t>
      </w:r>
      <w:r w:rsidR="006F5CFB">
        <w:t xml:space="preserve"> A “branch-infra:branch-infra service-cleanup” </w:t>
      </w:r>
      <w:r w:rsidR="0073582A">
        <w:t xml:space="preserve">for the specific NFVIS serial number </w:t>
      </w:r>
      <w:r w:rsidR="006F5CFB">
        <w:t xml:space="preserve">will also ensure </w:t>
      </w:r>
      <w:r w:rsidR="0073582A">
        <w:t>NSO is in the proper state.</w:t>
      </w:r>
    </w:p>
    <w:p w14:paraId="54222F0C" w14:textId="77777777" w:rsidR="00240C4B" w:rsidRDefault="009708FB" w:rsidP="009708FB">
      <w:pPr>
        <w:pStyle w:val="dC-CommandLine"/>
        <w:rPr>
          <w:b/>
        </w:rPr>
      </w:pPr>
      <w:r>
        <w:t xml:space="preserve">admin@ncs# </w:t>
      </w:r>
      <w:r w:rsidRPr="002D7260">
        <w:rPr>
          <w:b/>
        </w:rPr>
        <w:t>show devices list</w:t>
      </w:r>
    </w:p>
    <w:p w14:paraId="2647B6DC" w14:textId="77777777" w:rsidR="00240C4B" w:rsidRDefault="00240C4B" w:rsidP="00240C4B">
      <w:pPr>
        <w:pStyle w:val="dC-CommandLine"/>
      </w:pPr>
      <w:r>
        <w:t xml:space="preserve">NAME  ADDRESS        DESCRIPTION  NED ID        ADMIN STATE  </w:t>
      </w:r>
    </w:p>
    <w:p w14:paraId="283ED384" w14:textId="77777777" w:rsidR="00240C4B" w:rsidRDefault="00240C4B" w:rsidP="00240C4B">
      <w:pPr>
        <w:pStyle w:val="dC-CommandLine"/>
      </w:pPr>
      <w:r>
        <w:t>-----------------------------------------------------------</w:t>
      </w:r>
    </w:p>
    <w:p w14:paraId="0D452E45" w14:textId="77777777" w:rsidR="00240C4B" w:rsidRDefault="00240C4B" w:rsidP="00240C4B">
      <w:pPr>
        <w:pStyle w:val="dC-CommandLine"/>
      </w:pPr>
      <w:r>
        <w:t xml:space="preserve">csr1  198.18.134.12  -            cisco-ios     unlocked     </w:t>
      </w:r>
    </w:p>
    <w:p w14:paraId="320CD333" w14:textId="77777777" w:rsidR="00240C4B" w:rsidRDefault="00240C4B" w:rsidP="00240C4B">
      <w:pPr>
        <w:pStyle w:val="dC-CommandLine"/>
      </w:pPr>
      <w:r>
        <w:t xml:space="preserve">vXR1  198.18.134.46  -            cisco-ios-xr  unlocked     </w:t>
      </w:r>
    </w:p>
    <w:p w14:paraId="72CAC9CE" w14:textId="32A498CE" w:rsidR="009708FB" w:rsidRDefault="00240C4B" w:rsidP="00240C4B">
      <w:pPr>
        <w:pStyle w:val="dC-CommandLine"/>
      </w:pPr>
      <w:r>
        <w:t xml:space="preserve">admin@ncs# </w:t>
      </w:r>
      <w:r w:rsidR="009708FB">
        <w:t xml:space="preserve">                                               </w:t>
      </w:r>
    </w:p>
    <w:p w14:paraId="68ACDD84" w14:textId="77777777" w:rsidR="009708FB" w:rsidRDefault="009708FB" w:rsidP="009708FB">
      <w:pPr>
        <w:pStyle w:val="dC-CommandLine"/>
        <w:rPr>
          <w:lang w:eastAsia="ja-JP"/>
        </w:rPr>
      </w:pPr>
      <w:r>
        <w:rPr>
          <w:lang w:eastAsia="ja-JP"/>
        </w:rPr>
        <w:t xml:space="preserve">admin@ncs# </w:t>
      </w:r>
      <w:r w:rsidRPr="00F438F2">
        <w:rPr>
          <w:b/>
          <w:lang w:eastAsia="ja-JP"/>
        </w:rPr>
        <w:t>show running-config branch-infra:branch-infra</w:t>
      </w:r>
    </w:p>
    <w:p w14:paraId="4ABB108E" w14:textId="77777777" w:rsidR="009708FB" w:rsidRDefault="009708FB" w:rsidP="009708FB">
      <w:pPr>
        <w:pStyle w:val="dC-CommandLine"/>
        <w:rPr>
          <w:lang w:eastAsia="ja-JP"/>
        </w:rPr>
      </w:pPr>
      <w:r>
        <w:rPr>
          <w:lang w:eastAsia="ja-JP"/>
        </w:rPr>
        <w:t>% No entries found.</w:t>
      </w:r>
    </w:p>
    <w:p w14:paraId="0576FE3E" w14:textId="77777777" w:rsidR="009708FB" w:rsidRDefault="009708FB" w:rsidP="009708FB">
      <w:pPr>
        <w:pStyle w:val="dC-CommandLine"/>
        <w:rPr>
          <w:lang w:eastAsia="ja-JP"/>
        </w:rPr>
      </w:pPr>
      <w:r>
        <w:rPr>
          <w:lang w:eastAsia="ja-JP"/>
        </w:rPr>
        <w:t>admin@ncs#</w:t>
      </w:r>
    </w:p>
    <w:p w14:paraId="11EAB8C5" w14:textId="77777777" w:rsidR="0073582A" w:rsidRDefault="0073582A" w:rsidP="0073582A">
      <w:pPr>
        <w:pStyle w:val="dC-CommandLine"/>
        <w:rPr>
          <w:lang w:eastAsia="ja-JP"/>
        </w:rPr>
      </w:pPr>
      <w:r>
        <w:rPr>
          <w:lang w:eastAsia="ja-JP"/>
        </w:rPr>
        <w:t xml:space="preserve">admin@ncs(config)# </w:t>
      </w:r>
      <w:r w:rsidRPr="0073582A">
        <w:rPr>
          <w:b/>
          <w:lang w:eastAsia="ja-JP"/>
        </w:rPr>
        <w:t>branch-infra:branch-infra service-cleanup branchcpe ESX42292D22</w:t>
      </w:r>
    </w:p>
    <w:p w14:paraId="74BF09D9" w14:textId="77777777" w:rsidR="0073582A" w:rsidRDefault="0073582A" w:rsidP="0073582A">
      <w:pPr>
        <w:pStyle w:val="dC-CommandLine"/>
        <w:rPr>
          <w:lang w:eastAsia="ja-JP"/>
        </w:rPr>
      </w:pPr>
      <w:r>
        <w:rPr>
          <w:lang w:eastAsia="ja-JP"/>
        </w:rPr>
        <w:t>status All references to branch-cpe ESX42292D22 have been deleted successfully from NSO.Please make sure the branch-cpe device is reset to factory defaults before using it as a branch-cpe in NSO again.</w:t>
      </w:r>
    </w:p>
    <w:p w14:paraId="08E8921B" w14:textId="5FE9B115" w:rsidR="0073582A" w:rsidRDefault="0073582A" w:rsidP="0073582A">
      <w:pPr>
        <w:pStyle w:val="dC-CommandLine"/>
        <w:rPr>
          <w:lang w:eastAsia="ja-JP"/>
        </w:rPr>
      </w:pPr>
      <w:r>
        <w:rPr>
          <w:lang w:eastAsia="ja-JP"/>
        </w:rPr>
        <w:t>admin@ncs(config)#</w:t>
      </w:r>
    </w:p>
    <w:p w14:paraId="41043E28" w14:textId="4CA47BD9" w:rsidR="009708FB" w:rsidRDefault="009708FB" w:rsidP="009708FB">
      <w:pPr>
        <w:pStyle w:val="dC-Normal"/>
        <w:ind w:left="720"/>
        <w:rPr>
          <w:lang w:eastAsia="ja-JP"/>
        </w:rPr>
      </w:pPr>
      <w:r>
        <w:rPr>
          <w:lang w:eastAsia="ja-JP"/>
        </w:rPr>
        <w:lastRenderedPageBreak/>
        <w:t>Access the NFVIS GUI for each system 198.18.1.49 and 198.18.1.50 and ver</w:t>
      </w:r>
      <w:r w:rsidR="00145433">
        <w:rPr>
          <w:lang w:eastAsia="ja-JP"/>
        </w:rPr>
        <w:t>if</w:t>
      </w:r>
      <w:r>
        <w:rPr>
          <w:lang w:eastAsia="ja-JP"/>
        </w:rPr>
        <w:t xml:space="preserve">y there are no artifacts from previous deployments. For example, there should be no images in the </w:t>
      </w:r>
      <w:r w:rsidRPr="00F438F2">
        <w:rPr>
          <w:b/>
          <w:lang w:eastAsia="ja-JP"/>
        </w:rPr>
        <w:t xml:space="preserve">VM Life Cycle </w:t>
      </w:r>
      <w:r w:rsidRPr="00F438F2">
        <w:rPr>
          <w:b/>
          <w:lang w:eastAsia="ja-JP"/>
        </w:rPr>
        <w:sym w:font="Wingdings" w:char="F0E0"/>
      </w:r>
      <w:r w:rsidRPr="00F438F2">
        <w:rPr>
          <w:b/>
          <w:lang w:eastAsia="ja-JP"/>
        </w:rPr>
        <w:t xml:space="preserve"> Image Repository</w:t>
      </w:r>
      <w:r>
        <w:rPr>
          <w:b/>
          <w:lang w:eastAsia="ja-JP"/>
        </w:rPr>
        <w:t xml:space="preserve">. </w:t>
      </w:r>
      <w:r w:rsidRPr="00E81AC1">
        <w:rPr>
          <w:lang w:eastAsia="ja-JP"/>
        </w:rPr>
        <w:t>The</w:t>
      </w:r>
      <w:r>
        <w:rPr>
          <w:b/>
          <w:lang w:eastAsia="ja-JP"/>
        </w:rPr>
        <w:t xml:space="preserve"> </w:t>
      </w:r>
      <w:r w:rsidRPr="00E81AC1">
        <w:rPr>
          <w:lang w:eastAsia="ja-JP"/>
        </w:rPr>
        <w:t xml:space="preserve">Plug-N-Play </w:t>
      </w:r>
      <w:r>
        <w:rPr>
          <w:lang w:eastAsia="ja-JP"/>
        </w:rPr>
        <w:t xml:space="preserve">button </w:t>
      </w:r>
      <w:r w:rsidRPr="00E81AC1">
        <w:rPr>
          <w:lang w:eastAsia="ja-JP"/>
        </w:rPr>
        <w:t xml:space="preserve">should </w:t>
      </w:r>
      <w:r>
        <w:rPr>
          <w:lang w:eastAsia="ja-JP"/>
        </w:rPr>
        <w:t xml:space="preserve">also </w:t>
      </w:r>
      <w:r w:rsidRPr="00E81AC1">
        <w:rPr>
          <w:lang w:eastAsia="ja-JP"/>
        </w:rPr>
        <w:t>be enabled.</w:t>
      </w:r>
    </w:p>
    <w:p w14:paraId="4DCC9539" w14:textId="3F446296" w:rsidR="009708FB" w:rsidRDefault="0031567B" w:rsidP="0031567B">
      <w:pPr>
        <w:pStyle w:val="dC-Fig"/>
      </w:pPr>
      <w:r>
        <w:t>NFVIS Image Repo Screen</w:t>
      </w:r>
    </w:p>
    <w:p w14:paraId="45F1AD22" w14:textId="638BCB43" w:rsidR="009708FB" w:rsidRPr="00E81AC1" w:rsidRDefault="009708FB" w:rsidP="009708FB">
      <w:pPr>
        <w:pStyle w:val="dC-Normal"/>
        <w:rPr>
          <w:lang w:eastAsia="ja-JP"/>
        </w:rPr>
      </w:pPr>
      <w:r>
        <w:rPr>
          <w:noProof/>
        </w:rPr>
        <w:drawing>
          <wp:inline distT="0" distB="0" distL="0" distR="0" wp14:anchorId="0501C859" wp14:editId="306FAD3D">
            <wp:extent cx="6615430" cy="2962910"/>
            <wp:effectExtent l="0" t="0" r="0" b="8890"/>
            <wp:docPr id="17" name="Picture 17" descr="/var/folders/qg/6yyvn3m16f3gjp9y44w_0ps00000gp/T/com.evernote.Evernote/WebKitDnD.5YelTm/83924FB9-7172-498A-803A-2592AEB5F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qg/6yyvn3m16f3gjp9y44w_0ps00000gp/T/com.evernote.Evernote/WebKitDnD.5YelTm/83924FB9-7172-498A-803A-2592AEB5F897.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615430" cy="2962910"/>
                    </a:xfrm>
                    <a:prstGeom prst="rect">
                      <a:avLst/>
                    </a:prstGeom>
                    <a:noFill/>
                    <a:ln>
                      <a:noFill/>
                    </a:ln>
                  </pic:spPr>
                </pic:pic>
              </a:graphicData>
            </a:graphic>
          </wp:inline>
        </w:drawing>
      </w:r>
    </w:p>
    <w:p w14:paraId="46F8548D" w14:textId="77777777" w:rsidR="009708FB" w:rsidRPr="008D3218" w:rsidRDefault="009708FB" w:rsidP="009708FB">
      <w:pPr>
        <w:pStyle w:val="dC-Normal"/>
      </w:pPr>
    </w:p>
    <w:p w14:paraId="3FD07492" w14:textId="01E4F355" w:rsidR="009708FB" w:rsidRDefault="009708FB" w:rsidP="00FE76A5">
      <w:pPr>
        <w:pStyle w:val="dC-Normal"/>
        <w:numPr>
          <w:ilvl w:val="0"/>
          <w:numId w:val="25"/>
        </w:numPr>
      </w:pPr>
      <w:r w:rsidRPr="0067647C">
        <w:rPr>
          <w:b/>
        </w:rPr>
        <w:t>Obtain the serial number</w:t>
      </w:r>
      <w:r w:rsidR="00EC081D">
        <w:t>-</w:t>
      </w:r>
      <w:r>
        <w:t xml:space="preserve"> </w:t>
      </w:r>
      <w:r w:rsidR="00194C4F">
        <w:t>F</w:t>
      </w:r>
      <w:r w:rsidR="00BB46E0">
        <w:t>or the NFVIS1 (.49)</w:t>
      </w:r>
      <w:r>
        <w:t xml:space="preserve"> system</w:t>
      </w:r>
      <w:r w:rsidR="00194C4F">
        <w:t>, obtain the serial number</w:t>
      </w:r>
      <w:r>
        <w:t xml:space="preserve"> and make the appropriate updates</w:t>
      </w:r>
      <w:r w:rsidR="00F55CC9">
        <w:t xml:space="preserve"> to</w:t>
      </w:r>
      <w:r>
        <w:t xml:space="preserve"> the vars.yaml file.</w:t>
      </w:r>
    </w:p>
    <w:p w14:paraId="3B14EC97" w14:textId="77777777" w:rsidR="009708FB" w:rsidRDefault="009708FB" w:rsidP="002F21A3">
      <w:pPr>
        <w:pStyle w:val="dC-Normal"/>
        <w:ind w:left="360"/>
      </w:pPr>
      <w:r>
        <w:t>On the NSO system, record the serial numbers for the systems calling home.</w:t>
      </w:r>
    </w:p>
    <w:p w14:paraId="2CC537BF" w14:textId="77777777" w:rsidR="009708FB" w:rsidRDefault="009708FB" w:rsidP="009708FB">
      <w:pPr>
        <w:pStyle w:val="dC-CommandLine"/>
      </w:pPr>
      <w:r>
        <w:t xml:space="preserve">admin@ncs# </w:t>
      </w:r>
      <w:r w:rsidRPr="00B92C5F">
        <w:rPr>
          <w:b/>
        </w:rPr>
        <w:t>show pnp list</w:t>
      </w:r>
    </w:p>
    <w:p w14:paraId="24F85A87" w14:textId="77777777" w:rsidR="009708FB" w:rsidRDefault="009708FB" w:rsidP="009708FB">
      <w:pPr>
        <w:pStyle w:val="dC-CommandLine"/>
      </w:pPr>
      <w:r>
        <w:t xml:space="preserve">SERIAL       IP ADDRESS   CONFIGURED  ADDED  SYNCED  LAST CONTACT         </w:t>
      </w:r>
    </w:p>
    <w:p w14:paraId="66B5B319" w14:textId="77777777" w:rsidR="009708FB" w:rsidRPr="00B45F0C" w:rsidRDefault="009708FB" w:rsidP="009708FB">
      <w:pPr>
        <w:pStyle w:val="dC-CommandLine"/>
        <w:rPr>
          <w:lang w:val="sv-SE"/>
        </w:rPr>
      </w:pPr>
      <w:r w:rsidRPr="00B45F0C">
        <w:rPr>
          <w:lang w:val="sv-SE"/>
        </w:rPr>
        <w:t>--------------------------------------------------------------------------</w:t>
      </w:r>
    </w:p>
    <w:p w14:paraId="63A4BFEA" w14:textId="77777777" w:rsidR="009708FB" w:rsidRPr="00B45F0C" w:rsidRDefault="009708FB" w:rsidP="009708FB">
      <w:pPr>
        <w:pStyle w:val="dC-CommandLine"/>
        <w:rPr>
          <w:lang w:val="sv-SE"/>
        </w:rPr>
      </w:pPr>
      <w:r w:rsidRPr="002F21A3">
        <w:rPr>
          <w:b/>
          <w:color w:val="FF0000"/>
          <w:lang w:val="sv-SE"/>
        </w:rPr>
        <w:t>ESX42292D22</w:t>
      </w:r>
      <w:r w:rsidRPr="00B45F0C">
        <w:rPr>
          <w:lang w:val="sv-SE"/>
        </w:rPr>
        <w:t xml:space="preserve">  </w:t>
      </w:r>
      <w:r w:rsidRPr="002F21A3">
        <w:rPr>
          <w:b/>
          <w:lang w:val="sv-SE"/>
        </w:rPr>
        <w:t>198.18.1.49</w:t>
      </w:r>
      <w:r w:rsidRPr="00B45F0C">
        <w:rPr>
          <w:lang w:val="sv-SE"/>
        </w:rPr>
        <w:t xml:space="preserve">  false       false  false   2018-02-02 20:45:10  </w:t>
      </w:r>
    </w:p>
    <w:p w14:paraId="42635B2F" w14:textId="77777777" w:rsidR="009708FB" w:rsidRPr="00B45F0C" w:rsidRDefault="009708FB" w:rsidP="009708FB">
      <w:pPr>
        <w:pStyle w:val="dC-CommandLine"/>
        <w:rPr>
          <w:lang w:val="sv-SE"/>
        </w:rPr>
      </w:pPr>
      <w:r w:rsidRPr="00B45F0C">
        <w:rPr>
          <w:color w:val="auto"/>
          <w:lang w:val="sv-SE"/>
        </w:rPr>
        <w:t>ESX4229B40F</w:t>
      </w:r>
      <w:r w:rsidRPr="00B45F0C">
        <w:rPr>
          <w:lang w:val="sv-SE"/>
        </w:rPr>
        <w:t xml:space="preserve">  198.18.1.50  false       false  false   2018-02-02 20:44:25  </w:t>
      </w:r>
    </w:p>
    <w:p w14:paraId="78ADF87B" w14:textId="77777777" w:rsidR="009708FB" w:rsidRPr="00B45F0C" w:rsidRDefault="009708FB" w:rsidP="009708FB">
      <w:pPr>
        <w:pStyle w:val="dC-CommandLine"/>
        <w:rPr>
          <w:lang w:val="sv-SE"/>
        </w:rPr>
      </w:pPr>
    </w:p>
    <w:p w14:paraId="452281CA" w14:textId="77777777" w:rsidR="009708FB" w:rsidRPr="008D3218" w:rsidRDefault="009708FB" w:rsidP="009708FB">
      <w:pPr>
        <w:pStyle w:val="dC-CommandLine"/>
      </w:pPr>
      <w:r>
        <w:t>admin@ncs#</w:t>
      </w:r>
    </w:p>
    <w:p w14:paraId="59AD0AC9" w14:textId="77777777" w:rsidR="00F505DD" w:rsidRDefault="00F505DD" w:rsidP="00F505DD">
      <w:pPr>
        <w:pStyle w:val="dC-Normal"/>
      </w:pPr>
    </w:p>
    <w:p w14:paraId="06B4AA61" w14:textId="4757A2F9" w:rsidR="00F505DD" w:rsidRDefault="00F505DD" w:rsidP="002F21A3">
      <w:r>
        <w:br w:type="page"/>
      </w:r>
    </w:p>
    <w:p w14:paraId="679E177B" w14:textId="36F7C0D2" w:rsidR="009708FB" w:rsidRPr="00F505DD" w:rsidRDefault="009708FB" w:rsidP="002F21A3">
      <w:pPr>
        <w:pStyle w:val="dC-Normal"/>
        <w:ind w:left="720"/>
      </w:pPr>
      <w:r>
        <w:lastRenderedPageBreak/>
        <w:t xml:space="preserve">On the Ansible host, open a text editor and update the </w:t>
      </w:r>
      <w:r w:rsidRPr="002F21A3">
        <w:rPr>
          <w:highlight w:val="lightGray"/>
        </w:rPr>
        <w:t>vars.yaml file</w:t>
      </w:r>
      <w:r>
        <w:t xml:space="preserve"> with the appropriate serial numbers under the </w:t>
      </w:r>
      <w:r w:rsidR="000667A9">
        <w:t>“deployment”</w:t>
      </w:r>
      <w:r>
        <w:t xml:space="preserve"> section:</w:t>
      </w:r>
    </w:p>
    <w:p w14:paraId="2E60C37E" w14:textId="75C7BE0D" w:rsidR="009708FB" w:rsidRDefault="0031567B" w:rsidP="009708FB">
      <w:pPr>
        <w:pStyle w:val="dC-Fig"/>
      </w:pPr>
      <w:r>
        <w:t>Nano Editor Screen</w:t>
      </w:r>
    </w:p>
    <w:p w14:paraId="51388C51" w14:textId="75260B7D" w:rsidR="009708FB" w:rsidRDefault="000667A9" w:rsidP="009708FB">
      <w:pPr>
        <w:pStyle w:val="dC-Normal"/>
      </w:pPr>
      <w:r>
        <w:rPr>
          <w:noProof/>
        </w:rPr>
        <w:drawing>
          <wp:inline distT="0" distB="0" distL="0" distR="0" wp14:anchorId="4F93B6DE" wp14:editId="1A0713A1">
            <wp:extent cx="6620510" cy="23221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7.tiff"/>
                    <pic:cNvPicPr/>
                  </pic:nvPicPr>
                  <pic:blipFill>
                    <a:blip r:embed="rId32">
                      <a:extLst>
                        <a:ext uri="{28A0092B-C50C-407E-A947-70E740481C1C}">
                          <a14:useLocalDpi xmlns:a14="http://schemas.microsoft.com/office/drawing/2010/main"/>
                        </a:ext>
                      </a:extLst>
                    </a:blip>
                    <a:stretch>
                      <a:fillRect/>
                    </a:stretch>
                  </pic:blipFill>
                  <pic:spPr>
                    <a:xfrm>
                      <a:off x="0" y="0"/>
                      <a:ext cx="6620510" cy="2322195"/>
                    </a:xfrm>
                    <a:prstGeom prst="rect">
                      <a:avLst/>
                    </a:prstGeom>
                  </pic:spPr>
                </pic:pic>
              </a:graphicData>
            </a:graphic>
          </wp:inline>
        </w:drawing>
      </w:r>
    </w:p>
    <w:p w14:paraId="7F2157C0" w14:textId="05264712" w:rsidR="00090FA8" w:rsidRDefault="00AA2C21" w:rsidP="002F21A3">
      <w:pPr>
        <w:pStyle w:val="dC-Normal"/>
        <w:numPr>
          <w:ilvl w:val="0"/>
          <w:numId w:val="25"/>
        </w:numPr>
      </w:pPr>
      <w:r w:rsidRPr="002F21A3">
        <w:rPr>
          <w:b/>
        </w:rPr>
        <w:t xml:space="preserve">Remove </w:t>
      </w:r>
      <w:r w:rsidR="00F55CC9" w:rsidRPr="002F21A3">
        <w:rPr>
          <w:b/>
        </w:rPr>
        <w:t xml:space="preserve">SSH </w:t>
      </w:r>
      <w:r w:rsidRPr="002F21A3">
        <w:rPr>
          <w:b/>
        </w:rPr>
        <w:t>known_hosts file</w:t>
      </w:r>
      <w:r w:rsidR="00887F61">
        <w:t>-</w:t>
      </w:r>
      <w:r>
        <w:t xml:space="preserve"> On the Ansible host, remove the </w:t>
      </w:r>
      <w:r w:rsidR="00643EEB" w:rsidRPr="002F21A3">
        <w:rPr>
          <w:b/>
          <w:color w:val="0432FF"/>
          <w:highlight w:val="lightGray"/>
        </w:rPr>
        <w:t>“~/.ssh/</w:t>
      </w:r>
      <w:r w:rsidRPr="002F21A3">
        <w:rPr>
          <w:b/>
          <w:color w:val="0432FF"/>
          <w:highlight w:val="lightGray"/>
        </w:rPr>
        <w:t>known_hosts</w:t>
      </w:r>
      <w:r w:rsidR="00643EEB" w:rsidRPr="002F21A3">
        <w:rPr>
          <w:b/>
          <w:color w:val="0432FF"/>
          <w:highlight w:val="lightGray"/>
        </w:rPr>
        <w:t>”</w:t>
      </w:r>
      <w:r w:rsidRPr="002F21A3">
        <w:rPr>
          <w:b/>
          <w:color w:val="0432FF"/>
        </w:rPr>
        <w:t xml:space="preserve"> </w:t>
      </w:r>
      <w:r>
        <w:t xml:space="preserve">file to prevent </w:t>
      </w:r>
      <w:r w:rsidR="00F55CC9">
        <w:t>SSH</w:t>
      </w:r>
      <w:r>
        <w:t xml:space="preserve"> errors in case of previous </w:t>
      </w:r>
      <w:r w:rsidR="00F55CC9">
        <w:t>C</w:t>
      </w:r>
      <w:r>
        <w:t>ent</w:t>
      </w:r>
      <w:r w:rsidR="00F55CC9">
        <w:t>OS</w:t>
      </w:r>
      <w:r>
        <w:t xml:space="preserve"> deployments.</w:t>
      </w:r>
    </w:p>
    <w:p w14:paraId="74CD5F9A" w14:textId="77777777" w:rsidR="00090FA8" w:rsidRDefault="00090FA8" w:rsidP="00090FA8">
      <w:pPr>
        <w:pStyle w:val="dC-CommandLine"/>
      </w:pPr>
      <w:r>
        <w:t xml:space="preserve">[root@ansible ~]# </w:t>
      </w:r>
      <w:r w:rsidRPr="00090FA8">
        <w:rPr>
          <w:b/>
        </w:rPr>
        <w:t>rm ~/.ssh/known_hosts</w:t>
      </w:r>
      <w:r>
        <w:t xml:space="preserve"> </w:t>
      </w:r>
    </w:p>
    <w:p w14:paraId="05D9A038" w14:textId="77777777" w:rsidR="00090FA8" w:rsidRPr="00090FA8" w:rsidRDefault="00090FA8" w:rsidP="00090FA8">
      <w:pPr>
        <w:pStyle w:val="dC-CommandLine"/>
        <w:rPr>
          <w:b/>
        </w:rPr>
      </w:pPr>
      <w:r>
        <w:t xml:space="preserve">rm: remove regular file ‘/root/.ssh/known_hosts’? </w:t>
      </w:r>
      <w:r w:rsidRPr="00090FA8">
        <w:rPr>
          <w:b/>
        </w:rPr>
        <w:t>y</w:t>
      </w:r>
    </w:p>
    <w:p w14:paraId="13C7DD42" w14:textId="08E42ED5" w:rsidR="00AA2C21" w:rsidRPr="00AA2C21" w:rsidRDefault="00090FA8" w:rsidP="00090FA8">
      <w:pPr>
        <w:pStyle w:val="dC-CommandLine"/>
      </w:pPr>
      <w:r>
        <w:t>[root@ansible ~]#</w:t>
      </w:r>
    </w:p>
    <w:p w14:paraId="5D8980DC" w14:textId="33267711" w:rsidR="00090FA8" w:rsidRDefault="009708FB" w:rsidP="002F21A3">
      <w:pPr>
        <w:pStyle w:val="dC-Normal"/>
        <w:numPr>
          <w:ilvl w:val="0"/>
          <w:numId w:val="25"/>
        </w:numPr>
      </w:pPr>
      <w:r w:rsidRPr="0067647C">
        <w:rPr>
          <w:b/>
        </w:rPr>
        <w:t xml:space="preserve">View and execute the </w:t>
      </w:r>
      <w:r w:rsidR="00643EEB">
        <w:rPr>
          <w:b/>
        </w:rPr>
        <w:t>“</w:t>
      </w:r>
      <w:r w:rsidR="00F55CC9">
        <w:rPr>
          <w:b/>
        </w:rPr>
        <w:t>vbranch-centos-demo</w:t>
      </w:r>
      <w:r w:rsidR="00643EEB">
        <w:rPr>
          <w:b/>
        </w:rPr>
        <w:t>.yaml”</w:t>
      </w:r>
      <w:r w:rsidRPr="0067647C">
        <w:rPr>
          <w:b/>
        </w:rPr>
        <w:t xml:space="preserve"> playbook</w:t>
      </w:r>
      <w:r w:rsidR="00887F61">
        <w:t>-</w:t>
      </w:r>
      <w:r w:rsidR="00194C4F">
        <w:rPr>
          <w:b/>
        </w:rPr>
        <w:t xml:space="preserve"> </w:t>
      </w:r>
      <w:r w:rsidR="000608D6">
        <w:t>This playbook takes at least five to ten minutes to run and there is a period in the middle where Ansible is polling NSO to check on the deployment status which takes several minutes. You can monitor progress via NSO, Ansible and the ENCS UI.</w:t>
      </w:r>
    </w:p>
    <w:p w14:paraId="598FEE3D" w14:textId="544932D1" w:rsidR="00720110" w:rsidRDefault="003D28A7" w:rsidP="00720110">
      <w:pPr>
        <w:pStyle w:val="dC-CommandLine"/>
      </w:pPr>
      <w:r w:rsidDel="003D28A7">
        <w:t xml:space="preserve"> </w:t>
      </w:r>
      <w:r w:rsidR="00F3570C">
        <w:t>[root@ansible NSO-P</w:t>
      </w:r>
      <w:r w:rsidR="00720110">
        <w:t xml:space="preserve">laybooks]# </w:t>
      </w:r>
      <w:r w:rsidR="00720110" w:rsidRPr="00720110">
        <w:rPr>
          <w:b/>
        </w:rPr>
        <w:t>cat  vbranch-centos-demo.yaml</w:t>
      </w:r>
    </w:p>
    <w:p w14:paraId="01B38024" w14:textId="77777777" w:rsidR="00720110" w:rsidRDefault="00720110" w:rsidP="00720110">
      <w:pPr>
        <w:pStyle w:val="dC-CommandLine"/>
      </w:pPr>
      <w:r>
        <w:t>---</w:t>
      </w:r>
    </w:p>
    <w:p w14:paraId="5E47A0B8" w14:textId="77777777" w:rsidR="00720110" w:rsidRDefault="00720110" w:rsidP="00720110">
      <w:pPr>
        <w:pStyle w:val="dC-CommandLine"/>
      </w:pPr>
    </w:p>
    <w:p w14:paraId="7CEDA329" w14:textId="77777777" w:rsidR="00720110" w:rsidRDefault="00720110" w:rsidP="00720110">
      <w:pPr>
        <w:pStyle w:val="dC-CommandLine"/>
      </w:pPr>
      <w:r>
        <w:t>- name: Deploy ISRv + CentOS service chain on ENCS</w:t>
      </w:r>
    </w:p>
    <w:p w14:paraId="43995774" w14:textId="77777777" w:rsidR="00720110" w:rsidRDefault="00720110" w:rsidP="00720110">
      <w:pPr>
        <w:pStyle w:val="dC-CommandLine"/>
      </w:pPr>
      <w:r>
        <w:t xml:space="preserve">  hosts: localhost</w:t>
      </w:r>
    </w:p>
    <w:p w14:paraId="6CBCC4D8" w14:textId="77777777" w:rsidR="00720110" w:rsidRDefault="00720110" w:rsidP="00720110">
      <w:pPr>
        <w:pStyle w:val="dC-CommandLine"/>
      </w:pPr>
      <w:r>
        <w:t xml:space="preserve">  connection: local</w:t>
      </w:r>
    </w:p>
    <w:p w14:paraId="20D88C28" w14:textId="77777777" w:rsidR="00720110" w:rsidRDefault="00720110" w:rsidP="00720110">
      <w:pPr>
        <w:pStyle w:val="dC-CommandLine"/>
      </w:pPr>
      <w:r>
        <w:t xml:space="preserve">  gather_facts: no</w:t>
      </w:r>
    </w:p>
    <w:p w14:paraId="2E858D69" w14:textId="77777777" w:rsidR="00720110" w:rsidRDefault="00720110" w:rsidP="00720110">
      <w:pPr>
        <w:pStyle w:val="dC-CommandLine"/>
      </w:pPr>
    </w:p>
    <w:p w14:paraId="548EB56F" w14:textId="77777777" w:rsidR="00720110" w:rsidRPr="00B45F0C" w:rsidRDefault="00720110" w:rsidP="00720110">
      <w:pPr>
        <w:pStyle w:val="dC-CommandLine"/>
        <w:rPr>
          <w:lang w:val="sv-SE"/>
        </w:rPr>
      </w:pPr>
      <w:r>
        <w:t xml:space="preserve">  </w:t>
      </w:r>
      <w:r w:rsidRPr="00B45F0C">
        <w:rPr>
          <w:lang w:val="sv-SE"/>
        </w:rPr>
        <w:t>vars_files:</w:t>
      </w:r>
    </w:p>
    <w:p w14:paraId="01D33753" w14:textId="77777777" w:rsidR="00720110" w:rsidRPr="00B45F0C" w:rsidRDefault="00720110" w:rsidP="00720110">
      <w:pPr>
        <w:pStyle w:val="dC-CommandLine"/>
        <w:rPr>
          <w:lang w:val="sv-SE"/>
        </w:rPr>
      </w:pPr>
      <w:r w:rsidRPr="00B45F0C">
        <w:rPr>
          <w:lang w:val="sv-SE"/>
        </w:rPr>
        <w:t xml:space="preserve">    - vars.yaml</w:t>
      </w:r>
    </w:p>
    <w:p w14:paraId="1EFE1005" w14:textId="77777777" w:rsidR="00720110" w:rsidRPr="00B45F0C" w:rsidRDefault="00720110" w:rsidP="00720110">
      <w:pPr>
        <w:pStyle w:val="dC-CommandLine"/>
        <w:rPr>
          <w:lang w:val="sv-SE"/>
        </w:rPr>
      </w:pPr>
    </w:p>
    <w:p w14:paraId="13B95162" w14:textId="77777777" w:rsidR="00720110" w:rsidRPr="00B45F0C" w:rsidRDefault="00720110" w:rsidP="00720110">
      <w:pPr>
        <w:pStyle w:val="dC-CommandLine"/>
        <w:rPr>
          <w:lang w:val="sv-SE"/>
        </w:rPr>
      </w:pPr>
    </w:p>
    <w:p w14:paraId="4773E49C" w14:textId="77777777" w:rsidR="00720110" w:rsidRPr="00B45F0C" w:rsidRDefault="00720110" w:rsidP="00720110">
      <w:pPr>
        <w:pStyle w:val="dC-CommandLine"/>
        <w:rPr>
          <w:lang w:val="sv-SE"/>
        </w:rPr>
      </w:pPr>
      <w:r w:rsidRPr="00B45F0C">
        <w:rPr>
          <w:lang w:val="sv-SE"/>
        </w:rPr>
        <w:t xml:space="preserve">  tasks:</w:t>
      </w:r>
    </w:p>
    <w:p w14:paraId="4415FD81" w14:textId="77777777" w:rsidR="00720110" w:rsidRPr="00B45F0C" w:rsidRDefault="00720110" w:rsidP="00720110">
      <w:pPr>
        <w:pStyle w:val="dC-CommandLine"/>
        <w:rPr>
          <w:lang w:val="sv-SE"/>
        </w:rPr>
      </w:pPr>
    </w:p>
    <w:p w14:paraId="1AAB069F" w14:textId="77777777" w:rsidR="00720110" w:rsidRDefault="00720110" w:rsidP="00720110">
      <w:pPr>
        <w:pStyle w:val="dC-CommandLine"/>
      </w:pPr>
      <w:r w:rsidRPr="00B45F0C">
        <w:rPr>
          <w:lang w:val="sv-SE"/>
        </w:rPr>
        <w:t xml:space="preserve">  </w:t>
      </w:r>
      <w:r>
        <w:t>- name: Onboard ENCS to NSO</w:t>
      </w:r>
    </w:p>
    <w:p w14:paraId="2E29C38D" w14:textId="77777777" w:rsidR="00720110" w:rsidRDefault="00720110" w:rsidP="00720110">
      <w:pPr>
        <w:pStyle w:val="dC-CommandLine"/>
      </w:pPr>
      <w:r>
        <w:t xml:space="preserve">    nso_config:</w:t>
      </w:r>
    </w:p>
    <w:p w14:paraId="133FBE22" w14:textId="77777777" w:rsidR="00720110" w:rsidRDefault="00720110" w:rsidP="00720110">
      <w:pPr>
        <w:pStyle w:val="dC-CommandLine"/>
      </w:pPr>
      <w:r>
        <w:t xml:space="preserve">      url: '{{ url }}'</w:t>
      </w:r>
    </w:p>
    <w:p w14:paraId="0F6DE3E3" w14:textId="77777777" w:rsidR="00720110" w:rsidRDefault="00720110" w:rsidP="00720110">
      <w:pPr>
        <w:pStyle w:val="dC-CommandLine"/>
      </w:pPr>
      <w:r>
        <w:t xml:space="preserve">      username: '{{ username }}'</w:t>
      </w:r>
    </w:p>
    <w:p w14:paraId="05CC4486" w14:textId="77777777" w:rsidR="00720110" w:rsidRDefault="00720110" w:rsidP="00720110">
      <w:pPr>
        <w:pStyle w:val="dC-CommandLine"/>
      </w:pPr>
      <w:r>
        <w:t xml:space="preserve">      password: '{{ password }}'</w:t>
      </w:r>
    </w:p>
    <w:p w14:paraId="086D7FFB" w14:textId="77777777" w:rsidR="00720110" w:rsidRDefault="00720110" w:rsidP="00720110">
      <w:pPr>
        <w:pStyle w:val="dC-CommandLine"/>
      </w:pPr>
      <w:r>
        <w:t xml:space="preserve">      data:</w:t>
      </w:r>
    </w:p>
    <w:p w14:paraId="6BD3759B" w14:textId="77777777" w:rsidR="00720110" w:rsidRDefault="00720110" w:rsidP="00720110">
      <w:pPr>
        <w:pStyle w:val="dC-CommandLine"/>
      </w:pPr>
      <w:r>
        <w:t xml:space="preserve">        branch-infra:branch-infra:</w:t>
      </w:r>
    </w:p>
    <w:p w14:paraId="2A53A8B5" w14:textId="77777777" w:rsidR="00720110" w:rsidRDefault="00720110" w:rsidP="00720110">
      <w:pPr>
        <w:pStyle w:val="dC-CommandLine"/>
      </w:pPr>
      <w:r>
        <w:t xml:space="preserve">          branch-cpe:</w:t>
      </w:r>
    </w:p>
    <w:p w14:paraId="667BE2B8" w14:textId="77777777" w:rsidR="00720110" w:rsidRDefault="00720110" w:rsidP="00720110">
      <w:pPr>
        <w:pStyle w:val="dC-CommandLine"/>
      </w:pPr>
      <w:r>
        <w:t xml:space="preserve">          - name: '{{ deployment.serial }}'</w:t>
      </w:r>
    </w:p>
    <w:p w14:paraId="39B5AB2C" w14:textId="77777777" w:rsidR="00720110" w:rsidRDefault="00720110" w:rsidP="00720110">
      <w:pPr>
        <w:pStyle w:val="dC-CommandLine"/>
      </w:pPr>
      <w:r>
        <w:lastRenderedPageBreak/>
        <w:t xml:space="preserve">            provider: ProviderA</w:t>
      </w:r>
    </w:p>
    <w:p w14:paraId="09749A45" w14:textId="77777777" w:rsidR="00720110" w:rsidRDefault="00720110" w:rsidP="00720110">
      <w:pPr>
        <w:pStyle w:val="dC-CommandLine"/>
      </w:pPr>
      <w:r>
        <w:t xml:space="preserve">            type: ENCS</w:t>
      </w:r>
    </w:p>
    <w:p w14:paraId="594EF007" w14:textId="77777777" w:rsidR="00720110" w:rsidRDefault="00720110" w:rsidP="00720110">
      <w:pPr>
        <w:pStyle w:val="dC-CommandLine"/>
      </w:pPr>
      <w:r>
        <w:t xml:space="preserve">            password: '{{ deployment.password }}'</w:t>
      </w:r>
    </w:p>
    <w:p w14:paraId="445B27C4" w14:textId="77777777" w:rsidR="00720110" w:rsidRDefault="00720110" w:rsidP="00720110">
      <w:pPr>
        <w:pStyle w:val="dC-CommandLine"/>
      </w:pPr>
      <w:r>
        <w:t xml:space="preserve">            serial:  '{{ deployment.serial }}'</w:t>
      </w:r>
    </w:p>
    <w:p w14:paraId="78116144" w14:textId="77777777" w:rsidR="00720110" w:rsidRDefault="00720110" w:rsidP="00720110">
      <w:pPr>
        <w:pStyle w:val="dC-CommandLine"/>
      </w:pPr>
    </w:p>
    <w:p w14:paraId="4DCD7074" w14:textId="77777777" w:rsidR="00720110" w:rsidRDefault="00720110" w:rsidP="00720110">
      <w:pPr>
        <w:pStyle w:val="dC-CommandLine"/>
      </w:pPr>
    </w:p>
    <w:p w14:paraId="5D5FEAA1" w14:textId="77777777" w:rsidR="00720110" w:rsidRDefault="00720110" w:rsidP="00720110">
      <w:pPr>
        <w:pStyle w:val="dC-CommandLine"/>
      </w:pPr>
      <w:r>
        <w:t xml:space="preserve">  - name: Onboard ENCS config to NSO</w:t>
      </w:r>
    </w:p>
    <w:p w14:paraId="43B9102F" w14:textId="77777777" w:rsidR="00720110" w:rsidRDefault="00720110" w:rsidP="00720110">
      <w:pPr>
        <w:pStyle w:val="dC-CommandLine"/>
      </w:pPr>
      <w:r>
        <w:t xml:space="preserve">    nso_config:</w:t>
      </w:r>
    </w:p>
    <w:p w14:paraId="2DAEB1EB" w14:textId="77777777" w:rsidR="00720110" w:rsidRDefault="00720110" w:rsidP="00720110">
      <w:pPr>
        <w:pStyle w:val="dC-CommandLine"/>
      </w:pPr>
      <w:r>
        <w:t xml:space="preserve">      url: '{{ url }}'</w:t>
      </w:r>
    </w:p>
    <w:p w14:paraId="21EC4BDB" w14:textId="77777777" w:rsidR="00720110" w:rsidRDefault="00720110" w:rsidP="00720110">
      <w:pPr>
        <w:pStyle w:val="dC-CommandLine"/>
      </w:pPr>
      <w:r>
        <w:t xml:space="preserve">      username: '{{ username }}'</w:t>
      </w:r>
    </w:p>
    <w:p w14:paraId="0126CEFA" w14:textId="77777777" w:rsidR="00720110" w:rsidRDefault="00720110" w:rsidP="00720110">
      <w:pPr>
        <w:pStyle w:val="dC-CommandLine"/>
      </w:pPr>
      <w:r>
        <w:t xml:space="preserve">      password: '{{ password }}'</w:t>
      </w:r>
    </w:p>
    <w:p w14:paraId="48DF0C0F" w14:textId="77777777" w:rsidR="00720110" w:rsidRDefault="00720110" w:rsidP="00720110">
      <w:pPr>
        <w:pStyle w:val="dC-CommandLine"/>
      </w:pPr>
      <w:r>
        <w:t xml:space="preserve">      data:</w:t>
      </w:r>
    </w:p>
    <w:p w14:paraId="2FDE80FB" w14:textId="77777777" w:rsidR="00720110" w:rsidRDefault="00720110" w:rsidP="00720110">
      <w:pPr>
        <w:pStyle w:val="dC-CommandLine"/>
      </w:pPr>
      <w:r>
        <w:t xml:space="preserve">        branch-infra:branch-infra:</w:t>
      </w:r>
    </w:p>
    <w:p w14:paraId="0606E0D9" w14:textId="77777777" w:rsidR="00720110" w:rsidRDefault="00720110" w:rsidP="00720110">
      <w:pPr>
        <w:pStyle w:val="dC-CommandLine"/>
      </w:pPr>
      <w:r>
        <w:t xml:space="preserve">          branch-cpe:</w:t>
      </w:r>
    </w:p>
    <w:p w14:paraId="50EC9922" w14:textId="77777777" w:rsidR="00720110" w:rsidRDefault="00720110" w:rsidP="00720110">
      <w:pPr>
        <w:pStyle w:val="dC-CommandLine"/>
      </w:pPr>
      <w:r>
        <w:t xml:space="preserve">          - name: '{{ deployment.serial }}'</w:t>
      </w:r>
    </w:p>
    <w:p w14:paraId="1FBB7EF3" w14:textId="77777777" w:rsidR="00720110" w:rsidRDefault="00720110" w:rsidP="00720110">
      <w:pPr>
        <w:pStyle w:val="dC-CommandLine"/>
      </w:pPr>
      <w:r>
        <w:t xml:space="preserve">            provider: ProviderA</w:t>
      </w:r>
    </w:p>
    <w:p w14:paraId="770202B2" w14:textId="77777777" w:rsidR="00720110" w:rsidRDefault="00720110" w:rsidP="00720110">
      <w:pPr>
        <w:pStyle w:val="dC-CommandLine"/>
      </w:pPr>
      <w:r>
        <w:t xml:space="preserve">            type: ENCS</w:t>
      </w:r>
    </w:p>
    <w:p w14:paraId="232E5F60" w14:textId="77777777" w:rsidR="00720110" w:rsidRDefault="00720110" w:rsidP="00720110">
      <w:pPr>
        <w:pStyle w:val="dC-CommandLine"/>
      </w:pPr>
      <w:r>
        <w:t xml:space="preserve">            password: '{{ deployment.password }}'</w:t>
      </w:r>
    </w:p>
    <w:p w14:paraId="450DB154" w14:textId="77777777" w:rsidR="00720110" w:rsidRDefault="00720110" w:rsidP="00720110">
      <w:pPr>
        <w:pStyle w:val="dC-CommandLine"/>
      </w:pPr>
      <w:r>
        <w:t xml:space="preserve">            serial: '{{ deployment.serial }}'</w:t>
      </w:r>
    </w:p>
    <w:p w14:paraId="3958B9FC" w14:textId="77777777" w:rsidR="00720110" w:rsidRDefault="00720110" w:rsidP="00720110">
      <w:pPr>
        <w:pStyle w:val="dC-CommandLine"/>
      </w:pPr>
      <w:r>
        <w:t xml:space="preserve">            network:</w:t>
      </w:r>
    </w:p>
    <w:p w14:paraId="1BE3C38D" w14:textId="77777777" w:rsidR="00720110" w:rsidRDefault="00720110" w:rsidP="00720110">
      <w:pPr>
        <w:pStyle w:val="dC-CommandLine"/>
      </w:pPr>
      <w:r>
        <w:t xml:space="preserve">            - name: client-net</w:t>
      </w:r>
    </w:p>
    <w:p w14:paraId="0BD1CB3F" w14:textId="77777777" w:rsidR="00720110" w:rsidRDefault="00720110" w:rsidP="00720110">
      <w:pPr>
        <w:pStyle w:val="dC-CommandLine"/>
      </w:pPr>
      <w:r>
        <w:t xml:space="preserve">              trunk: false</w:t>
      </w:r>
    </w:p>
    <w:p w14:paraId="0A6EED42" w14:textId="77777777" w:rsidR="00720110" w:rsidRDefault="00720110" w:rsidP="00720110">
      <w:pPr>
        <w:pStyle w:val="dC-CommandLine"/>
      </w:pPr>
      <w:r>
        <w:t xml:space="preserve">              bridge: client-bridge</w:t>
      </w:r>
    </w:p>
    <w:p w14:paraId="5C90A762" w14:textId="77777777" w:rsidR="00720110" w:rsidRDefault="00720110" w:rsidP="00720110">
      <w:pPr>
        <w:pStyle w:val="dC-CommandLine"/>
      </w:pPr>
      <w:r>
        <w:t xml:space="preserve">            vnfd:</w:t>
      </w:r>
    </w:p>
    <w:p w14:paraId="34725376" w14:textId="77777777" w:rsidR="00720110" w:rsidRDefault="00720110" w:rsidP="00720110">
      <w:pPr>
        <w:pStyle w:val="dC-CommandLine"/>
      </w:pPr>
      <w:r>
        <w:t xml:space="preserve">            - name: Centos2</w:t>
      </w:r>
    </w:p>
    <w:p w14:paraId="20F8AF2F" w14:textId="77777777" w:rsidR="00720110" w:rsidRDefault="00720110" w:rsidP="00720110">
      <w:pPr>
        <w:pStyle w:val="dC-CommandLine"/>
      </w:pPr>
      <w:r>
        <w:t xml:space="preserve">              vdu:</w:t>
      </w:r>
    </w:p>
    <w:p w14:paraId="7F656554" w14:textId="77777777" w:rsidR="00720110" w:rsidRDefault="00720110" w:rsidP="00720110">
      <w:pPr>
        <w:pStyle w:val="dC-CommandLine"/>
      </w:pPr>
      <w:r>
        <w:t xml:space="preserve">              - name: centos</w:t>
      </w:r>
    </w:p>
    <w:p w14:paraId="6FED3DC0" w14:textId="77777777" w:rsidR="00720110" w:rsidRDefault="00720110" w:rsidP="00720110">
      <w:pPr>
        <w:pStyle w:val="dC-CommandLine"/>
      </w:pPr>
      <w:r>
        <w:t xml:space="preserve">            - name: vBranch-ISR-1.0</w:t>
      </w:r>
    </w:p>
    <w:p w14:paraId="7B66E0DD" w14:textId="77777777" w:rsidR="00720110" w:rsidRDefault="00720110" w:rsidP="00720110">
      <w:pPr>
        <w:pStyle w:val="dC-CommandLine"/>
      </w:pPr>
      <w:r>
        <w:t xml:space="preserve">              vdu:</w:t>
      </w:r>
    </w:p>
    <w:p w14:paraId="34CD70B4" w14:textId="77777777" w:rsidR="00720110" w:rsidRDefault="00720110" w:rsidP="00720110">
      <w:pPr>
        <w:pStyle w:val="dC-CommandLine"/>
      </w:pPr>
      <w:r>
        <w:t xml:space="preserve">              - name: ISR</w:t>
      </w:r>
    </w:p>
    <w:p w14:paraId="48696AF4" w14:textId="77777777" w:rsidR="00720110" w:rsidRDefault="00720110" w:rsidP="00720110">
      <w:pPr>
        <w:pStyle w:val="dC-CommandLine"/>
      </w:pPr>
      <w:r>
        <w:t xml:space="preserve">            vnf:</w:t>
      </w:r>
    </w:p>
    <w:p w14:paraId="0F38EA03" w14:textId="77777777" w:rsidR="00720110" w:rsidRDefault="00720110" w:rsidP="00720110">
      <w:pPr>
        <w:pStyle w:val="dC-CommandLine"/>
      </w:pPr>
      <w:r>
        <w:t xml:space="preserve">            - name: centos</w:t>
      </w:r>
    </w:p>
    <w:p w14:paraId="157620A0" w14:textId="77777777" w:rsidR="00720110" w:rsidRDefault="00720110" w:rsidP="00720110">
      <w:pPr>
        <w:pStyle w:val="dC-CommandLine"/>
      </w:pPr>
      <w:r>
        <w:t xml:space="preserve">              deployment: Centos2</w:t>
      </w:r>
    </w:p>
    <w:p w14:paraId="6FCE620E" w14:textId="77777777" w:rsidR="00720110" w:rsidRDefault="00720110" w:rsidP="00720110">
      <w:pPr>
        <w:pStyle w:val="dC-CommandLine"/>
      </w:pPr>
      <w:r>
        <w:t xml:space="preserve">              vnfd: Centos2</w:t>
      </w:r>
    </w:p>
    <w:p w14:paraId="5B949B4F" w14:textId="77777777" w:rsidR="00720110" w:rsidRDefault="00720110" w:rsidP="00720110">
      <w:pPr>
        <w:pStyle w:val="dC-CommandLine"/>
      </w:pPr>
      <w:r>
        <w:t xml:space="preserve">              vdu: centos</w:t>
      </w:r>
    </w:p>
    <w:p w14:paraId="6F171903" w14:textId="77777777" w:rsidR="00720110" w:rsidRDefault="00720110" w:rsidP="00720110">
      <w:pPr>
        <w:pStyle w:val="dC-CommandLine"/>
      </w:pPr>
      <w:r>
        <w:t xml:space="preserve">              network:</w:t>
      </w:r>
    </w:p>
    <w:p w14:paraId="642776D5" w14:textId="77777777" w:rsidR="00720110" w:rsidRDefault="00720110" w:rsidP="00720110">
      <w:pPr>
        <w:pStyle w:val="dC-CommandLine"/>
      </w:pPr>
      <w:r>
        <w:t xml:space="preserve">              - name: client-net</w:t>
      </w:r>
    </w:p>
    <w:p w14:paraId="5906B533" w14:textId="77777777" w:rsidR="00720110" w:rsidRDefault="00720110" w:rsidP="00720110">
      <w:pPr>
        <w:pStyle w:val="dC-CommandLine"/>
      </w:pPr>
      <w:r>
        <w:t xml:space="preserve">                nicid: '1'</w:t>
      </w:r>
    </w:p>
    <w:p w14:paraId="71624DFA" w14:textId="77777777" w:rsidR="00720110" w:rsidRDefault="00720110" w:rsidP="00720110">
      <w:pPr>
        <w:pStyle w:val="dC-CommandLine"/>
      </w:pPr>
      <w:r>
        <w:t xml:space="preserve">            - name: isr</w:t>
      </w:r>
    </w:p>
    <w:p w14:paraId="6356519A" w14:textId="77777777" w:rsidR="00720110" w:rsidRDefault="00720110" w:rsidP="00720110">
      <w:pPr>
        <w:pStyle w:val="dC-CommandLine"/>
      </w:pPr>
      <w:r>
        <w:t xml:space="preserve">              deployment: ISR</w:t>
      </w:r>
    </w:p>
    <w:p w14:paraId="01855C70" w14:textId="77777777" w:rsidR="00720110" w:rsidRDefault="00720110" w:rsidP="00720110">
      <w:pPr>
        <w:pStyle w:val="dC-CommandLine"/>
      </w:pPr>
      <w:r>
        <w:t xml:space="preserve">              vnfd: vBranch-ISR-1.0</w:t>
      </w:r>
    </w:p>
    <w:p w14:paraId="7437DFD8" w14:textId="77777777" w:rsidR="00720110" w:rsidRDefault="00720110" w:rsidP="00720110">
      <w:pPr>
        <w:pStyle w:val="dC-CommandLine"/>
      </w:pPr>
      <w:r>
        <w:t xml:space="preserve">              vdu: ISR</w:t>
      </w:r>
    </w:p>
    <w:p w14:paraId="1E93534A" w14:textId="77777777" w:rsidR="00720110" w:rsidRDefault="00720110" w:rsidP="00720110">
      <w:pPr>
        <w:pStyle w:val="dC-CommandLine"/>
      </w:pPr>
      <w:r>
        <w:t xml:space="preserve">              network:</w:t>
      </w:r>
    </w:p>
    <w:p w14:paraId="14EEF99B" w14:textId="77777777" w:rsidR="00720110" w:rsidRDefault="00720110" w:rsidP="00720110">
      <w:pPr>
        <w:pStyle w:val="dC-CommandLine"/>
      </w:pPr>
      <w:r>
        <w:t xml:space="preserve">              - name: client-net</w:t>
      </w:r>
    </w:p>
    <w:p w14:paraId="2EEA59DF" w14:textId="77777777" w:rsidR="00720110" w:rsidRDefault="00720110" w:rsidP="00720110">
      <w:pPr>
        <w:pStyle w:val="dC-CommandLine"/>
      </w:pPr>
      <w:r>
        <w:t xml:space="preserve">                nicid: '3'</w:t>
      </w:r>
    </w:p>
    <w:p w14:paraId="6F867A14" w14:textId="77777777" w:rsidR="00720110" w:rsidRDefault="00720110" w:rsidP="00720110">
      <w:pPr>
        <w:pStyle w:val="dC-CommandLine"/>
      </w:pPr>
      <w:r>
        <w:t xml:space="preserve">                pre-allocated:</w:t>
      </w:r>
    </w:p>
    <w:p w14:paraId="150648B4" w14:textId="77777777" w:rsidR="00720110" w:rsidRDefault="00720110" w:rsidP="00720110">
      <w:pPr>
        <w:pStyle w:val="dC-CommandLine"/>
      </w:pPr>
      <w:r>
        <w:t xml:space="preserve">                  address: 192.168.200.1</w:t>
      </w:r>
    </w:p>
    <w:p w14:paraId="2D1FE98C" w14:textId="77777777" w:rsidR="00720110" w:rsidRDefault="00720110" w:rsidP="00720110">
      <w:pPr>
        <w:pStyle w:val="dC-CommandLine"/>
      </w:pPr>
      <w:r>
        <w:t xml:space="preserve">                  netmask: 255.255.255.0</w:t>
      </w:r>
    </w:p>
    <w:p w14:paraId="3C4F76A0" w14:textId="77777777" w:rsidR="00720110" w:rsidRDefault="00720110" w:rsidP="00720110">
      <w:pPr>
        <w:pStyle w:val="dC-CommandLine"/>
      </w:pPr>
      <w:r>
        <w:t xml:space="preserve">              - name: lan-net</w:t>
      </w:r>
    </w:p>
    <w:p w14:paraId="4F86BF00" w14:textId="77777777" w:rsidR="00720110" w:rsidRDefault="00720110" w:rsidP="00720110">
      <w:pPr>
        <w:pStyle w:val="dC-CommandLine"/>
      </w:pPr>
      <w:r>
        <w:t xml:space="preserve">                nicid: '2'</w:t>
      </w:r>
    </w:p>
    <w:p w14:paraId="7F5A4BE5" w14:textId="77777777" w:rsidR="00720110" w:rsidRDefault="00720110" w:rsidP="00720110">
      <w:pPr>
        <w:pStyle w:val="dC-CommandLine"/>
      </w:pPr>
      <w:r>
        <w:t xml:space="preserve">              - name: wan-net</w:t>
      </w:r>
    </w:p>
    <w:p w14:paraId="461E9BC8" w14:textId="77777777" w:rsidR="00720110" w:rsidRDefault="00720110" w:rsidP="00720110">
      <w:pPr>
        <w:pStyle w:val="dC-CommandLine"/>
      </w:pPr>
      <w:r>
        <w:t xml:space="preserve">                nicid: '1'</w:t>
      </w:r>
    </w:p>
    <w:p w14:paraId="1F4B30C8" w14:textId="77777777" w:rsidR="00720110" w:rsidRDefault="00720110" w:rsidP="00720110">
      <w:pPr>
        <w:pStyle w:val="dC-CommandLine"/>
      </w:pPr>
      <w:r>
        <w:t xml:space="preserve">                pre-allocated:</w:t>
      </w:r>
    </w:p>
    <w:p w14:paraId="229B3C6E" w14:textId="77777777" w:rsidR="00720110" w:rsidRDefault="00720110" w:rsidP="00720110">
      <w:pPr>
        <w:pStyle w:val="dC-CommandLine"/>
      </w:pPr>
      <w:r>
        <w:t xml:space="preserve">                  address: '{{ deployment.isrv_ip }}'</w:t>
      </w:r>
    </w:p>
    <w:p w14:paraId="3869FE49" w14:textId="77777777" w:rsidR="00720110" w:rsidRDefault="00720110" w:rsidP="00720110">
      <w:pPr>
        <w:pStyle w:val="dC-CommandLine"/>
      </w:pPr>
      <w:r>
        <w:t xml:space="preserve">                  netmask: 255.255.255.0</w:t>
      </w:r>
    </w:p>
    <w:p w14:paraId="554D0472" w14:textId="77777777" w:rsidR="00720110" w:rsidRDefault="00720110" w:rsidP="00720110">
      <w:pPr>
        <w:pStyle w:val="dC-CommandLine"/>
      </w:pPr>
      <w:r>
        <w:t xml:space="preserve">                  gateway: '{{ deployment.isrv_gateway }}'</w:t>
      </w:r>
    </w:p>
    <w:p w14:paraId="06B05FA9" w14:textId="77777777" w:rsidR="00720110" w:rsidRDefault="00720110" w:rsidP="00720110">
      <w:pPr>
        <w:pStyle w:val="dC-CommandLine"/>
      </w:pPr>
    </w:p>
    <w:p w14:paraId="37528C7E" w14:textId="77777777" w:rsidR="00720110" w:rsidRDefault="00720110" w:rsidP="00720110">
      <w:pPr>
        <w:pStyle w:val="dC-CommandLine"/>
      </w:pPr>
    </w:p>
    <w:p w14:paraId="74E49D27" w14:textId="77777777" w:rsidR="00720110" w:rsidRDefault="00720110" w:rsidP="00720110">
      <w:pPr>
        <w:pStyle w:val="dC-CommandLine"/>
      </w:pPr>
      <w:r>
        <w:t xml:space="preserve">  - name: Poll CentOS deployment status in NSO</w:t>
      </w:r>
    </w:p>
    <w:p w14:paraId="016DEA24" w14:textId="77777777" w:rsidR="00720110" w:rsidRDefault="00720110" w:rsidP="00720110">
      <w:pPr>
        <w:pStyle w:val="dC-CommandLine"/>
      </w:pPr>
      <w:r>
        <w:t xml:space="preserve">    nso_verify:</w:t>
      </w:r>
    </w:p>
    <w:p w14:paraId="70BC1C0D" w14:textId="77777777" w:rsidR="00720110" w:rsidRDefault="00720110" w:rsidP="00720110">
      <w:pPr>
        <w:pStyle w:val="dC-CommandLine"/>
      </w:pPr>
      <w:r>
        <w:t xml:space="preserve">      url: '{{ url }}'</w:t>
      </w:r>
    </w:p>
    <w:p w14:paraId="7B8D08AB" w14:textId="77777777" w:rsidR="00720110" w:rsidRDefault="00720110" w:rsidP="00720110">
      <w:pPr>
        <w:pStyle w:val="dC-CommandLine"/>
      </w:pPr>
      <w:r>
        <w:t xml:space="preserve">      username: '{{ username }}'</w:t>
      </w:r>
    </w:p>
    <w:p w14:paraId="6C928DB7" w14:textId="77777777" w:rsidR="00720110" w:rsidRDefault="00720110" w:rsidP="00720110">
      <w:pPr>
        <w:pStyle w:val="dC-CommandLine"/>
      </w:pPr>
      <w:r>
        <w:t xml:space="preserve">      password: '{{ password }}'</w:t>
      </w:r>
    </w:p>
    <w:p w14:paraId="4D53A096" w14:textId="77777777" w:rsidR="00720110" w:rsidRDefault="00720110" w:rsidP="00720110">
      <w:pPr>
        <w:pStyle w:val="dC-CommandLine"/>
      </w:pPr>
      <w:r>
        <w:t xml:space="preserve">      data:</w:t>
      </w:r>
    </w:p>
    <w:p w14:paraId="1C44851E" w14:textId="77777777" w:rsidR="00720110" w:rsidRDefault="00720110" w:rsidP="00720110">
      <w:pPr>
        <w:pStyle w:val="dC-CommandLine"/>
      </w:pPr>
      <w:r>
        <w:t xml:space="preserve">        branch-infra:branch-infra-status:</w:t>
      </w:r>
    </w:p>
    <w:p w14:paraId="0BB39596" w14:textId="77777777" w:rsidR="00720110" w:rsidRDefault="00720110" w:rsidP="00720110">
      <w:pPr>
        <w:pStyle w:val="dC-CommandLine"/>
      </w:pPr>
      <w:r>
        <w:t xml:space="preserve">          branch-cpe:</w:t>
      </w:r>
    </w:p>
    <w:p w14:paraId="037E4C20" w14:textId="77777777" w:rsidR="00720110" w:rsidRDefault="00720110" w:rsidP="00720110">
      <w:pPr>
        <w:pStyle w:val="dC-CommandLine"/>
      </w:pPr>
      <w:r>
        <w:t xml:space="preserve">          - name: '{{ deployment.serial }}'</w:t>
      </w:r>
    </w:p>
    <w:p w14:paraId="1F3B16AF" w14:textId="77777777" w:rsidR="00720110" w:rsidRDefault="00720110" w:rsidP="00720110">
      <w:pPr>
        <w:pStyle w:val="dC-CommandLine"/>
      </w:pPr>
      <w:r>
        <w:t xml:space="preserve">            plan:</w:t>
      </w:r>
    </w:p>
    <w:p w14:paraId="38E1EDC0" w14:textId="77777777" w:rsidR="00720110" w:rsidRDefault="00720110" w:rsidP="00720110">
      <w:pPr>
        <w:pStyle w:val="dC-CommandLine"/>
      </w:pPr>
      <w:r>
        <w:t xml:space="preserve">              component:</w:t>
      </w:r>
    </w:p>
    <w:p w14:paraId="4E6A9EBD" w14:textId="77777777" w:rsidR="00720110" w:rsidRDefault="00720110" w:rsidP="00720110">
      <w:pPr>
        <w:pStyle w:val="dC-CommandLine"/>
      </w:pPr>
      <w:r>
        <w:t xml:space="preserve">              - name: self</w:t>
      </w:r>
    </w:p>
    <w:p w14:paraId="6B589724" w14:textId="77777777" w:rsidR="00720110" w:rsidRDefault="00720110" w:rsidP="00720110">
      <w:pPr>
        <w:pStyle w:val="dC-CommandLine"/>
      </w:pPr>
      <w:r>
        <w:t xml:space="preserve">                type: self</w:t>
      </w:r>
    </w:p>
    <w:p w14:paraId="40AB4227" w14:textId="77777777" w:rsidR="00720110" w:rsidRDefault="00720110" w:rsidP="00720110">
      <w:pPr>
        <w:pStyle w:val="dC-CommandLine"/>
      </w:pPr>
      <w:r>
        <w:t xml:space="preserve">                state:</w:t>
      </w:r>
    </w:p>
    <w:p w14:paraId="0515B899" w14:textId="77777777" w:rsidR="00720110" w:rsidRDefault="00720110" w:rsidP="00720110">
      <w:pPr>
        <w:pStyle w:val="dC-CommandLine"/>
      </w:pPr>
      <w:r>
        <w:t xml:space="preserve">                - name: ready</w:t>
      </w:r>
    </w:p>
    <w:p w14:paraId="2D5784AC" w14:textId="77777777" w:rsidR="00720110" w:rsidRDefault="00720110" w:rsidP="00720110">
      <w:pPr>
        <w:pStyle w:val="dC-CommandLine"/>
      </w:pPr>
      <w:r>
        <w:t xml:space="preserve">                  status: reached</w:t>
      </w:r>
    </w:p>
    <w:p w14:paraId="11899214" w14:textId="77777777" w:rsidR="00720110" w:rsidRDefault="00720110" w:rsidP="00720110">
      <w:pPr>
        <w:pStyle w:val="dC-CommandLine"/>
      </w:pPr>
      <w:r>
        <w:t xml:space="preserve">    register: result</w:t>
      </w:r>
    </w:p>
    <w:p w14:paraId="65B5C9B4" w14:textId="77777777" w:rsidR="00720110" w:rsidRDefault="00720110" w:rsidP="00720110">
      <w:pPr>
        <w:pStyle w:val="dC-CommandLine"/>
      </w:pPr>
      <w:r>
        <w:t xml:space="preserve">    until: result is succeeded</w:t>
      </w:r>
    </w:p>
    <w:p w14:paraId="0A07E053" w14:textId="77777777" w:rsidR="00720110" w:rsidRDefault="00720110" w:rsidP="00720110">
      <w:pPr>
        <w:pStyle w:val="dC-CommandLine"/>
      </w:pPr>
      <w:r>
        <w:t xml:space="preserve">    retries: 30</w:t>
      </w:r>
    </w:p>
    <w:p w14:paraId="6B359323" w14:textId="77777777" w:rsidR="00720110" w:rsidRDefault="00720110" w:rsidP="00720110">
      <w:pPr>
        <w:pStyle w:val="dC-CommandLine"/>
      </w:pPr>
      <w:r>
        <w:t xml:space="preserve">    delay: 30</w:t>
      </w:r>
    </w:p>
    <w:p w14:paraId="015A8E65" w14:textId="77777777" w:rsidR="00720110" w:rsidRDefault="00720110" w:rsidP="00720110">
      <w:pPr>
        <w:pStyle w:val="dC-CommandLine"/>
      </w:pPr>
    </w:p>
    <w:p w14:paraId="0A1562BB" w14:textId="77777777" w:rsidR="00720110" w:rsidRDefault="00720110" w:rsidP="00720110">
      <w:pPr>
        <w:pStyle w:val="dC-CommandLine"/>
      </w:pPr>
    </w:p>
    <w:p w14:paraId="71794F96" w14:textId="77777777" w:rsidR="00720110" w:rsidRDefault="00720110" w:rsidP="00720110">
      <w:pPr>
        <w:pStyle w:val="dC-CommandLine"/>
      </w:pPr>
      <w:r>
        <w:t xml:space="preserve">  - name: Query IP address</w:t>
      </w:r>
    </w:p>
    <w:p w14:paraId="55EF26EA" w14:textId="77777777" w:rsidR="00720110" w:rsidRDefault="00720110" w:rsidP="00720110">
      <w:pPr>
        <w:pStyle w:val="dC-CommandLine"/>
      </w:pPr>
      <w:r>
        <w:t xml:space="preserve">    nso_query:</w:t>
      </w:r>
    </w:p>
    <w:p w14:paraId="52B4B327" w14:textId="77777777" w:rsidR="00720110" w:rsidRDefault="00720110" w:rsidP="00720110">
      <w:pPr>
        <w:pStyle w:val="dC-CommandLine"/>
      </w:pPr>
      <w:r>
        <w:t xml:space="preserve">      url: '{{ url }}'</w:t>
      </w:r>
    </w:p>
    <w:p w14:paraId="7949B854" w14:textId="77777777" w:rsidR="00720110" w:rsidRDefault="00720110" w:rsidP="00720110">
      <w:pPr>
        <w:pStyle w:val="dC-CommandLine"/>
      </w:pPr>
      <w:r>
        <w:t xml:space="preserve">      username: '{{ username }}'</w:t>
      </w:r>
    </w:p>
    <w:p w14:paraId="1C317491" w14:textId="77777777" w:rsidR="00720110" w:rsidRDefault="00720110" w:rsidP="00720110">
      <w:pPr>
        <w:pStyle w:val="dC-CommandLine"/>
      </w:pPr>
      <w:r>
        <w:t xml:space="preserve">      password: '{{ password }}'</w:t>
      </w:r>
    </w:p>
    <w:p w14:paraId="30519081" w14:textId="77777777" w:rsidR="00720110" w:rsidRDefault="00720110" w:rsidP="00720110">
      <w:pPr>
        <w:pStyle w:val="dC-CommandLine"/>
      </w:pPr>
      <w:r>
        <w:t xml:space="preserve">      xpath:  /ncs:devices/device[name='{{ deployment.serial }}_ENCS']</w:t>
      </w:r>
    </w:p>
    <w:p w14:paraId="442176AF" w14:textId="77777777" w:rsidR="00720110" w:rsidRDefault="00720110" w:rsidP="00720110">
      <w:pPr>
        <w:pStyle w:val="dC-CommandLine"/>
      </w:pPr>
      <w:r>
        <w:t xml:space="preserve">      fields:</w:t>
      </w:r>
    </w:p>
    <w:p w14:paraId="52D2FEE6" w14:textId="77777777" w:rsidR="00720110" w:rsidRDefault="00720110" w:rsidP="00720110">
      <w:pPr>
        <w:pStyle w:val="dC-CommandLine"/>
      </w:pPr>
      <w:r>
        <w:t xml:space="preserve">      - address</w:t>
      </w:r>
    </w:p>
    <w:p w14:paraId="0389A9E8" w14:textId="77777777" w:rsidR="00720110" w:rsidRDefault="00720110" w:rsidP="00720110">
      <w:pPr>
        <w:pStyle w:val="dC-CommandLine"/>
      </w:pPr>
      <w:r>
        <w:t xml:space="preserve">    register: ip</w:t>
      </w:r>
    </w:p>
    <w:p w14:paraId="5347CF6B" w14:textId="77777777" w:rsidR="00720110" w:rsidRDefault="00720110" w:rsidP="00720110">
      <w:pPr>
        <w:pStyle w:val="dC-CommandLine"/>
      </w:pPr>
    </w:p>
    <w:p w14:paraId="04ED272C" w14:textId="77777777" w:rsidR="00720110" w:rsidRDefault="00720110" w:rsidP="00720110">
      <w:pPr>
        <w:pStyle w:val="dC-CommandLine"/>
      </w:pPr>
    </w:p>
    <w:p w14:paraId="19047AA9" w14:textId="77777777" w:rsidR="00720110" w:rsidRDefault="00720110" w:rsidP="00720110">
      <w:pPr>
        <w:pStyle w:val="dC-CommandLine"/>
      </w:pPr>
      <w:r>
        <w:t xml:space="preserve">  - name: Query ssh port forwarding range</w:t>
      </w:r>
    </w:p>
    <w:p w14:paraId="5BE2574C" w14:textId="77777777" w:rsidR="00720110" w:rsidRDefault="00720110" w:rsidP="00720110">
      <w:pPr>
        <w:pStyle w:val="dC-CommandLine"/>
      </w:pPr>
      <w:r>
        <w:t xml:space="preserve">    nso_query:</w:t>
      </w:r>
    </w:p>
    <w:p w14:paraId="153BD767" w14:textId="77777777" w:rsidR="00720110" w:rsidRDefault="00720110" w:rsidP="00720110">
      <w:pPr>
        <w:pStyle w:val="dC-CommandLine"/>
      </w:pPr>
      <w:r>
        <w:t xml:space="preserve">      url: '{{ url }}'</w:t>
      </w:r>
    </w:p>
    <w:p w14:paraId="33C34743" w14:textId="77777777" w:rsidR="00720110" w:rsidRDefault="00720110" w:rsidP="00720110">
      <w:pPr>
        <w:pStyle w:val="dC-CommandLine"/>
      </w:pPr>
      <w:r>
        <w:t xml:space="preserve">      username: '{{ username }}'</w:t>
      </w:r>
    </w:p>
    <w:p w14:paraId="65919BB2" w14:textId="77777777" w:rsidR="00720110" w:rsidRDefault="00720110" w:rsidP="00720110">
      <w:pPr>
        <w:pStyle w:val="dC-CommandLine"/>
      </w:pPr>
      <w:r>
        <w:t xml:space="preserve">      password: '{{ password }}'</w:t>
      </w:r>
    </w:p>
    <w:p w14:paraId="1E0EEB03" w14:textId="77777777" w:rsidR="00720110" w:rsidRDefault="00720110" w:rsidP="00720110">
      <w:pPr>
        <w:pStyle w:val="dC-CommandLine"/>
      </w:pPr>
      <w:r>
        <w:t xml:space="preserve">      xpath:  /ncs:devices/device[name='{{ deployment.serial }}_ENCS']/config/vmlc:vm_lifecycle/tenants/tenant[name='admin']/deployments/deployment[name='{{ deployment.serial }}_centos']/vm_group[name='centos-centos']/interfaces/interface[nicid=0]/port_forwarding/port[type='ssh']/external_port_range</w:t>
      </w:r>
    </w:p>
    <w:p w14:paraId="3D5A826B" w14:textId="77777777" w:rsidR="00720110" w:rsidRDefault="00720110" w:rsidP="00720110">
      <w:pPr>
        <w:pStyle w:val="dC-CommandLine"/>
      </w:pPr>
      <w:r>
        <w:t xml:space="preserve">      fields:</w:t>
      </w:r>
    </w:p>
    <w:p w14:paraId="544A22C7" w14:textId="77777777" w:rsidR="00720110" w:rsidRDefault="00720110" w:rsidP="00720110">
      <w:pPr>
        <w:pStyle w:val="dC-CommandLine"/>
      </w:pPr>
      <w:r>
        <w:t xml:space="preserve">      - start</w:t>
      </w:r>
    </w:p>
    <w:p w14:paraId="3B251950" w14:textId="77777777" w:rsidR="00720110" w:rsidRDefault="00720110" w:rsidP="00720110">
      <w:pPr>
        <w:pStyle w:val="dC-CommandLine"/>
      </w:pPr>
      <w:r>
        <w:t xml:space="preserve">    register: port</w:t>
      </w:r>
    </w:p>
    <w:p w14:paraId="1948F6EB" w14:textId="77777777" w:rsidR="00720110" w:rsidRDefault="00720110" w:rsidP="00720110">
      <w:pPr>
        <w:pStyle w:val="dC-CommandLine"/>
      </w:pPr>
    </w:p>
    <w:p w14:paraId="1F355B95" w14:textId="77777777" w:rsidR="00720110" w:rsidRDefault="00720110" w:rsidP="00720110">
      <w:pPr>
        <w:pStyle w:val="dC-CommandLine"/>
      </w:pPr>
    </w:p>
    <w:p w14:paraId="5D071E2C" w14:textId="77777777" w:rsidR="00720110" w:rsidRDefault="00720110" w:rsidP="00720110">
      <w:pPr>
        <w:pStyle w:val="dC-CommandLine"/>
      </w:pPr>
      <w:r>
        <w:t xml:space="preserve">  - name: Create new CentOS in-memory host</w:t>
      </w:r>
    </w:p>
    <w:p w14:paraId="751D5CEA" w14:textId="77777777" w:rsidR="00720110" w:rsidRDefault="00720110" w:rsidP="00720110">
      <w:pPr>
        <w:pStyle w:val="dC-CommandLine"/>
      </w:pPr>
      <w:r>
        <w:t xml:space="preserve">    add_host:</w:t>
      </w:r>
    </w:p>
    <w:p w14:paraId="02828289" w14:textId="77777777" w:rsidR="00720110" w:rsidRDefault="00720110" w:rsidP="00720110">
      <w:pPr>
        <w:pStyle w:val="dC-CommandLine"/>
      </w:pPr>
      <w:r>
        <w:t xml:space="preserve">      hostname: new_centos</w:t>
      </w:r>
    </w:p>
    <w:p w14:paraId="63D66941" w14:textId="77777777" w:rsidR="00720110" w:rsidRDefault="00720110" w:rsidP="00720110">
      <w:pPr>
        <w:pStyle w:val="dC-CommandLine"/>
      </w:pPr>
      <w:r>
        <w:t xml:space="preserve">      ansible_ssh_user: root</w:t>
      </w:r>
    </w:p>
    <w:p w14:paraId="3390D841" w14:textId="77777777" w:rsidR="00720110" w:rsidRDefault="00720110" w:rsidP="00720110">
      <w:pPr>
        <w:pStyle w:val="dC-CommandLine"/>
      </w:pPr>
      <w:r>
        <w:t xml:space="preserve">      ansible_ssh_pass: cisco123</w:t>
      </w:r>
    </w:p>
    <w:p w14:paraId="56C506D6" w14:textId="77777777" w:rsidR="00720110" w:rsidRDefault="00720110" w:rsidP="00720110">
      <w:pPr>
        <w:pStyle w:val="dC-CommandLine"/>
      </w:pPr>
      <w:r>
        <w:t xml:space="preserve">      ansible_ssh_host: '{{ ip.output[0][0] }}'</w:t>
      </w:r>
    </w:p>
    <w:p w14:paraId="5FA415AF" w14:textId="77777777" w:rsidR="00720110" w:rsidRDefault="00720110" w:rsidP="00720110">
      <w:pPr>
        <w:pStyle w:val="dC-CommandLine"/>
      </w:pPr>
      <w:r>
        <w:t xml:space="preserve">      ansible_ssh_port: '{{ port.output[0][0] }}'</w:t>
      </w:r>
    </w:p>
    <w:p w14:paraId="34E0C187" w14:textId="77777777" w:rsidR="00720110" w:rsidRDefault="00720110" w:rsidP="00720110">
      <w:pPr>
        <w:pStyle w:val="dC-CommandLine"/>
      </w:pPr>
      <w:r>
        <w:lastRenderedPageBreak/>
        <w:t xml:space="preserve">      ansible_ssh_extra_args: "-o StrictHostKeyChecking=no"</w:t>
      </w:r>
    </w:p>
    <w:p w14:paraId="2D6D218D" w14:textId="77777777" w:rsidR="00720110" w:rsidRDefault="00720110" w:rsidP="00720110">
      <w:pPr>
        <w:pStyle w:val="dC-CommandLine"/>
      </w:pPr>
    </w:p>
    <w:p w14:paraId="4EACD8F7" w14:textId="77777777" w:rsidR="00720110" w:rsidRDefault="00720110" w:rsidP="00720110">
      <w:pPr>
        <w:pStyle w:val="dC-CommandLine"/>
      </w:pPr>
    </w:p>
    <w:p w14:paraId="580C6527" w14:textId="77777777" w:rsidR="00720110" w:rsidRDefault="00720110" w:rsidP="00720110">
      <w:pPr>
        <w:pStyle w:val="dC-CommandLine"/>
      </w:pPr>
    </w:p>
    <w:p w14:paraId="6E9178CF" w14:textId="77777777" w:rsidR="00720110" w:rsidRDefault="00720110" w:rsidP="00720110">
      <w:pPr>
        <w:pStyle w:val="dC-CommandLine"/>
      </w:pPr>
    </w:p>
    <w:p w14:paraId="5DD48FC3" w14:textId="77777777" w:rsidR="00720110" w:rsidRDefault="00720110" w:rsidP="00720110">
      <w:pPr>
        <w:pStyle w:val="dC-CommandLine"/>
      </w:pPr>
    </w:p>
    <w:p w14:paraId="3E9C21B4" w14:textId="77777777" w:rsidR="00720110" w:rsidRDefault="00720110" w:rsidP="00720110">
      <w:pPr>
        <w:pStyle w:val="dC-CommandLine"/>
      </w:pPr>
    </w:p>
    <w:p w14:paraId="06C5C585" w14:textId="77777777" w:rsidR="00720110" w:rsidRDefault="00720110" w:rsidP="00720110">
      <w:pPr>
        <w:pStyle w:val="dC-CommandLine"/>
      </w:pPr>
    </w:p>
    <w:p w14:paraId="6C372B99" w14:textId="77777777" w:rsidR="00720110" w:rsidRDefault="00720110" w:rsidP="00720110">
      <w:pPr>
        <w:pStyle w:val="dC-CommandLine"/>
      </w:pPr>
      <w:r>
        <w:t>- name: Configure CentOS VM</w:t>
      </w:r>
    </w:p>
    <w:p w14:paraId="1B9073D6" w14:textId="77777777" w:rsidR="00720110" w:rsidRDefault="00720110" w:rsidP="00720110">
      <w:pPr>
        <w:pStyle w:val="dC-CommandLine"/>
      </w:pPr>
      <w:r>
        <w:t xml:space="preserve">  hosts: new_centos</w:t>
      </w:r>
    </w:p>
    <w:p w14:paraId="0FB897E9" w14:textId="77777777" w:rsidR="00720110" w:rsidRDefault="00720110" w:rsidP="00720110">
      <w:pPr>
        <w:pStyle w:val="dC-CommandLine"/>
      </w:pPr>
      <w:r>
        <w:t xml:space="preserve">  gather_facts: no</w:t>
      </w:r>
    </w:p>
    <w:p w14:paraId="37A87DD7" w14:textId="77777777" w:rsidR="00720110" w:rsidRDefault="00720110" w:rsidP="00720110">
      <w:pPr>
        <w:pStyle w:val="dC-CommandLine"/>
      </w:pPr>
    </w:p>
    <w:p w14:paraId="55F083C9" w14:textId="77777777" w:rsidR="00720110" w:rsidRDefault="00720110" w:rsidP="00720110">
      <w:pPr>
        <w:pStyle w:val="dC-CommandLine"/>
      </w:pPr>
      <w:r>
        <w:t xml:space="preserve">  vars_files:</w:t>
      </w:r>
    </w:p>
    <w:p w14:paraId="06FC9854" w14:textId="77777777" w:rsidR="00720110" w:rsidRDefault="00720110" w:rsidP="00720110">
      <w:pPr>
        <w:pStyle w:val="dC-CommandLine"/>
      </w:pPr>
      <w:r>
        <w:t xml:space="preserve">    - vars.yaml</w:t>
      </w:r>
    </w:p>
    <w:p w14:paraId="236C8DFB" w14:textId="77777777" w:rsidR="00720110" w:rsidRDefault="00720110" w:rsidP="00720110">
      <w:pPr>
        <w:pStyle w:val="dC-CommandLine"/>
      </w:pPr>
    </w:p>
    <w:p w14:paraId="168FAA42" w14:textId="77777777" w:rsidR="00720110" w:rsidRDefault="00720110" w:rsidP="00720110">
      <w:pPr>
        <w:pStyle w:val="dC-CommandLine"/>
      </w:pPr>
    </w:p>
    <w:p w14:paraId="208351D0" w14:textId="77777777" w:rsidR="00720110" w:rsidRDefault="00720110" w:rsidP="00720110">
      <w:pPr>
        <w:pStyle w:val="dC-CommandLine"/>
      </w:pPr>
      <w:r>
        <w:t xml:space="preserve">  tasks:</w:t>
      </w:r>
    </w:p>
    <w:p w14:paraId="68E65600" w14:textId="77777777" w:rsidR="00720110" w:rsidRDefault="00720110" w:rsidP="00720110">
      <w:pPr>
        <w:pStyle w:val="dC-CommandLine"/>
      </w:pPr>
    </w:p>
    <w:p w14:paraId="677E3C1A" w14:textId="77777777" w:rsidR="00720110" w:rsidRDefault="00720110" w:rsidP="00720110">
      <w:pPr>
        <w:pStyle w:val="dC-CommandLine"/>
      </w:pPr>
      <w:r>
        <w:t xml:space="preserve">  - name: Wait for VM to become reachable</w:t>
      </w:r>
    </w:p>
    <w:p w14:paraId="70D4A62E" w14:textId="77777777" w:rsidR="00720110" w:rsidRDefault="00720110" w:rsidP="00720110">
      <w:pPr>
        <w:pStyle w:val="dC-CommandLine"/>
      </w:pPr>
      <w:r>
        <w:t xml:space="preserve">    wait_for_connection:</w:t>
      </w:r>
    </w:p>
    <w:p w14:paraId="28F832C4" w14:textId="77777777" w:rsidR="00720110" w:rsidRDefault="00720110" w:rsidP="00720110">
      <w:pPr>
        <w:pStyle w:val="dC-CommandLine"/>
      </w:pPr>
      <w:r>
        <w:t xml:space="preserve">      timeout: 300</w:t>
      </w:r>
    </w:p>
    <w:p w14:paraId="54C04D03" w14:textId="77777777" w:rsidR="00720110" w:rsidRDefault="00720110" w:rsidP="00720110">
      <w:pPr>
        <w:pStyle w:val="dC-CommandLine"/>
      </w:pPr>
    </w:p>
    <w:p w14:paraId="705754B0" w14:textId="77777777" w:rsidR="00720110" w:rsidRDefault="00720110" w:rsidP="00720110">
      <w:pPr>
        <w:pStyle w:val="dC-CommandLine"/>
      </w:pPr>
    </w:p>
    <w:p w14:paraId="6158D3A7" w14:textId="77777777" w:rsidR="00720110" w:rsidRDefault="00720110" w:rsidP="00720110">
      <w:pPr>
        <w:pStyle w:val="dC-CommandLine"/>
      </w:pPr>
      <w:r>
        <w:t xml:space="preserve">  - name: Initiate DHCP request</w:t>
      </w:r>
    </w:p>
    <w:p w14:paraId="27BCA747" w14:textId="77777777" w:rsidR="00720110" w:rsidRDefault="00720110" w:rsidP="00720110">
      <w:pPr>
        <w:pStyle w:val="dC-CommandLine"/>
      </w:pPr>
      <w:r>
        <w:t xml:space="preserve">    command: "dhclient eth1"</w:t>
      </w:r>
    </w:p>
    <w:p w14:paraId="0B6A2111" w14:textId="77777777" w:rsidR="00720110" w:rsidRDefault="00720110" w:rsidP="00720110">
      <w:pPr>
        <w:pStyle w:val="dC-CommandLine"/>
      </w:pPr>
    </w:p>
    <w:p w14:paraId="01834D97" w14:textId="77777777" w:rsidR="00720110" w:rsidRDefault="00720110" w:rsidP="00720110">
      <w:pPr>
        <w:pStyle w:val="dC-CommandLine"/>
      </w:pPr>
    </w:p>
    <w:p w14:paraId="2544471D" w14:textId="77777777" w:rsidR="00720110" w:rsidRDefault="00720110" w:rsidP="00720110">
      <w:pPr>
        <w:pStyle w:val="dC-CommandLine"/>
      </w:pPr>
      <w:r>
        <w:t xml:space="preserve">  - name: Update yum.conf with proxy information</w:t>
      </w:r>
    </w:p>
    <w:p w14:paraId="4768F249" w14:textId="77777777" w:rsidR="00720110" w:rsidRDefault="00720110" w:rsidP="00720110">
      <w:pPr>
        <w:pStyle w:val="dC-CommandLine"/>
      </w:pPr>
      <w:r>
        <w:t xml:space="preserve">    lineinfile:</w:t>
      </w:r>
    </w:p>
    <w:p w14:paraId="2023BC31" w14:textId="77777777" w:rsidR="00720110" w:rsidRDefault="00720110" w:rsidP="00720110">
      <w:pPr>
        <w:pStyle w:val="dC-CommandLine"/>
      </w:pPr>
      <w:r>
        <w:t xml:space="preserve">      path: /etc/yum.conf</w:t>
      </w:r>
    </w:p>
    <w:p w14:paraId="15F7618B" w14:textId="77777777" w:rsidR="00720110" w:rsidRDefault="00720110" w:rsidP="00720110">
      <w:pPr>
        <w:pStyle w:val="dC-CommandLine"/>
      </w:pPr>
      <w:r>
        <w:t xml:space="preserve">      state: present</w:t>
      </w:r>
    </w:p>
    <w:p w14:paraId="4E65DEBF" w14:textId="77777777" w:rsidR="00720110" w:rsidRDefault="00720110" w:rsidP="00720110">
      <w:pPr>
        <w:pStyle w:val="dC-CommandLine"/>
      </w:pPr>
      <w:r>
        <w:t xml:space="preserve">      line: 'proxy={{ http_proxy }}'</w:t>
      </w:r>
    </w:p>
    <w:p w14:paraId="351F29A4" w14:textId="77777777" w:rsidR="00720110" w:rsidRDefault="00720110" w:rsidP="00720110">
      <w:pPr>
        <w:pStyle w:val="dC-CommandLine"/>
      </w:pPr>
      <w:r>
        <w:t xml:space="preserve">      insertafter: EOF</w:t>
      </w:r>
    </w:p>
    <w:p w14:paraId="078D53C5" w14:textId="77777777" w:rsidR="00720110" w:rsidRDefault="00720110" w:rsidP="00720110">
      <w:pPr>
        <w:pStyle w:val="dC-CommandLine"/>
      </w:pPr>
    </w:p>
    <w:p w14:paraId="53D36237" w14:textId="77777777" w:rsidR="00720110" w:rsidRDefault="00720110" w:rsidP="00720110">
      <w:pPr>
        <w:pStyle w:val="dC-CommandLine"/>
      </w:pPr>
    </w:p>
    <w:p w14:paraId="6F6BB3EA" w14:textId="77777777" w:rsidR="00720110" w:rsidRDefault="00720110" w:rsidP="00720110">
      <w:pPr>
        <w:pStyle w:val="dC-CommandLine"/>
      </w:pPr>
      <w:r>
        <w:t xml:space="preserve">  - name: Update resolv.conf with DNS information</w:t>
      </w:r>
    </w:p>
    <w:p w14:paraId="11E21358" w14:textId="77777777" w:rsidR="00720110" w:rsidRDefault="00720110" w:rsidP="00720110">
      <w:pPr>
        <w:pStyle w:val="dC-CommandLine"/>
      </w:pPr>
      <w:r>
        <w:t xml:space="preserve">    lineinfile:</w:t>
      </w:r>
    </w:p>
    <w:p w14:paraId="290CC9D9" w14:textId="77777777" w:rsidR="00720110" w:rsidRDefault="00720110" w:rsidP="00720110">
      <w:pPr>
        <w:pStyle w:val="dC-CommandLine"/>
      </w:pPr>
      <w:r>
        <w:t xml:space="preserve">      path: /etc/resolv.conf</w:t>
      </w:r>
    </w:p>
    <w:p w14:paraId="6AA84A1E" w14:textId="77777777" w:rsidR="00720110" w:rsidRDefault="00720110" w:rsidP="00720110">
      <w:pPr>
        <w:pStyle w:val="dC-CommandLine"/>
      </w:pPr>
      <w:r>
        <w:t xml:space="preserve">      state: present</w:t>
      </w:r>
    </w:p>
    <w:p w14:paraId="55305B41" w14:textId="77777777" w:rsidR="00720110" w:rsidRDefault="00720110" w:rsidP="00720110">
      <w:pPr>
        <w:pStyle w:val="dC-CommandLine"/>
      </w:pPr>
      <w:r>
        <w:t xml:space="preserve">      line: 'nameserver {{ dns }}'</w:t>
      </w:r>
    </w:p>
    <w:p w14:paraId="3B29BE35" w14:textId="77777777" w:rsidR="00720110" w:rsidRDefault="00720110" w:rsidP="00720110">
      <w:pPr>
        <w:pStyle w:val="dC-CommandLine"/>
      </w:pPr>
      <w:r>
        <w:t xml:space="preserve">      insertafter: EOF</w:t>
      </w:r>
    </w:p>
    <w:p w14:paraId="4B72B8D1" w14:textId="77777777" w:rsidR="00720110" w:rsidRDefault="00720110" w:rsidP="00720110">
      <w:pPr>
        <w:pStyle w:val="dC-CommandLine"/>
      </w:pPr>
    </w:p>
    <w:p w14:paraId="0B29014C" w14:textId="77777777" w:rsidR="00720110" w:rsidRDefault="00720110" w:rsidP="00720110">
      <w:pPr>
        <w:pStyle w:val="dC-CommandLine"/>
      </w:pPr>
    </w:p>
    <w:p w14:paraId="3F236C25" w14:textId="77777777" w:rsidR="00720110" w:rsidRDefault="00720110" w:rsidP="00720110">
      <w:pPr>
        <w:pStyle w:val="dC-CommandLine"/>
      </w:pPr>
      <w:r>
        <w:t xml:space="preserve">  - name: Update .bashrc with proxy settings</w:t>
      </w:r>
    </w:p>
    <w:p w14:paraId="4CF88F5F" w14:textId="77777777" w:rsidR="00720110" w:rsidRDefault="00720110" w:rsidP="00720110">
      <w:pPr>
        <w:pStyle w:val="dC-CommandLine"/>
      </w:pPr>
      <w:r>
        <w:t xml:space="preserve">    lineinfile:</w:t>
      </w:r>
    </w:p>
    <w:p w14:paraId="76A117BC" w14:textId="77777777" w:rsidR="00720110" w:rsidRDefault="00720110" w:rsidP="00720110">
      <w:pPr>
        <w:pStyle w:val="dC-CommandLine"/>
      </w:pPr>
      <w:r>
        <w:t xml:space="preserve">      path: ~/.bashrc</w:t>
      </w:r>
    </w:p>
    <w:p w14:paraId="1D187A8A" w14:textId="77777777" w:rsidR="00720110" w:rsidRDefault="00720110" w:rsidP="00720110">
      <w:pPr>
        <w:pStyle w:val="dC-CommandLine"/>
      </w:pPr>
      <w:r>
        <w:t xml:space="preserve">      state: present</w:t>
      </w:r>
    </w:p>
    <w:p w14:paraId="4F21C1B2" w14:textId="77777777" w:rsidR="00720110" w:rsidRDefault="00720110" w:rsidP="00720110">
      <w:pPr>
        <w:pStyle w:val="dC-CommandLine"/>
      </w:pPr>
      <w:r>
        <w:t xml:space="preserve">      line: 'export {{ item.name }}={{ item.val }}'</w:t>
      </w:r>
    </w:p>
    <w:p w14:paraId="5D10A107" w14:textId="77777777" w:rsidR="00720110" w:rsidRDefault="00720110" w:rsidP="00720110">
      <w:pPr>
        <w:pStyle w:val="dC-CommandLine"/>
      </w:pPr>
      <w:r>
        <w:t xml:space="preserve">      insertafter: EOF</w:t>
      </w:r>
    </w:p>
    <w:p w14:paraId="61FE81CD" w14:textId="77777777" w:rsidR="00720110" w:rsidRDefault="00720110" w:rsidP="00720110">
      <w:pPr>
        <w:pStyle w:val="dC-CommandLine"/>
      </w:pPr>
      <w:r>
        <w:t xml:space="preserve">    with_items:</w:t>
      </w:r>
    </w:p>
    <w:p w14:paraId="7BC683C4" w14:textId="77777777" w:rsidR="00720110" w:rsidRDefault="00720110" w:rsidP="00720110">
      <w:pPr>
        <w:pStyle w:val="dC-CommandLine"/>
      </w:pPr>
      <w:r>
        <w:t xml:space="preserve">      - { name: http_proxy, val: '{{ http_proxy }}' }</w:t>
      </w:r>
    </w:p>
    <w:p w14:paraId="09B9DE6F" w14:textId="77777777" w:rsidR="00720110" w:rsidRDefault="00720110" w:rsidP="00720110">
      <w:pPr>
        <w:pStyle w:val="dC-CommandLine"/>
      </w:pPr>
      <w:r>
        <w:t xml:space="preserve">      - { name: https_proxy, val: '{{ https_proxy }}' }</w:t>
      </w:r>
    </w:p>
    <w:p w14:paraId="3A96EEEA" w14:textId="77777777" w:rsidR="00720110" w:rsidRDefault="00720110" w:rsidP="00720110">
      <w:pPr>
        <w:pStyle w:val="dC-CommandLine"/>
      </w:pPr>
    </w:p>
    <w:p w14:paraId="4B584F63" w14:textId="77777777" w:rsidR="00720110" w:rsidRDefault="00720110" w:rsidP="00720110">
      <w:pPr>
        <w:pStyle w:val="dC-CommandLine"/>
      </w:pPr>
    </w:p>
    <w:p w14:paraId="15EA74A4" w14:textId="77777777" w:rsidR="00720110" w:rsidRDefault="00720110" w:rsidP="00720110">
      <w:pPr>
        <w:pStyle w:val="dC-CommandLine"/>
      </w:pPr>
      <w:r>
        <w:t xml:space="preserve">  - name: Install additional yum package (dos2unix)</w:t>
      </w:r>
    </w:p>
    <w:p w14:paraId="5E896BBA" w14:textId="77777777" w:rsidR="00720110" w:rsidRDefault="00720110" w:rsidP="00720110">
      <w:pPr>
        <w:pStyle w:val="dC-CommandLine"/>
      </w:pPr>
      <w:r>
        <w:t xml:space="preserve">    yum:</w:t>
      </w:r>
    </w:p>
    <w:p w14:paraId="58F6A898" w14:textId="77777777" w:rsidR="00720110" w:rsidRDefault="00720110" w:rsidP="00720110">
      <w:pPr>
        <w:pStyle w:val="dC-CommandLine"/>
      </w:pPr>
      <w:r>
        <w:lastRenderedPageBreak/>
        <w:t xml:space="preserve">      name: dos2unix</w:t>
      </w:r>
    </w:p>
    <w:p w14:paraId="123D1D1F" w14:textId="09AEA9E3" w:rsidR="00720110" w:rsidRDefault="00720110" w:rsidP="00720110">
      <w:pPr>
        <w:pStyle w:val="dC-CommandLine"/>
      </w:pPr>
      <w:r>
        <w:t xml:space="preserve">      state: latest</w:t>
      </w:r>
    </w:p>
    <w:p w14:paraId="7660E1FD" w14:textId="77777777" w:rsidR="00265C9C" w:rsidRDefault="00265C9C" w:rsidP="00720110">
      <w:pPr>
        <w:pStyle w:val="dC-CommandLine"/>
      </w:pPr>
    </w:p>
    <w:p w14:paraId="0C699A66" w14:textId="3C9A9313" w:rsidR="00E408C4" w:rsidRDefault="0097525B" w:rsidP="00E408C4">
      <w:pPr>
        <w:pStyle w:val="dC-CommandLine"/>
      </w:pPr>
      <w:r>
        <w:t>[root@ansible NSO-P</w:t>
      </w:r>
      <w:r w:rsidR="00E408C4">
        <w:t xml:space="preserve">laybooks]# </w:t>
      </w:r>
      <w:r w:rsidR="00E408C4" w:rsidRPr="00265C9C">
        <w:rPr>
          <w:b/>
        </w:rPr>
        <w:t>ansible-playbook vbranch-centos-demo.yaml -vv</w:t>
      </w:r>
    </w:p>
    <w:p w14:paraId="4A54FF04" w14:textId="77777777" w:rsidR="00E408C4" w:rsidRDefault="00E408C4" w:rsidP="00E408C4">
      <w:pPr>
        <w:pStyle w:val="dC-CommandLine"/>
      </w:pPr>
      <w:r>
        <w:t>ansible-playbook 2.5.0</w:t>
      </w:r>
    </w:p>
    <w:p w14:paraId="39C80CA1" w14:textId="15C395DB" w:rsidR="00E408C4" w:rsidRDefault="00E408C4" w:rsidP="00E408C4">
      <w:pPr>
        <w:pStyle w:val="dC-CommandLine"/>
      </w:pPr>
      <w:r>
        <w:t xml:space="preserve">  config file = /root/playbooks/</w:t>
      </w:r>
      <w:r w:rsidR="0097525B">
        <w:t>NSO-Playbooks/</w:t>
      </w:r>
      <w:r>
        <w:t>ansible.cfg</w:t>
      </w:r>
    </w:p>
    <w:p w14:paraId="4A993D9A" w14:textId="77777777" w:rsidR="00E408C4" w:rsidRDefault="00E408C4" w:rsidP="00E408C4">
      <w:pPr>
        <w:pStyle w:val="dC-CommandLine"/>
      </w:pPr>
      <w:r>
        <w:t xml:space="preserve">  configured module search path = [u'/root/.ansible/plugins/modules', u'/usr/share/ansible/plugins/modules']</w:t>
      </w:r>
    </w:p>
    <w:p w14:paraId="73DD10DD" w14:textId="77777777" w:rsidR="00E408C4" w:rsidRDefault="00E408C4" w:rsidP="00E408C4">
      <w:pPr>
        <w:pStyle w:val="dC-CommandLine"/>
      </w:pPr>
      <w:r>
        <w:t xml:space="preserve">  ansible python module location = /usr/lib/python2.7/site-packages/ansible-2.5.0-py2.7.egg/ansible</w:t>
      </w:r>
    </w:p>
    <w:p w14:paraId="02DCD8EA" w14:textId="77777777" w:rsidR="00E408C4" w:rsidRDefault="00E408C4" w:rsidP="00E408C4">
      <w:pPr>
        <w:pStyle w:val="dC-CommandLine"/>
      </w:pPr>
      <w:r>
        <w:t xml:space="preserve">  executable location = /usr/bin/ansible-playbook</w:t>
      </w:r>
    </w:p>
    <w:p w14:paraId="6D7A2866" w14:textId="77777777" w:rsidR="00E408C4" w:rsidRDefault="00E408C4" w:rsidP="00E408C4">
      <w:pPr>
        <w:pStyle w:val="dC-CommandLine"/>
      </w:pPr>
      <w:r>
        <w:t xml:space="preserve">  python version = 2.7.5 (default, Aug  4 2017, 00:39:18) [GCC 4.8.5 20150623 (Red Hat 4.8.5-16)]</w:t>
      </w:r>
    </w:p>
    <w:p w14:paraId="026CD562" w14:textId="4B6343C3" w:rsidR="00E408C4" w:rsidRDefault="00E408C4" w:rsidP="00E408C4">
      <w:pPr>
        <w:pStyle w:val="dC-CommandLine"/>
      </w:pPr>
      <w:r>
        <w:t>Using /root/playbooks/</w:t>
      </w:r>
      <w:r w:rsidR="00E21E61">
        <w:t>NSO-Playbooks/</w:t>
      </w:r>
      <w:r>
        <w:t>ansible.cfg as config file</w:t>
      </w:r>
    </w:p>
    <w:p w14:paraId="2442D29E" w14:textId="77777777" w:rsidR="00E408C4" w:rsidRDefault="00E408C4" w:rsidP="00E408C4">
      <w:pPr>
        <w:pStyle w:val="dC-CommandLine"/>
      </w:pPr>
      <w:r>
        <w:t xml:space="preserve"> [WARNING]: Unable to parse /root/playbooks/inventory/inventory as an inventory source</w:t>
      </w:r>
    </w:p>
    <w:p w14:paraId="3296ABDA" w14:textId="77777777" w:rsidR="00E408C4" w:rsidRDefault="00E408C4" w:rsidP="00E408C4">
      <w:pPr>
        <w:pStyle w:val="dC-CommandLine"/>
      </w:pPr>
      <w:r>
        <w:t xml:space="preserve"> [WARNING]: No inventory was parsed, only implicit localhost is available</w:t>
      </w:r>
    </w:p>
    <w:p w14:paraId="594B9A5E" w14:textId="77777777" w:rsidR="00E408C4" w:rsidRDefault="00E408C4" w:rsidP="00E408C4">
      <w:pPr>
        <w:pStyle w:val="dC-CommandLine"/>
      </w:pPr>
      <w:r>
        <w:t xml:space="preserve"> [WARNING]: provided hosts list is empty, only localhost is available. Note that the implicit localhost does not match 'all'</w:t>
      </w:r>
    </w:p>
    <w:p w14:paraId="446DEFA0" w14:textId="77777777" w:rsidR="00E408C4" w:rsidRDefault="00E408C4" w:rsidP="00E408C4">
      <w:pPr>
        <w:pStyle w:val="dC-CommandLine"/>
      </w:pPr>
    </w:p>
    <w:p w14:paraId="488EA10B" w14:textId="77777777" w:rsidR="00E408C4" w:rsidRDefault="00E408C4" w:rsidP="00E408C4">
      <w:pPr>
        <w:pStyle w:val="dC-CommandLine"/>
      </w:pPr>
      <w:r>
        <w:t>PLAYBOOK: vbranch-centos-demo.yaml *************************************************************************************************************************************************************************************************</w:t>
      </w:r>
    </w:p>
    <w:p w14:paraId="22C50D9F" w14:textId="77777777" w:rsidR="00E408C4" w:rsidRDefault="00E408C4" w:rsidP="00E408C4">
      <w:pPr>
        <w:pStyle w:val="dC-CommandLine"/>
      </w:pPr>
      <w:r>
        <w:t>2 plays in vbranch-centos-demo.yaml</w:t>
      </w:r>
    </w:p>
    <w:p w14:paraId="7CA85271" w14:textId="77777777" w:rsidR="00E408C4" w:rsidRDefault="00E408C4" w:rsidP="00E408C4">
      <w:pPr>
        <w:pStyle w:val="dC-CommandLine"/>
      </w:pPr>
    </w:p>
    <w:p w14:paraId="606FB667" w14:textId="77777777" w:rsidR="00E408C4" w:rsidRDefault="00E408C4" w:rsidP="00E408C4">
      <w:pPr>
        <w:pStyle w:val="dC-CommandLine"/>
      </w:pPr>
      <w:r>
        <w:t>PLAY [Deploy ISRv + CentOS service chain on ENCS] **********************************************************************************************************************************************************************************</w:t>
      </w:r>
    </w:p>
    <w:p w14:paraId="38B58946" w14:textId="77777777" w:rsidR="00E408C4" w:rsidRDefault="00E408C4" w:rsidP="00E408C4">
      <w:pPr>
        <w:pStyle w:val="dC-CommandLine"/>
      </w:pPr>
      <w:r>
        <w:t>META: ran handlers</w:t>
      </w:r>
    </w:p>
    <w:p w14:paraId="276025F0" w14:textId="77777777" w:rsidR="00E408C4" w:rsidRDefault="00E408C4" w:rsidP="00E408C4">
      <w:pPr>
        <w:pStyle w:val="dC-CommandLine"/>
      </w:pPr>
    </w:p>
    <w:p w14:paraId="2E9C240E" w14:textId="77777777" w:rsidR="00E408C4" w:rsidRDefault="00E408C4" w:rsidP="00E408C4">
      <w:pPr>
        <w:pStyle w:val="dC-CommandLine"/>
      </w:pPr>
      <w:r>
        <w:t>TASK [Onboard ENCS to NSO] *********************************************************************************************************************************************************************************************************</w:t>
      </w:r>
    </w:p>
    <w:p w14:paraId="37200BF2" w14:textId="74744AC8" w:rsidR="00E408C4" w:rsidRDefault="00E408C4" w:rsidP="00E408C4">
      <w:pPr>
        <w:pStyle w:val="dC-CommandLine"/>
      </w:pPr>
      <w:r>
        <w:t>task path: /root/playbooks/</w:t>
      </w:r>
      <w:r w:rsidR="004A5B19">
        <w:t>NSO-Playbooks/</w:t>
      </w:r>
      <w:r w:rsidR="00FA52AC">
        <w:t>NSO-Playbooks/</w:t>
      </w:r>
      <w:r>
        <w:t>vbranch-centos-demo.yaml:14</w:t>
      </w:r>
    </w:p>
    <w:p w14:paraId="63771B1A" w14:textId="77777777" w:rsidR="00E408C4" w:rsidRDefault="00E408C4" w:rsidP="00E408C4">
      <w:pPr>
        <w:pStyle w:val="dC-CommandLine"/>
      </w:pPr>
      <w:r>
        <w:t>changed: [localhost] =&gt; {"changed": true, "changes": [{"from": null, "path": "/branch-infra:branch-infra/branch-cpe{ESX42292D22}/type", "to": "ENCS", "type": "set"}, {"from": null, "path": "/branch-infra:branch-infra/branch-cpe{ESX42292D22}/password", "to": "$8$Lb4EjpauM/kO9Sg9HxFz9giZDuwV71gR4Ftlv8oIwBA=", "type": "set"}, {"from": null, "path": "/branch-infra:branch-infra/branch-cpe{ESX42292D22}/provider", "to": "ProviderA", "type": "set"}, {"from": null, "path": "/branch-infra:branch-infra/branch-cpe{ESX42292D22}/serial", "to": "ESX42292D22", "type": "set"}, {"path": "/branch-infra:branch-infra/branch-cpe{ESX42292D22}", "type": "create"}], "diffs": []}</w:t>
      </w:r>
    </w:p>
    <w:p w14:paraId="14BAB458" w14:textId="77777777" w:rsidR="00265C9C" w:rsidRDefault="00265C9C" w:rsidP="00E408C4">
      <w:pPr>
        <w:pStyle w:val="dC-CommandLine"/>
      </w:pPr>
    </w:p>
    <w:p w14:paraId="3985CE4A" w14:textId="13B7AB80" w:rsidR="00265C9C" w:rsidRDefault="00265C9C" w:rsidP="00265C9C">
      <w:pPr>
        <w:pStyle w:val="dC-CommandLine"/>
      </w:pPr>
      <w:r>
        <w:t>...</w:t>
      </w:r>
    </w:p>
    <w:p w14:paraId="6B57ACA1" w14:textId="77777777" w:rsidR="00E408C4" w:rsidRDefault="00E408C4" w:rsidP="00E408C4">
      <w:pPr>
        <w:pStyle w:val="dC-CommandLine"/>
      </w:pPr>
    </w:p>
    <w:p w14:paraId="1D8683D1" w14:textId="77777777" w:rsidR="00E408C4" w:rsidRDefault="00E408C4" w:rsidP="00E408C4">
      <w:pPr>
        <w:pStyle w:val="dC-CommandLine"/>
      </w:pPr>
      <w:r>
        <w:t>TASK [Onboard ENCS config to NSO] **************************************************************************************************************************************************************************************************</w:t>
      </w:r>
    </w:p>
    <w:p w14:paraId="4C7BAEFC" w14:textId="7CA86C2D" w:rsidR="00E408C4" w:rsidRDefault="00E408C4" w:rsidP="00E408C4">
      <w:pPr>
        <w:pStyle w:val="dC-CommandLine"/>
      </w:pPr>
      <w:r>
        <w:t>task path: /root/playbooks/</w:t>
      </w:r>
      <w:r w:rsidR="004A5B19">
        <w:t>NSO-Playbooks/</w:t>
      </w:r>
      <w:r>
        <w:t>vbranch-centos-demo.yaml:29</w:t>
      </w:r>
    </w:p>
    <w:p w14:paraId="3FF4CD04" w14:textId="2B50DC95" w:rsidR="00E408C4" w:rsidRDefault="00E408C4" w:rsidP="00E408C4">
      <w:pPr>
        <w:pStyle w:val="dC-CommandLine"/>
      </w:pPr>
      <w:r>
        <w:t>changed: [localhost] =&gt; {"changed": true, "changes": [{"path": "/branch-infra:branch-infra/branch-cpe{ESX42292D22}/vnfd{vBranch-ISR-1.0}/vdu{ISR}", "type": "create"}, {"path": "/branch-infra:branch-infra/branch-cpe{ESX42292D22}/vnfd{vBranch-ISR-1.0}", "type": "create"}, {"path": "/branch-infra:branch-infra/branch-cpe{ESX42292D22}/vnfd{Centos2}/vdu{centos}", "type": "create"}, {"path": "/branch-</w:t>
      </w:r>
    </w:p>
    <w:p w14:paraId="2D69F9A1" w14:textId="77777777" w:rsidR="00E408C4" w:rsidRDefault="00E408C4" w:rsidP="00E408C4">
      <w:pPr>
        <w:pStyle w:val="dC-CommandLine"/>
      </w:pPr>
    </w:p>
    <w:p w14:paraId="559A73E6" w14:textId="77777777" w:rsidR="00E408C4" w:rsidRDefault="00E408C4" w:rsidP="00E408C4">
      <w:pPr>
        <w:pStyle w:val="dC-CommandLine"/>
      </w:pPr>
      <w:r>
        <w:t>TASK [Poll CentOS deployment status in NSO] ****************************************************************************************************************************************************************************************</w:t>
      </w:r>
    </w:p>
    <w:p w14:paraId="215D134D" w14:textId="77777777" w:rsidR="00E408C4" w:rsidRDefault="00E408C4" w:rsidP="00E408C4">
      <w:pPr>
        <w:pStyle w:val="dC-CommandLine"/>
      </w:pPr>
      <w:r>
        <w:t>task path: /root/playbooks/vbranch-centos-demo.yaml:81</w:t>
      </w:r>
    </w:p>
    <w:p w14:paraId="0ABA3529" w14:textId="77777777" w:rsidR="00E408C4" w:rsidRDefault="00E408C4" w:rsidP="00E408C4">
      <w:pPr>
        <w:pStyle w:val="dC-CommandLine"/>
      </w:pPr>
      <w:r>
        <w:t>FAILED - RETRYING: Poll CentOS deployment status in NSO (30 retries left).</w:t>
      </w:r>
    </w:p>
    <w:p w14:paraId="2496249D" w14:textId="77777777" w:rsidR="00E408C4" w:rsidRDefault="00E408C4" w:rsidP="00E408C4">
      <w:pPr>
        <w:pStyle w:val="dC-CommandLine"/>
      </w:pPr>
      <w:r>
        <w:t>FAILED - RETRYING: Poll CentOS deployment status in NSO (29 retries left).</w:t>
      </w:r>
    </w:p>
    <w:p w14:paraId="083B0327" w14:textId="77777777" w:rsidR="00265C9C" w:rsidRDefault="00265C9C" w:rsidP="00E408C4">
      <w:pPr>
        <w:pStyle w:val="dC-CommandLine"/>
      </w:pPr>
    </w:p>
    <w:p w14:paraId="582B1CBD" w14:textId="09797CF0" w:rsidR="00265C9C" w:rsidRDefault="00265C9C" w:rsidP="00E408C4">
      <w:pPr>
        <w:pStyle w:val="dC-CommandLine"/>
      </w:pPr>
      <w:r>
        <w:t>...</w:t>
      </w:r>
    </w:p>
    <w:p w14:paraId="5AF4A4BE" w14:textId="77777777" w:rsidR="00265C9C" w:rsidRDefault="00265C9C" w:rsidP="00E408C4">
      <w:pPr>
        <w:pStyle w:val="dC-CommandLine"/>
      </w:pPr>
    </w:p>
    <w:p w14:paraId="72D033CC" w14:textId="77777777" w:rsidR="00E408C4" w:rsidRDefault="00E408C4" w:rsidP="00E408C4">
      <w:pPr>
        <w:pStyle w:val="dC-CommandLine"/>
      </w:pPr>
      <w:r>
        <w:t>FAILED - RETRYING: Poll CentOS deployment status in NSO (14 retries left).</w:t>
      </w:r>
    </w:p>
    <w:p w14:paraId="386011E5" w14:textId="77777777" w:rsidR="00E408C4" w:rsidRDefault="00E408C4" w:rsidP="00E408C4">
      <w:pPr>
        <w:pStyle w:val="dC-CommandLine"/>
      </w:pPr>
      <w:r>
        <w:lastRenderedPageBreak/>
        <w:t>ok: [localhost] =&gt; {"attempts": 18, "changed": false}</w:t>
      </w:r>
    </w:p>
    <w:p w14:paraId="589B5089" w14:textId="77777777" w:rsidR="00E408C4" w:rsidRDefault="00E408C4" w:rsidP="00E408C4">
      <w:pPr>
        <w:pStyle w:val="dC-CommandLine"/>
      </w:pPr>
    </w:p>
    <w:p w14:paraId="596D8982" w14:textId="77777777" w:rsidR="00E408C4" w:rsidRDefault="00E408C4" w:rsidP="00E408C4">
      <w:pPr>
        <w:pStyle w:val="dC-CommandLine"/>
      </w:pPr>
      <w:r>
        <w:t>TASK [Query IP address] ************************************************************************************************************************************************************************************************************</w:t>
      </w:r>
    </w:p>
    <w:p w14:paraId="5A413616" w14:textId="34982BA7" w:rsidR="00E408C4" w:rsidRDefault="00E408C4" w:rsidP="00E408C4">
      <w:pPr>
        <w:pStyle w:val="dC-CommandLine"/>
      </w:pPr>
      <w:r>
        <w:t>task path: /root/playbooks/</w:t>
      </w:r>
      <w:r w:rsidR="004A5B19">
        <w:t>NSO-Playbooks/</w:t>
      </w:r>
      <w:r>
        <w:t>vbranch-centos-demo.yaml:103</w:t>
      </w:r>
    </w:p>
    <w:p w14:paraId="12C4DF7C" w14:textId="77777777" w:rsidR="00E408C4" w:rsidRDefault="00E408C4" w:rsidP="00E408C4">
      <w:pPr>
        <w:pStyle w:val="dC-CommandLine"/>
      </w:pPr>
      <w:r>
        <w:t>ok: [localhost] =&gt; {"changed": false, "output": [["198.18.1.49"]]}</w:t>
      </w:r>
    </w:p>
    <w:p w14:paraId="25BE4455" w14:textId="77777777" w:rsidR="00E408C4" w:rsidRDefault="00E408C4" w:rsidP="00E408C4">
      <w:pPr>
        <w:pStyle w:val="dC-CommandLine"/>
      </w:pPr>
    </w:p>
    <w:p w14:paraId="0F5031C5" w14:textId="77777777" w:rsidR="00E408C4" w:rsidRDefault="00E408C4" w:rsidP="00E408C4">
      <w:pPr>
        <w:pStyle w:val="dC-CommandLine"/>
      </w:pPr>
      <w:r>
        <w:t>TASK [Query ssh port forwarding range] *********************************************************************************************************************************************************************************************</w:t>
      </w:r>
    </w:p>
    <w:p w14:paraId="12921196" w14:textId="6C201E49" w:rsidR="00E408C4" w:rsidRDefault="00E408C4" w:rsidP="00E408C4">
      <w:pPr>
        <w:pStyle w:val="dC-CommandLine"/>
      </w:pPr>
      <w:r>
        <w:t>task path: /root/playbooks/</w:t>
      </w:r>
      <w:r w:rsidR="004A5B19">
        <w:t>NSO-Playbooks/</w:t>
      </w:r>
      <w:r>
        <w:t>vbranch-centos-demo.yaml:114</w:t>
      </w:r>
    </w:p>
    <w:p w14:paraId="08B951C1" w14:textId="77777777" w:rsidR="00E408C4" w:rsidRDefault="00E408C4" w:rsidP="00E408C4">
      <w:pPr>
        <w:pStyle w:val="dC-CommandLine"/>
      </w:pPr>
      <w:r>
        <w:t>ok: [localhost] =&gt; {"changed": false, "output": [["22030"]]}</w:t>
      </w:r>
    </w:p>
    <w:p w14:paraId="48821DAC" w14:textId="77777777" w:rsidR="00E408C4" w:rsidRDefault="00E408C4" w:rsidP="00E408C4">
      <w:pPr>
        <w:pStyle w:val="dC-CommandLine"/>
      </w:pPr>
    </w:p>
    <w:p w14:paraId="42B9310B" w14:textId="77777777" w:rsidR="00E408C4" w:rsidRDefault="00E408C4" w:rsidP="00E408C4">
      <w:pPr>
        <w:pStyle w:val="dC-CommandLine"/>
      </w:pPr>
      <w:r>
        <w:t>TASK [Create new CentOS in-memory host] ********************************************************************************************************************************************************************************************</w:t>
      </w:r>
    </w:p>
    <w:p w14:paraId="559B3981" w14:textId="67F936B1" w:rsidR="00E408C4" w:rsidRDefault="00E408C4" w:rsidP="00E408C4">
      <w:pPr>
        <w:pStyle w:val="dC-CommandLine"/>
      </w:pPr>
      <w:r>
        <w:t>task path: /root/playbooks/</w:t>
      </w:r>
      <w:r w:rsidR="004A5B19">
        <w:t>NSO-Playbooks/</w:t>
      </w:r>
      <w:r>
        <w:t>vbranch-centos-demo.yaml:125</w:t>
      </w:r>
    </w:p>
    <w:p w14:paraId="3EF9E0C8" w14:textId="77777777" w:rsidR="00E408C4" w:rsidRDefault="00E408C4" w:rsidP="00E408C4">
      <w:pPr>
        <w:pStyle w:val="dC-CommandLine"/>
      </w:pPr>
      <w:r>
        <w:t>creating host via 'add_host': hostname=new_centos</w:t>
      </w:r>
    </w:p>
    <w:p w14:paraId="1331271C" w14:textId="77777777" w:rsidR="00E408C4" w:rsidRDefault="00E408C4" w:rsidP="00E408C4">
      <w:pPr>
        <w:pStyle w:val="dC-CommandLine"/>
      </w:pPr>
      <w:r>
        <w:t>changed: [localhost] =&gt; {"add_host": {"groups": [], "host_name": "new_centos", "host_vars": {"ansible_ssh_extra_args": "-o StrictHostKeyChecking=no", "ansible_ssh_host": "198.18.1.49", "ansible_ssh_pass": "cisco123", "ansible_ssh_port": "22030", "ansible_ssh_user": "root"}}, "changed": true}</w:t>
      </w:r>
    </w:p>
    <w:p w14:paraId="5FB61777" w14:textId="77777777" w:rsidR="00E408C4" w:rsidRPr="00B45F0C" w:rsidRDefault="00E408C4" w:rsidP="00E408C4">
      <w:pPr>
        <w:pStyle w:val="dC-CommandLine"/>
        <w:rPr>
          <w:lang w:val="sv-SE"/>
        </w:rPr>
      </w:pPr>
      <w:r w:rsidRPr="00B45F0C">
        <w:rPr>
          <w:lang w:val="sv-SE"/>
        </w:rPr>
        <w:t>META: ran handlers</w:t>
      </w:r>
    </w:p>
    <w:p w14:paraId="67AF1635" w14:textId="77777777" w:rsidR="00E408C4" w:rsidRPr="00B45F0C" w:rsidRDefault="00E408C4" w:rsidP="00E408C4">
      <w:pPr>
        <w:pStyle w:val="dC-CommandLine"/>
        <w:rPr>
          <w:lang w:val="sv-SE"/>
        </w:rPr>
      </w:pPr>
      <w:r w:rsidRPr="00B45F0C">
        <w:rPr>
          <w:lang w:val="sv-SE"/>
        </w:rPr>
        <w:t>META: ran handlers</w:t>
      </w:r>
    </w:p>
    <w:p w14:paraId="42F3D143" w14:textId="77777777" w:rsidR="00E408C4" w:rsidRPr="00B45F0C" w:rsidRDefault="00E408C4" w:rsidP="00E408C4">
      <w:pPr>
        <w:pStyle w:val="dC-CommandLine"/>
        <w:rPr>
          <w:lang w:val="sv-SE"/>
        </w:rPr>
      </w:pPr>
    </w:p>
    <w:p w14:paraId="1EAFC14C" w14:textId="77777777" w:rsidR="00E408C4" w:rsidRDefault="00E408C4" w:rsidP="00E408C4">
      <w:pPr>
        <w:pStyle w:val="dC-CommandLine"/>
      </w:pPr>
      <w:r>
        <w:t>PLAY [Configure CentOS VM] *********************************************************************************************************************************************************************************************************</w:t>
      </w:r>
    </w:p>
    <w:p w14:paraId="57973ECC" w14:textId="77777777" w:rsidR="00E408C4" w:rsidRDefault="00E408C4" w:rsidP="00E408C4">
      <w:pPr>
        <w:pStyle w:val="dC-CommandLine"/>
      </w:pPr>
      <w:r>
        <w:t>META: ran handlers</w:t>
      </w:r>
    </w:p>
    <w:p w14:paraId="60510F2B" w14:textId="77777777" w:rsidR="00E408C4" w:rsidRDefault="00E408C4" w:rsidP="00E408C4">
      <w:pPr>
        <w:pStyle w:val="dC-CommandLine"/>
      </w:pPr>
    </w:p>
    <w:p w14:paraId="20BFD684" w14:textId="77777777" w:rsidR="00E408C4" w:rsidRDefault="00E408C4" w:rsidP="00E408C4">
      <w:pPr>
        <w:pStyle w:val="dC-CommandLine"/>
      </w:pPr>
      <w:r>
        <w:t>TASK [Wait for VM to become reachable] *********************************************************************************************************************************************************************************************</w:t>
      </w:r>
    </w:p>
    <w:p w14:paraId="7A953D06" w14:textId="6D4E1DC2" w:rsidR="00E408C4" w:rsidRDefault="00E408C4" w:rsidP="00E408C4">
      <w:pPr>
        <w:pStyle w:val="dC-CommandLine"/>
      </w:pPr>
      <w:r>
        <w:t>task path: /root/playbooks/</w:t>
      </w:r>
      <w:r w:rsidR="004A5B19">
        <w:t>NSO-Playbooks/</w:t>
      </w:r>
      <w:r>
        <w:t>vbranch-centos-demo.yaml:150</w:t>
      </w:r>
    </w:p>
    <w:p w14:paraId="4A52FC6D" w14:textId="77777777" w:rsidR="00E408C4" w:rsidRDefault="00E408C4" w:rsidP="00E408C4">
      <w:pPr>
        <w:pStyle w:val="dC-CommandLine"/>
      </w:pPr>
      <w:r>
        <w:t>ok: [new_centos] =&gt; {"changed": false, "elapsed": 1}</w:t>
      </w:r>
    </w:p>
    <w:p w14:paraId="6CAAB524" w14:textId="77777777" w:rsidR="00E408C4" w:rsidRDefault="00E408C4" w:rsidP="00E408C4">
      <w:pPr>
        <w:pStyle w:val="dC-CommandLine"/>
      </w:pPr>
    </w:p>
    <w:p w14:paraId="6BF41438" w14:textId="77777777" w:rsidR="00E408C4" w:rsidRDefault="00E408C4" w:rsidP="00E408C4">
      <w:pPr>
        <w:pStyle w:val="dC-CommandLine"/>
      </w:pPr>
      <w:r>
        <w:t>TASK [Initiate DHCP request] *******************************************************************************************************************************************************************************************************</w:t>
      </w:r>
    </w:p>
    <w:p w14:paraId="0DB8A926" w14:textId="1DC974DF" w:rsidR="00E408C4" w:rsidRDefault="00E408C4" w:rsidP="00E408C4">
      <w:pPr>
        <w:pStyle w:val="dC-CommandLine"/>
      </w:pPr>
      <w:r>
        <w:t>task path: /root/playbooks/</w:t>
      </w:r>
      <w:r w:rsidR="004A5B19">
        <w:t>NSO-Playbooks/</w:t>
      </w:r>
      <w:r>
        <w:t>vbranch-centos-demo.yaml:155</w:t>
      </w:r>
    </w:p>
    <w:p w14:paraId="003DD393" w14:textId="77777777" w:rsidR="00E408C4" w:rsidRDefault="00E408C4" w:rsidP="00E408C4">
      <w:pPr>
        <w:pStyle w:val="dC-CommandLine"/>
      </w:pPr>
      <w:r>
        <w:t>changed: [new_centos] =&gt; {"changed": true, "cmd": ["dhclient", "eth1"], "delta": "0:00:04.223168", "end": "2018-02-03 16:30:13.931008", "rc": 0, "start": "2018-02-03 16:30:09.707840", "stderr": "", "stderr_lines": [], "stdout": "", "stdout_lines": []}</w:t>
      </w:r>
    </w:p>
    <w:p w14:paraId="5EEA6DCA" w14:textId="77777777" w:rsidR="00E408C4" w:rsidRDefault="00E408C4" w:rsidP="00E408C4">
      <w:pPr>
        <w:pStyle w:val="dC-CommandLine"/>
      </w:pPr>
    </w:p>
    <w:p w14:paraId="6282D1D9" w14:textId="77777777" w:rsidR="00E408C4" w:rsidRDefault="00E408C4" w:rsidP="00E408C4">
      <w:pPr>
        <w:pStyle w:val="dC-CommandLine"/>
      </w:pPr>
      <w:r>
        <w:t>TASK [Update yum.conf with proxy information] **************************************************************************************************************************************************************************************</w:t>
      </w:r>
    </w:p>
    <w:p w14:paraId="4FB95689" w14:textId="710CD3F9" w:rsidR="00E408C4" w:rsidRDefault="00E408C4" w:rsidP="00E408C4">
      <w:pPr>
        <w:pStyle w:val="dC-CommandLine"/>
      </w:pPr>
      <w:r>
        <w:t>task path: /root/playbooks/</w:t>
      </w:r>
      <w:r w:rsidR="004A5B19">
        <w:t>NSO-Playbooks/</w:t>
      </w:r>
      <w:r>
        <w:t>vbranch-centos-demo.yaml:159</w:t>
      </w:r>
    </w:p>
    <w:p w14:paraId="1439A468" w14:textId="77777777" w:rsidR="00E408C4" w:rsidRDefault="00E408C4" w:rsidP="00E408C4">
      <w:pPr>
        <w:pStyle w:val="dC-CommandLine"/>
      </w:pPr>
      <w:r>
        <w:t>changed: [new_centos] =&gt; {"backup": "", "changed": true, "msg": "line added"}</w:t>
      </w:r>
    </w:p>
    <w:p w14:paraId="0264ED12" w14:textId="77777777" w:rsidR="00E408C4" w:rsidRDefault="00E408C4" w:rsidP="00E408C4">
      <w:pPr>
        <w:pStyle w:val="dC-CommandLine"/>
      </w:pPr>
    </w:p>
    <w:p w14:paraId="74E7835C" w14:textId="77777777" w:rsidR="00E408C4" w:rsidRDefault="00E408C4" w:rsidP="00E408C4">
      <w:pPr>
        <w:pStyle w:val="dC-CommandLine"/>
      </w:pPr>
      <w:r>
        <w:t>TASK [Update resolv.conf with DNS information] *************************************************************************************************************************************************************************************</w:t>
      </w:r>
    </w:p>
    <w:p w14:paraId="70A746A0" w14:textId="3BB5AC84" w:rsidR="00E408C4" w:rsidRDefault="00E408C4" w:rsidP="00E408C4">
      <w:pPr>
        <w:pStyle w:val="dC-CommandLine"/>
      </w:pPr>
      <w:r>
        <w:t>task path: /root/playbooks/</w:t>
      </w:r>
      <w:r w:rsidR="004A5B19">
        <w:t>NSO-Playbooks/</w:t>
      </w:r>
      <w:r>
        <w:t>vbranch-centos-demo.yaml:167</w:t>
      </w:r>
    </w:p>
    <w:p w14:paraId="5C4D4FC0" w14:textId="77777777" w:rsidR="00E408C4" w:rsidRDefault="00E408C4" w:rsidP="00E408C4">
      <w:pPr>
        <w:pStyle w:val="dC-CommandLine"/>
      </w:pPr>
      <w:r>
        <w:t>ok: [new_centos] =&gt; {"backup": "", "changed": false, "msg": ""}</w:t>
      </w:r>
    </w:p>
    <w:p w14:paraId="1CF95AAF" w14:textId="77777777" w:rsidR="00E408C4" w:rsidRDefault="00E408C4" w:rsidP="00E408C4">
      <w:pPr>
        <w:pStyle w:val="dC-CommandLine"/>
      </w:pPr>
    </w:p>
    <w:p w14:paraId="2518AE90" w14:textId="77777777" w:rsidR="00E408C4" w:rsidRDefault="00E408C4" w:rsidP="00E408C4">
      <w:pPr>
        <w:pStyle w:val="dC-CommandLine"/>
      </w:pPr>
      <w:r>
        <w:t>TASK [Update .bashrc with proxy settings] ******************************************************************************************************************************************************************************************</w:t>
      </w:r>
    </w:p>
    <w:p w14:paraId="3EED8CA0" w14:textId="62B3310C" w:rsidR="00E408C4" w:rsidRDefault="00E408C4" w:rsidP="00E408C4">
      <w:pPr>
        <w:pStyle w:val="dC-CommandLine"/>
      </w:pPr>
      <w:r>
        <w:lastRenderedPageBreak/>
        <w:t>task path: /root/playbooks/</w:t>
      </w:r>
      <w:r w:rsidR="004A5B19">
        <w:t>NSO-Playbooks/</w:t>
      </w:r>
      <w:r>
        <w:t>vbranch-centos-demo.yaml:175</w:t>
      </w:r>
    </w:p>
    <w:p w14:paraId="3A38A673" w14:textId="77777777" w:rsidR="00E408C4" w:rsidRDefault="00E408C4" w:rsidP="00E408C4">
      <w:pPr>
        <w:pStyle w:val="dC-CommandLine"/>
      </w:pPr>
      <w:r>
        <w:t>changed: [new_centos] =&gt; (item={u'name': u'http_proxy', u'val': u'http://proxy.esl.cisco.com:80'}) =&gt; {"backup": "", "changed": true, "item": {"name": "http_proxy", "val": "http://proxy.esl.cisco.com:80"}, "msg": "line added"}</w:t>
      </w:r>
    </w:p>
    <w:p w14:paraId="2A5658D4" w14:textId="77777777" w:rsidR="00E408C4" w:rsidRDefault="00E408C4" w:rsidP="00E408C4">
      <w:pPr>
        <w:pStyle w:val="dC-CommandLine"/>
      </w:pPr>
      <w:r>
        <w:t>changed: [new_centos] =&gt; (item={u'name': u'https_proxy', u'val': u'https://proxy.esl.cisco.com:8080'}) =&gt; {"backup": "", "changed": true, "item": {"name": "https_proxy", "val": "https://proxy.esl.cisco.com:8080"}, "msg": "line added"}</w:t>
      </w:r>
    </w:p>
    <w:p w14:paraId="4D9A88B1" w14:textId="77777777" w:rsidR="00E408C4" w:rsidRDefault="00E408C4" w:rsidP="00E408C4">
      <w:pPr>
        <w:pStyle w:val="dC-CommandLine"/>
      </w:pPr>
    </w:p>
    <w:p w14:paraId="3C7AD9AC" w14:textId="77777777" w:rsidR="00E408C4" w:rsidRDefault="00E408C4" w:rsidP="00E408C4">
      <w:pPr>
        <w:pStyle w:val="dC-CommandLine"/>
      </w:pPr>
      <w:r>
        <w:t>TASK [Install additional yum package (dos2unix)] ***********************************************************************************************************************************************************************************</w:t>
      </w:r>
    </w:p>
    <w:p w14:paraId="4FFD807D" w14:textId="0F6D8569" w:rsidR="00E408C4" w:rsidRDefault="00E408C4" w:rsidP="00E408C4">
      <w:pPr>
        <w:pStyle w:val="dC-CommandLine"/>
      </w:pPr>
      <w:r>
        <w:t>task path: /root/playbooks/</w:t>
      </w:r>
      <w:r w:rsidR="004A5B19">
        <w:t>NSO-Playbooks/</w:t>
      </w:r>
      <w:r>
        <w:t>vbranch-centos-demo.yaml:186</w:t>
      </w:r>
    </w:p>
    <w:p w14:paraId="4B370F8E" w14:textId="77777777" w:rsidR="00E408C4" w:rsidRDefault="00E408C4" w:rsidP="00E408C4">
      <w:pPr>
        <w:pStyle w:val="dC-CommandLine"/>
      </w:pPr>
      <w:r>
        <w:t>changed: [new_centos] =&gt; {"changed": true, "msg": "", "rc": 0, "results": ["Loaded plugins: fastestmirror\nLoading mirror speeds from cached hostfile\n * base: www.gtlib.gatech.edu\n * extras: mirror.ash.fastserv.com\n * updates: mirror.trouble-free.net\nResolving Dependencies\n--&gt; Running transaction check\n---&gt; Package dos2unix.x86_64 0:6.0.3-7.el7 will be installed\n--&gt; Finished Dependency Resolution\n\nDependencies Resolved\n\n================================================================================\n Package            Arch             Version               Repository      Size\n================================================================================\nInstalling:\n dos2unix           x86_64           6.0.3-7.el7           base            74 k\n\nTransaction Summary\n================================================================================\nInstall  1 Package\n\nTotal download size: 74 k\nInstalled size: 190 k\nDownloading packages:\nRunning transaction check\nRunning transaction test\nTransaction test succeeded\nRunning transaction\n  Installing : dos2unix-6.0.3-7.el7.x86_64                                  1/1 \n  Verifying  : dos2unix-6.0.3-7.el7.x86_64                                  1/1 \n\nInstalled:\n  dos2unix.x86_64 0:6.0.3-7.el7                                                 \n\nComplete!\n"]}</w:t>
      </w:r>
    </w:p>
    <w:p w14:paraId="1A5C93C1" w14:textId="77777777" w:rsidR="00E408C4" w:rsidRPr="00B45F0C" w:rsidRDefault="00E408C4" w:rsidP="00E408C4">
      <w:pPr>
        <w:pStyle w:val="dC-CommandLine"/>
        <w:rPr>
          <w:lang w:val="sv-SE"/>
        </w:rPr>
      </w:pPr>
      <w:r w:rsidRPr="00B45F0C">
        <w:rPr>
          <w:lang w:val="sv-SE"/>
        </w:rPr>
        <w:t>META: ran handlers</w:t>
      </w:r>
    </w:p>
    <w:p w14:paraId="6C9D0C6E" w14:textId="77777777" w:rsidR="00E408C4" w:rsidRPr="00B45F0C" w:rsidRDefault="00E408C4" w:rsidP="00E408C4">
      <w:pPr>
        <w:pStyle w:val="dC-CommandLine"/>
        <w:rPr>
          <w:lang w:val="sv-SE"/>
        </w:rPr>
      </w:pPr>
      <w:r w:rsidRPr="00B45F0C">
        <w:rPr>
          <w:lang w:val="sv-SE"/>
        </w:rPr>
        <w:t>META: ran handlers</w:t>
      </w:r>
    </w:p>
    <w:p w14:paraId="5FF2D670" w14:textId="77777777" w:rsidR="00E408C4" w:rsidRPr="00B45F0C" w:rsidRDefault="00E408C4" w:rsidP="00E408C4">
      <w:pPr>
        <w:pStyle w:val="dC-CommandLine"/>
        <w:rPr>
          <w:lang w:val="sv-SE"/>
        </w:rPr>
      </w:pPr>
    </w:p>
    <w:p w14:paraId="021977E9" w14:textId="77777777" w:rsidR="00E408C4" w:rsidRDefault="00E408C4" w:rsidP="00E408C4">
      <w:pPr>
        <w:pStyle w:val="dC-CommandLine"/>
      </w:pPr>
      <w:r>
        <w:t>PLAY RECAP *************************************************************************************************************************************************************************************************************************</w:t>
      </w:r>
    </w:p>
    <w:p w14:paraId="2619C45E" w14:textId="77777777" w:rsidR="00E408C4" w:rsidRDefault="00E408C4" w:rsidP="00E408C4">
      <w:pPr>
        <w:pStyle w:val="dC-CommandLine"/>
      </w:pPr>
      <w:r>
        <w:t xml:space="preserve">localhost                  : ok=6    changed=3    unreachable=0    failed=0   </w:t>
      </w:r>
    </w:p>
    <w:p w14:paraId="02BDE2C2" w14:textId="458F0FC2" w:rsidR="005D5FA2" w:rsidRPr="00720110" w:rsidRDefault="00E408C4" w:rsidP="00E408C4">
      <w:pPr>
        <w:pStyle w:val="dC-CommandLine"/>
      </w:pPr>
      <w:r>
        <w:t xml:space="preserve">new_centos                 : ok=6    changed=4    unreachable=0    failed=0   </w:t>
      </w:r>
    </w:p>
    <w:p w14:paraId="5297A749" w14:textId="172F5146" w:rsidR="006C18E9" w:rsidRDefault="005D5FA2" w:rsidP="00FE76A5">
      <w:pPr>
        <w:pStyle w:val="dC-Normal"/>
        <w:numPr>
          <w:ilvl w:val="0"/>
          <w:numId w:val="25"/>
        </w:numPr>
      </w:pPr>
      <w:r w:rsidRPr="00296796">
        <w:rPr>
          <w:b/>
        </w:rPr>
        <w:t>Verify the deployment</w:t>
      </w:r>
      <w:r w:rsidR="00F60107">
        <w:t>-</w:t>
      </w:r>
      <w:r>
        <w:t xml:space="preserve"> It may take several minutes </w:t>
      </w:r>
      <w:r w:rsidR="00265C9C">
        <w:t xml:space="preserve">for the </w:t>
      </w:r>
      <w:r>
        <w:t xml:space="preserve">NFVIS system </w:t>
      </w:r>
      <w:r w:rsidR="00265C9C">
        <w:t xml:space="preserve">to cycle through </w:t>
      </w:r>
      <w:r w:rsidR="00537AB3">
        <w:t>its</w:t>
      </w:r>
      <w:r w:rsidR="00265C9C">
        <w:t xml:space="preserve"> PnP polling interval. It will then take several </w:t>
      </w:r>
      <w:r w:rsidR="00537AB3">
        <w:t>minutes</w:t>
      </w:r>
      <w:r w:rsidR="00265C9C">
        <w:t xml:space="preserve"> for the </w:t>
      </w:r>
      <w:r w:rsidR="00296796">
        <w:t>VMs to completely boot.</w:t>
      </w:r>
    </w:p>
    <w:p w14:paraId="4D822EE0" w14:textId="77777777" w:rsidR="00296796" w:rsidRDefault="00296796" w:rsidP="00296796">
      <w:pPr>
        <w:pStyle w:val="dC-CommandLine"/>
      </w:pPr>
      <w:r>
        <w:t xml:space="preserve">admin@ncs# </w:t>
      </w:r>
      <w:r w:rsidRPr="00F505DD">
        <w:rPr>
          <w:b/>
        </w:rPr>
        <w:t>show pnp list</w:t>
      </w:r>
    </w:p>
    <w:p w14:paraId="164D1E4B" w14:textId="77777777" w:rsidR="00296796" w:rsidRDefault="00296796" w:rsidP="00296796">
      <w:pPr>
        <w:pStyle w:val="dC-CommandLine"/>
      </w:pPr>
      <w:r>
        <w:t xml:space="preserve">SERIAL       IP ADDRESS   CONFIGURED  ADDED  SYNCED  LAST CONTACT         </w:t>
      </w:r>
    </w:p>
    <w:p w14:paraId="278FF1B3" w14:textId="77777777" w:rsidR="00296796" w:rsidRDefault="00296796" w:rsidP="00296796">
      <w:pPr>
        <w:pStyle w:val="dC-CommandLine"/>
      </w:pPr>
      <w:r>
        <w:t>--------------------------------------------------------------------------</w:t>
      </w:r>
    </w:p>
    <w:p w14:paraId="58381A52" w14:textId="77777777" w:rsidR="00296796" w:rsidRDefault="00296796" w:rsidP="00296796">
      <w:pPr>
        <w:pStyle w:val="dC-CommandLine"/>
      </w:pPr>
      <w:r>
        <w:t xml:space="preserve">ESX42292D22  198.18.1.49  true        false  false   2018-02-03 21:23:12  </w:t>
      </w:r>
    </w:p>
    <w:p w14:paraId="06A94417" w14:textId="7B56A1C3" w:rsidR="00296796" w:rsidRDefault="00296796" w:rsidP="00296796">
      <w:pPr>
        <w:pStyle w:val="dC-CommandLine"/>
      </w:pPr>
      <w:r>
        <w:t xml:space="preserve">ESX4229B40F  198.18.1.50  false       false  false   2018-02-03 21:22:34  </w:t>
      </w:r>
    </w:p>
    <w:p w14:paraId="4588BE36" w14:textId="77777777" w:rsidR="00296796" w:rsidRDefault="00296796" w:rsidP="00296796">
      <w:pPr>
        <w:pStyle w:val="dC-CommandLine"/>
      </w:pPr>
    </w:p>
    <w:p w14:paraId="0FCFF099" w14:textId="77777777" w:rsidR="009D190E" w:rsidRDefault="009D190E" w:rsidP="009D190E">
      <w:pPr>
        <w:pStyle w:val="dC-CommandLine"/>
      </w:pPr>
      <w:r>
        <w:t xml:space="preserve">admin@ncs# </w:t>
      </w:r>
      <w:r w:rsidRPr="00240C4B">
        <w:rPr>
          <w:b/>
        </w:rPr>
        <w:t>show branch-infra:branch-infra-status branch-cpe ESX42292D22 plan component state</w:t>
      </w:r>
    </w:p>
    <w:p w14:paraId="374DCE10" w14:textId="77777777" w:rsidR="009D190E" w:rsidRDefault="009D190E" w:rsidP="009D190E">
      <w:pPr>
        <w:pStyle w:val="dC-CommandLine"/>
      </w:pPr>
      <w:r>
        <w:t xml:space="preserve">NAME                 STATE         STATUS   WHEN                 ref  MESSAGE  </w:t>
      </w:r>
    </w:p>
    <w:p w14:paraId="3EE7034B" w14:textId="77777777" w:rsidR="009D190E" w:rsidRDefault="009D190E" w:rsidP="009D190E">
      <w:pPr>
        <w:pStyle w:val="dC-CommandLine"/>
      </w:pPr>
      <w:r>
        <w:t>-------------------------------------------------------------------------------</w:t>
      </w:r>
    </w:p>
    <w:p w14:paraId="3F763906" w14:textId="77777777" w:rsidR="009D190E" w:rsidRDefault="009D190E" w:rsidP="009D190E">
      <w:pPr>
        <w:pStyle w:val="dC-CommandLine"/>
      </w:pPr>
      <w:r>
        <w:t xml:space="preserve">self                 init          reached  2018-02-03T21:19:58  -             </w:t>
      </w:r>
    </w:p>
    <w:p w14:paraId="357680C9" w14:textId="77777777" w:rsidR="009D190E" w:rsidRDefault="009D190E" w:rsidP="009D190E">
      <w:pPr>
        <w:pStyle w:val="dC-CommandLine"/>
      </w:pPr>
      <w:r>
        <w:t xml:space="preserve">                     ready         reached  2018-02-03T21:29:58  -             </w:t>
      </w:r>
    </w:p>
    <w:p w14:paraId="1E375E30" w14:textId="77777777" w:rsidR="009D190E" w:rsidRDefault="009D190E" w:rsidP="009D190E">
      <w:pPr>
        <w:pStyle w:val="dC-CommandLine"/>
      </w:pPr>
      <w:r>
        <w:t xml:space="preserve">ESX42292D22          init          reached  2018-02-03T21:19:58  -             </w:t>
      </w:r>
    </w:p>
    <w:p w14:paraId="4D250FA2" w14:textId="77777777" w:rsidR="009D190E" w:rsidRDefault="009D190E" w:rsidP="009D190E">
      <w:pPr>
        <w:pStyle w:val="dC-CommandLine"/>
      </w:pPr>
      <w:r>
        <w:t xml:space="preserve">                     pnp-callhome  reached  2018-02-03T21:19:58  -             </w:t>
      </w:r>
    </w:p>
    <w:p w14:paraId="21D59C89" w14:textId="77777777" w:rsidR="009D190E" w:rsidRDefault="009D190E" w:rsidP="009D190E">
      <w:pPr>
        <w:pStyle w:val="dC-CommandLine"/>
      </w:pPr>
      <w:r>
        <w:t xml:space="preserve">                     ready         reached  2018-02-03T21:23:21  -    Ready    </w:t>
      </w:r>
    </w:p>
    <w:p w14:paraId="1AE2EFB7" w14:textId="77777777" w:rsidR="009D190E" w:rsidRDefault="009D190E" w:rsidP="009D190E">
      <w:pPr>
        <w:pStyle w:val="dC-CommandLine"/>
      </w:pPr>
      <w:r>
        <w:t xml:space="preserve">client-net           init          reached  2018-02-03T21:23:22  -             </w:t>
      </w:r>
    </w:p>
    <w:p w14:paraId="0F12FEF3" w14:textId="77777777" w:rsidR="009D190E" w:rsidRDefault="009D190E" w:rsidP="009D190E">
      <w:pPr>
        <w:pStyle w:val="dC-CommandLine"/>
      </w:pPr>
      <w:r>
        <w:t xml:space="preserve">                     ready         reached  2018-02-03T21:23:22  -    Ready    </w:t>
      </w:r>
    </w:p>
    <w:p w14:paraId="66CB5DFB" w14:textId="77777777" w:rsidR="009D190E" w:rsidRDefault="009D190E" w:rsidP="009D190E">
      <w:pPr>
        <w:pStyle w:val="dC-CommandLine"/>
      </w:pPr>
      <w:r>
        <w:t xml:space="preserve">centos_Centos2       init          reached  2018-02-03T21:23:24  -             </w:t>
      </w:r>
    </w:p>
    <w:p w14:paraId="22E15EBF" w14:textId="77777777" w:rsidR="009D190E" w:rsidRDefault="009D190E" w:rsidP="009D190E">
      <w:pPr>
        <w:pStyle w:val="dC-CommandLine"/>
      </w:pPr>
      <w:r>
        <w:t xml:space="preserve">                     ready         reached  2018-02-03T21:25:05  -    Ready    </w:t>
      </w:r>
    </w:p>
    <w:p w14:paraId="3AFC82D4" w14:textId="77777777" w:rsidR="009D190E" w:rsidRDefault="009D190E" w:rsidP="009D190E">
      <w:pPr>
        <w:pStyle w:val="dC-CommandLine"/>
      </w:pPr>
      <w:r>
        <w:t xml:space="preserve">ISR_vBranch-ISR-1.0  init          reached  2018-02-03T21:23:27  -             </w:t>
      </w:r>
    </w:p>
    <w:p w14:paraId="0433D6C3" w14:textId="77777777" w:rsidR="009D190E" w:rsidRDefault="009D190E" w:rsidP="009D190E">
      <w:pPr>
        <w:pStyle w:val="dC-CommandLine"/>
      </w:pPr>
      <w:r>
        <w:t xml:space="preserve">                     ready         reached  2018-02-03T21:25:21  -    Ready    </w:t>
      </w:r>
    </w:p>
    <w:p w14:paraId="53C29EDA" w14:textId="77777777" w:rsidR="009D190E" w:rsidRDefault="009D190E" w:rsidP="009D190E">
      <w:pPr>
        <w:pStyle w:val="dC-CommandLine"/>
      </w:pPr>
      <w:r>
        <w:t xml:space="preserve">centos_ESX42292D22   init          reached  2018-02-03T21:25:07  -             </w:t>
      </w:r>
    </w:p>
    <w:p w14:paraId="6C54EAE2" w14:textId="77777777" w:rsidR="009D190E" w:rsidRDefault="009D190E" w:rsidP="009D190E">
      <w:pPr>
        <w:pStyle w:val="dC-CommandLine"/>
      </w:pPr>
      <w:r>
        <w:lastRenderedPageBreak/>
        <w:t xml:space="preserve">                     vm-deployed   reached  2018-02-03T21:25:39  -             </w:t>
      </w:r>
    </w:p>
    <w:p w14:paraId="10C3CA34" w14:textId="77777777" w:rsidR="009D190E" w:rsidRDefault="009D190E" w:rsidP="009D190E">
      <w:pPr>
        <w:pStyle w:val="dC-CommandLine"/>
      </w:pPr>
      <w:r>
        <w:t xml:space="preserve">                     vm-alive      reached  2018-02-03T21:27:14  -             </w:t>
      </w:r>
    </w:p>
    <w:p w14:paraId="4230E829" w14:textId="77777777" w:rsidR="009D190E" w:rsidRDefault="009D190E" w:rsidP="009D190E">
      <w:pPr>
        <w:pStyle w:val="dC-CommandLine"/>
      </w:pPr>
      <w:r>
        <w:t xml:space="preserve">                     ready         reached  2018-02-03T21:27:14  -    Ready    </w:t>
      </w:r>
    </w:p>
    <w:p w14:paraId="69473A5E" w14:textId="77777777" w:rsidR="009D190E" w:rsidRDefault="009D190E" w:rsidP="009D190E">
      <w:pPr>
        <w:pStyle w:val="dC-CommandLine"/>
      </w:pPr>
      <w:r>
        <w:t xml:space="preserve">isr_ESX42292D22      init          reached  2018-02-03T21:25:24  -             </w:t>
      </w:r>
    </w:p>
    <w:p w14:paraId="6C97214E" w14:textId="77777777" w:rsidR="009D190E" w:rsidRDefault="009D190E" w:rsidP="009D190E">
      <w:pPr>
        <w:pStyle w:val="dC-CommandLine"/>
      </w:pPr>
      <w:r>
        <w:t xml:space="preserve">                     vm-deployed   reached  2018-02-03T21:26:03  -             </w:t>
      </w:r>
    </w:p>
    <w:p w14:paraId="7CE5A285" w14:textId="77777777" w:rsidR="009D190E" w:rsidRDefault="009D190E" w:rsidP="009D190E">
      <w:pPr>
        <w:pStyle w:val="dC-CommandLine"/>
      </w:pPr>
      <w:r>
        <w:t xml:space="preserve">                     vm-alive      reached  2018-02-03T21:29:58  -             </w:t>
      </w:r>
    </w:p>
    <w:p w14:paraId="70F0C2DE" w14:textId="1098CBD2" w:rsidR="009D190E" w:rsidRDefault="009D190E" w:rsidP="009D190E">
      <w:pPr>
        <w:pStyle w:val="dC-CommandLine"/>
      </w:pPr>
      <w:r>
        <w:t xml:space="preserve">                     ready         reached  2018-02-03T21:29:58  -    Ready  </w:t>
      </w:r>
    </w:p>
    <w:p w14:paraId="522C415C" w14:textId="77777777" w:rsidR="009D190E" w:rsidRDefault="009D190E" w:rsidP="009D190E">
      <w:pPr>
        <w:pStyle w:val="dC-CommandLine"/>
      </w:pPr>
    </w:p>
    <w:p w14:paraId="616CFFF5" w14:textId="77777777" w:rsidR="009D190E" w:rsidRDefault="009D190E" w:rsidP="009D190E">
      <w:pPr>
        <w:pStyle w:val="dC-CommandLine"/>
      </w:pPr>
      <w:r>
        <w:t xml:space="preserve">admin@ncs# </w:t>
      </w:r>
      <w:r w:rsidRPr="00F505DD">
        <w:rPr>
          <w:b/>
        </w:rPr>
        <w:t>show devices list</w:t>
      </w:r>
    </w:p>
    <w:p w14:paraId="2E107E4D" w14:textId="77777777" w:rsidR="00584303" w:rsidRDefault="00584303" w:rsidP="00584303">
      <w:pPr>
        <w:pStyle w:val="dC-CommandLine"/>
      </w:pPr>
      <w:r>
        <w:t xml:space="preserve">NAME              ADDRESS        DESCRIPTION  NED ID        ADMIN STATE  </w:t>
      </w:r>
    </w:p>
    <w:p w14:paraId="49CA14D5" w14:textId="77777777" w:rsidR="00584303" w:rsidRDefault="00584303" w:rsidP="00584303">
      <w:pPr>
        <w:pStyle w:val="dC-CommandLine"/>
      </w:pPr>
      <w:r>
        <w:t>-----------------------------------------------------------------------</w:t>
      </w:r>
    </w:p>
    <w:p w14:paraId="688E0672" w14:textId="77777777" w:rsidR="00584303" w:rsidRDefault="00584303" w:rsidP="00584303">
      <w:pPr>
        <w:pStyle w:val="dC-CommandLine"/>
      </w:pPr>
      <w:r>
        <w:t xml:space="preserve">ESX42337B70_ENCS  198.18.1.49    -            netconf       unlocked     </w:t>
      </w:r>
    </w:p>
    <w:p w14:paraId="2B9A1FCD" w14:textId="77777777" w:rsidR="00584303" w:rsidRDefault="00584303" w:rsidP="00584303">
      <w:pPr>
        <w:pStyle w:val="dC-CommandLine"/>
      </w:pPr>
      <w:r>
        <w:t xml:space="preserve">ESX42337B70_isr   198.18.1.49    -            cisco-ios     unlocked     </w:t>
      </w:r>
    </w:p>
    <w:p w14:paraId="52C2D3E3" w14:textId="77777777" w:rsidR="00584303" w:rsidRDefault="00584303" w:rsidP="00584303">
      <w:pPr>
        <w:pStyle w:val="dC-CommandLine"/>
      </w:pPr>
      <w:r>
        <w:t xml:space="preserve">csr1              198.18.134.12  -            cisco-ios     unlocked     </w:t>
      </w:r>
    </w:p>
    <w:p w14:paraId="1A862464" w14:textId="2FC03CC4" w:rsidR="009D190E" w:rsidRDefault="00584303" w:rsidP="00584303">
      <w:pPr>
        <w:pStyle w:val="dC-CommandLine"/>
      </w:pPr>
      <w:r>
        <w:t xml:space="preserve">vXR1              198.18.134.63  -            cisco-ios-xr  unlocked  </w:t>
      </w:r>
    </w:p>
    <w:p w14:paraId="6C842050" w14:textId="42AD4394" w:rsidR="00F505DD" w:rsidRDefault="00F505DD">
      <w:r>
        <w:br w:type="page"/>
      </w:r>
    </w:p>
    <w:p w14:paraId="0C0661AE" w14:textId="77777777" w:rsidR="009D190E" w:rsidRDefault="009D190E" w:rsidP="009D190E">
      <w:pPr>
        <w:pStyle w:val="dC-Normal"/>
        <w:rPr>
          <w:rFonts w:ascii="Times" w:hAnsi="Times"/>
          <w:color w:val="auto"/>
          <w:sz w:val="24"/>
        </w:rPr>
      </w:pPr>
    </w:p>
    <w:p w14:paraId="41D34721" w14:textId="05E31268" w:rsidR="00F505DD" w:rsidRDefault="00F505DD" w:rsidP="002F21A3">
      <w:pPr>
        <w:pStyle w:val="dC-Normal"/>
        <w:ind w:left="720"/>
      </w:pPr>
      <w:r>
        <w:t xml:space="preserve">Check the NFVIS GUI </w:t>
      </w:r>
      <w:r w:rsidR="00F55CC9">
        <w:t xml:space="preserve">to verify </w:t>
      </w:r>
      <w:r>
        <w:t>that images have been loaded.</w:t>
      </w:r>
    </w:p>
    <w:p w14:paraId="0AD2E6A5" w14:textId="4EBB9A32" w:rsidR="0031567B" w:rsidRPr="0031567B" w:rsidRDefault="0031567B" w:rsidP="009D190E">
      <w:pPr>
        <w:pStyle w:val="dC-Fig"/>
      </w:pPr>
      <w:r>
        <w:t>NFVIS Image Repo Screen</w:t>
      </w:r>
    </w:p>
    <w:p w14:paraId="23D89CD1" w14:textId="696A7DE5" w:rsidR="009D190E" w:rsidRDefault="009D190E" w:rsidP="009D190E">
      <w:pPr>
        <w:pStyle w:val="dC-Normal"/>
      </w:pPr>
      <w:r>
        <w:rPr>
          <w:noProof/>
        </w:rPr>
        <w:drawing>
          <wp:inline distT="0" distB="0" distL="0" distR="0" wp14:anchorId="6DCDF69A" wp14:editId="53867CB1">
            <wp:extent cx="6620510" cy="467614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19.tiff"/>
                    <pic:cNvPicPr/>
                  </pic:nvPicPr>
                  <pic:blipFill>
                    <a:blip r:embed="rId33">
                      <a:extLst>
                        <a:ext uri="{28A0092B-C50C-407E-A947-70E740481C1C}">
                          <a14:useLocalDpi xmlns:a14="http://schemas.microsoft.com/office/drawing/2010/main"/>
                        </a:ext>
                      </a:extLst>
                    </a:blip>
                    <a:stretch>
                      <a:fillRect/>
                    </a:stretch>
                  </pic:blipFill>
                  <pic:spPr>
                    <a:xfrm>
                      <a:off x="0" y="0"/>
                      <a:ext cx="6620510" cy="4676140"/>
                    </a:xfrm>
                    <a:prstGeom prst="rect">
                      <a:avLst/>
                    </a:prstGeom>
                  </pic:spPr>
                </pic:pic>
              </a:graphicData>
            </a:graphic>
          </wp:inline>
        </w:drawing>
      </w:r>
    </w:p>
    <w:p w14:paraId="3FFEBC5E" w14:textId="07BBE527" w:rsidR="009D190E" w:rsidRDefault="009D190E" w:rsidP="009D190E">
      <w:pPr>
        <w:tabs>
          <w:tab w:val="left" w:pos="1657"/>
        </w:tabs>
      </w:pPr>
    </w:p>
    <w:p w14:paraId="5BF8F0A0" w14:textId="78341C76" w:rsidR="00F505DD" w:rsidRDefault="00F505DD">
      <w:r>
        <w:br w:type="page"/>
      </w:r>
    </w:p>
    <w:p w14:paraId="0234E21E" w14:textId="77777777" w:rsidR="00F505DD" w:rsidRDefault="00F505DD" w:rsidP="009D190E">
      <w:pPr>
        <w:tabs>
          <w:tab w:val="left" w:pos="1657"/>
        </w:tabs>
      </w:pPr>
    </w:p>
    <w:p w14:paraId="4826A6DD" w14:textId="0D4D99A3" w:rsidR="009D190E" w:rsidRDefault="009D190E" w:rsidP="002F21A3">
      <w:pPr>
        <w:pStyle w:val="dC-Normal"/>
        <w:ind w:left="936"/>
      </w:pPr>
      <w:r>
        <w:t>Notice that the Cent</w:t>
      </w:r>
      <w:r w:rsidR="00F55CC9">
        <w:t>OS</w:t>
      </w:r>
      <w:r>
        <w:t xml:space="preserve"> VM’s status is “Active” which means health monitoring via the mgmt-net by the NFVIS is functioning properly.</w:t>
      </w:r>
    </w:p>
    <w:p w14:paraId="0E175206" w14:textId="1096B633" w:rsidR="0031567B" w:rsidRDefault="001F105B" w:rsidP="009D190E">
      <w:pPr>
        <w:pStyle w:val="dC-Fig"/>
      </w:pPr>
      <w:r>
        <w:t>NFVIS Mange</w:t>
      </w:r>
      <w:r w:rsidR="0031567B">
        <w:t xml:space="preserve"> Screen</w:t>
      </w:r>
    </w:p>
    <w:p w14:paraId="4E52CEED" w14:textId="66582539" w:rsidR="009D190E" w:rsidRDefault="009D190E" w:rsidP="009D190E">
      <w:pPr>
        <w:tabs>
          <w:tab w:val="left" w:pos="1657"/>
        </w:tabs>
      </w:pPr>
      <w:r>
        <w:rPr>
          <w:noProof/>
        </w:rPr>
        <w:drawing>
          <wp:inline distT="0" distB="0" distL="0" distR="0" wp14:anchorId="5DE7444C" wp14:editId="1961632E">
            <wp:extent cx="6620510" cy="47117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8.tiff"/>
                    <pic:cNvPicPr/>
                  </pic:nvPicPr>
                  <pic:blipFill>
                    <a:blip r:embed="rId34">
                      <a:extLst>
                        <a:ext uri="{28A0092B-C50C-407E-A947-70E740481C1C}">
                          <a14:useLocalDpi xmlns:a14="http://schemas.microsoft.com/office/drawing/2010/main"/>
                        </a:ext>
                      </a:extLst>
                    </a:blip>
                    <a:stretch>
                      <a:fillRect/>
                    </a:stretch>
                  </pic:blipFill>
                  <pic:spPr>
                    <a:xfrm>
                      <a:off x="0" y="0"/>
                      <a:ext cx="6620510" cy="4711700"/>
                    </a:xfrm>
                    <a:prstGeom prst="rect">
                      <a:avLst/>
                    </a:prstGeom>
                  </pic:spPr>
                </pic:pic>
              </a:graphicData>
            </a:graphic>
          </wp:inline>
        </w:drawing>
      </w:r>
    </w:p>
    <w:p w14:paraId="231DA533" w14:textId="0A8F2F63" w:rsidR="00090FA8" w:rsidRDefault="00090FA8" w:rsidP="00090FA8">
      <w:pPr>
        <w:pStyle w:val="dC-Normal"/>
        <w:rPr>
          <w:rFonts w:ascii="Times" w:hAnsi="Times"/>
          <w:color w:val="auto"/>
          <w:sz w:val="24"/>
        </w:rPr>
      </w:pPr>
    </w:p>
    <w:p w14:paraId="32199F10" w14:textId="248DCCD3" w:rsidR="00090FA8" w:rsidRDefault="00090FA8" w:rsidP="00FE76A5">
      <w:pPr>
        <w:pStyle w:val="dC-Normal"/>
        <w:numPr>
          <w:ilvl w:val="0"/>
          <w:numId w:val="25"/>
        </w:numPr>
      </w:pPr>
      <w:r w:rsidRPr="00F505DD">
        <w:rPr>
          <w:b/>
        </w:rPr>
        <w:t>Verify that Ansible properly configured the Cent</w:t>
      </w:r>
      <w:r w:rsidR="00F55CC9">
        <w:rPr>
          <w:b/>
        </w:rPr>
        <w:t>OS</w:t>
      </w:r>
      <w:r w:rsidRPr="00F505DD">
        <w:rPr>
          <w:b/>
        </w:rPr>
        <w:t xml:space="preserve"> VM</w:t>
      </w:r>
      <w:r w:rsidR="00F60107">
        <w:t>-</w:t>
      </w:r>
      <w:r>
        <w:t xml:space="preserve"> Connect via port forwarding via the Ansible host</w:t>
      </w:r>
      <w:r w:rsidR="00F55CC9">
        <w:t xml:space="preserve"> and</w:t>
      </w:r>
      <w:r>
        <w:t xml:space="preserve"> ver</w:t>
      </w:r>
      <w:r w:rsidR="00F55CC9">
        <w:t>if</w:t>
      </w:r>
      <w:r>
        <w:t>y the dos2unix package is loaded and not marked for update. Also check .bash</w:t>
      </w:r>
      <w:r w:rsidR="00F55CC9">
        <w:t>rc</w:t>
      </w:r>
      <w:r>
        <w:t xml:space="preserve"> entries for </w:t>
      </w:r>
      <w:r w:rsidR="00F55CC9">
        <w:t>C</w:t>
      </w:r>
      <w:r>
        <w:t xml:space="preserve">isco proxies and verify IP address </w:t>
      </w:r>
      <w:r w:rsidR="00537AB3">
        <w:t>assignment</w:t>
      </w:r>
      <w:r>
        <w:t>:</w:t>
      </w:r>
    </w:p>
    <w:p w14:paraId="0F1BBA32" w14:textId="5BC62D71" w:rsidR="00090FA8" w:rsidRPr="00090FA8" w:rsidRDefault="00090FA8" w:rsidP="00090FA8">
      <w:pPr>
        <w:pStyle w:val="dC-CommandLine"/>
        <w:rPr>
          <w:b/>
        </w:rPr>
      </w:pPr>
      <w:r>
        <w:t xml:space="preserve">[root@ansible </w:t>
      </w:r>
      <w:r w:rsidR="004A5B19">
        <w:t>~</w:t>
      </w:r>
      <w:r>
        <w:t xml:space="preserve">]# </w:t>
      </w:r>
      <w:r w:rsidRPr="00090FA8">
        <w:rPr>
          <w:b/>
        </w:rPr>
        <w:t>ssh root@198.18.1.49 -p 22030</w:t>
      </w:r>
    </w:p>
    <w:p w14:paraId="35C2D433" w14:textId="2B9FEC73" w:rsidR="00090FA8" w:rsidRPr="00090FA8" w:rsidRDefault="00090FA8" w:rsidP="00090FA8">
      <w:pPr>
        <w:pStyle w:val="dC-CommandLine"/>
        <w:rPr>
          <w:b/>
        </w:rPr>
      </w:pPr>
      <w:r>
        <w:t xml:space="preserve">root@198.18.1.49's password: </w:t>
      </w:r>
      <w:r w:rsidRPr="00090FA8">
        <w:rPr>
          <w:b/>
        </w:rPr>
        <w:t>cisco123</w:t>
      </w:r>
    </w:p>
    <w:p w14:paraId="0E537FAC" w14:textId="77777777" w:rsidR="00090FA8" w:rsidRDefault="00090FA8" w:rsidP="00090FA8">
      <w:pPr>
        <w:pStyle w:val="dC-CommandLine"/>
      </w:pPr>
      <w:r>
        <w:t>Last login: Sat Feb  3 17:16:47 2018 from 198.18.134.5</w:t>
      </w:r>
    </w:p>
    <w:p w14:paraId="3455A67A" w14:textId="77777777" w:rsidR="00090FA8" w:rsidRDefault="00090FA8" w:rsidP="00090FA8">
      <w:pPr>
        <w:pStyle w:val="dC-CommandLine"/>
      </w:pPr>
      <w:r>
        <w:t xml:space="preserve">[root@centos-vnf ~]# </w:t>
      </w:r>
    </w:p>
    <w:p w14:paraId="54E06A9D" w14:textId="77777777" w:rsidR="00090FA8" w:rsidRDefault="00090FA8" w:rsidP="00090FA8">
      <w:pPr>
        <w:pStyle w:val="dC-CommandLine"/>
      </w:pPr>
      <w:r>
        <w:t xml:space="preserve">[root@centos-vnf ~]# </w:t>
      </w:r>
    </w:p>
    <w:p w14:paraId="4066F023" w14:textId="77777777" w:rsidR="00090FA8" w:rsidRPr="00B45F0C" w:rsidRDefault="00090FA8" w:rsidP="00090FA8">
      <w:pPr>
        <w:pStyle w:val="dC-CommandLine"/>
        <w:rPr>
          <w:lang w:val="sv-SE"/>
        </w:rPr>
      </w:pPr>
      <w:r w:rsidRPr="00B45F0C">
        <w:rPr>
          <w:lang w:val="sv-SE"/>
        </w:rPr>
        <w:t xml:space="preserve">[root@centos-vnf ~]# </w:t>
      </w:r>
      <w:r w:rsidRPr="00B45F0C">
        <w:rPr>
          <w:b/>
          <w:lang w:val="sv-SE"/>
        </w:rPr>
        <w:t>yum update dos2unix</w:t>
      </w:r>
      <w:r w:rsidRPr="00B45F0C">
        <w:rPr>
          <w:lang w:val="sv-SE"/>
        </w:rPr>
        <w:t xml:space="preserve"> </w:t>
      </w:r>
    </w:p>
    <w:p w14:paraId="48174628" w14:textId="77777777" w:rsidR="00090FA8" w:rsidRDefault="00090FA8" w:rsidP="00090FA8">
      <w:pPr>
        <w:pStyle w:val="dC-CommandLine"/>
      </w:pPr>
      <w:r>
        <w:t>Loaded plugins: fastestmirror</w:t>
      </w:r>
    </w:p>
    <w:p w14:paraId="3FEB4566" w14:textId="77777777" w:rsidR="00090FA8" w:rsidRDefault="00090FA8" w:rsidP="00090FA8">
      <w:pPr>
        <w:pStyle w:val="dC-CommandLine"/>
      </w:pPr>
      <w:r>
        <w:t>Loading mirror speeds from cached hostfile</w:t>
      </w:r>
    </w:p>
    <w:p w14:paraId="3FD21DDD" w14:textId="77777777" w:rsidR="00090FA8" w:rsidRDefault="00090FA8" w:rsidP="00090FA8">
      <w:pPr>
        <w:pStyle w:val="dC-CommandLine"/>
      </w:pPr>
      <w:r>
        <w:t xml:space="preserve"> * base: mirrors.lga7.us.voxel.net</w:t>
      </w:r>
    </w:p>
    <w:p w14:paraId="7AD08FE2" w14:textId="77777777" w:rsidR="00090FA8" w:rsidRPr="00B45F0C" w:rsidRDefault="00090FA8" w:rsidP="00090FA8">
      <w:pPr>
        <w:pStyle w:val="dC-CommandLine"/>
        <w:rPr>
          <w:lang w:val="sv-SE"/>
        </w:rPr>
      </w:pPr>
      <w:r>
        <w:lastRenderedPageBreak/>
        <w:t xml:space="preserve"> </w:t>
      </w:r>
      <w:r w:rsidRPr="00B45F0C">
        <w:rPr>
          <w:lang w:val="sv-SE"/>
        </w:rPr>
        <w:t>* extras: mirror.teklinks.com</w:t>
      </w:r>
    </w:p>
    <w:p w14:paraId="2E2CC0D2" w14:textId="77777777" w:rsidR="00090FA8" w:rsidRPr="00B45F0C" w:rsidRDefault="00090FA8" w:rsidP="00090FA8">
      <w:pPr>
        <w:pStyle w:val="dC-CommandLine"/>
        <w:rPr>
          <w:lang w:val="sv-SE"/>
        </w:rPr>
      </w:pPr>
      <w:r w:rsidRPr="00B45F0C">
        <w:rPr>
          <w:lang w:val="sv-SE"/>
        </w:rPr>
        <w:t xml:space="preserve"> * updates: repos-va.psychz.net</w:t>
      </w:r>
    </w:p>
    <w:p w14:paraId="05EE0B8A" w14:textId="77777777" w:rsidR="00090FA8" w:rsidRPr="00090FA8" w:rsidRDefault="00090FA8" w:rsidP="00090FA8">
      <w:pPr>
        <w:pStyle w:val="dC-CommandLine"/>
        <w:rPr>
          <w:color w:val="FF0000"/>
        </w:rPr>
      </w:pPr>
      <w:r w:rsidRPr="00090FA8">
        <w:rPr>
          <w:color w:val="FF0000"/>
        </w:rPr>
        <w:t>No packages marked for update</w:t>
      </w:r>
    </w:p>
    <w:p w14:paraId="68D399EC" w14:textId="77777777" w:rsidR="00090FA8" w:rsidRDefault="00090FA8" w:rsidP="00090FA8">
      <w:pPr>
        <w:pStyle w:val="dC-CommandLine"/>
      </w:pPr>
      <w:r>
        <w:t xml:space="preserve">[root@centos-vnf ~]# </w:t>
      </w:r>
      <w:r w:rsidRPr="00090FA8">
        <w:rPr>
          <w:b/>
        </w:rPr>
        <w:t>cat .bashrc</w:t>
      </w:r>
    </w:p>
    <w:p w14:paraId="350B252E" w14:textId="4A903802" w:rsidR="00090FA8" w:rsidRDefault="00090FA8" w:rsidP="00090FA8">
      <w:pPr>
        <w:pStyle w:val="dC-CommandLine"/>
      </w:pPr>
      <w:r>
        <w:t># .bashrc</w:t>
      </w:r>
    </w:p>
    <w:p w14:paraId="19C17C3F" w14:textId="77777777" w:rsidR="00090FA8" w:rsidRDefault="00090FA8" w:rsidP="00090FA8">
      <w:pPr>
        <w:pStyle w:val="dC-CommandLine"/>
      </w:pPr>
    </w:p>
    <w:p w14:paraId="2EC8365C" w14:textId="3D2B9AEF" w:rsidR="00090FA8" w:rsidRDefault="00090FA8" w:rsidP="00090FA8">
      <w:pPr>
        <w:pStyle w:val="dC-CommandLine"/>
      </w:pPr>
      <w:r>
        <w:t>...</w:t>
      </w:r>
    </w:p>
    <w:p w14:paraId="079E2F2E" w14:textId="77777777" w:rsidR="00090FA8" w:rsidRPr="00090FA8" w:rsidRDefault="00090FA8" w:rsidP="00090FA8">
      <w:pPr>
        <w:pStyle w:val="dC-CommandLine"/>
        <w:rPr>
          <w:color w:val="FF0000"/>
        </w:rPr>
      </w:pPr>
      <w:r w:rsidRPr="00090FA8">
        <w:rPr>
          <w:color w:val="FF0000"/>
        </w:rPr>
        <w:t>export http_proxy=http://proxy.esl.cisco.com:80</w:t>
      </w:r>
    </w:p>
    <w:p w14:paraId="5A84A68A" w14:textId="77777777" w:rsidR="00090FA8" w:rsidRPr="00090FA8" w:rsidRDefault="00090FA8" w:rsidP="00090FA8">
      <w:pPr>
        <w:pStyle w:val="dC-CommandLine"/>
        <w:rPr>
          <w:color w:val="FF0000"/>
        </w:rPr>
      </w:pPr>
      <w:r w:rsidRPr="00090FA8">
        <w:rPr>
          <w:color w:val="FF0000"/>
        </w:rPr>
        <w:t>export https_proxy=https://proxy.esl.cisco.com:8080</w:t>
      </w:r>
    </w:p>
    <w:p w14:paraId="2B153D0B" w14:textId="77777777" w:rsidR="00090FA8" w:rsidRDefault="00090FA8" w:rsidP="00090FA8">
      <w:pPr>
        <w:pStyle w:val="dC-CommandLine"/>
      </w:pPr>
    </w:p>
    <w:p w14:paraId="183D590B" w14:textId="4CE3A967" w:rsidR="00090FA8" w:rsidRPr="00090FA8" w:rsidRDefault="00090FA8" w:rsidP="00090FA8">
      <w:pPr>
        <w:pStyle w:val="dC-CommandLine"/>
        <w:rPr>
          <w:b/>
        </w:rPr>
      </w:pPr>
      <w:r>
        <w:t xml:space="preserve">[root@centos-vnf ~]# </w:t>
      </w:r>
      <w:r w:rsidRPr="00090FA8">
        <w:rPr>
          <w:b/>
        </w:rPr>
        <w:t>ip add</w:t>
      </w:r>
    </w:p>
    <w:p w14:paraId="048DBF69" w14:textId="77777777" w:rsidR="00090FA8" w:rsidRDefault="00090FA8" w:rsidP="00090FA8">
      <w:pPr>
        <w:pStyle w:val="dC-CommandLine"/>
      </w:pPr>
      <w:r>
        <w:t xml:space="preserve">1: lo: &lt;LOOPBACK,UP,LOWER_UP&gt; mtu 65536 qdisc noqueue state UNKNOWN </w:t>
      </w:r>
    </w:p>
    <w:p w14:paraId="4CF4CC67" w14:textId="77777777" w:rsidR="00090FA8" w:rsidRDefault="00090FA8" w:rsidP="00090FA8">
      <w:pPr>
        <w:pStyle w:val="dC-CommandLine"/>
      </w:pPr>
      <w:r>
        <w:t xml:space="preserve">    link/loopback 00:00:00:00:00:00 brd 00:00:00:00:00:00</w:t>
      </w:r>
    </w:p>
    <w:p w14:paraId="66525A2A" w14:textId="77777777" w:rsidR="00090FA8" w:rsidRDefault="00090FA8" w:rsidP="00090FA8">
      <w:pPr>
        <w:pStyle w:val="dC-CommandLine"/>
      </w:pPr>
      <w:r>
        <w:t xml:space="preserve">    inet 127.0.0.1/8 scope host lo</w:t>
      </w:r>
    </w:p>
    <w:p w14:paraId="0059F9CB" w14:textId="77777777" w:rsidR="00090FA8" w:rsidRDefault="00090FA8" w:rsidP="00090FA8">
      <w:pPr>
        <w:pStyle w:val="dC-CommandLine"/>
      </w:pPr>
      <w:r>
        <w:t xml:space="preserve">       valid_lft forever preferred_lft forever</w:t>
      </w:r>
    </w:p>
    <w:p w14:paraId="16D08FE1" w14:textId="77777777" w:rsidR="00090FA8" w:rsidRDefault="00090FA8" w:rsidP="00090FA8">
      <w:pPr>
        <w:pStyle w:val="dC-CommandLine"/>
      </w:pPr>
      <w:r>
        <w:t xml:space="preserve">    inet6 ::1/128 scope host </w:t>
      </w:r>
    </w:p>
    <w:p w14:paraId="5A2C67E1" w14:textId="77777777" w:rsidR="00090FA8" w:rsidRDefault="00090FA8" w:rsidP="00090FA8">
      <w:pPr>
        <w:pStyle w:val="dC-CommandLine"/>
      </w:pPr>
      <w:r>
        <w:t xml:space="preserve">       valid_lft forever preferred_lft forever</w:t>
      </w:r>
    </w:p>
    <w:p w14:paraId="749A1355" w14:textId="77777777" w:rsidR="00090FA8" w:rsidRDefault="00090FA8" w:rsidP="00090FA8">
      <w:pPr>
        <w:pStyle w:val="dC-CommandLine"/>
      </w:pPr>
      <w:r>
        <w:t>2: eth0: &lt;BROADCAST,MULTICAST,UP,LOWER_UP&gt; mtu 1500 qdisc pfifo_fast state UP qlen 1000</w:t>
      </w:r>
    </w:p>
    <w:p w14:paraId="55E4AC2C" w14:textId="77777777" w:rsidR="00090FA8" w:rsidRDefault="00090FA8" w:rsidP="00090FA8">
      <w:pPr>
        <w:pStyle w:val="dC-CommandLine"/>
      </w:pPr>
      <w:r>
        <w:t xml:space="preserve">    link/ether 52:54:00:db:aa:ce brd ff:ff:ff:ff:ff:ff</w:t>
      </w:r>
    </w:p>
    <w:p w14:paraId="40ADFD69" w14:textId="77777777" w:rsidR="00090FA8" w:rsidRDefault="00090FA8" w:rsidP="00090FA8">
      <w:pPr>
        <w:pStyle w:val="dC-CommandLine"/>
      </w:pPr>
      <w:r>
        <w:t xml:space="preserve">    inet </w:t>
      </w:r>
      <w:r w:rsidRPr="00090FA8">
        <w:rPr>
          <w:color w:val="FF0000"/>
        </w:rPr>
        <w:t xml:space="preserve">10.20.0.3/24 </w:t>
      </w:r>
      <w:r>
        <w:t>brd 10.20.0.255 scope global eth0</w:t>
      </w:r>
    </w:p>
    <w:p w14:paraId="6DDF6E6C" w14:textId="77777777" w:rsidR="00090FA8" w:rsidRDefault="00090FA8" w:rsidP="00090FA8">
      <w:pPr>
        <w:pStyle w:val="dC-CommandLine"/>
      </w:pPr>
      <w:r>
        <w:t xml:space="preserve">       valid_lft forever preferred_lft forever</w:t>
      </w:r>
    </w:p>
    <w:p w14:paraId="2F9C17CD" w14:textId="77777777" w:rsidR="00090FA8" w:rsidRDefault="00090FA8" w:rsidP="00090FA8">
      <w:pPr>
        <w:pStyle w:val="dC-CommandLine"/>
      </w:pPr>
      <w:r>
        <w:t xml:space="preserve">    inet6 fe80::5054:ff:fedb:aace/64 scope link </w:t>
      </w:r>
    </w:p>
    <w:p w14:paraId="1249E2FA" w14:textId="77777777" w:rsidR="00090FA8" w:rsidRDefault="00090FA8" w:rsidP="00090FA8">
      <w:pPr>
        <w:pStyle w:val="dC-CommandLine"/>
      </w:pPr>
      <w:r>
        <w:t xml:space="preserve">       valid_lft forever preferred_lft forever</w:t>
      </w:r>
    </w:p>
    <w:p w14:paraId="37953995" w14:textId="77777777" w:rsidR="00090FA8" w:rsidRDefault="00090FA8" w:rsidP="00090FA8">
      <w:pPr>
        <w:pStyle w:val="dC-CommandLine"/>
      </w:pPr>
      <w:r>
        <w:t>3: eth1: &lt;BROADCAST,MULTICAST,UP,LOWER_UP&gt; mtu 1500 qdisc pfifo_fast state UP qlen 1000</w:t>
      </w:r>
    </w:p>
    <w:p w14:paraId="72CEDBC6" w14:textId="77777777" w:rsidR="00090FA8" w:rsidRDefault="00090FA8" w:rsidP="00090FA8">
      <w:pPr>
        <w:pStyle w:val="dC-CommandLine"/>
      </w:pPr>
      <w:r>
        <w:t xml:space="preserve">    link/ether 52:54:00:69:67:b2 brd ff:ff:ff:ff:ff:ff</w:t>
      </w:r>
    </w:p>
    <w:p w14:paraId="04D2222F" w14:textId="77777777" w:rsidR="00090FA8" w:rsidRDefault="00090FA8" w:rsidP="00090FA8">
      <w:pPr>
        <w:pStyle w:val="dC-CommandLine"/>
      </w:pPr>
      <w:r>
        <w:t xml:space="preserve">    inet </w:t>
      </w:r>
      <w:r w:rsidRPr="00090FA8">
        <w:rPr>
          <w:color w:val="FF0000"/>
        </w:rPr>
        <w:t xml:space="preserve">192.168.200.2/24 </w:t>
      </w:r>
      <w:r>
        <w:t>brd 192.168.200.255 scope global dynamic eth1</w:t>
      </w:r>
    </w:p>
    <w:p w14:paraId="0C76243E" w14:textId="77777777" w:rsidR="00090FA8" w:rsidRDefault="00090FA8" w:rsidP="00090FA8">
      <w:pPr>
        <w:pStyle w:val="dC-CommandLine"/>
      </w:pPr>
      <w:r>
        <w:t xml:space="preserve">       valid_lft 86186sec preferred_lft 86186sec</w:t>
      </w:r>
    </w:p>
    <w:p w14:paraId="2B5916B9" w14:textId="77777777" w:rsidR="00090FA8" w:rsidRDefault="00090FA8" w:rsidP="00090FA8">
      <w:pPr>
        <w:pStyle w:val="dC-CommandLine"/>
      </w:pPr>
      <w:r>
        <w:t xml:space="preserve">    inet6 fe80::5054:ff:fe69:67b2/64 scope link </w:t>
      </w:r>
    </w:p>
    <w:p w14:paraId="13C97387" w14:textId="77777777" w:rsidR="00090FA8" w:rsidRDefault="00090FA8" w:rsidP="00090FA8">
      <w:pPr>
        <w:pStyle w:val="dC-CommandLine"/>
      </w:pPr>
      <w:r>
        <w:t xml:space="preserve">       valid_lft forever preferred_lft forever</w:t>
      </w:r>
    </w:p>
    <w:p w14:paraId="3261BDFD" w14:textId="77777777" w:rsidR="00090FA8" w:rsidRDefault="00090FA8" w:rsidP="00090FA8">
      <w:pPr>
        <w:pStyle w:val="dC-CommandLine"/>
      </w:pPr>
      <w:r>
        <w:t xml:space="preserve">[root@centos-vnf ~]# </w:t>
      </w:r>
    </w:p>
    <w:p w14:paraId="54E6A171" w14:textId="750BC652" w:rsidR="00090FA8" w:rsidRDefault="003666D1" w:rsidP="002F21A3">
      <w:pPr>
        <w:pStyle w:val="dC-Normal"/>
        <w:numPr>
          <w:ilvl w:val="0"/>
          <w:numId w:val="25"/>
        </w:numPr>
      </w:pPr>
      <w:r w:rsidRPr="0067647C">
        <w:rPr>
          <w:b/>
        </w:rPr>
        <w:t>Delete the Deployment</w:t>
      </w:r>
      <w:r>
        <w:t>- The deployment can be deleted by running the “remove-deployment.yaml” playbook (as described above), but this will remove all deployments. Or it can be removed manually via NSO. In either case, go to the NFVIS GUI and verify all artifacts have been removed.</w:t>
      </w:r>
      <w:r w:rsidR="004E6AE9">
        <w:t xml:space="preserve"> A “service-cleanup” is also good </w:t>
      </w:r>
      <w:r w:rsidR="00537AB3">
        <w:t>hygiene</w:t>
      </w:r>
      <w:r w:rsidR="004E6AE9">
        <w:t>.</w:t>
      </w:r>
    </w:p>
    <w:p w14:paraId="4B376DB4" w14:textId="5CCA2F73" w:rsidR="004E6AE9" w:rsidRDefault="004E6AE9" w:rsidP="004E6AE9">
      <w:pPr>
        <w:pStyle w:val="dC-CommandLine"/>
      </w:pPr>
      <w:r>
        <w:t xml:space="preserve">admin@ncs(config)# </w:t>
      </w:r>
      <w:r w:rsidRPr="004E6AE9">
        <w:rPr>
          <w:b/>
        </w:rPr>
        <w:t>no branch-infra:branch-infra branch-cpe ESX42292D22</w:t>
      </w:r>
      <w:r>
        <w:t xml:space="preserve"> </w:t>
      </w:r>
    </w:p>
    <w:p w14:paraId="28785CCC" w14:textId="77777777" w:rsidR="004E6AE9" w:rsidRDefault="004E6AE9" w:rsidP="004E6AE9">
      <w:pPr>
        <w:pStyle w:val="dC-CommandLine"/>
      </w:pPr>
      <w:r>
        <w:t xml:space="preserve">admin@ncs(config)# </w:t>
      </w:r>
      <w:r w:rsidRPr="004E6AE9">
        <w:rPr>
          <w:b/>
        </w:rPr>
        <w:t>commit</w:t>
      </w:r>
    </w:p>
    <w:p w14:paraId="2C8CBFC0" w14:textId="77777777" w:rsidR="004E6AE9" w:rsidRDefault="004E6AE9" w:rsidP="004E6AE9">
      <w:pPr>
        <w:pStyle w:val="dC-CommandLine"/>
      </w:pPr>
      <w:r>
        <w:t>Commit complete.</w:t>
      </w:r>
    </w:p>
    <w:p w14:paraId="7F1A1D15" w14:textId="77777777" w:rsidR="004E6AE9" w:rsidRDefault="004E6AE9" w:rsidP="004E6AE9">
      <w:pPr>
        <w:pStyle w:val="dC-CommandLine"/>
      </w:pPr>
      <w:r>
        <w:t xml:space="preserve">admin@ncs(config)# </w:t>
      </w:r>
      <w:r w:rsidRPr="004E6AE9">
        <w:rPr>
          <w:b/>
        </w:rPr>
        <w:t>branch-infra:branch-infra service-cleanup branchcpe ESX42292D22</w:t>
      </w:r>
    </w:p>
    <w:p w14:paraId="27DAB32E" w14:textId="77777777" w:rsidR="004E6AE9" w:rsidRDefault="004E6AE9" w:rsidP="004E6AE9">
      <w:pPr>
        <w:pStyle w:val="dC-CommandLine"/>
      </w:pPr>
      <w:r>
        <w:t>status All references to branch-cpe ESX42292D22 have been deleted successfully from NSO.Please make sure the branch-cpe device is reset to factory defaults before using it as a branch-cpe in NSO again.</w:t>
      </w:r>
    </w:p>
    <w:p w14:paraId="2FE417E6" w14:textId="7634B214" w:rsidR="004E6AE9" w:rsidRDefault="004E6AE9" w:rsidP="004E6AE9">
      <w:pPr>
        <w:pStyle w:val="dC-CommandLine"/>
      </w:pPr>
      <w:r>
        <w:t>admin@ncs(config)#</w:t>
      </w:r>
    </w:p>
    <w:p w14:paraId="39BAF6E2" w14:textId="77777777" w:rsidR="00255A63" w:rsidRDefault="00255A63" w:rsidP="00255A63"/>
    <w:p w14:paraId="02F108E8" w14:textId="77777777" w:rsidR="007D6987" w:rsidRDefault="007D6987" w:rsidP="00255A63"/>
    <w:p w14:paraId="549E1E08" w14:textId="77777777" w:rsidR="00255A63" w:rsidRDefault="00255A63" w:rsidP="00255A63"/>
    <w:p w14:paraId="50F30241" w14:textId="77777777" w:rsidR="00255A63" w:rsidRDefault="00255A63" w:rsidP="00255A63"/>
    <w:p w14:paraId="15AA604A" w14:textId="77777777" w:rsidR="00255A63" w:rsidRDefault="00255A63" w:rsidP="00255A63"/>
    <w:p w14:paraId="443CC735" w14:textId="77777777" w:rsidR="00255A63" w:rsidRPr="004E6AE9" w:rsidRDefault="00255A63" w:rsidP="00255A63"/>
    <w:p w14:paraId="5EA096F6" w14:textId="48F0DE45" w:rsidR="004E6AE9" w:rsidRPr="00BE5B2F" w:rsidRDefault="004E6AE9" w:rsidP="004E6AE9">
      <w:pPr>
        <w:rPr>
          <w:rFonts w:ascii="Arial" w:hAnsi="Arial" w:cs="Arial"/>
        </w:rPr>
      </w:pPr>
    </w:p>
    <w:p w14:paraId="4B7E2586" w14:textId="49F0AB81" w:rsidR="009D190E" w:rsidRDefault="004E6AE9" w:rsidP="004E6AE9">
      <w:pPr>
        <w:rPr>
          <w:rFonts w:ascii="Arial" w:hAnsi="Arial" w:cs="Arial"/>
        </w:rPr>
      </w:pPr>
      <w:r w:rsidRPr="00BE5B2F">
        <w:rPr>
          <w:rFonts w:ascii="Arial" w:hAnsi="Arial" w:cs="Arial"/>
          <w:b/>
          <w:sz w:val="28"/>
          <w:szCs w:val="28"/>
        </w:rPr>
        <w:t>Congratulation</w:t>
      </w:r>
      <w:r w:rsidR="00F55CC9" w:rsidRPr="00BE5B2F">
        <w:rPr>
          <w:rFonts w:ascii="Arial" w:hAnsi="Arial" w:cs="Arial"/>
          <w:b/>
          <w:sz w:val="28"/>
          <w:szCs w:val="28"/>
        </w:rPr>
        <w:t>s</w:t>
      </w:r>
      <w:r w:rsidRPr="00BE5B2F">
        <w:rPr>
          <w:rFonts w:ascii="Arial" w:hAnsi="Arial" w:cs="Arial"/>
          <w:b/>
          <w:sz w:val="28"/>
          <w:szCs w:val="28"/>
        </w:rPr>
        <w:t>!</w:t>
      </w:r>
      <w:r w:rsidRPr="00BE5B2F">
        <w:rPr>
          <w:rFonts w:ascii="Arial" w:hAnsi="Arial" w:cs="Arial"/>
        </w:rPr>
        <w:t xml:space="preserve"> You are done. Now go buy your proctors some Beer!</w:t>
      </w:r>
      <w:r w:rsidR="00D771B2" w:rsidRPr="00BE5B2F">
        <w:rPr>
          <w:rFonts w:ascii="Arial" w:hAnsi="Arial" w:cs="Arial"/>
        </w:rPr>
        <w:t xml:space="preserve"> </w:t>
      </w:r>
    </w:p>
    <w:p w14:paraId="3566C677" w14:textId="77777777" w:rsidR="008D3998" w:rsidRDefault="008D3998" w:rsidP="004E6AE9">
      <w:pPr>
        <w:rPr>
          <w:rFonts w:ascii="Arial" w:hAnsi="Arial" w:cs="Arial"/>
        </w:rPr>
      </w:pPr>
    </w:p>
    <w:p w14:paraId="0EEFC762" w14:textId="3D61ACC2" w:rsidR="00ED65A8" w:rsidRDefault="00ED65A8" w:rsidP="00ED65A8">
      <w:pPr>
        <w:pStyle w:val="dC-Scenario"/>
        <w:numPr>
          <w:ilvl w:val="0"/>
          <w:numId w:val="0"/>
        </w:numPr>
      </w:pPr>
      <w:bookmarkStart w:id="24" w:name="references"/>
      <w:r>
        <w:lastRenderedPageBreak/>
        <w:t>References:</w:t>
      </w:r>
    </w:p>
    <w:bookmarkEnd w:id="24"/>
    <w:p w14:paraId="42D89115" w14:textId="0EAA33F2" w:rsidR="008D3998" w:rsidRDefault="00C13DD4" w:rsidP="002F21A3">
      <w:pPr>
        <w:pStyle w:val="dC-Normal"/>
      </w:pPr>
      <w:r>
        <w:t>Below you will see</w:t>
      </w:r>
      <w:r w:rsidR="008D3998">
        <w:t xml:space="preserve"> the contents of the </w:t>
      </w:r>
      <w:r>
        <w:t>vars.yaml files for both the NSO and IOS playbook</w:t>
      </w:r>
      <w:r w:rsidR="00ED65A8">
        <w:t xml:space="preserve"> directories</w:t>
      </w:r>
      <w:r>
        <w:t xml:space="preserve"> along with the hosts file needed for the IOS playbooks. This is included for your reference in case you want to run through these playbooks outside of the dCloud environment.</w:t>
      </w:r>
    </w:p>
    <w:p w14:paraId="0BF7ED0A" w14:textId="77777777" w:rsidR="00C13DD4" w:rsidRDefault="00C13DD4" w:rsidP="00C13DD4">
      <w:pPr>
        <w:pStyle w:val="dC-CommandLine"/>
        <w:ind w:left="0"/>
      </w:pPr>
      <w:r>
        <w:t xml:space="preserve">[root@ansible ~]# </w:t>
      </w:r>
      <w:r w:rsidRPr="00C13DD4">
        <w:rPr>
          <w:b/>
        </w:rPr>
        <w:t>cat playbooks/NSO-Playbooks/vars.yaml</w:t>
      </w:r>
    </w:p>
    <w:p w14:paraId="1FC2F2A4" w14:textId="77777777" w:rsidR="005E778D" w:rsidRDefault="005E778D" w:rsidP="002F21A3">
      <w:pPr>
        <w:pStyle w:val="dC-CommandLine"/>
        <w:ind w:left="0"/>
      </w:pPr>
      <w:r>
        <w:t>---</w:t>
      </w:r>
    </w:p>
    <w:p w14:paraId="14E34FED" w14:textId="77777777" w:rsidR="005E778D" w:rsidRDefault="005E778D" w:rsidP="002F21A3">
      <w:pPr>
        <w:pStyle w:val="dC-CommandLine"/>
        <w:ind w:left="0"/>
      </w:pPr>
    </w:p>
    <w:p w14:paraId="6F7E0279" w14:textId="77777777" w:rsidR="005E778D" w:rsidRDefault="005E778D" w:rsidP="002F21A3">
      <w:pPr>
        <w:pStyle w:val="dC-CommandLine"/>
        <w:ind w:left="0"/>
      </w:pPr>
      <w:r>
        <w:t>url: http://198.18.134.4:8080/jsonrpc</w:t>
      </w:r>
    </w:p>
    <w:p w14:paraId="5031D1D2" w14:textId="77777777" w:rsidR="005E778D" w:rsidRDefault="005E778D" w:rsidP="002F21A3">
      <w:pPr>
        <w:pStyle w:val="dC-CommandLine"/>
        <w:ind w:left="0"/>
      </w:pPr>
      <w:r>
        <w:t>username: admin</w:t>
      </w:r>
    </w:p>
    <w:p w14:paraId="224B347E" w14:textId="77777777" w:rsidR="005E778D" w:rsidRDefault="005E778D" w:rsidP="002F21A3">
      <w:pPr>
        <w:pStyle w:val="dC-CommandLine"/>
        <w:ind w:left="0"/>
      </w:pPr>
      <w:r>
        <w:t>password: admin</w:t>
      </w:r>
    </w:p>
    <w:p w14:paraId="3A297906" w14:textId="77777777" w:rsidR="005E778D" w:rsidRDefault="005E778D" w:rsidP="002F21A3">
      <w:pPr>
        <w:pStyle w:val="dC-CommandLine"/>
        <w:ind w:left="0"/>
      </w:pPr>
      <w:r>
        <w:t>http_proxy: http://proxy.esl.cisco.com:80</w:t>
      </w:r>
    </w:p>
    <w:p w14:paraId="6414BE4F" w14:textId="77777777" w:rsidR="005E778D" w:rsidRDefault="005E778D" w:rsidP="002F21A3">
      <w:pPr>
        <w:pStyle w:val="dC-CommandLine"/>
        <w:ind w:left="0"/>
      </w:pPr>
      <w:r>
        <w:t>https_proxy: https://proxy.esl.cisco.com:8080</w:t>
      </w:r>
    </w:p>
    <w:p w14:paraId="0AD5C275" w14:textId="77777777" w:rsidR="005E778D" w:rsidRDefault="005E778D" w:rsidP="002F21A3">
      <w:pPr>
        <w:pStyle w:val="dC-CommandLine"/>
        <w:ind w:left="0"/>
      </w:pPr>
      <w:r>
        <w:t>dns: 198.18.133.1</w:t>
      </w:r>
    </w:p>
    <w:p w14:paraId="4591A93E" w14:textId="77777777" w:rsidR="005E778D" w:rsidRDefault="005E778D" w:rsidP="002F21A3">
      <w:pPr>
        <w:pStyle w:val="dC-CommandLine"/>
        <w:ind w:left="0"/>
      </w:pPr>
      <w:r>
        <w:t>domain: dcloud-cisco.com</w:t>
      </w:r>
    </w:p>
    <w:p w14:paraId="001685D8" w14:textId="77777777" w:rsidR="005E778D" w:rsidRDefault="005E778D" w:rsidP="002F21A3">
      <w:pPr>
        <w:pStyle w:val="dC-CommandLine"/>
        <w:ind w:left="0"/>
      </w:pPr>
      <w:r>
        <w:t>our_domain: test2.com</w:t>
      </w:r>
    </w:p>
    <w:p w14:paraId="7B196C88" w14:textId="77777777" w:rsidR="005E778D" w:rsidRDefault="005E778D" w:rsidP="002F21A3">
      <w:pPr>
        <w:pStyle w:val="dC-CommandLine"/>
        <w:ind w:left="0"/>
      </w:pPr>
      <w:r>
        <w:t>target: vXR1</w:t>
      </w:r>
    </w:p>
    <w:p w14:paraId="19659F09" w14:textId="77777777" w:rsidR="005E778D" w:rsidRDefault="005E778D" w:rsidP="002F21A3">
      <w:pPr>
        <w:pStyle w:val="dC-CommandLine"/>
        <w:ind w:left="0"/>
      </w:pPr>
      <w:r>
        <w:t>deployment: { serial: "ESX42337B70", password: "Cisco123#", isrv_ip: "198.18.1.61", isrv_gateway: "198.18.1.1" }</w:t>
      </w:r>
    </w:p>
    <w:p w14:paraId="6A92E6AC" w14:textId="77777777" w:rsidR="005E778D" w:rsidRDefault="005E778D" w:rsidP="002F21A3">
      <w:pPr>
        <w:pStyle w:val="dC-CommandLine"/>
        <w:ind w:left="0"/>
      </w:pPr>
    </w:p>
    <w:p w14:paraId="20A83C7D" w14:textId="77777777" w:rsidR="005E778D" w:rsidRDefault="005E778D" w:rsidP="002F21A3">
      <w:pPr>
        <w:pStyle w:val="dC-CommandLine"/>
        <w:ind w:left="0"/>
      </w:pPr>
    </w:p>
    <w:p w14:paraId="71253F61" w14:textId="77777777" w:rsidR="005E778D" w:rsidRDefault="005E778D" w:rsidP="002F21A3">
      <w:pPr>
        <w:pStyle w:val="dC-CommandLine"/>
        <w:ind w:left="0"/>
      </w:pPr>
      <w:r>
        <w:t>encs_to_onboard:</w:t>
      </w:r>
    </w:p>
    <w:p w14:paraId="3CFD6061" w14:textId="77777777" w:rsidR="005E778D" w:rsidRDefault="005E778D" w:rsidP="002F21A3">
      <w:pPr>
        <w:pStyle w:val="dC-CommandLine"/>
        <w:ind w:left="0"/>
      </w:pPr>
      <w:r>
        <w:t xml:space="preserve">  - { serial: "ESX42337B70", password: "Cisco123#", isrv_ip: "198.18.1.60", isrv_gateway: "198.18.1.1" }</w:t>
      </w:r>
    </w:p>
    <w:p w14:paraId="5F6731B1" w14:textId="77777777" w:rsidR="005E778D" w:rsidRDefault="005E778D" w:rsidP="002F21A3">
      <w:pPr>
        <w:pStyle w:val="dC-CommandLine"/>
        <w:ind w:left="0"/>
      </w:pPr>
      <w:r>
        <w:t xml:space="preserve">  - { serial: "ESX4233ACBA", password: "Cisco123#", isrv_ip: "198.18.1.61", isrv_gateway: "198.18.1.1" }</w:t>
      </w:r>
    </w:p>
    <w:p w14:paraId="14EA45F2" w14:textId="77777777" w:rsidR="005E778D" w:rsidRDefault="005E778D" w:rsidP="002F21A3">
      <w:pPr>
        <w:pStyle w:val="dC-CommandLine"/>
        <w:ind w:left="0"/>
      </w:pPr>
    </w:p>
    <w:p w14:paraId="7A8A04F1" w14:textId="77777777" w:rsidR="005E778D" w:rsidRDefault="005E778D" w:rsidP="002F21A3">
      <w:pPr>
        <w:pStyle w:val="dC-CommandLine"/>
        <w:ind w:left="0"/>
      </w:pPr>
      <w:r>
        <w:t>target1: { name: "csr1", address: "22.2.2.2", local_as: "100" }</w:t>
      </w:r>
    </w:p>
    <w:p w14:paraId="42E723E3" w14:textId="77777777" w:rsidR="005E778D" w:rsidRDefault="005E778D" w:rsidP="002F21A3">
      <w:pPr>
        <w:pStyle w:val="dC-CommandLine"/>
        <w:ind w:left="0"/>
      </w:pPr>
      <w:r>
        <w:t>target2: { name: "vXR1", address: "23.1.1.1", local_as: "200" }</w:t>
      </w:r>
    </w:p>
    <w:p w14:paraId="05DB2FEF" w14:textId="21FEB15E" w:rsidR="00C13DD4" w:rsidRDefault="005E778D" w:rsidP="002F21A3">
      <w:pPr>
        <w:pStyle w:val="dC-CommandLine"/>
        <w:ind w:left="0"/>
      </w:pPr>
      <w:r>
        <w:t>target3: { name: "NFVIS1_NFVIS1-isr", address: "24.1.1.1", local_as: "200" }</w:t>
      </w:r>
    </w:p>
    <w:p w14:paraId="2D825AF8" w14:textId="77777777" w:rsidR="00C13DD4" w:rsidRDefault="00C13DD4" w:rsidP="002F21A3">
      <w:pPr>
        <w:pStyle w:val="dC-Normal"/>
      </w:pPr>
    </w:p>
    <w:p w14:paraId="45B9087A" w14:textId="47D85E77" w:rsidR="00C13DD4" w:rsidRPr="00A36553" w:rsidRDefault="00C13DD4" w:rsidP="00C13DD4">
      <w:pPr>
        <w:pStyle w:val="dC-CommandLine"/>
        <w:ind w:left="0"/>
        <w:rPr>
          <w:b/>
        </w:rPr>
      </w:pPr>
      <w:r>
        <w:t xml:space="preserve">[root@ansible ~]# </w:t>
      </w:r>
      <w:r w:rsidRPr="00A36553">
        <w:rPr>
          <w:b/>
        </w:rPr>
        <w:t>cat playbooks/IOS-Playbooks/vars.yaml</w:t>
      </w:r>
    </w:p>
    <w:p w14:paraId="66870E47" w14:textId="77777777" w:rsidR="00C13DD4" w:rsidRDefault="00C13DD4" w:rsidP="00C13DD4">
      <w:pPr>
        <w:pStyle w:val="dC-CommandLine"/>
        <w:ind w:left="0"/>
      </w:pPr>
      <w:r>
        <w:t>target1: { bgp_ip: "22.2.2.2", local_as: "64001" }</w:t>
      </w:r>
    </w:p>
    <w:p w14:paraId="663BB174" w14:textId="77777777" w:rsidR="00C13DD4" w:rsidRDefault="00C13DD4" w:rsidP="00C13DD4">
      <w:pPr>
        <w:pStyle w:val="dC-CommandLine"/>
        <w:ind w:left="0"/>
      </w:pPr>
      <w:r>
        <w:t>target2: { bgp_ip: "23.1.1.1", local_as: "64002" }</w:t>
      </w:r>
    </w:p>
    <w:p w14:paraId="1B138C0E" w14:textId="77777777" w:rsidR="00C13DD4" w:rsidRDefault="00C13DD4" w:rsidP="00C13DD4">
      <w:pPr>
        <w:pStyle w:val="dC-CommandLine"/>
        <w:ind w:left="0"/>
      </w:pPr>
      <w:r>
        <w:t>our_domain: foo.com</w:t>
      </w:r>
    </w:p>
    <w:p w14:paraId="7CF9A40B" w14:textId="77777777" w:rsidR="00A36553" w:rsidRDefault="00A36553" w:rsidP="002F21A3">
      <w:pPr>
        <w:pStyle w:val="dC-Normal"/>
      </w:pPr>
    </w:p>
    <w:p w14:paraId="208C54AB" w14:textId="45217D19" w:rsidR="00A36553" w:rsidRPr="00A36553" w:rsidRDefault="00A36553" w:rsidP="00A36553">
      <w:pPr>
        <w:pStyle w:val="dC-CommandLine"/>
        <w:ind w:left="0"/>
        <w:rPr>
          <w:b/>
        </w:rPr>
      </w:pPr>
      <w:r>
        <w:t xml:space="preserve">[root@ansible ~]# </w:t>
      </w:r>
      <w:r w:rsidRPr="00A36553">
        <w:rPr>
          <w:b/>
        </w:rPr>
        <w:t>cat playbooks/IOS-Playbooks/hosts</w:t>
      </w:r>
    </w:p>
    <w:p w14:paraId="4298EB4E" w14:textId="77777777" w:rsidR="00A36553" w:rsidRDefault="00A36553" w:rsidP="00A36553">
      <w:pPr>
        <w:pStyle w:val="dC-CommandLine"/>
        <w:ind w:left="0"/>
      </w:pPr>
      <w:r>
        <w:t>all:</w:t>
      </w:r>
    </w:p>
    <w:p w14:paraId="7F87D83D" w14:textId="77777777" w:rsidR="00A36553" w:rsidRDefault="00A36553" w:rsidP="00A36553">
      <w:pPr>
        <w:pStyle w:val="dC-CommandLine"/>
        <w:ind w:left="0"/>
      </w:pPr>
      <w:r>
        <w:t xml:space="preserve">  hosts:</w:t>
      </w:r>
    </w:p>
    <w:p w14:paraId="197F9240" w14:textId="77777777" w:rsidR="00A36553" w:rsidRDefault="00A36553" w:rsidP="00A36553">
      <w:pPr>
        <w:pStyle w:val="dC-CommandLine"/>
        <w:ind w:left="0"/>
      </w:pPr>
      <w:r>
        <w:t xml:space="preserve">    csr:</w:t>
      </w:r>
    </w:p>
    <w:p w14:paraId="4E1A5EEA" w14:textId="77777777" w:rsidR="00A36553" w:rsidRDefault="00A36553" w:rsidP="00A36553">
      <w:pPr>
        <w:pStyle w:val="dC-CommandLine"/>
        <w:ind w:left="0"/>
      </w:pPr>
      <w:r>
        <w:t xml:space="preserve">      ansible_host: 198.18.134.12</w:t>
      </w:r>
    </w:p>
    <w:p w14:paraId="64B823A7" w14:textId="77777777" w:rsidR="00A36553" w:rsidRDefault="00A36553" w:rsidP="00A36553">
      <w:pPr>
        <w:pStyle w:val="dC-CommandLine"/>
        <w:ind w:left="0"/>
      </w:pPr>
      <w:r>
        <w:t xml:space="preserve">      ansible_connection: network_cli</w:t>
      </w:r>
    </w:p>
    <w:p w14:paraId="073CA60C" w14:textId="77777777" w:rsidR="00A36553" w:rsidRDefault="00A36553" w:rsidP="00A36553">
      <w:pPr>
        <w:pStyle w:val="dC-CommandLine"/>
        <w:ind w:left="0"/>
      </w:pPr>
      <w:r>
        <w:t xml:space="preserve">      ansible_network_os: ios</w:t>
      </w:r>
    </w:p>
    <w:p w14:paraId="3CBACECF" w14:textId="77777777" w:rsidR="00A36553" w:rsidRDefault="00A36553" w:rsidP="00A36553">
      <w:pPr>
        <w:pStyle w:val="dC-CommandLine"/>
        <w:ind w:left="0"/>
      </w:pPr>
      <w:r>
        <w:t xml:space="preserve">      ansible_user: cisco</w:t>
      </w:r>
    </w:p>
    <w:p w14:paraId="659CBABB" w14:textId="77777777" w:rsidR="00A36553" w:rsidRDefault="00A36553" w:rsidP="00A36553">
      <w:pPr>
        <w:pStyle w:val="dC-CommandLine"/>
        <w:ind w:left="0"/>
      </w:pPr>
      <w:r>
        <w:t xml:space="preserve">      ansible_ssh_pass: cisco</w:t>
      </w:r>
    </w:p>
    <w:p w14:paraId="48B4887A" w14:textId="77777777" w:rsidR="00A36553" w:rsidRDefault="00A36553" w:rsidP="00A36553">
      <w:pPr>
        <w:pStyle w:val="dC-CommandLine"/>
        <w:ind w:left="0"/>
      </w:pPr>
      <w:r>
        <w:t xml:space="preserve">      ansible_become: yes</w:t>
      </w:r>
    </w:p>
    <w:p w14:paraId="50E4836A" w14:textId="77777777" w:rsidR="00A36553" w:rsidRDefault="00A36553" w:rsidP="00A36553">
      <w:pPr>
        <w:pStyle w:val="dC-CommandLine"/>
        <w:ind w:left="0"/>
      </w:pPr>
      <w:r>
        <w:t xml:space="preserve">      ansible_become_method: enable</w:t>
      </w:r>
    </w:p>
    <w:p w14:paraId="69926434" w14:textId="77777777" w:rsidR="00A36553" w:rsidRDefault="00A36553" w:rsidP="00A36553">
      <w:pPr>
        <w:pStyle w:val="dC-CommandLine"/>
        <w:ind w:left="0"/>
      </w:pPr>
      <w:r>
        <w:t xml:space="preserve">      ansible_become_pass: cisco</w:t>
      </w:r>
    </w:p>
    <w:p w14:paraId="301B11E8" w14:textId="77777777" w:rsidR="00A36553" w:rsidRDefault="00A36553" w:rsidP="00A36553">
      <w:pPr>
        <w:pStyle w:val="dC-CommandLine"/>
        <w:ind w:left="0"/>
      </w:pPr>
    </w:p>
    <w:p w14:paraId="198AC428" w14:textId="77777777" w:rsidR="00A36553" w:rsidRDefault="00A36553" w:rsidP="00A36553">
      <w:pPr>
        <w:pStyle w:val="dC-CommandLine"/>
        <w:ind w:left="0"/>
      </w:pPr>
      <w:r>
        <w:t xml:space="preserve">    isr:</w:t>
      </w:r>
    </w:p>
    <w:p w14:paraId="7B93E1F5" w14:textId="77777777" w:rsidR="00A36553" w:rsidRDefault="00A36553" w:rsidP="00A36553">
      <w:pPr>
        <w:pStyle w:val="dC-CommandLine"/>
        <w:ind w:left="0"/>
      </w:pPr>
      <w:r>
        <w:t xml:space="preserve">      ansible_host: 198.18.1.49</w:t>
      </w:r>
    </w:p>
    <w:p w14:paraId="73507361" w14:textId="77777777" w:rsidR="00A36553" w:rsidRDefault="00A36553" w:rsidP="00A36553">
      <w:pPr>
        <w:pStyle w:val="dC-CommandLine"/>
        <w:ind w:left="0"/>
      </w:pPr>
      <w:r>
        <w:t xml:space="preserve">      ansible_port: 22022</w:t>
      </w:r>
    </w:p>
    <w:p w14:paraId="70674859" w14:textId="77777777" w:rsidR="00A36553" w:rsidRDefault="00A36553" w:rsidP="00A36553">
      <w:pPr>
        <w:pStyle w:val="dC-CommandLine"/>
        <w:ind w:left="0"/>
      </w:pPr>
      <w:r>
        <w:t xml:space="preserve">      ansible_connection: network_cli</w:t>
      </w:r>
    </w:p>
    <w:p w14:paraId="454F5EC4" w14:textId="77777777" w:rsidR="00A36553" w:rsidRDefault="00A36553" w:rsidP="00A36553">
      <w:pPr>
        <w:pStyle w:val="dC-CommandLine"/>
        <w:ind w:left="0"/>
      </w:pPr>
      <w:r>
        <w:t xml:space="preserve">      ansible_network_os: ios</w:t>
      </w:r>
    </w:p>
    <w:p w14:paraId="10F3565B" w14:textId="77777777" w:rsidR="00A36553" w:rsidRDefault="00A36553" w:rsidP="00A36553">
      <w:pPr>
        <w:pStyle w:val="dC-CommandLine"/>
        <w:ind w:left="0"/>
      </w:pPr>
      <w:r>
        <w:t xml:space="preserve">      ansible_user: admin</w:t>
      </w:r>
    </w:p>
    <w:p w14:paraId="624489AB" w14:textId="77777777" w:rsidR="00A36553" w:rsidRDefault="00A36553" w:rsidP="00A36553">
      <w:pPr>
        <w:pStyle w:val="dC-CommandLine"/>
        <w:ind w:left="0"/>
      </w:pPr>
      <w:r>
        <w:lastRenderedPageBreak/>
        <w:t xml:space="preserve">      ansible_ssh_pass: admin</w:t>
      </w:r>
    </w:p>
    <w:p w14:paraId="7A625031" w14:textId="77777777" w:rsidR="00A36553" w:rsidRDefault="00A36553" w:rsidP="00A36553">
      <w:pPr>
        <w:pStyle w:val="dC-CommandLine"/>
        <w:ind w:left="0"/>
      </w:pPr>
      <w:r>
        <w:t xml:space="preserve">      ansible_become: yes</w:t>
      </w:r>
    </w:p>
    <w:p w14:paraId="28AB574C" w14:textId="77777777" w:rsidR="00A36553" w:rsidRDefault="00A36553" w:rsidP="00A36553">
      <w:pPr>
        <w:pStyle w:val="dC-CommandLine"/>
        <w:ind w:left="0"/>
      </w:pPr>
      <w:r>
        <w:t xml:space="preserve">      ansible_become_method: enable</w:t>
      </w:r>
    </w:p>
    <w:p w14:paraId="724D0FA2" w14:textId="7487D325" w:rsidR="005E778D" w:rsidRDefault="00A36553" w:rsidP="005E778D">
      <w:pPr>
        <w:pStyle w:val="dC-CommandLine"/>
        <w:ind w:left="0"/>
      </w:pPr>
      <w:r>
        <w:t xml:space="preserve">      ansible_become_pass: admin</w:t>
      </w:r>
    </w:p>
    <w:p w14:paraId="19BC3844" w14:textId="64C74C10" w:rsidR="00D90E57" w:rsidRDefault="00D90E57" w:rsidP="005E778D">
      <w:pPr>
        <w:pStyle w:val="dC-CommandLine"/>
        <w:ind w:left="0"/>
      </w:pPr>
    </w:p>
    <w:p w14:paraId="1F769105" w14:textId="77777777" w:rsidR="00D90E57" w:rsidRDefault="00D90E57" w:rsidP="002F21A3">
      <w:pPr>
        <w:pStyle w:val="dC-CommandLine"/>
        <w:ind w:left="0"/>
      </w:pPr>
      <w:r>
        <w:t xml:space="preserve">    </w:t>
      </w:r>
    </w:p>
    <w:p w14:paraId="22A6229E" w14:textId="77777777" w:rsidR="00D90E57" w:rsidRDefault="00D90E57" w:rsidP="002F21A3">
      <w:pPr>
        <w:pStyle w:val="dC-CommandLine"/>
        <w:ind w:left="0"/>
      </w:pPr>
      <w:r>
        <w:t xml:space="preserve">    xr:</w:t>
      </w:r>
    </w:p>
    <w:p w14:paraId="5A8ACAE8" w14:textId="77777777" w:rsidR="00D90E57" w:rsidRDefault="00D90E57" w:rsidP="002F21A3">
      <w:pPr>
        <w:pStyle w:val="dC-CommandLine"/>
        <w:ind w:left="0"/>
      </w:pPr>
      <w:r>
        <w:t xml:space="preserve">      ansible_host: 198.18.134.63</w:t>
      </w:r>
    </w:p>
    <w:p w14:paraId="19971960" w14:textId="77777777" w:rsidR="00D90E57" w:rsidRDefault="00D90E57" w:rsidP="002F21A3">
      <w:pPr>
        <w:pStyle w:val="dC-CommandLine"/>
        <w:ind w:left="0"/>
      </w:pPr>
      <w:r>
        <w:t xml:space="preserve">      ansible_port: 22</w:t>
      </w:r>
    </w:p>
    <w:p w14:paraId="54B52B5A" w14:textId="77777777" w:rsidR="00D90E57" w:rsidRDefault="00D90E57" w:rsidP="002F21A3">
      <w:pPr>
        <w:pStyle w:val="dC-CommandLine"/>
        <w:ind w:left="0"/>
      </w:pPr>
      <w:r>
        <w:t xml:space="preserve">      ansible_connection: network_cli</w:t>
      </w:r>
    </w:p>
    <w:p w14:paraId="454CED5E" w14:textId="77777777" w:rsidR="00D90E57" w:rsidRDefault="00D90E57" w:rsidP="002F21A3">
      <w:pPr>
        <w:pStyle w:val="dC-CommandLine"/>
        <w:ind w:left="0"/>
      </w:pPr>
      <w:r>
        <w:t xml:space="preserve">      ansible_network_os: iosxr</w:t>
      </w:r>
    </w:p>
    <w:p w14:paraId="333B088A" w14:textId="77777777" w:rsidR="00D90E57" w:rsidRDefault="00D90E57" w:rsidP="002F21A3">
      <w:pPr>
        <w:pStyle w:val="dC-CommandLine"/>
        <w:ind w:left="0"/>
      </w:pPr>
      <w:r>
        <w:t xml:space="preserve">      ansible_user: cisco</w:t>
      </w:r>
    </w:p>
    <w:p w14:paraId="7AC3645B" w14:textId="77777777" w:rsidR="00D90E57" w:rsidRDefault="00D90E57" w:rsidP="002F21A3">
      <w:pPr>
        <w:pStyle w:val="dC-CommandLine"/>
        <w:ind w:left="0"/>
      </w:pPr>
      <w:r>
        <w:t xml:space="preserve">      ansible_ssh_pass: cisco</w:t>
      </w:r>
    </w:p>
    <w:p w14:paraId="34EDE92D" w14:textId="77777777" w:rsidR="00D90E57" w:rsidRDefault="00D90E57" w:rsidP="002F21A3">
      <w:pPr>
        <w:pStyle w:val="dC-CommandLine"/>
        <w:ind w:left="0"/>
      </w:pPr>
      <w:r>
        <w:t xml:space="preserve">      ansible_become: yes</w:t>
      </w:r>
    </w:p>
    <w:p w14:paraId="26172F67" w14:textId="77777777" w:rsidR="00D90E57" w:rsidRDefault="00D90E57" w:rsidP="002F21A3">
      <w:pPr>
        <w:pStyle w:val="dC-CommandLine"/>
        <w:ind w:left="0"/>
      </w:pPr>
      <w:r>
        <w:t xml:space="preserve">      ansible_become_method: enable</w:t>
      </w:r>
    </w:p>
    <w:p w14:paraId="4CBDE6F7" w14:textId="628243E7" w:rsidR="00D90E57" w:rsidRDefault="00D90E57" w:rsidP="00D90E57">
      <w:pPr>
        <w:pStyle w:val="dC-CommandLine"/>
        <w:ind w:left="0"/>
      </w:pPr>
      <w:r>
        <w:t xml:space="preserve">      ansible_become_pass: cisco</w:t>
      </w:r>
    </w:p>
    <w:p w14:paraId="7231C37B" w14:textId="7A254C7A" w:rsidR="00D90E57" w:rsidRDefault="00D90E57" w:rsidP="005E778D">
      <w:pPr>
        <w:pStyle w:val="dC-CommandLine"/>
        <w:ind w:left="0"/>
      </w:pPr>
    </w:p>
    <w:p w14:paraId="03F3DBD6" w14:textId="18432505" w:rsidR="00D90E57" w:rsidRPr="00C13DD4" w:rsidRDefault="00D90E57" w:rsidP="005E778D">
      <w:pPr>
        <w:pStyle w:val="dC-CommandLine"/>
        <w:ind w:left="0"/>
      </w:pPr>
    </w:p>
    <w:sectPr w:rsidR="00D90E57" w:rsidRPr="00C13DD4" w:rsidSect="000F2AE9">
      <w:headerReference w:type="default" r:id="rId35"/>
      <w:footerReference w:type="default" r:id="rId36"/>
      <w:headerReference w:type="first" r:id="rId37"/>
      <w:footerReference w:type="first" r:id="rId38"/>
      <w:type w:val="continuous"/>
      <w:pgSz w:w="12240" w:h="15840" w:code="1"/>
      <w:pgMar w:top="1584" w:right="907" w:bottom="936" w:left="907" w:header="576"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63D69" w14:textId="77777777" w:rsidR="006D5384" w:rsidRDefault="006D5384">
      <w:r>
        <w:separator/>
      </w:r>
    </w:p>
  </w:endnote>
  <w:endnote w:type="continuationSeparator" w:id="0">
    <w:p w14:paraId="49F7F872" w14:textId="77777777" w:rsidR="006D5384" w:rsidRDefault="006D53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
    <w:panose1 w:val="02000500000000000000"/>
    <w:charset w:val="00"/>
    <w:family w:val="auto"/>
    <w:pitch w:val="variable"/>
    <w:sig w:usb0="00000003" w:usb1="00000000" w:usb2="00000000" w:usb3="00000000" w:csb0="00000007"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ACFF" w:usb2="00000009" w:usb3="00000000" w:csb0="000001F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4C8FE" w14:textId="77777777" w:rsidR="008C3FFA" w:rsidRDefault="008C3FFA" w:rsidP="000F2AE9">
    <w:r>
      <w:rPr>
        <w:noProof/>
      </w:rPr>
      <mc:AlternateContent>
        <mc:Choice Requires="wps">
          <w:drawing>
            <wp:anchor distT="0" distB="0" distL="114300" distR="114300" simplePos="0" relativeHeight="251681792" behindDoc="0" locked="1" layoutInCell="1" allowOverlap="0" wp14:anchorId="260AA852" wp14:editId="01E80FAF">
              <wp:simplePos x="0" y="0"/>
              <wp:positionH relativeFrom="column">
                <wp:posOffset>-188595</wp:posOffset>
              </wp:positionH>
              <wp:positionV relativeFrom="page">
                <wp:posOffset>9486900</wp:posOffset>
              </wp:positionV>
              <wp:extent cx="6858000" cy="365760"/>
              <wp:effectExtent l="0" t="0" r="0" b="0"/>
              <wp:wrapSquare wrapText="bothSides"/>
              <wp:docPr id="1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0E1663" w14:textId="57AEE99D" w:rsidR="008C3FFA" w:rsidRPr="00A45C5B" w:rsidRDefault="008C3FFA" w:rsidP="000F2AE9">
                          <w:pPr>
                            <w:pStyle w:val="Footer"/>
                            <w:pBdr>
                              <w:top w:val="single" w:sz="4" w:space="1" w:color="C6D9F1" w:themeColor="text2" w:themeTint="33"/>
                            </w:pBdr>
                            <w:tabs>
                              <w:tab w:val="clear" w:pos="10512"/>
                              <w:tab w:val="right" w:pos="10800"/>
                            </w:tabs>
                          </w:pPr>
                          <w:r w:rsidRPr="002A244B">
                            <w:t xml:space="preserve">© </w:t>
                          </w:r>
                          <w:r>
                            <w:t>2018</w:t>
                          </w:r>
                          <w:r w:rsidRPr="002A244B">
                            <w:t xml:space="preserve"> Cisco </w:t>
                          </w:r>
                          <w:r>
                            <w:t>and/or its affiliates</w:t>
                          </w:r>
                          <w:r w:rsidRPr="002A244B">
                            <w:t>. All rights reserved. This document is Cisco Public</w:t>
                          </w:r>
                          <w:r>
                            <w:t xml:space="preserve"> Information</w:t>
                          </w:r>
                          <w:r w:rsidRPr="002A244B">
                            <w:t>.</w:t>
                          </w:r>
                          <w:r w:rsidRPr="002A244B">
                            <w:tab/>
                            <w:t xml:space="preserve">Page </w:t>
                          </w:r>
                          <w:r w:rsidRPr="002A244B">
                            <w:fldChar w:fldCharType="begin"/>
                          </w:r>
                          <w:r w:rsidRPr="002A244B">
                            <w:instrText xml:space="preserve"> PAGE </w:instrText>
                          </w:r>
                          <w:r w:rsidRPr="002A244B">
                            <w:fldChar w:fldCharType="separate"/>
                          </w:r>
                          <w:r>
                            <w:rPr>
                              <w:noProof/>
                            </w:rPr>
                            <w:t>4</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59</w:t>
                          </w:r>
                          <w:r>
                            <w:rPr>
                              <w:noProof/>
                            </w:rPr>
                            <w:fldChar w:fldCharType="end"/>
                          </w:r>
                        </w:p>
                      </w:txbxContent>
                    </wps:txbx>
                    <wps:bodyPr rot="0" vert="horz" wrap="square" lIns="0" tIns="4572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0AA852" id="_x0000_t202" coordsize="21600,21600" o:spt="202" path="m,l,21600r21600,l21600,xe">
              <v:stroke joinstyle="miter"/>
              <v:path gradientshapeok="t" o:connecttype="rect"/>
            </v:shapetype>
            <v:shape id="Text Box 22" o:spid="_x0000_s1026" type="#_x0000_t202" style="position:absolute;margin-left:-14.85pt;margin-top:747pt;width:540pt;height:2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UO0hAIAAAUFAAAOAAAAZHJzL2Uyb0RvYy54bWysVNuO2yAQfa/Uf0C8Z32pc7G1zmo3aapK&#13;&#10;24u02w8gBseoGCiQ2Nuq/94BkuylqlRVzYMzwMxhZs4ZLq/GXqADM5YrWePsIsWIyUZRLnc1/nK/&#13;&#10;mSwwso5ISoSSrMYPzOKr5etXl4OuWK46JSgzCECkrQZd4845XSWJbTrWE3uhNJNw2CrTEwdLs0uo&#13;&#10;IQOg9yLJ03SWDMpQbVTDrIXddTzEy4Dftqxxn9rWModEjSE3F74mfLf+mywvSbUzRHe8OaZB/iGL&#13;&#10;nnAJl56h1sQRtDf8N6ieN0ZZ1bqLRvWJalvesFADVJOlL6q564hmoRZojtXnNtn/B9t8PHw2iFPg&#13;&#10;LsNIkh44umejQzdqRHnu+zNoW4HbnQZHN8I++IZarb5VzVeLpFp1RO7YtTFq6BihkF/mI5MnoRHH&#13;&#10;epDt8EFRuIfsnQpAY2t63zxoBwJ04OnhzI3PpYHN2WK6SFM4auDszWw6nwXyElKdorWx7h1TPfJG&#13;&#10;jQ1wH9DJ4dY6nw2pTi7+MqsEpxsuRFiY3XYlDDoQ0Mkm/EIBL9yE9M5S+bCIGHcgSbjDn/l0A+8/&#13;&#10;yiwv0pu8nGxmi/mk2BTTSTlPF5M0K2/KWVqUxXrz0yeYFVXHKWXylkt20mBW/B3Hx2mI6gkqREON&#13;&#10;y2k+jRT9sUjopW9nrOJZL3ruYCQF72vsOx6dSOWJfSspBJDKES6inTxPP3QZenD6D10JMvDMRw24&#13;&#10;cTsCitfGVtEHEIRRwBdQC+8IGJ0y3zEaYCZrbL/tiWEYifcSROUHOBjFdJ7Dwpx2tyeDyAbCa+ww&#13;&#10;iubKxWHfa8N3HaBH6Up1DeJredDFYyZHycKshQKO74If5qfr4PX4ei1/AQAA//8DAFBLAwQUAAYA&#13;&#10;CAAAACEArCaoaOQAAAATAQAADwAAAGRycy9kb3ducmV2LnhtbExPy07DMBC8I/EP1lbi1toJTaFp&#13;&#10;nKoCIUFuLf0AN3aTqPE6ip0Hf8/2BJfVrmZ2Htl+ti0bTe8bhxKilQBmsHS6wUrC+ftj+QrMB4Va&#13;&#10;tQ6NhB/jYZ8/PmQq1W7CoxlPoWIkgj5VEuoQupRzX9bGKr9ynUHCrq63KtDZV1z3aiJx2/JYiA23&#13;&#10;qkFyqFVn3mpT3k6DlVD4qQnlV1GMUVXcYnc+fh6GWcqnxfy+o3HYAQtmDn8fcO9A+SGnYBc3oPas&#13;&#10;lbCMty9EJWC9XVO1O0Uk4hnYhbYkiTbA84z/75L/AgAA//8DAFBLAQItABQABgAIAAAAIQC2gziS&#13;&#10;/gAAAOEBAAATAAAAAAAAAAAAAAAAAAAAAABbQ29udGVudF9UeXBlc10ueG1sUEsBAi0AFAAGAAgA&#13;&#10;AAAhADj9If/WAAAAlAEAAAsAAAAAAAAAAAAAAAAALwEAAF9yZWxzLy5yZWxzUEsBAi0AFAAGAAgA&#13;&#10;AAAhAM99Q7SEAgAABQUAAA4AAAAAAAAAAAAAAAAALgIAAGRycy9lMm9Eb2MueG1sUEsBAi0AFAAG&#13;&#10;AAgAAAAhAKwmqGjkAAAAEwEAAA8AAAAAAAAAAAAAAAAA3gQAAGRycy9kb3ducmV2LnhtbFBLBQYA&#13;&#10;AAAABAAEAPMAAADvBQAAAAA=&#13;&#10;" o:allowoverlap="f" stroked="f">
              <v:textbox inset="0,,0,0">
                <w:txbxContent>
                  <w:p w14:paraId="6D0E1663" w14:textId="57AEE99D" w:rsidR="00D66E11" w:rsidRPr="00A45C5B" w:rsidRDefault="00D66E11" w:rsidP="000F2AE9">
                    <w:pPr>
                      <w:pStyle w:val="Footer"/>
                      <w:pBdr>
                        <w:top w:val="single" w:sz="4" w:space="1" w:color="C6D9F1" w:themeColor="text2" w:themeTint="33"/>
                      </w:pBdr>
                      <w:tabs>
                        <w:tab w:val="clear" w:pos="10512"/>
                        <w:tab w:val="right" w:pos="10800"/>
                      </w:tabs>
                    </w:pPr>
                    <w:r w:rsidRPr="002A244B">
                      <w:t xml:space="preserve">© </w:t>
                    </w:r>
                    <w:r>
                      <w:t>2018</w:t>
                    </w:r>
                    <w:r w:rsidRPr="002A244B">
                      <w:t xml:space="preserve"> Cisco </w:t>
                    </w:r>
                    <w:r>
                      <w:t>and/or its affiliates</w:t>
                    </w:r>
                    <w:r w:rsidRPr="002A244B">
                      <w:t>. All rights reserved. This document is Cisco Public</w:t>
                    </w:r>
                    <w:r>
                      <w:t xml:space="preserve"> Information</w:t>
                    </w:r>
                    <w:r w:rsidRPr="002A244B">
                      <w:t>.</w:t>
                    </w:r>
                    <w:r w:rsidRPr="002A244B">
                      <w:tab/>
                      <w:t xml:space="preserve">Page </w:t>
                    </w:r>
                    <w:r w:rsidRPr="002A244B">
                      <w:fldChar w:fldCharType="begin"/>
                    </w:r>
                    <w:r w:rsidRPr="002A244B">
                      <w:instrText xml:space="preserve"> PAGE </w:instrText>
                    </w:r>
                    <w:r w:rsidRPr="002A244B">
                      <w:fldChar w:fldCharType="separate"/>
                    </w:r>
                    <w:r>
                      <w:rPr>
                        <w:noProof/>
                      </w:rPr>
                      <w:t>4</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59</w:t>
                    </w:r>
                    <w:r>
                      <w:rPr>
                        <w:noProof/>
                      </w:rPr>
                      <w:fldChar w:fldCharType="end"/>
                    </w:r>
                  </w:p>
                </w:txbxContent>
              </v:textbox>
              <w10:wrap type="square" anchory="page"/>
              <w10:anchorlock/>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2E868" w14:textId="77777777" w:rsidR="008C3FFA" w:rsidRPr="000F2AE9" w:rsidRDefault="008C3FFA" w:rsidP="000F2AE9">
    <w:r>
      <w:rPr>
        <w:noProof/>
      </w:rPr>
      <mc:AlternateContent>
        <mc:Choice Requires="wps">
          <w:drawing>
            <wp:anchor distT="0" distB="0" distL="114300" distR="114300" simplePos="0" relativeHeight="251679744" behindDoc="0" locked="1" layoutInCell="1" allowOverlap="0" wp14:anchorId="495093C0" wp14:editId="3340F5E2">
              <wp:simplePos x="0" y="0"/>
              <wp:positionH relativeFrom="column">
                <wp:posOffset>-188595</wp:posOffset>
              </wp:positionH>
              <wp:positionV relativeFrom="page">
                <wp:posOffset>9486900</wp:posOffset>
              </wp:positionV>
              <wp:extent cx="6858000" cy="365760"/>
              <wp:effectExtent l="0" t="0" r="0" b="0"/>
              <wp:wrapSquare wrapText="bothSides"/>
              <wp:docPr id="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E6CDA5" w14:textId="5FC43C43" w:rsidR="008C3FFA" w:rsidRPr="00A45C5B" w:rsidRDefault="008C3FFA" w:rsidP="000F2AE9">
                          <w:pPr>
                            <w:pStyle w:val="Footer"/>
                            <w:pBdr>
                              <w:top w:val="single" w:sz="4" w:space="1" w:color="C6D9F1" w:themeColor="text2" w:themeTint="33"/>
                            </w:pBdr>
                            <w:tabs>
                              <w:tab w:val="clear" w:pos="10512"/>
                              <w:tab w:val="right" w:pos="10800"/>
                            </w:tabs>
                          </w:pPr>
                          <w:r w:rsidRPr="002A244B">
                            <w:t xml:space="preserve">© </w:t>
                          </w:r>
                          <w:r>
                            <w:fldChar w:fldCharType="begin"/>
                          </w:r>
                          <w:r>
                            <w:instrText xml:space="preserve"> DATE  \@ "yyyy" </w:instrText>
                          </w:r>
                          <w:r>
                            <w:fldChar w:fldCharType="separate"/>
                          </w:r>
                          <w:r>
                            <w:rPr>
                              <w:noProof/>
                            </w:rPr>
                            <w:t>2019</w:t>
                          </w:r>
                          <w:r>
                            <w:fldChar w:fldCharType="end"/>
                          </w:r>
                          <w:r w:rsidRPr="002A244B">
                            <w:t xml:space="preserve"> Cisco </w:t>
                          </w:r>
                          <w:r>
                            <w:t>and/or its affiliates</w:t>
                          </w:r>
                          <w:r w:rsidRPr="002A244B">
                            <w:t>. All rights reserved. This document is Cisco Public</w:t>
                          </w:r>
                          <w:r>
                            <w:t xml:space="preserve"> Information</w:t>
                          </w:r>
                          <w:r w:rsidRPr="002A244B">
                            <w:t>.</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59</w:t>
                          </w:r>
                          <w:r>
                            <w:rPr>
                              <w:noProof/>
                            </w:rPr>
                            <w:fldChar w:fldCharType="end"/>
                          </w:r>
                        </w:p>
                      </w:txbxContent>
                    </wps:txbx>
                    <wps:bodyPr rot="0" vert="horz" wrap="square" lIns="0" tIns="4572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5093C0" id="_x0000_t202" coordsize="21600,21600" o:spt="202" path="m,l,21600r21600,l21600,xe">
              <v:stroke joinstyle="miter"/>
              <v:path gradientshapeok="t" o:connecttype="rect"/>
            </v:shapetype>
            <v:shape id="_x0000_s1027" type="#_x0000_t202" style="position:absolute;margin-left:-14.85pt;margin-top:747pt;width:540pt;height:2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j+1hgIAAAsFAAAOAAAAZHJzL2Uyb0RvYy54bWysVNuO2yAQfa/Uf0C8Z32pc7G1zmo3aapK&#13;&#10;24u02w8gBseoGCiQ2Nuq/94BkuylqlRVzYMzwMxhZs4ZLq/GXqADM5YrWePsIsWIyUZRLnc1/nK/&#13;&#10;mSwwso5ISoSSrMYPzOKr5etXl4OuWK46JSgzCECkrQZd4845XSWJbTrWE3uhNJNw2CrTEwdLs0uo&#13;&#10;IQOg9yLJ03SWDMpQbVTDrIXddTzEy4Dftqxxn9rWModEjSE3F74mfLf+mywvSbUzRHe8OaZB/iGL&#13;&#10;nnAJl56h1sQRtDf8N6ieN0ZZ1bqLRvWJalvesFADVJOlL6q564hmoRZojtXnNtn/B9t8PHw2iNMa&#13;&#10;FxhJ0gNF92x06EaNKM99ewZtK/C60+DnRtgHmkOpVt+q5qtFUq06Infs2hg1dIxQSC/zkcmT0Ihj&#13;&#10;Pch2+KAo3EP2TgWgsTW97x10AwE60PRwpsbn0sDmbDFdpCkcNXD2ZjadzwJ3CalO0dpY946pHnmj&#13;&#10;xgaoD+jkcGudz4ZUJxd/mVWC0w0XIizMbrsSBh0IyGQTfqGAF25CemepfFhEjDuQJNzhz3y6gfYf&#13;&#10;ZZYX6U1eTjazxXxSbIrppJyni0malTflLC3KYr356RPMiqrjlDJ5yyU7STAr/o7i4zBE8QQRoqHG&#13;&#10;5TSfRor+WCT00rczVvGsFz13MJGC9zX2HY9OpPLEvpUUAkjlCBfRTp6nH7oMPTj9h64EGXjmowbc&#13;&#10;uB2D4IJGvES2ij6ALowC2oBheE3A6JT5jtEAk1lj+21PDMNIvJegLT/GwSim8xwW5rS7PRlENhBe&#13;&#10;Y4dRNFcujvxeG77rAD0qWKpr0GDLgzweMzkqFyYu1HF8HfxIP10Hr8c3bPkLAAD//wMAUEsDBBQA&#13;&#10;BgAIAAAAIQCsJqho5AAAABMBAAAPAAAAZHJzL2Rvd25yZXYueG1sTE/LTsMwELwj8Q/WVuLW2glN&#13;&#10;oWmcqgIhQW4t/QA3dpOo8TqKnQd/z/YEl9WuZnYe2X62LRtN7xuHEqKVAGawdLrBSsL5+2P5CswH&#13;&#10;hVq1Do2EH+Nhnz8+ZCrVbsKjGU+hYiSCPlUS6hC6lHNf1sYqv3KdQcKurrcq0NlXXPdqInHb8liI&#13;&#10;DbeqQXKoVWfealPeToOVUPipCeVXUYxRVdxidz5+HoZZyqfF/L6jcdgBC2YOfx9w70D5IadgFzeg&#13;&#10;9qyVsIy3L0QlYL1dU7U7RSTiGdiFtiSJNsDzjP/vkv8CAAD//wMAUEsBAi0AFAAGAAgAAAAhALaD&#13;&#10;OJL+AAAA4QEAABMAAAAAAAAAAAAAAAAAAAAAAFtDb250ZW50X1R5cGVzXS54bWxQSwECLQAUAAYA&#13;&#10;CAAAACEAOP0h/9YAAACUAQAACwAAAAAAAAAAAAAAAAAvAQAAX3JlbHMvLnJlbHNQSwECLQAUAAYA&#13;&#10;CAAAACEA2KI/tYYCAAALBQAADgAAAAAAAAAAAAAAAAAuAgAAZHJzL2Uyb0RvYy54bWxQSwECLQAU&#13;&#10;AAYACAAAACEArCaoaOQAAAATAQAADwAAAAAAAAAAAAAAAADgBAAAZHJzL2Rvd25yZXYueG1sUEsF&#13;&#10;BgAAAAAEAAQA8wAAAPEFAAAAAA==&#13;&#10;" o:allowoverlap="f" stroked="f">
              <v:textbox inset="0,,0,0">
                <w:txbxContent>
                  <w:p w14:paraId="4FE6CDA5" w14:textId="5FC43C43" w:rsidR="008C3FFA" w:rsidRPr="00A45C5B" w:rsidRDefault="008C3FFA" w:rsidP="000F2AE9">
                    <w:pPr>
                      <w:pStyle w:val="Footer"/>
                      <w:pBdr>
                        <w:top w:val="single" w:sz="4" w:space="1" w:color="C6D9F1" w:themeColor="text2" w:themeTint="33"/>
                      </w:pBdr>
                      <w:tabs>
                        <w:tab w:val="clear" w:pos="10512"/>
                        <w:tab w:val="right" w:pos="10800"/>
                      </w:tabs>
                    </w:pPr>
                    <w:r w:rsidRPr="002A244B">
                      <w:t xml:space="preserve">© </w:t>
                    </w:r>
                    <w:r>
                      <w:fldChar w:fldCharType="begin"/>
                    </w:r>
                    <w:r>
                      <w:instrText xml:space="preserve"> DATE  \@ "yyyy" </w:instrText>
                    </w:r>
                    <w:r>
                      <w:fldChar w:fldCharType="separate"/>
                    </w:r>
                    <w:r>
                      <w:rPr>
                        <w:noProof/>
                      </w:rPr>
                      <w:t>2019</w:t>
                    </w:r>
                    <w:r>
                      <w:fldChar w:fldCharType="end"/>
                    </w:r>
                    <w:r w:rsidRPr="002A244B">
                      <w:t xml:space="preserve"> Cisco </w:t>
                    </w:r>
                    <w:r>
                      <w:t>and/or its affiliates</w:t>
                    </w:r>
                    <w:r w:rsidRPr="002A244B">
                      <w:t>. All rights reserved. This document is Cisco Public</w:t>
                    </w:r>
                    <w:r>
                      <w:t xml:space="preserve"> Information</w:t>
                    </w:r>
                    <w:r w:rsidRPr="002A244B">
                      <w:t>.</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59</w:t>
                    </w:r>
                    <w:r>
                      <w:rPr>
                        <w:noProof/>
                      </w:rPr>
                      <w:fldChar w:fldCharType="end"/>
                    </w:r>
                  </w:p>
                </w:txbxContent>
              </v:textbox>
              <w10:wrap type="squar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0382D5" w14:textId="77777777" w:rsidR="006D5384" w:rsidRDefault="006D5384">
      <w:r>
        <w:separator/>
      </w:r>
    </w:p>
  </w:footnote>
  <w:footnote w:type="continuationSeparator" w:id="0">
    <w:p w14:paraId="0A6880F7" w14:textId="77777777" w:rsidR="006D5384" w:rsidRDefault="006D53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A2290" w14:textId="687CFDF7" w:rsidR="008C3FFA" w:rsidRPr="008864E8" w:rsidRDefault="008C3FFA" w:rsidP="008864E8">
    <w:pPr>
      <w:pBdr>
        <w:bottom w:val="single" w:sz="36" w:space="1" w:color="0D2D8E"/>
      </w:pBdr>
      <w:tabs>
        <w:tab w:val="right" w:pos="10426"/>
      </w:tabs>
    </w:pPr>
    <w:r>
      <w:rPr>
        <w:noProof/>
      </w:rPr>
      <w:drawing>
        <wp:anchor distT="0" distB="0" distL="114300" distR="114300" simplePos="0" relativeHeight="251674624" behindDoc="0" locked="1" layoutInCell="1" allowOverlap="1" wp14:anchorId="47C03E9F" wp14:editId="352F2BBC">
          <wp:simplePos x="0" y="0"/>
          <wp:positionH relativeFrom="column">
            <wp:posOffset>-1748790</wp:posOffset>
          </wp:positionH>
          <wp:positionV relativeFrom="paragraph">
            <wp:posOffset>1120140</wp:posOffset>
          </wp:positionV>
          <wp:extent cx="248285" cy="1976120"/>
          <wp:effectExtent l="0" t="0" r="0" b="5080"/>
          <wp:wrapNone/>
          <wp:docPr id="5"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48811" w14:textId="205498F7" w:rsidR="008C3FFA" w:rsidRPr="008864E8" w:rsidRDefault="008C3FFA" w:rsidP="000F2AE9">
    <w:pPr>
      <w:pBdr>
        <w:bottom w:val="single" w:sz="36" w:space="1" w:color="0D2D8E"/>
      </w:pBdr>
      <w:tabs>
        <w:tab w:val="right" w:pos="10426"/>
      </w:tabs>
    </w:pPr>
    <w:r>
      <w:rPr>
        <w:noProof/>
      </w:rPr>
      <w:drawing>
        <wp:inline distT="0" distB="0" distL="0" distR="0" wp14:anchorId="3EAE6166" wp14:editId="42DB6212">
          <wp:extent cx="683407" cy="414641"/>
          <wp:effectExtent l="0" t="0" r="2540" b="0"/>
          <wp:docPr id="679" name="Picture 679" descr="Macintosh HD:Users:tdade:Desktop:Cisco_Logo_PANTONE_TM_Blue2925-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dade:Desktop:Cisco_Logo_PANTONE_TM_Blue2925-4a.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200" cy="415122"/>
                  </a:xfrm>
                  <a:prstGeom prst="rect">
                    <a:avLst/>
                  </a:prstGeom>
                  <a:noFill/>
                  <a:ln>
                    <a:noFill/>
                  </a:ln>
                </pic:spPr>
              </pic:pic>
            </a:graphicData>
          </a:graphic>
        </wp:inline>
      </w:drawing>
    </w:r>
    <w:r>
      <w:rPr>
        <w:noProof/>
      </w:rPr>
      <w:drawing>
        <wp:anchor distT="0" distB="0" distL="114300" distR="114300" simplePos="0" relativeHeight="251676672" behindDoc="0" locked="0" layoutInCell="1" allowOverlap="1" wp14:anchorId="754E191D" wp14:editId="50265FCD">
          <wp:simplePos x="0" y="0"/>
          <wp:positionH relativeFrom="column">
            <wp:posOffset>14633</wp:posOffset>
          </wp:positionH>
          <wp:positionV relativeFrom="paragraph">
            <wp:posOffset>-927265</wp:posOffset>
          </wp:positionV>
          <wp:extent cx="685800" cy="368300"/>
          <wp:effectExtent l="0" t="0" r="0" b="0"/>
          <wp:wrapNone/>
          <wp:docPr id="683" name="Picture 683"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isco_Logo_Gray"/>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580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1" layoutInCell="1" allowOverlap="1" wp14:anchorId="6B361576" wp14:editId="14E22F7B">
          <wp:simplePos x="0" y="0"/>
          <wp:positionH relativeFrom="column">
            <wp:posOffset>-1748790</wp:posOffset>
          </wp:positionH>
          <wp:positionV relativeFrom="paragraph">
            <wp:posOffset>1120140</wp:posOffset>
          </wp:positionV>
          <wp:extent cx="248285" cy="1976120"/>
          <wp:effectExtent l="0" t="0" r="0" b="5080"/>
          <wp:wrapNone/>
          <wp:docPr id="684"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61C4D07C" w14:textId="77777777" w:rsidR="008C3FFA" w:rsidRDefault="008C3F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in;height:4in" o:bullet="t">
        <v:imagedata r:id="rId1" o:title="MC900442164[1]"/>
      </v:shape>
    </w:pict>
  </w:numPicBullet>
  <w:abstractNum w:abstractNumId="0" w15:restartNumberingAfterBreak="0">
    <w:nsid w:val="06BC0D1E"/>
    <w:multiLevelType w:val="hybridMultilevel"/>
    <w:tmpl w:val="D1B6E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72376"/>
    <w:multiLevelType w:val="hybridMultilevel"/>
    <w:tmpl w:val="5832EBE6"/>
    <w:lvl w:ilvl="0" w:tplc="630896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01B2E"/>
    <w:multiLevelType w:val="hybridMultilevel"/>
    <w:tmpl w:val="246A5386"/>
    <w:lvl w:ilvl="0" w:tplc="30A0B402">
      <w:start w:val="1"/>
      <w:numFmt w:val="upperLetter"/>
      <w:pStyle w:val="dC-Appendix"/>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5C6AB5"/>
    <w:multiLevelType w:val="hybridMultilevel"/>
    <w:tmpl w:val="CC080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46808"/>
    <w:multiLevelType w:val="hybridMultilevel"/>
    <w:tmpl w:val="9CC6EFE0"/>
    <w:lvl w:ilvl="0" w:tplc="95A45C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6" w15:restartNumberingAfterBreak="0">
    <w:nsid w:val="1F3E333D"/>
    <w:multiLevelType w:val="hybridMultilevel"/>
    <w:tmpl w:val="C6462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FC1BE8"/>
    <w:multiLevelType w:val="multilevel"/>
    <w:tmpl w:val="67C2F9CC"/>
    <w:lvl w:ilvl="0">
      <w:start w:val="1"/>
      <w:numFmt w:val="bullet"/>
      <w:pStyle w:val="dc-BulletLeftMargin"/>
      <w:lvlText w:val=""/>
      <w:lvlJc w:val="left"/>
      <w:pPr>
        <w:ind w:left="720" w:hanging="360"/>
      </w:pPr>
      <w:rPr>
        <w:rFonts w:ascii="Symbol" w:hAnsi="Symbol"/>
        <w:color w:val="000000"/>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11" w15:restartNumberingAfterBreak="0">
    <w:nsid w:val="2A512875"/>
    <w:multiLevelType w:val="hybridMultilevel"/>
    <w:tmpl w:val="4A8426F6"/>
    <w:lvl w:ilvl="0" w:tplc="04882A7E">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8E2AA0"/>
    <w:multiLevelType w:val="hybridMultilevel"/>
    <w:tmpl w:val="F4283C02"/>
    <w:lvl w:ilvl="0" w:tplc="64A8EDB8">
      <w:start w:val="1"/>
      <w:numFmt w:val="bullet"/>
      <w:pStyle w:val="dC-My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10D6B4B"/>
    <w:multiLevelType w:val="hybridMultilevel"/>
    <w:tmpl w:val="F2404042"/>
    <w:lvl w:ilvl="0" w:tplc="86C25362">
      <w:start w:val="1"/>
      <w:numFmt w:val="decimal"/>
      <w:pStyle w:val="FigureCaption"/>
      <w:lvlText w:val="Figure %1.  "/>
      <w:lvlJc w:val="left"/>
      <w:pPr>
        <w:ind w:left="360" w:hanging="360"/>
      </w:pPr>
      <w:rPr>
        <w:rFonts w:ascii="Arial" w:hAnsi="Arial" w:hint="default"/>
        <w:b/>
        <w:i w:val="0"/>
        <w:color w:val="auto"/>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31A350F"/>
    <w:multiLevelType w:val="hybridMultilevel"/>
    <w:tmpl w:val="9880D26A"/>
    <w:lvl w:ilvl="0" w:tplc="B10EE47A">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B10A4E"/>
    <w:multiLevelType w:val="hybridMultilevel"/>
    <w:tmpl w:val="6EE252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F46A6F"/>
    <w:multiLevelType w:val="hybridMultilevel"/>
    <w:tmpl w:val="5E72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FD205E"/>
    <w:multiLevelType w:val="hybridMultilevel"/>
    <w:tmpl w:val="3FDC2B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4254C6"/>
    <w:multiLevelType w:val="hybridMultilevel"/>
    <w:tmpl w:val="DF6CD596"/>
    <w:lvl w:ilvl="0" w:tplc="70FE44E0">
      <w:start w:val="1"/>
      <w:numFmt w:val="bullet"/>
      <w:pStyle w:val="dC-Info"/>
      <w:lvlText w:val=""/>
      <w:lvlPicBulletId w:val="0"/>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3845C09"/>
    <w:multiLevelType w:val="hybridMultilevel"/>
    <w:tmpl w:val="2B0016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21" w15:restartNumberingAfterBreak="0">
    <w:nsid w:val="4A920893"/>
    <w:multiLevelType w:val="hybridMultilevel"/>
    <w:tmpl w:val="4A725C30"/>
    <w:lvl w:ilvl="0" w:tplc="DF2E6416">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A81B9E"/>
    <w:multiLevelType w:val="hybridMultilevel"/>
    <w:tmpl w:val="6870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D37258"/>
    <w:multiLevelType w:val="hybridMultilevel"/>
    <w:tmpl w:val="8772B97E"/>
    <w:lvl w:ilvl="0" w:tplc="04882A7E">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F63DFD"/>
    <w:multiLevelType w:val="hybridMultilevel"/>
    <w:tmpl w:val="CD3297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167F24"/>
    <w:multiLevelType w:val="hybridMultilevel"/>
    <w:tmpl w:val="C2D61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0118A8"/>
    <w:multiLevelType w:val="hybridMultilevel"/>
    <w:tmpl w:val="5830C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0F4042"/>
    <w:multiLevelType w:val="hybridMultilevel"/>
    <w:tmpl w:val="1B6C6628"/>
    <w:lvl w:ilvl="0" w:tplc="DF2E6416">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30" w15:restartNumberingAfterBreak="0">
    <w:nsid w:val="5BB15763"/>
    <w:multiLevelType w:val="hybridMultilevel"/>
    <w:tmpl w:val="D676F4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CD5163"/>
    <w:multiLevelType w:val="hybridMultilevel"/>
    <w:tmpl w:val="3540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384469"/>
    <w:multiLevelType w:val="hybridMultilevel"/>
    <w:tmpl w:val="76564E50"/>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33" w15:restartNumberingAfterBreak="0">
    <w:nsid w:val="63836128"/>
    <w:multiLevelType w:val="singleLevel"/>
    <w:tmpl w:val="E1564EBE"/>
    <w:lvl w:ilvl="0">
      <w:start w:val="1"/>
      <w:numFmt w:val="decimal"/>
      <w:pStyle w:val="dC-Fig"/>
      <w:lvlText w:val="Figure %1.  "/>
      <w:lvlJc w:val="left"/>
      <w:pPr>
        <w:tabs>
          <w:tab w:val="num" w:pos="936"/>
        </w:tabs>
        <w:ind w:left="936" w:hanging="936"/>
      </w:pPr>
      <w:rPr>
        <w:rFonts w:ascii="Arial" w:hAnsi="Arial" w:hint="default"/>
        <w:b/>
        <w:i w:val="0"/>
        <w:sz w:val="16"/>
        <w:szCs w:val="16"/>
      </w:rPr>
    </w:lvl>
  </w:abstractNum>
  <w:abstractNum w:abstractNumId="34" w15:restartNumberingAfterBreak="0">
    <w:nsid w:val="679041D4"/>
    <w:multiLevelType w:val="hybridMultilevel"/>
    <w:tmpl w:val="47C4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EE678F"/>
    <w:multiLevelType w:val="hybridMultilevel"/>
    <w:tmpl w:val="486820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37" w15:restartNumberingAfterBreak="0">
    <w:nsid w:val="70941F04"/>
    <w:multiLevelType w:val="hybridMultilevel"/>
    <w:tmpl w:val="0E04FA62"/>
    <w:lvl w:ilvl="0" w:tplc="D150AA20">
      <w:start w:val="1"/>
      <w:numFmt w:val="bullet"/>
      <w:pStyle w:val="dC-CellBullet7"/>
      <w:lvlText w:val="●"/>
      <w:lvlJc w:val="left"/>
      <w:pPr>
        <w:tabs>
          <w:tab w:val="num" w:pos="288"/>
        </w:tabs>
        <w:ind w:left="288" w:hanging="144"/>
      </w:pPr>
      <w:rPr>
        <w:rFonts w:ascii="Arial" w:hAnsi="Arial" w:hint="default"/>
        <w:position w:val="2"/>
        <w:sz w:val="14"/>
        <w:szCs w:val="14"/>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20A2C5F"/>
    <w:multiLevelType w:val="singleLevel"/>
    <w:tmpl w:val="DCCE61C4"/>
    <w:lvl w:ilvl="0">
      <w:start w:val="1"/>
      <w:numFmt w:val="decimal"/>
      <w:pStyle w:val="dC-Table"/>
      <w:lvlText w:val="Table %1."/>
      <w:lvlJc w:val="left"/>
      <w:pPr>
        <w:tabs>
          <w:tab w:val="num" w:pos="936"/>
        </w:tabs>
        <w:ind w:left="900" w:hanging="900"/>
      </w:pPr>
      <w:rPr>
        <w:rFonts w:ascii="Arial" w:hAnsi="Arial" w:hint="default"/>
        <w:b/>
        <w:i w:val="0"/>
        <w:sz w:val="16"/>
        <w:szCs w:val="16"/>
      </w:rPr>
    </w:lvl>
  </w:abstractNum>
  <w:abstractNum w:abstractNumId="39" w15:restartNumberingAfterBreak="0">
    <w:nsid w:val="7218497A"/>
    <w:multiLevelType w:val="hybridMultilevel"/>
    <w:tmpl w:val="79FE720E"/>
    <w:lvl w:ilvl="0" w:tplc="25A69EEE">
      <w:start w:val="1"/>
      <w:numFmt w:val="decimal"/>
      <w:pStyle w:val="dC-Scenario"/>
      <w:lvlText w:val="Scenario %1."/>
      <w:lvlJc w:val="left"/>
      <w:pPr>
        <w:ind w:left="360" w:hanging="360"/>
      </w:pPr>
      <w:rPr>
        <w:rFonts w:hint="default"/>
        <w:b w:val="0"/>
        <w:color w:val="4F81BD" w:themeColor="accent1"/>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1080" w:hanging="360"/>
      </w:pPr>
    </w:lvl>
    <w:lvl w:ilvl="5" w:tplc="0409001B" w:tentative="1">
      <w:start w:val="1"/>
      <w:numFmt w:val="lowerRoman"/>
      <w:lvlText w:val="%6."/>
      <w:lvlJc w:val="right"/>
      <w:pPr>
        <w:ind w:left="-360" w:hanging="180"/>
      </w:pPr>
    </w:lvl>
    <w:lvl w:ilvl="6" w:tplc="0409000F" w:tentative="1">
      <w:start w:val="1"/>
      <w:numFmt w:val="decimal"/>
      <w:lvlText w:val="%7."/>
      <w:lvlJc w:val="left"/>
      <w:pPr>
        <w:ind w:left="360" w:hanging="360"/>
      </w:pPr>
    </w:lvl>
    <w:lvl w:ilvl="7" w:tplc="04090019" w:tentative="1">
      <w:start w:val="1"/>
      <w:numFmt w:val="lowerLetter"/>
      <w:lvlText w:val="%8."/>
      <w:lvlJc w:val="left"/>
      <w:pPr>
        <w:ind w:left="1080" w:hanging="360"/>
      </w:pPr>
    </w:lvl>
    <w:lvl w:ilvl="8" w:tplc="0409001B" w:tentative="1">
      <w:start w:val="1"/>
      <w:numFmt w:val="lowerRoman"/>
      <w:lvlText w:val="%9."/>
      <w:lvlJc w:val="right"/>
      <w:pPr>
        <w:ind w:left="1800" w:hanging="180"/>
      </w:pPr>
    </w:lvl>
  </w:abstractNum>
  <w:abstractNum w:abstractNumId="40" w15:restartNumberingAfterBreak="0">
    <w:nsid w:val="725E6153"/>
    <w:multiLevelType w:val="hybridMultilevel"/>
    <w:tmpl w:val="E53E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4C4FD7"/>
    <w:multiLevelType w:val="hybridMultilevel"/>
    <w:tmpl w:val="A4AA8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297C6F"/>
    <w:multiLevelType w:val="hybridMultilevel"/>
    <w:tmpl w:val="CA26D12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212B8C"/>
    <w:multiLevelType w:val="hybridMultilevel"/>
    <w:tmpl w:val="C8FCFDB8"/>
    <w:lvl w:ilvl="0" w:tplc="E1A4E3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843C38"/>
    <w:multiLevelType w:val="hybridMultilevel"/>
    <w:tmpl w:val="C1928F32"/>
    <w:lvl w:ilvl="0" w:tplc="DF2E6416">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6"/>
  </w:num>
  <w:num w:numId="3">
    <w:abstractNumId w:val="33"/>
  </w:num>
  <w:num w:numId="4">
    <w:abstractNumId w:val="37"/>
  </w:num>
  <w:num w:numId="5">
    <w:abstractNumId w:val="7"/>
  </w:num>
  <w:num w:numId="6">
    <w:abstractNumId w:val="29"/>
  </w:num>
  <w:num w:numId="7">
    <w:abstractNumId w:val="20"/>
  </w:num>
  <w:num w:numId="8">
    <w:abstractNumId w:val="5"/>
  </w:num>
  <w:num w:numId="9">
    <w:abstractNumId w:val="28"/>
  </w:num>
  <w:num w:numId="10">
    <w:abstractNumId w:val="13"/>
  </w:num>
  <w:num w:numId="11">
    <w:abstractNumId w:val="9"/>
  </w:num>
  <w:num w:numId="12">
    <w:abstractNumId w:val="18"/>
  </w:num>
  <w:num w:numId="13">
    <w:abstractNumId w:val="38"/>
  </w:num>
  <w:num w:numId="14">
    <w:abstractNumId w:val="8"/>
  </w:num>
  <w:num w:numId="15">
    <w:abstractNumId w:val="2"/>
  </w:num>
  <w:num w:numId="16">
    <w:abstractNumId w:val="12"/>
  </w:num>
  <w:num w:numId="17">
    <w:abstractNumId w:val="22"/>
  </w:num>
  <w:num w:numId="18">
    <w:abstractNumId w:val="16"/>
  </w:num>
  <w:num w:numId="19">
    <w:abstractNumId w:val="4"/>
  </w:num>
  <w:num w:numId="20">
    <w:abstractNumId w:val="39"/>
  </w:num>
  <w:num w:numId="21">
    <w:abstractNumId w:val="39"/>
    <w:lvlOverride w:ilvl="0">
      <w:startOverride w:val="1"/>
    </w:lvlOverride>
  </w:num>
  <w:num w:numId="22">
    <w:abstractNumId w:val="43"/>
  </w:num>
  <w:num w:numId="23">
    <w:abstractNumId w:val="14"/>
  </w:num>
  <w:num w:numId="24">
    <w:abstractNumId w:val="42"/>
  </w:num>
  <w:num w:numId="25">
    <w:abstractNumId w:val="17"/>
  </w:num>
  <w:num w:numId="26">
    <w:abstractNumId w:val="0"/>
  </w:num>
  <w:num w:numId="27">
    <w:abstractNumId w:val="41"/>
  </w:num>
  <w:num w:numId="28">
    <w:abstractNumId w:val="11"/>
  </w:num>
  <w:num w:numId="29">
    <w:abstractNumId w:val="1"/>
  </w:num>
  <w:num w:numId="30">
    <w:abstractNumId w:val="15"/>
  </w:num>
  <w:num w:numId="31">
    <w:abstractNumId w:val="30"/>
  </w:num>
  <w:num w:numId="32">
    <w:abstractNumId w:val="35"/>
  </w:num>
  <w:num w:numId="33">
    <w:abstractNumId w:val="23"/>
  </w:num>
  <w:num w:numId="34">
    <w:abstractNumId w:val="40"/>
  </w:num>
  <w:num w:numId="35">
    <w:abstractNumId w:val="27"/>
  </w:num>
  <w:num w:numId="36">
    <w:abstractNumId w:val="21"/>
  </w:num>
  <w:num w:numId="37">
    <w:abstractNumId w:val="44"/>
  </w:num>
  <w:num w:numId="38">
    <w:abstractNumId w:val="19"/>
  </w:num>
  <w:num w:numId="39">
    <w:abstractNumId w:val="32"/>
  </w:num>
  <w:num w:numId="40">
    <w:abstractNumId w:val="31"/>
  </w:num>
  <w:num w:numId="41">
    <w:abstractNumId w:val="34"/>
  </w:num>
  <w:num w:numId="42">
    <w:abstractNumId w:val="3"/>
  </w:num>
  <w:num w:numId="43">
    <w:abstractNumId w:val="24"/>
  </w:num>
  <w:num w:numId="44">
    <w:abstractNumId w:val="25"/>
  </w:num>
  <w:num w:numId="45">
    <w:abstractNumId w:val="26"/>
  </w:num>
  <w:num w:numId="46">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9"/>
  <w:hideSpellingErrors/>
  <w:hideGrammaticalErrors/>
  <w:activeWritingStyle w:appName="MSWord" w:lang="en-US" w:vendorID="64" w:dllVersion="6" w:nlCheck="1" w:checkStyle="1"/>
  <w:activeWritingStyle w:appName="MSWord" w:lang="en-US" w:vendorID="64" w:dllVersion="4096" w:nlCheck="1" w:checkStyle="0"/>
  <w:activeWritingStyle w:appName="MSWord" w:lang="sv-SE" w:vendorID="64" w:dllVersion="0" w:nlCheck="1" w:checkStyle="0"/>
  <w:activeWritingStyle w:appName="MSWord" w:lang="sv-SE" w:vendorID="64" w:dllVersion="4096" w:nlCheck="1" w:checkStyle="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C19"/>
    <w:rsid w:val="00000CD9"/>
    <w:rsid w:val="00001130"/>
    <w:rsid w:val="00001193"/>
    <w:rsid w:val="00001BF8"/>
    <w:rsid w:val="000024F6"/>
    <w:rsid w:val="00002E49"/>
    <w:rsid w:val="00003528"/>
    <w:rsid w:val="00003930"/>
    <w:rsid w:val="00004100"/>
    <w:rsid w:val="00004377"/>
    <w:rsid w:val="000050CF"/>
    <w:rsid w:val="00005465"/>
    <w:rsid w:val="000058B8"/>
    <w:rsid w:val="0000699E"/>
    <w:rsid w:val="00006CDF"/>
    <w:rsid w:val="000079A7"/>
    <w:rsid w:val="00007BB8"/>
    <w:rsid w:val="00011120"/>
    <w:rsid w:val="00011434"/>
    <w:rsid w:val="000127CA"/>
    <w:rsid w:val="00012908"/>
    <w:rsid w:val="00012A33"/>
    <w:rsid w:val="00013581"/>
    <w:rsid w:val="000140EF"/>
    <w:rsid w:val="00014A56"/>
    <w:rsid w:val="00014B3F"/>
    <w:rsid w:val="0001502C"/>
    <w:rsid w:val="00015D18"/>
    <w:rsid w:val="00017E76"/>
    <w:rsid w:val="000218C4"/>
    <w:rsid w:val="00023393"/>
    <w:rsid w:val="00023521"/>
    <w:rsid w:val="00023574"/>
    <w:rsid w:val="00023A94"/>
    <w:rsid w:val="00023B59"/>
    <w:rsid w:val="00024CBA"/>
    <w:rsid w:val="00025449"/>
    <w:rsid w:val="00026E8C"/>
    <w:rsid w:val="000273DC"/>
    <w:rsid w:val="00027EB8"/>
    <w:rsid w:val="00030A4F"/>
    <w:rsid w:val="00030EFA"/>
    <w:rsid w:val="0003132A"/>
    <w:rsid w:val="00031687"/>
    <w:rsid w:val="00033233"/>
    <w:rsid w:val="000344FF"/>
    <w:rsid w:val="0003646D"/>
    <w:rsid w:val="000429AC"/>
    <w:rsid w:val="00042EC7"/>
    <w:rsid w:val="00043573"/>
    <w:rsid w:val="00043A7C"/>
    <w:rsid w:val="00043C94"/>
    <w:rsid w:val="00044701"/>
    <w:rsid w:val="00044E8E"/>
    <w:rsid w:val="00045254"/>
    <w:rsid w:val="000455A8"/>
    <w:rsid w:val="00045DC7"/>
    <w:rsid w:val="0004630A"/>
    <w:rsid w:val="000464AE"/>
    <w:rsid w:val="0004657F"/>
    <w:rsid w:val="000468EB"/>
    <w:rsid w:val="0004778A"/>
    <w:rsid w:val="000505D2"/>
    <w:rsid w:val="00050A57"/>
    <w:rsid w:val="0005156D"/>
    <w:rsid w:val="00051E03"/>
    <w:rsid w:val="00051F43"/>
    <w:rsid w:val="00052009"/>
    <w:rsid w:val="00052754"/>
    <w:rsid w:val="000527C7"/>
    <w:rsid w:val="000533AA"/>
    <w:rsid w:val="00053966"/>
    <w:rsid w:val="000546CC"/>
    <w:rsid w:val="00054B9D"/>
    <w:rsid w:val="00054ED9"/>
    <w:rsid w:val="000558C4"/>
    <w:rsid w:val="00060054"/>
    <w:rsid w:val="000608D6"/>
    <w:rsid w:val="00060B12"/>
    <w:rsid w:val="000610E9"/>
    <w:rsid w:val="000614D8"/>
    <w:rsid w:val="00061E1E"/>
    <w:rsid w:val="00062952"/>
    <w:rsid w:val="000629A5"/>
    <w:rsid w:val="00063919"/>
    <w:rsid w:val="00063CD2"/>
    <w:rsid w:val="000660A0"/>
    <w:rsid w:val="0006613E"/>
    <w:rsid w:val="000667A9"/>
    <w:rsid w:val="00067274"/>
    <w:rsid w:val="00067B06"/>
    <w:rsid w:val="0007024C"/>
    <w:rsid w:val="00070667"/>
    <w:rsid w:val="000708B4"/>
    <w:rsid w:val="00070E6A"/>
    <w:rsid w:val="00071152"/>
    <w:rsid w:val="000721D0"/>
    <w:rsid w:val="00072521"/>
    <w:rsid w:val="00072A38"/>
    <w:rsid w:val="00072F66"/>
    <w:rsid w:val="00073953"/>
    <w:rsid w:val="000740CE"/>
    <w:rsid w:val="000742F6"/>
    <w:rsid w:val="0007470B"/>
    <w:rsid w:val="00074F06"/>
    <w:rsid w:val="000756EB"/>
    <w:rsid w:val="00075EBE"/>
    <w:rsid w:val="00076876"/>
    <w:rsid w:val="00077BEB"/>
    <w:rsid w:val="000804B5"/>
    <w:rsid w:val="00080AB7"/>
    <w:rsid w:val="000817C7"/>
    <w:rsid w:val="00081DAB"/>
    <w:rsid w:val="000837FE"/>
    <w:rsid w:val="00083CCF"/>
    <w:rsid w:val="00084620"/>
    <w:rsid w:val="0008475B"/>
    <w:rsid w:val="00084875"/>
    <w:rsid w:val="00085F0B"/>
    <w:rsid w:val="00086198"/>
    <w:rsid w:val="00090829"/>
    <w:rsid w:val="000909ED"/>
    <w:rsid w:val="00090EBA"/>
    <w:rsid w:val="00090FA8"/>
    <w:rsid w:val="000912E5"/>
    <w:rsid w:val="000919E2"/>
    <w:rsid w:val="000927B9"/>
    <w:rsid w:val="0009284E"/>
    <w:rsid w:val="00092EF1"/>
    <w:rsid w:val="00093157"/>
    <w:rsid w:val="00093A00"/>
    <w:rsid w:val="00094336"/>
    <w:rsid w:val="00094570"/>
    <w:rsid w:val="0009459B"/>
    <w:rsid w:val="00095CCE"/>
    <w:rsid w:val="000961DC"/>
    <w:rsid w:val="00096D8F"/>
    <w:rsid w:val="000A0928"/>
    <w:rsid w:val="000A0F67"/>
    <w:rsid w:val="000A1F02"/>
    <w:rsid w:val="000A26AE"/>
    <w:rsid w:val="000A3902"/>
    <w:rsid w:val="000A392D"/>
    <w:rsid w:val="000A41D2"/>
    <w:rsid w:val="000A6296"/>
    <w:rsid w:val="000A6AD3"/>
    <w:rsid w:val="000A73F9"/>
    <w:rsid w:val="000B019E"/>
    <w:rsid w:val="000B0686"/>
    <w:rsid w:val="000B0760"/>
    <w:rsid w:val="000B169F"/>
    <w:rsid w:val="000B1CD1"/>
    <w:rsid w:val="000B23DA"/>
    <w:rsid w:val="000B27CB"/>
    <w:rsid w:val="000B3C51"/>
    <w:rsid w:val="000B4AAD"/>
    <w:rsid w:val="000B4DD2"/>
    <w:rsid w:val="000B53BD"/>
    <w:rsid w:val="000B5D74"/>
    <w:rsid w:val="000B62D8"/>
    <w:rsid w:val="000B65C3"/>
    <w:rsid w:val="000B67E3"/>
    <w:rsid w:val="000B7352"/>
    <w:rsid w:val="000B781F"/>
    <w:rsid w:val="000C0520"/>
    <w:rsid w:val="000C12D1"/>
    <w:rsid w:val="000C1498"/>
    <w:rsid w:val="000C14CF"/>
    <w:rsid w:val="000C17D2"/>
    <w:rsid w:val="000C2459"/>
    <w:rsid w:val="000C2895"/>
    <w:rsid w:val="000C3FCB"/>
    <w:rsid w:val="000C42F7"/>
    <w:rsid w:val="000C4339"/>
    <w:rsid w:val="000C448A"/>
    <w:rsid w:val="000C4697"/>
    <w:rsid w:val="000C4766"/>
    <w:rsid w:val="000C5EA7"/>
    <w:rsid w:val="000D007C"/>
    <w:rsid w:val="000D0A10"/>
    <w:rsid w:val="000D0A15"/>
    <w:rsid w:val="000D13DA"/>
    <w:rsid w:val="000D152B"/>
    <w:rsid w:val="000D216D"/>
    <w:rsid w:val="000D2AB1"/>
    <w:rsid w:val="000D2B37"/>
    <w:rsid w:val="000D39D6"/>
    <w:rsid w:val="000D45DD"/>
    <w:rsid w:val="000D4FE9"/>
    <w:rsid w:val="000D51A4"/>
    <w:rsid w:val="000D54E9"/>
    <w:rsid w:val="000D7021"/>
    <w:rsid w:val="000D75CC"/>
    <w:rsid w:val="000E01F1"/>
    <w:rsid w:val="000E15C7"/>
    <w:rsid w:val="000E16EB"/>
    <w:rsid w:val="000E1D81"/>
    <w:rsid w:val="000E2311"/>
    <w:rsid w:val="000E24FF"/>
    <w:rsid w:val="000E3786"/>
    <w:rsid w:val="000E3802"/>
    <w:rsid w:val="000E39A8"/>
    <w:rsid w:val="000E5CE7"/>
    <w:rsid w:val="000E684A"/>
    <w:rsid w:val="000E7259"/>
    <w:rsid w:val="000E737B"/>
    <w:rsid w:val="000F0C84"/>
    <w:rsid w:val="000F12EF"/>
    <w:rsid w:val="000F146B"/>
    <w:rsid w:val="000F1E9C"/>
    <w:rsid w:val="000F2AE9"/>
    <w:rsid w:val="000F2F7F"/>
    <w:rsid w:val="000F3175"/>
    <w:rsid w:val="000F3194"/>
    <w:rsid w:val="000F37FF"/>
    <w:rsid w:val="000F420A"/>
    <w:rsid w:val="000F4618"/>
    <w:rsid w:val="000F49A2"/>
    <w:rsid w:val="000F4D15"/>
    <w:rsid w:val="000F5467"/>
    <w:rsid w:val="000F5904"/>
    <w:rsid w:val="000F64B2"/>
    <w:rsid w:val="000F653D"/>
    <w:rsid w:val="000F694E"/>
    <w:rsid w:val="000F6D51"/>
    <w:rsid w:val="000F7539"/>
    <w:rsid w:val="000F7BA4"/>
    <w:rsid w:val="001011B4"/>
    <w:rsid w:val="0010346E"/>
    <w:rsid w:val="0010392D"/>
    <w:rsid w:val="00103B1E"/>
    <w:rsid w:val="00103FA6"/>
    <w:rsid w:val="001046C7"/>
    <w:rsid w:val="00104F2E"/>
    <w:rsid w:val="001050ED"/>
    <w:rsid w:val="00105BBD"/>
    <w:rsid w:val="00105C28"/>
    <w:rsid w:val="00107570"/>
    <w:rsid w:val="001111A0"/>
    <w:rsid w:val="00111A62"/>
    <w:rsid w:val="00112483"/>
    <w:rsid w:val="00112A84"/>
    <w:rsid w:val="001130F2"/>
    <w:rsid w:val="00113524"/>
    <w:rsid w:val="001137B9"/>
    <w:rsid w:val="00113EF1"/>
    <w:rsid w:val="0011448B"/>
    <w:rsid w:val="001146BA"/>
    <w:rsid w:val="001148D6"/>
    <w:rsid w:val="0011621B"/>
    <w:rsid w:val="001171CA"/>
    <w:rsid w:val="001172CA"/>
    <w:rsid w:val="001204CF"/>
    <w:rsid w:val="001204DF"/>
    <w:rsid w:val="001204F9"/>
    <w:rsid w:val="00120558"/>
    <w:rsid w:val="0012102A"/>
    <w:rsid w:val="00121357"/>
    <w:rsid w:val="00121388"/>
    <w:rsid w:val="0012236B"/>
    <w:rsid w:val="0012236C"/>
    <w:rsid w:val="00122484"/>
    <w:rsid w:val="00122563"/>
    <w:rsid w:val="0012276D"/>
    <w:rsid w:val="00122A46"/>
    <w:rsid w:val="00122D7F"/>
    <w:rsid w:val="00123088"/>
    <w:rsid w:val="00123145"/>
    <w:rsid w:val="00123DC9"/>
    <w:rsid w:val="00123F55"/>
    <w:rsid w:val="00124CD5"/>
    <w:rsid w:val="00124DDB"/>
    <w:rsid w:val="001269F7"/>
    <w:rsid w:val="00126C36"/>
    <w:rsid w:val="00130775"/>
    <w:rsid w:val="00130AE5"/>
    <w:rsid w:val="00130F66"/>
    <w:rsid w:val="0013193D"/>
    <w:rsid w:val="00131C27"/>
    <w:rsid w:val="00132D87"/>
    <w:rsid w:val="00133AA6"/>
    <w:rsid w:val="001342E7"/>
    <w:rsid w:val="001347C1"/>
    <w:rsid w:val="00135849"/>
    <w:rsid w:val="00135D74"/>
    <w:rsid w:val="00136B7D"/>
    <w:rsid w:val="00136D39"/>
    <w:rsid w:val="00137409"/>
    <w:rsid w:val="0013741A"/>
    <w:rsid w:val="0014069A"/>
    <w:rsid w:val="00140985"/>
    <w:rsid w:val="00140A98"/>
    <w:rsid w:val="00141488"/>
    <w:rsid w:val="00141C7B"/>
    <w:rsid w:val="00142682"/>
    <w:rsid w:val="00142AC4"/>
    <w:rsid w:val="001446CE"/>
    <w:rsid w:val="00145433"/>
    <w:rsid w:val="00146825"/>
    <w:rsid w:val="00146C8C"/>
    <w:rsid w:val="00146CFC"/>
    <w:rsid w:val="00147F50"/>
    <w:rsid w:val="00150523"/>
    <w:rsid w:val="0015093E"/>
    <w:rsid w:val="001518F7"/>
    <w:rsid w:val="001520C2"/>
    <w:rsid w:val="0015213F"/>
    <w:rsid w:val="00152652"/>
    <w:rsid w:val="00153404"/>
    <w:rsid w:val="00153718"/>
    <w:rsid w:val="00153D16"/>
    <w:rsid w:val="0015408F"/>
    <w:rsid w:val="00154762"/>
    <w:rsid w:val="00154941"/>
    <w:rsid w:val="00154B62"/>
    <w:rsid w:val="001561FB"/>
    <w:rsid w:val="0015705F"/>
    <w:rsid w:val="001575D4"/>
    <w:rsid w:val="001601C4"/>
    <w:rsid w:val="0016040A"/>
    <w:rsid w:val="00161238"/>
    <w:rsid w:val="0016142E"/>
    <w:rsid w:val="00161980"/>
    <w:rsid w:val="0016302D"/>
    <w:rsid w:val="0016344F"/>
    <w:rsid w:val="00163D47"/>
    <w:rsid w:val="0016487D"/>
    <w:rsid w:val="001650BA"/>
    <w:rsid w:val="00165A2F"/>
    <w:rsid w:val="00165E7F"/>
    <w:rsid w:val="0016658D"/>
    <w:rsid w:val="0016718E"/>
    <w:rsid w:val="00167C2D"/>
    <w:rsid w:val="00170CDF"/>
    <w:rsid w:val="00171376"/>
    <w:rsid w:val="00171657"/>
    <w:rsid w:val="00171DA7"/>
    <w:rsid w:val="001727CB"/>
    <w:rsid w:val="00173394"/>
    <w:rsid w:val="0017355F"/>
    <w:rsid w:val="00173DD1"/>
    <w:rsid w:val="00174355"/>
    <w:rsid w:val="00175054"/>
    <w:rsid w:val="00175699"/>
    <w:rsid w:val="001759E6"/>
    <w:rsid w:val="00175AE5"/>
    <w:rsid w:val="00176467"/>
    <w:rsid w:val="001764B3"/>
    <w:rsid w:val="001765A2"/>
    <w:rsid w:val="00177020"/>
    <w:rsid w:val="00177D84"/>
    <w:rsid w:val="0018014A"/>
    <w:rsid w:val="001801C6"/>
    <w:rsid w:val="00182C2A"/>
    <w:rsid w:val="00182C3E"/>
    <w:rsid w:val="00182F56"/>
    <w:rsid w:val="00183049"/>
    <w:rsid w:val="00183DAB"/>
    <w:rsid w:val="001840D8"/>
    <w:rsid w:val="00184749"/>
    <w:rsid w:val="00184A49"/>
    <w:rsid w:val="00184F90"/>
    <w:rsid w:val="00185BDC"/>
    <w:rsid w:val="00185CC3"/>
    <w:rsid w:val="0018621A"/>
    <w:rsid w:val="0018673C"/>
    <w:rsid w:val="001869DA"/>
    <w:rsid w:val="00187B3E"/>
    <w:rsid w:val="00187B53"/>
    <w:rsid w:val="00191010"/>
    <w:rsid w:val="001925D9"/>
    <w:rsid w:val="00192B8E"/>
    <w:rsid w:val="00193206"/>
    <w:rsid w:val="00193ABE"/>
    <w:rsid w:val="00194C4F"/>
    <w:rsid w:val="001965C8"/>
    <w:rsid w:val="00197F86"/>
    <w:rsid w:val="001A0165"/>
    <w:rsid w:val="001A0199"/>
    <w:rsid w:val="001A0828"/>
    <w:rsid w:val="001A0CD1"/>
    <w:rsid w:val="001A1023"/>
    <w:rsid w:val="001A13D8"/>
    <w:rsid w:val="001A1E36"/>
    <w:rsid w:val="001A2E2E"/>
    <w:rsid w:val="001A30FA"/>
    <w:rsid w:val="001A4228"/>
    <w:rsid w:val="001A431A"/>
    <w:rsid w:val="001A55AE"/>
    <w:rsid w:val="001A6999"/>
    <w:rsid w:val="001A6DFE"/>
    <w:rsid w:val="001A7837"/>
    <w:rsid w:val="001A7842"/>
    <w:rsid w:val="001B10E1"/>
    <w:rsid w:val="001B1B82"/>
    <w:rsid w:val="001B1CE2"/>
    <w:rsid w:val="001B3150"/>
    <w:rsid w:val="001B38AC"/>
    <w:rsid w:val="001B3A76"/>
    <w:rsid w:val="001B4C11"/>
    <w:rsid w:val="001B5669"/>
    <w:rsid w:val="001B582A"/>
    <w:rsid w:val="001B7118"/>
    <w:rsid w:val="001C0450"/>
    <w:rsid w:val="001C0781"/>
    <w:rsid w:val="001C0EF5"/>
    <w:rsid w:val="001C1FDB"/>
    <w:rsid w:val="001C2573"/>
    <w:rsid w:val="001C2B2F"/>
    <w:rsid w:val="001C2E5F"/>
    <w:rsid w:val="001C3274"/>
    <w:rsid w:val="001C3514"/>
    <w:rsid w:val="001C3C10"/>
    <w:rsid w:val="001C44F0"/>
    <w:rsid w:val="001C46C8"/>
    <w:rsid w:val="001C5015"/>
    <w:rsid w:val="001C54D6"/>
    <w:rsid w:val="001C685C"/>
    <w:rsid w:val="001C6A55"/>
    <w:rsid w:val="001C7D39"/>
    <w:rsid w:val="001D01F6"/>
    <w:rsid w:val="001D0394"/>
    <w:rsid w:val="001D0526"/>
    <w:rsid w:val="001D2258"/>
    <w:rsid w:val="001D2FE3"/>
    <w:rsid w:val="001D3AB5"/>
    <w:rsid w:val="001D4385"/>
    <w:rsid w:val="001D49F0"/>
    <w:rsid w:val="001D4BBB"/>
    <w:rsid w:val="001D5426"/>
    <w:rsid w:val="001D57ED"/>
    <w:rsid w:val="001D585F"/>
    <w:rsid w:val="001D5D54"/>
    <w:rsid w:val="001D611C"/>
    <w:rsid w:val="001D621B"/>
    <w:rsid w:val="001D6B4D"/>
    <w:rsid w:val="001D75F9"/>
    <w:rsid w:val="001E09BF"/>
    <w:rsid w:val="001E114F"/>
    <w:rsid w:val="001E14C8"/>
    <w:rsid w:val="001E185E"/>
    <w:rsid w:val="001E1A26"/>
    <w:rsid w:val="001E1D3E"/>
    <w:rsid w:val="001E26DE"/>
    <w:rsid w:val="001E2BBC"/>
    <w:rsid w:val="001E2DB9"/>
    <w:rsid w:val="001E361B"/>
    <w:rsid w:val="001E43AD"/>
    <w:rsid w:val="001E474F"/>
    <w:rsid w:val="001E47DE"/>
    <w:rsid w:val="001E621A"/>
    <w:rsid w:val="001F013B"/>
    <w:rsid w:val="001F105B"/>
    <w:rsid w:val="001F114D"/>
    <w:rsid w:val="001F1E76"/>
    <w:rsid w:val="001F210A"/>
    <w:rsid w:val="001F2FFD"/>
    <w:rsid w:val="001F447B"/>
    <w:rsid w:val="001F4BBE"/>
    <w:rsid w:val="001F546F"/>
    <w:rsid w:val="001F6101"/>
    <w:rsid w:val="001F66C5"/>
    <w:rsid w:val="001F67EA"/>
    <w:rsid w:val="001F6F4B"/>
    <w:rsid w:val="0020028E"/>
    <w:rsid w:val="00200735"/>
    <w:rsid w:val="00200ADC"/>
    <w:rsid w:val="00201D43"/>
    <w:rsid w:val="00201E07"/>
    <w:rsid w:val="002021E3"/>
    <w:rsid w:val="00202791"/>
    <w:rsid w:val="00202AD7"/>
    <w:rsid w:val="00203217"/>
    <w:rsid w:val="00203A38"/>
    <w:rsid w:val="00203ADE"/>
    <w:rsid w:val="00203C79"/>
    <w:rsid w:val="00203E0C"/>
    <w:rsid w:val="00205118"/>
    <w:rsid w:val="002060BB"/>
    <w:rsid w:val="002062B2"/>
    <w:rsid w:val="0020717E"/>
    <w:rsid w:val="002079AA"/>
    <w:rsid w:val="00207B6D"/>
    <w:rsid w:val="00207D6D"/>
    <w:rsid w:val="00210159"/>
    <w:rsid w:val="0021028C"/>
    <w:rsid w:val="002102D3"/>
    <w:rsid w:val="00210311"/>
    <w:rsid w:val="002105F2"/>
    <w:rsid w:val="0021168A"/>
    <w:rsid w:val="00211DE6"/>
    <w:rsid w:val="002125AD"/>
    <w:rsid w:val="00212918"/>
    <w:rsid w:val="00212FBC"/>
    <w:rsid w:val="00214344"/>
    <w:rsid w:val="00214581"/>
    <w:rsid w:val="00215089"/>
    <w:rsid w:val="002151D0"/>
    <w:rsid w:val="0021579E"/>
    <w:rsid w:val="00215DBB"/>
    <w:rsid w:val="0021673F"/>
    <w:rsid w:val="00216E87"/>
    <w:rsid w:val="00217748"/>
    <w:rsid w:val="002208C5"/>
    <w:rsid w:val="00221481"/>
    <w:rsid w:val="00221DAA"/>
    <w:rsid w:val="002220CE"/>
    <w:rsid w:val="0022423E"/>
    <w:rsid w:val="00224499"/>
    <w:rsid w:val="002249A1"/>
    <w:rsid w:val="00224DFC"/>
    <w:rsid w:val="0022505F"/>
    <w:rsid w:val="00225B9E"/>
    <w:rsid w:val="00226761"/>
    <w:rsid w:val="00226D32"/>
    <w:rsid w:val="0022703A"/>
    <w:rsid w:val="002272ED"/>
    <w:rsid w:val="00227550"/>
    <w:rsid w:val="00227A38"/>
    <w:rsid w:val="00230502"/>
    <w:rsid w:val="002307E7"/>
    <w:rsid w:val="002318D2"/>
    <w:rsid w:val="00231D95"/>
    <w:rsid w:val="0023240E"/>
    <w:rsid w:val="0023256F"/>
    <w:rsid w:val="002328D9"/>
    <w:rsid w:val="00232E80"/>
    <w:rsid w:val="002344A1"/>
    <w:rsid w:val="0023462D"/>
    <w:rsid w:val="002348AA"/>
    <w:rsid w:val="00234E45"/>
    <w:rsid w:val="002352C5"/>
    <w:rsid w:val="00236220"/>
    <w:rsid w:val="00236568"/>
    <w:rsid w:val="002366B3"/>
    <w:rsid w:val="00237B16"/>
    <w:rsid w:val="00237F1D"/>
    <w:rsid w:val="00240044"/>
    <w:rsid w:val="0024091F"/>
    <w:rsid w:val="00240C4B"/>
    <w:rsid w:val="00240DE5"/>
    <w:rsid w:val="002411C6"/>
    <w:rsid w:val="00241B3F"/>
    <w:rsid w:val="00242456"/>
    <w:rsid w:val="0024271C"/>
    <w:rsid w:val="00242AD8"/>
    <w:rsid w:val="00243018"/>
    <w:rsid w:val="00243836"/>
    <w:rsid w:val="002439C6"/>
    <w:rsid w:val="00245757"/>
    <w:rsid w:val="002468AB"/>
    <w:rsid w:val="00246F36"/>
    <w:rsid w:val="00246FE1"/>
    <w:rsid w:val="002479EE"/>
    <w:rsid w:val="002504A1"/>
    <w:rsid w:val="00252D6B"/>
    <w:rsid w:val="00253593"/>
    <w:rsid w:val="002539DD"/>
    <w:rsid w:val="002547FB"/>
    <w:rsid w:val="00254BBD"/>
    <w:rsid w:val="00255147"/>
    <w:rsid w:val="00255A63"/>
    <w:rsid w:val="00255E0D"/>
    <w:rsid w:val="00255E45"/>
    <w:rsid w:val="0025692F"/>
    <w:rsid w:val="00256DE9"/>
    <w:rsid w:val="00256E87"/>
    <w:rsid w:val="0025711A"/>
    <w:rsid w:val="00257850"/>
    <w:rsid w:val="002608E8"/>
    <w:rsid w:val="00260EBF"/>
    <w:rsid w:val="002614FC"/>
    <w:rsid w:val="0026163F"/>
    <w:rsid w:val="002617F3"/>
    <w:rsid w:val="00261BFB"/>
    <w:rsid w:val="0026225B"/>
    <w:rsid w:val="0026270B"/>
    <w:rsid w:val="00262B9B"/>
    <w:rsid w:val="002650CB"/>
    <w:rsid w:val="00265216"/>
    <w:rsid w:val="00265802"/>
    <w:rsid w:val="00265C9C"/>
    <w:rsid w:val="00266156"/>
    <w:rsid w:val="0026637B"/>
    <w:rsid w:val="00266D9E"/>
    <w:rsid w:val="00266E54"/>
    <w:rsid w:val="00267126"/>
    <w:rsid w:val="002674C1"/>
    <w:rsid w:val="00271772"/>
    <w:rsid w:val="002720B0"/>
    <w:rsid w:val="00272196"/>
    <w:rsid w:val="0027364F"/>
    <w:rsid w:val="00275461"/>
    <w:rsid w:val="002779C0"/>
    <w:rsid w:val="00277B36"/>
    <w:rsid w:val="00277DD2"/>
    <w:rsid w:val="00277F6B"/>
    <w:rsid w:val="0028071E"/>
    <w:rsid w:val="002810AC"/>
    <w:rsid w:val="002816A4"/>
    <w:rsid w:val="00282B97"/>
    <w:rsid w:val="00282CAC"/>
    <w:rsid w:val="00282CE2"/>
    <w:rsid w:val="00282FA4"/>
    <w:rsid w:val="0028301B"/>
    <w:rsid w:val="00283573"/>
    <w:rsid w:val="00283588"/>
    <w:rsid w:val="002847ED"/>
    <w:rsid w:val="002849DF"/>
    <w:rsid w:val="00284CD3"/>
    <w:rsid w:val="00285112"/>
    <w:rsid w:val="002860A2"/>
    <w:rsid w:val="002869F8"/>
    <w:rsid w:val="0028729A"/>
    <w:rsid w:val="002902F7"/>
    <w:rsid w:val="00290985"/>
    <w:rsid w:val="002910F8"/>
    <w:rsid w:val="00291C7C"/>
    <w:rsid w:val="002921B1"/>
    <w:rsid w:val="00292AB7"/>
    <w:rsid w:val="00293984"/>
    <w:rsid w:val="002941E7"/>
    <w:rsid w:val="00294B8F"/>
    <w:rsid w:val="00295BA2"/>
    <w:rsid w:val="00296796"/>
    <w:rsid w:val="0029776E"/>
    <w:rsid w:val="00297DE7"/>
    <w:rsid w:val="002A04A3"/>
    <w:rsid w:val="002A06EA"/>
    <w:rsid w:val="002A1EC4"/>
    <w:rsid w:val="002A2716"/>
    <w:rsid w:val="002A27CA"/>
    <w:rsid w:val="002A2BB0"/>
    <w:rsid w:val="002A3888"/>
    <w:rsid w:val="002A4796"/>
    <w:rsid w:val="002A4CC9"/>
    <w:rsid w:val="002A5BB4"/>
    <w:rsid w:val="002A6442"/>
    <w:rsid w:val="002A6488"/>
    <w:rsid w:val="002A6570"/>
    <w:rsid w:val="002A698F"/>
    <w:rsid w:val="002A7279"/>
    <w:rsid w:val="002B0411"/>
    <w:rsid w:val="002B0519"/>
    <w:rsid w:val="002B08A1"/>
    <w:rsid w:val="002B0C8C"/>
    <w:rsid w:val="002B0CED"/>
    <w:rsid w:val="002B21B0"/>
    <w:rsid w:val="002B2D46"/>
    <w:rsid w:val="002B3C65"/>
    <w:rsid w:val="002B3DBE"/>
    <w:rsid w:val="002B4058"/>
    <w:rsid w:val="002B450C"/>
    <w:rsid w:val="002B485B"/>
    <w:rsid w:val="002B48E6"/>
    <w:rsid w:val="002B49FF"/>
    <w:rsid w:val="002B4AF1"/>
    <w:rsid w:val="002B4D3A"/>
    <w:rsid w:val="002B5A47"/>
    <w:rsid w:val="002B5C35"/>
    <w:rsid w:val="002B5F2B"/>
    <w:rsid w:val="002B629E"/>
    <w:rsid w:val="002B7B5A"/>
    <w:rsid w:val="002B7D91"/>
    <w:rsid w:val="002C014D"/>
    <w:rsid w:val="002C10F6"/>
    <w:rsid w:val="002C159D"/>
    <w:rsid w:val="002C2C8F"/>
    <w:rsid w:val="002C301B"/>
    <w:rsid w:val="002C35F7"/>
    <w:rsid w:val="002C567B"/>
    <w:rsid w:val="002C6CAA"/>
    <w:rsid w:val="002C763B"/>
    <w:rsid w:val="002C7908"/>
    <w:rsid w:val="002D0E42"/>
    <w:rsid w:val="002D1C72"/>
    <w:rsid w:val="002D35E1"/>
    <w:rsid w:val="002D3C98"/>
    <w:rsid w:val="002D3F03"/>
    <w:rsid w:val="002D4AA5"/>
    <w:rsid w:val="002D5B6B"/>
    <w:rsid w:val="002D6009"/>
    <w:rsid w:val="002D7260"/>
    <w:rsid w:val="002D7FC3"/>
    <w:rsid w:val="002E00DC"/>
    <w:rsid w:val="002E018E"/>
    <w:rsid w:val="002E1E11"/>
    <w:rsid w:val="002E1ECA"/>
    <w:rsid w:val="002E229D"/>
    <w:rsid w:val="002E29FD"/>
    <w:rsid w:val="002E2F32"/>
    <w:rsid w:val="002E3013"/>
    <w:rsid w:val="002E366D"/>
    <w:rsid w:val="002E3954"/>
    <w:rsid w:val="002E4D15"/>
    <w:rsid w:val="002E5BE4"/>
    <w:rsid w:val="002E5C97"/>
    <w:rsid w:val="002E642C"/>
    <w:rsid w:val="002E6E82"/>
    <w:rsid w:val="002E716F"/>
    <w:rsid w:val="002E7467"/>
    <w:rsid w:val="002E7B25"/>
    <w:rsid w:val="002E7BA3"/>
    <w:rsid w:val="002F1890"/>
    <w:rsid w:val="002F21A3"/>
    <w:rsid w:val="002F2326"/>
    <w:rsid w:val="002F2416"/>
    <w:rsid w:val="002F24EE"/>
    <w:rsid w:val="002F2977"/>
    <w:rsid w:val="002F2D6D"/>
    <w:rsid w:val="002F2E1D"/>
    <w:rsid w:val="002F3021"/>
    <w:rsid w:val="002F32FD"/>
    <w:rsid w:val="002F3972"/>
    <w:rsid w:val="002F41C8"/>
    <w:rsid w:val="002F4D0C"/>
    <w:rsid w:val="002F5230"/>
    <w:rsid w:val="002F608D"/>
    <w:rsid w:val="002F6EB6"/>
    <w:rsid w:val="002F7746"/>
    <w:rsid w:val="002F7E42"/>
    <w:rsid w:val="003000FB"/>
    <w:rsid w:val="0030083C"/>
    <w:rsid w:val="00300F16"/>
    <w:rsid w:val="0030114B"/>
    <w:rsid w:val="0030178F"/>
    <w:rsid w:val="003019FF"/>
    <w:rsid w:val="003026DB"/>
    <w:rsid w:val="003027D3"/>
    <w:rsid w:val="00302C23"/>
    <w:rsid w:val="00303EF4"/>
    <w:rsid w:val="00304315"/>
    <w:rsid w:val="00304521"/>
    <w:rsid w:val="003046CA"/>
    <w:rsid w:val="00305EBE"/>
    <w:rsid w:val="00305FD6"/>
    <w:rsid w:val="00306099"/>
    <w:rsid w:val="00310BEC"/>
    <w:rsid w:val="00312494"/>
    <w:rsid w:val="003126C9"/>
    <w:rsid w:val="00312B7B"/>
    <w:rsid w:val="00312F65"/>
    <w:rsid w:val="00313225"/>
    <w:rsid w:val="00313421"/>
    <w:rsid w:val="00313BE3"/>
    <w:rsid w:val="00313E6C"/>
    <w:rsid w:val="0031432B"/>
    <w:rsid w:val="00314B56"/>
    <w:rsid w:val="00314CB2"/>
    <w:rsid w:val="00314D6D"/>
    <w:rsid w:val="00314F26"/>
    <w:rsid w:val="003151D2"/>
    <w:rsid w:val="0031537D"/>
    <w:rsid w:val="00315653"/>
    <w:rsid w:val="0031567B"/>
    <w:rsid w:val="0031581C"/>
    <w:rsid w:val="00316404"/>
    <w:rsid w:val="00316C3C"/>
    <w:rsid w:val="00316C81"/>
    <w:rsid w:val="00317E10"/>
    <w:rsid w:val="00317E2B"/>
    <w:rsid w:val="003206BF"/>
    <w:rsid w:val="00320CA2"/>
    <w:rsid w:val="00320EE9"/>
    <w:rsid w:val="00321256"/>
    <w:rsid w:val="00321595"/>
    <w:rsid w:val="003219A5"/>
    <w:rsid w:val="00321AEE"/>
    <w:rsid w:val="00321E37"/>
    <w:rsid w:val="003227E6"/>
    <w:rsid w:val="00322A1C"/>
    <w:rsid w:val="00322B47"/>
    <w:rsid w:val="00322F1E"/>
    <w:rsid w:val="003232B4"/>
    <w:rsid w:val="00323AEF"/>
    <w:rsid w:val="00324C9C"/>
    <w:rsid w:val="00324CC2"/>
    <w:rsid w:val="003256FA"/>
    <w:rsid w:val="003265EB"/>
    <w:rsid w:val="00327D28"/>
    <w:rsid w:val="00330539"/>
    <w:rsid w:val="003309B1"/>
    <w:rsid w:val="00330FC6"/>
    <w:rsid w:val="0033142F"/>
    <w:rsid w:val="00331E35"/>
    <w:rsid w:val="003321DF"/>
    <w:rsid w:val="0033234C"/>
    <w:rsid w:val="00332839"/>
    <w:rsid w:val="0033374C"/>
    <w:rsid w:val="00334556"/>
    <w:rsid w:val="003349C5"/>
    <w:rsid w:val="0033590A"/>
    <w:rsid w:val="00336411"/>
    <w:rsid w:val="003367F5"/>
    <w:rsid w:val="00336CBF"/>
    <w:rsid w:val="00337091"/>
    <w:rsid w:val="00340192"/>
    <w:rsid w:val="00340AE8"/>
    <w:rsid w:val="003418A0"/>
    <w:rsid w:val="003423F2"/>
    <w:rsid w:val="00343BE3"/>
    <w:rsid w:val="0034463F"/>
    <w:rsid w:val="00344A3B"/>
    <w:rsid w:val="00344FBE"/>
    <w:rsid w:val="00345245"/>
    <w:rsid w:val="00346C00"/>
    <w:rsid w:val="00346ECC"/>
    <w:rsid w:val="00347CAC"/>
    <w:rsid w:val="00347D04"/>
    <w:rsid w:val="00347E0C"/>
    <w:rsid w:val="00347EBD"/>
    <w:rsid w:val="00351732"/>
    <w:rsid w:val="003517D4"/>
    <w:rsid w:val="00351994"/>
    <w:rsid w:val="00352476"/>
    <w:rsid w:val="0035275C"/>
    <w:rsid w:val="00352928"/>
    <w:rsid w:val="00353045"/>
    <w:rsid w:val="00353291"/>
    <w:rsid w:val="003547D6"/>
    <w:rsid w:val="003561CF"/>
    <w:rsid w:val="003563A7"/>
    <w:rsid w:val="00356C35"/>
    <w:rsid w:val="003579B7"/>
    <w:rsid w:val="00357F04"/>
    <w:rsid w:val="0036031D"/>
    <w:rsid w:val="00360B18"/>
    <w:rsid w:val="003617B9"/>
    <w:rsid w:val="003623E2"/>
    <w:rsid w:val="003627BF"/>
    <w:rsid w:val="00362907"/>
    <w:rsid w:val="00362BD6"/>
    <w:rsid w:val="00362F8D"/>
    <w:rsid w:val="00363C84"/>
    <w:rsid w:val="0036428E"/>
    <w:rsid w:val="00365129"/>
    <w:rsid w:val="00365191"/>
    <w:rsid w:val="00365CE9"/>
    <w:rsid w:val="00365D63"/>
    <w:rsid w:val="003666D1"/>
    <w:rsid w:val="0036773B"/>
    <w:rsid w:val="00367D02"/>
    <w:rsid w:val="0037041A"/>
    <w:rsid w:val="00370665"/>
    <w:rsid w:val="003714D9"/>
    <w:rsid w:val="0037165F"/>
    <w:rsid w:val="003718DA"/>
    <w:rsid w:val="003736AB"/>
    <w:rsid w:val="00373CD0"/>
    <w:rsid w:val="00374148"/>
    <w:rsid w:val="003745EF"/>
    <w:rsid w:val="003747BC"/>
    <w:rsid w:val="00374876"/>
    <w:rsid w:val="003753FF"/>
    <w:rsid w:val="003765D2"/>
    <w:rsid w:val="00377EE0"/>
    <w:rsid w:val="0038140E"/>
    <w:rsid w:val="00381814"/>
    <w:rsid w:val="00381C85"/>
    <w:rsid w:val="0038212A"/>
    <w:rsid w:val="003825C2"/>
    <w:rsid w:val="003829AE"/>
    <w:rsid w:val="00382D29"/>
    <w:rsid w:val="0038332C"/>
    <w:rsid w:val="003833BA"/>
    <w:rsid w:val="00383A63"/>
    <w:rsid w:val="00383AC4"/>
    <w:rsid w:val="00383FA8"/>
    <w:rsid w:val="003842B1"/>
    <w:rsid w:val="0038439E"/>
    <w:rsid w:val="00384532"/>
    <w:rsid w:val="003858E2"/>
    <w:rsid w:val="00386007"/>
    <w:rsid w:val="0038620F"/>
    <w:rsid w:val="00386297"/>
    <w:rsid w:val="00386854"/>
    <w:rsid w:val="00386A70"/>
    <w:rsid w:val="00386B24"/>
    <w:rsid w:val="00386CD5"/>
    <w:rsid w:val="00387555"/>
    <w:rsid w:val="00390DFA"/>
    <w:rsid w:val="0039123E"/>
    <w:rsid w:val="003914E6"/>
    <w:rsid w:val="00392336"/>
    <w:rsid w:val="00392828"/>
    <w:rsid w:val="0039289D"/>
    <w:rsid w:val="003935FE"/>
    <w:rsid w:val="00393DCC"/>
    <w:rsid w:val="00395CE0"/>
    <w:rsid w:val="00395DD0"/>
    <w:rsid w:val="0039606D"/>
    <w:rsid w:val="0039676F"/>
    <w:rsid w:val="003A06E0"/>
    <w:rsid w:val="003A08EC"/>
    <w:rsid w:val="003A1D26"/>
    <w:rsid w:val="003A1F2A"/>
    <w:rsid w:val="003A28F3"/>
    <w:rsid w:val="003A2A1A"/>
    <w:rsid w:val="003A2B27"/>
    <w:rsid w:val="003A3902"/>
    <w:rsid w:val="003A3A9F"/>
    <w:rsid w:val="003A4EA5"/>
    <w:rsid w:val="003A56FB"/>
    <w:rsid w:val="003A597D"/>
    <w:rsid w:val="003A604D"/>
    <w:rsid w:val="003A63D1"/>
    <w:rsid w:val="003A64E0"/>
    <w:rsid w:val="003A699E"/>
    <w:rsid w:val="003A6B08"/>
    <w:rsid w:val="003A7C20"/>
    <w:rsid w:val="003B0A11"/>
    <w:rsid w:val="003B15A5"/>
    <w:rsid w:val="003B19AC"/>
    <w:rsid w:val="003B19DF"/>
    <w:rsid w:val="003B1DF4"/>
    <w:rsid w:val="003B2588"/>
    <w:rsid w:val="003B283F"/>
    <w:rsid w:val="003B31F4"/>
    <w:rsid w:val="003B3A37"/>
    <w:rsid w:val="003B3E9F"/>
    <w:rsid w:val="003B3EA3"/>
    <w:rsid w:val="003B4C1F"/>
    <w:rsid w:val="003B5177"/>
    <w:rsid w:val="003B64AA"/>
    <w:rsid w:val="003B64B1"/>
    <w:rsid w:val="003B6CDB"/>
    <w:rsid w:val="003B77B8"/>
    <w:rsid w:val="003B7E5D"/>
    <w:rsid w:val="003C0C62"/>
    <w:rsid w:val="003C0F8E"/>
    <w:rsid w:val="003C1038"/>
    <w:rsid w:val="003C1844"/>
    <w:rsid w:val="003C1C03"/>
    <w:rsid w:val="003C2348"/>
    <w:rsid w:val="003C27F8"/>
    <w:rsid w:val="003C2B49"/>
    <w:rsid w:val="003C2E86"/>
    <w:rsid w:val="003C3591"/>
    <w:rsid w:val="003C3989"/>
    <w:rsid w:val="003C40E6"/>
    <w:rsid w:val="003C50D9"/>
    <w:rsid w:val="003C53E4"/>
    <w:rsid w:val="003C5401"/>
    <w:rsid w:val="003C563A"/>
    <w:rsid w:val="003C66DF"/>
    <w:rsid w:val="003C6CB0"/>
    <w:rsid w:val="003C6DC6"/>
    <w:rsid w:val="003C6E88"/>
    <w:rsid w:val="003C7EE9"/>
    <w:rsid w:val="003D02F7"/>
    <w:rsid w:val="003D1B81"/>
    <w:rsid w:val="003D28A7"/>
    <w:rsid w:val="003D306D"/>
    <w:rsid w:val="003D3FCE"/>
    <w:rsid w:val="003D438D"/>
    <w:rsid w:val="003D4D31"/>
    <w:rsid w:val="003D53B0"/>
    <w:rsid w:val="003D5427"/>
    <w:rsid w:val="003D5909"/>
    <w:rsid w:val="003D64EF"/>
    <w:rsid w:val="003D69EA"/>
    <w:rsid w:val="003E050C"/>
    <w:rsid w:val="003E09BD"/>
    <w:rsid w:val="003E09EA"/>
    <w:rsid w:val="003E1901"/>
    <w:rsid w:val="003E1A9D"/>
    <w:rsid w:val="003E1B8F"/>
    <w:rsid w:val="003E1C1E"/>
    <w:rsid w:val="003E1DCB"/>
    <w:rsid w:val="003E2DAE"/>
    <w:rsid w:val="003E3362"/>
    <w:rsid w:val="003E3794"/>
    <w:rsid w:val="003E41C2"/>
    <w:rsid w:val="003E4AC2"/>
    <w:rsid w:val="003E53C6"/>
    <w:rsid w:val="003E6321"/>
    <w:rsid w:val="003E6C56"/>
    <w:rsid w:val="003E77B5"/>
    <w:rsid w:val="003E7DA0"/>
    <w:rsid w:val="003F0928"/>
    <w:rsid w:val="003F2B45"/>
    <w:rsid w:val="003F2EE9"/>
    <w:rsid w:val="003F3579"/>
    <w:rsid w:val="003F4287"/>
    <w:rsid w:val="003F478E"/>
    <w:rsid w:val="003F5556"/>
    <w:rsid w:val="003F5728"/>
    <w:rsid w:val="003F5977"/>
    <w:rsid w:val="003F6A44"/>
    <w:rsid w:val="003F6A66"/>
    <w:rsid w:val="003F6F83"/>
    <w:rsid w:val="003F72C8"/>
    <w:rsid w:val="003F79AB"/>
    <w:rsid w:val="003F7E3B"/>
    <w:rsid w:val="004007A9"/>
    <w:rsid w:val="00400D23"/>
    <w:rsid w:val="004011BF"/>
    <w:rsid w:val="004012A8"/>
    <w:rsid w:val="0040174A"/>
    <w:rsid w:val="00401C22"/>
    <w:rsid w:val="00402011"/>
    <w:rsid w:val="00403C06"/>
    <w:rsid w:val="00405345"/>
    <w:rsid w:val="004069A7"/>
    <w:rsid w:val="00406B88"/>
    <w:rsid w:val="00406F35"/>
    <w:rsid w:val="004079A8"/>
    <w:rsid w:val="00410328"/>
    <w:rsid w:val="004114C9"/>
    <w:rsid w:val="00411D4C"/>
    <w:rsid w:val="00412343"/>
    <w:rsid w:val="004136E5"/>
    <w:rsid w:val="004139EE"/>
    <w:rsid w:val="00413EDE"/>
    <w:rsid w:val="00413F57"/>
    <w:rsid w:val="004152AA"/>
    <w:rsid w:val="00415860"/>
    <w:rsid w:val="00416B1D"/>
    <w:rsid w:val="00416B29"/>
    <w:rsid w:val="00416B96"/>
    <w:rsid w:val="00416DFA"/>
    <w:rsid w:val="0042027D"/>
    <w:rsid w:val="004203E5"/>
    <w:rsid w:val="004206A0"/>
    <w:rsid w:val="00420B06"/>
    <w:rsid w:val="00421790"/>
    <w:rsid w:val="00421E96"/>
    <w:rsid w:val="004221DC"/>
    <w:rsid w:val="00422A79"/>
    <w:rsid w:val="004233CA"/>
    <w:rsid w:val="00424164"/>
    <w:rsid w:val="00424736"/>
    <w:rsid w:val="00424B2D"/>
    <w:rsid w:val="00425DD9"/>
    <w:rsid w:val="00426B03"/>
    <w:rsid w:val="00426C04"/>
    <w:rsid w:val="00431015"/>
    <w:rsid w:val="00431F50"/>
    <w:rsid w:val="00432A6F"/>
    <w:rsid w:val="00432C6B"/>
    <w:rsid w:val="00432FDF"/>
    <w:rsid w:val="004338E8"/>
    <w:rsid w:val="00433ADF"/>
    <w:rsid w:val="00434205"/>
    <w:rsid w:val="00434B4B"/>
    <w:rsid w:val="004352B4"/>
    <w:rsid w:val="00435EA6"/>
    <w:rsid w:val="004372D2"/>
    <w:rsid w:val="004400D9"/>
    <w:rsid w:val="00440B5B"/>
    <w:rsid w:val="00440C0A"/>
    <w:rsid w:val="00441EEF"/>
    <w:rsid w:val="00441FB8"/>
    <w:rsid w:val="004424C3"/>
    <w:rsid w:val="00442704"/>
    <w:rsid w:val="00442ACD"/>
    <w:rsid w:val="00443390"/>
    <w:rsid w:val="00443AFF"/>
    <w:rsid w:val="00443B57"/>
    <w:rsid w:val="004454CF"/>
    <w:rsid w:val="0044620E"/>
    <w:rsid w:val="00446300"/>
    <w:rsid w:val="0044663D"/>
    <w:rsid w:val="004472A7"/>
    <w:rsid w:val="00447666"/>
    <w:rsid w:val="00447ECC"/>
    <w:rsid w:val="0045081C"/>
    <w:rsid w:val="00450C86"/>
    <w:rsid w:val="00450F1F"/>
    <w:rsid w:val="0045299E"/>
    <w:rsid w:val="004532E4"/>
    <w:rsid w:val="00453747"/>
    <w:rsid w:val="00454AE8"/>
    <w:rsid w:val="0045502D"/>
    <w:rsid w:val="0045516B"/>
    <w:rsid w:val="004555FA"/>
    <w:rsid w:val="00456EBB"/>
    <w:rsid w:val="00460BB9"/>
    <w:rsid w:val="00460C64"/>
    <w:rsid w:val="00460E22"/>
    <w:rsid w:val="00461044"/>
    <w:rsid w:val="00461149"/>
    <w:rsid w:val="004614F8"/>
    <w:rsid w:val="00461595"/>
    <w:rsid w:val="004615C9"/>
    <w:rsid w:val="00461728"/>
    <w:rsid w:val="00461F43"/>
    <w:rsid w:val="0046414D"/>
    <w:rsid w:val="00464219"/>
    <w:rsid w:val="0046518F"/>
    <w:rsid w:val="00466148"/>
    <w:rsid w:val="004661B6"/>
    <w:rsid w:val="004670B0"/>
    <w:rsid w:val="004671B3"/>
    <w:rsid w:val="0047046A"/>
    <w:rsid w:val="00471681"/>
    <w:rsid w:val="00472379"/>
    <w:rsid w:val="0047258C"/>
    <w:rsid w:val="00473454"/>
    <w:rsid w:val="00474268"/>
    <w:rsid w:val="00474C2D"/>
    <w:rsid w:val="00474C48"/>
    <w:rsid w:val="00474CD1"/>
    <w:rsid w:val="00474F92"/>
    <w:rsid w:val="00476087"/>
    <w:rsid w:val="004767E6"/>
    <w:rsid w:val="00476859"/>
    <w:rsid w:val="00477D89"/>
    <w:rsid w:val="00481741"/>
    <w:rsid w:val="00481919"/>
    <w:rsid w:val="00482AD1"/>
    <w:rsid w:val="00482B9B"/>
    <w:rsid w:val="004836DC"/>
    <w:rsid w:val="00483D86"/>
    <w:rsid w:val="00484AC8"/>
    <w:rsid w:val="00484F17"/>
    <w:rsid w:val="00485660"/>
    <w:rsid w:val="00485F57"/>
    <w:rsid w:val="004868C9"/>
    <w:rsid w:val="00486C5F"/>
    <w:rsid w:val="00487C83"/>
    <w:rsid w:val="00490091"/>
    <w:rsid w:val="00490B92"/>
    <w:rsid w:val="0049190C"/>
    <w:rsid w:val="004919B5"/>
    <w:rsid w:val="00492618"/>
    <w:rsid w:val="004931C2"/>
    <w:rsid w:val="0049352B"/>
    <w:rsid w:val="00493697"/>
    <w:rsid w:val="0049388B"/>
    <w:rsid w:val="0049390D"/>
    <w:rsid w:val="00493E86"/>
    <w:rsid w:val="00494709"/>
    <w:rsid w:val="00494D57"/>
    <w:rsid w:val="00495029"/>
    <w:rsid w:val="004951F3"/>
    <w:rsid w:val="00495728"/>
    <w:rsid w:val="00495FDE"/>
    <w:rsid w:val="00497411"/>
    <w:rsid w:val="004976A5"/>
    <w:rsid w:val="004977B4"/>
    <w:rsid w:val="004978E4"/>
    <w:rsid w:val="00497CE2"/>
    <w:rsid w:val="004A0F52"/>
    <w:rsid w:val="004A1109"/>
    <w:rsid w:val="004A1F00"/>
    <w:rsid w:val="004A29A2"/>
    <w:rsid w:val="004A3C10"/>
    <w:rsid w:val="004A3EC4"/>
    <w:rsid w:val="004A40C5"/>
    <w:rsid w:val="004A569A"/>
    <w:rsid w:val="004A5B19"/>
    <w:rsid w:val="004A5C69"/>
    <w:rsid w:val="004A6620"/>
    <w:rsid w:val="004A7E50"/>
    <w:rsid w:val="004B0106"/>
    <w:rsid w:val="004B0401"/>
    <w:rsid w:val="004B081E"/>
    <w:rsid w:val="004B0ACE"/>
    <w:rsid w:val="004B101B"/>
    <w:rsid w:val="004B2D76"/>
    <w:rsid w:val="004B2E00"/>
    <w:rsid w:val="004B3536"/>
    <w:rsid w:val="004B3D30"/>
    <w:rsid w:val="004B48EA"/>
    <w:rsid w:val="004B5455"/>
    <w:rsid w:val="004B59B4"/>
    <w:rsid w:val="004B5A3F"/>
    <w:rsid w:val="004B5B88"/>
    <w:rsid w:val="004B63D5"/>
    <w:rsid w:val="004B670A"/>
    <w:rsid w:val="004B6B3E"/>
    <w:rsid w:val="004B721C"/>
    <w:rsid w:val="004B7348"/>
    <w:rsid w:val="004C2545"/>
    <w:rsid w:val="004C371B"/>
    <w:rsid w:val="004C444A"/>
    <w:rsid w:val="004C451B"/>
    <w:rsid w:val="004C4DDC"/>
    <w:rsid w:val="004C5086"/>
    <w:rsid w:val="004C6297"/>
    <w:rsid w:val="004C6B8B"/>
    <w:rsid w:val="004C6CFB"/>
    <w:rsid w:val="004C7CD3"/>
    <w:rsid w:val="004D0671"/>
    <w:rsid w:val="004D11C0"/>
    <w:rsid w:val="004D1F6A"/>
    <w:rsid w:val="004D2415"/>
    <w:rsid w:val="004D251A"/>
    <w:rsid w:val="004D27D7"/>
    <w:rsid w:val="004D2947"/>
    <w:rsid w:val="004D41E3"/>
    <w:rsid w:val="004D489D"/>
    <w:rsid w:val="004D6130"/>
    <w:rsid w:val="004D6C55"/>
    <w:rsid w:val="004D7488"/>
    <w:rsid w:val="004E0194"/>
    <w:rsid w:val="004E0225"/>
    <w:rsid w:val="004E076E"/>
    <w:rsid w:val="004E0BA3"/>
    <w:rsid w:val="004E13EB"/>
    <w:rsid w:val="004E179F"/>
    <w:rsid w:val="004E19DA"/>
    <w:rsid w:val="004E221D"/>
    <w:rsid w:val="004E2BC2"/>
    <w:rsid w:val="004E2ECB"/>
    <w:rsid w:val="004E2F20"/>
    <w:rsid w:val="004E38AC"/>
    <w:rsid w:val="004E42A6"/>
    <w:rsid w:val="004E481E"/>
    <w:rsid w:val="004E5F84"/>
    <w:rsid w:val="004E68C4"/>
    <w:rsid w:val="004E6AE9"/>
    <w:rsid w:val="004E6B33"/>
    <w:rsid w:val="004E6D64"/>
    <w:rsid w:val="004E7CC9"/>
    <w:rsid w:val="004F0030"/>
    <w:rsid w:val="004F03A3"/>
    <w:rsid w:val="004F03BC"/>
    <w:rsid w:val="004F07C3"/>
    <w:rsid w:val="004F0B52"/>
    <w:rsid w:val="004F11D3"/>
    <w:rsid w:val="004F14FB"/>
    <w:rsid w:val="004F18FE"/>
    <w:rsid w:val="004F2128"/>
    <w:rsid w:val="004F3045"/>
    <w:rsid w:val="004F310A"/>
    <w:rsid w:val="004F39EB"/>
    <w:rsid w:val="004F4F77"/>
    <w:rsid w:val="004F60CF"/>
    <w:rsid w:val="004F6AF4"/>
    <w:rsid w:val="004F6E04"/>
    <w:rsid w:val="004F79DD"/>
    <w:rsid w:val="0050005F"/>
    <w:rsid w:val="0050170F"/>
    <w:rsid w:val="0050188A"/>
    <w:rsid w:val="005025AC"/>
    <w:rsid w:val="00502732"/>
    <w:rsid w:val="00502837"/>
    <w:rsid w:val="00503709"/>
    <w:rsid w:val="00504086"/>
    <w:rsid w:val="00504288"/>
    <w:rsid w:val="005047D3"/>
    <w:rsid w:val="00504C41"/>
    <w:rsid w:val="00506E13"/>
    <w:rsid w:val="005070F9"/>
    <w:rsid w:val="00507BED"/>
    <w:rsid w:val="00507F75"/>
    <w:rsid w:val="00511E4D"/>
    <w:rsid w:val="005123FE"/>
    <w:rsid w:val="00513447"/>
    <w:rsid w:val="00513574"/>
    <w:rsid w:val="00514254"/>
    <w:rsid w:val="005146F9"/>
    <w:rsid w:val="00514AA0"/>
    <w:rsid w:val="00515875"/>
    <w:rsid w:val="00517165"/>
    <w:rsid w:val="00520753"/>
    <w:rsid w:val="0052233F"/>
    <w:rsid w:val="0052235A"/>
    <w:rsid w:val="00522C7E"/>
    <w:rsid w:val="00523A01"/>
    <w:rsid w:val="00523C95"/>
    <w:rsid w:val="00524AD6"/>
    <w:rsid w:val="00525E6E"/>
    <w:rsid w:val="00526F52"/>
    <w:rsid w:val="00526F8E"/>
    <w:rsid w:val="00527239"/>
    <w:rsid w:val="00527762"/>
    <w:rsid w:val="00527A23"/>
    <w:rsid w:val="005303AD"/>
    <w:rsid w:val="005304C3"/>
    <w:rsid w:val="00530510"/>
    <w:rsid w:val="00531307"/>
    <w:rsid w:val="00531419"/>
    <w:rsid w:val="005327F1"/>
    <w:rsid w:val="0053335C"/>
    <w:rsid w:val="0053374A"/>
    <w:rsid w:val="00534A0A"/>
    <w:rsid w:val="00535438"/>
    <w:rsid w:val="0053551C"/>
    <w:rsid w:val="00535764"/>
    <w:rsid w:val="0053616D"/>
    <w:rsid w:val="0053633E"/>
    <w:rsid w:val="00536E9C"/>
    <w:rsid w:val="00536F6E"/>
    <w:rsid w:val="00537AB3"/>
    <w:rsid w:val="00537B88"/>
    <w:rsid w:val="00540FAA"/>
    <w:rsid w:val="00540FB9"/>
    <w:rsid w:val="00541310"/>
    <w:rsid w:val="0054233B"/>
    <w:rsid w:val="005425DB"/>
    <w:rsid w:val="005427D5"/>
    <w:rsid w:val="00542EA4"/>
    <w:rsid w:val="00543AAF"/>
    <w:rsid w:val="00543C07"/>
    <w:rsid w:val="005444F7"/>
    <w:rsid w:val="00544A79"/>
    <w:rsid w:val="00544BBD"/>
    <w:rsid w:val="005463F6"/>
    <w:rsid w:val="005465E1"/>
    <w:rsid w:val="00550808"/>
    <w:rsid w:val="00550980"/>
    <w:rsid w:val="00550A20"/>
    <w:rsid w:val="0055159E"/>
    <w:rsid w:val="00551927"/>
    <w:rsid w:val="00551A98"/>
    <w:rsid w:val="00551C0A"/>
    <w:rsid w:val="005525B7"/>
    <w:rsid w:val="00552BE4"/>
    <w:rsid w:val="00552E79"/>
    <w:rsid w:val="00552FA5"/>
    <w:rsid w:val="0055412A"/>
    <w:rsid w:val="005541A5"/>
    <w:rsid w:val="00554CFF"/>
    <w:rsid w:val="005578C1"/>
    <w:rsid w:val="00557910"/>
    <w:rsid w:val="005579FB"/>
    <w:rsid w:val="00560637"/>
    <w:rsid w:val="00560E02"/>
    <w:rsid w:val="00560E72"/>
    <w:rsid w:val="005615B4"/>
    <w:rsid w:val="00561654"/>
    <w:rsid w:val="00561CCE"/>
    <w:rsid w:val="00561D7C"/>
    <w:rsid w:val="005626EB"/>
    <w:rsid w:val="0056299F"/>
    <w:rsid w:val="0056375D"/>
    <w:rsid w:val="00563CEA"/>
    <w:rsid w:val="00564066"/>
    <w:rsid w:val="00564206"/>
    <w:rsid w:val="00564E31"/>
    <w:rsid w:val="005654C7"/>
    <w:rsid w:val="005655A0"/>
    <w:rsid w:val="00565BE7"/>
    <w:rsid w:val="00565D82"/>
    <w:rsid w:val="0056634C"/>
    <w:rsid w:val="005667A5"/>
    <w:rsid w:val="00567946"/>
    <w:rsid w:val="0057029B"/>
    <w:rsid w:val="005707DF"/>
    <w:rsid w:val="00570B0B"/>
    <w:rsid w:val="005715DD"/>
    <w:rsid w:val="00572D9E"/>
    <w:rsid w:val="00573033"/>
    <w:rsid w:val="005732FE"/>
    <w:rsid w:val="00573DF0"/>
    <w:rsid w:val="00573E5F"/>
    <w:rsid w:val="00573F29"/>
    <w:rsid w:val="005747DA"/>
    <w:rsid w:val="00574AB1"/>
    <w:rsid w:val="00575883"/>
    <w:rsid w:val="005760B9"/>
    <w:rsid w:val="0057695C"/>
    <w:rsid w:val="00576A2E"/>
    <w:rsid w:val="00576CA8"/>
    <w:rsid w:val="00580416"/>
    <w:rsid w:val="005811B9"/>
    <w:rsid w:val="00581CC6"/>
    <w:rsid w:val="00581D88"/>
    <w:rsid w:val="00582050"/>
    <w:rsid w:val="005825B2"/>
    <w:rsid w:val="00582B5C"/>
    <w:rsid w:val="00583C67"/>
    <w:rsid w:val="00583E3F"/>
    <w:rsid w:val="00584303"/>
    <w:rsid w:val="0058439F"/>
    <w:rsid w:val="00584652"/>
    <w:rsid w:val="00585682"/>
    <w:rsid w:val="005856BC"/>
    <w:rsid w:val="00585A9B"/>
    <w:rsid w:val="00585C1E"/>
    <w:rsid w:val="00585D94"/>
    <w:rsid w:val="0058691C"/>
    <w:rsid w:val="0058775D"/>
    <w:rsid w:val="0058788B"/>
    <w:rsid w:val="00587A0B"/>
    <w:rsid w:val="00587B1A"/>
    <w:rsid w:val="00590835"/>
    <w:rsid w:val="00590EDD"/>
    <w:rsid w:val="0059124F"/>
    <w:rsid w:val="005927B1"/>
    <w:rsid w:val="00592EE1"/>
    <w:rsid w:val="00593032"/>
    <w:rsid w:val="005930EF"/>
    <w:rsid w:val="00593104"/>
    <w:rsid w:val="0059321B"/>
    <w:rsid w:val="005932EC"/>
    <w:rsid w:val="00593F8E"/>
    <w:rsid w:val="0059406E"/>
    <w:rsid w:val="005943B9"/>
    <w:rsid w:val="005948E8"/>
    <w:rsid w:val="00594ABB"/>
    <w:rsid w:val="00594C95"/>
    <w:rsid w:val="00594F39"/>
    <w:rsid w:val="00595354"/>
    <w:rsid w:val="00596268"/>
    <w:rsid w:val="00596566"/>
    <w:rsid w:val="00597571"/>
    <w:rsid w:val="00597A79"/>
    <w:rsid w:val="00597B2E"/>
    <w:rsid w:val="005A0674"/>
    <w:rsid w:val="005A0CCD"/>
    <w:rsid w:val="005A2193"/>
    <w:rsid w:val="005A285B"/>
    <w:rsid w:val="005A3881"/>
    <w:rsid w:val="005A4750"/>
    <w:rsid w:val="005A53CA"/>
    <w:rsid w:val="005A5547"/>
    <w:rsid w:val="005A575D"/>
    <w:rsid w:val="005A58A8"/>
    <w:rsid w:val="005A5E8A"/>
    <w:rsid w:val="005A6559"/>
    <w:rsid w:val="005A6FE9"/>
    <w:rsid w:val="005A7A0A"/>
    <w:rsid w:val="005B0DEB"/>
    <w:rsid w:val="005B0F86"/>
    <w:rsid w:val="005B12C5"/>
    <w:rsid w:val="005B1484"/>
    <w:rsid w:val="005B30F9"/>
    <w:rsid w:val="005B3B6A"/>
    <w:rsid w:val="005B45CD"/>
    <w:rsid w:val="005B529C"/>
    <w:rsid w:val="005B5BC3"/>
    <w:rsid w:val="005B696E"/>
    <w:rsid w:val="005C14B9"/>
    <w:rsid w:val="005C4234"/>
    <w:rsid w:val="005C529E"/>
    <w:rsid w:val="005C5A86"/>
    <w:rsid w:val="005C6265"/>
    <w:rsid w:val="005D0762"/>
    <w:rsid w:val="005D0822"/>
    <w:rsid w:val="005D0E73"/>
    <w:rsid w:val="005D0FED"/>
    <w:rsid w:val="005D12FB"/>
    <w:rsid w:val="005D2403"/>
    <w:rsid w:val="005D29AA"/>
    <w:rsid w:val="005D30F6"/>
    <w:rsid w:val="005D3287"/>
    <w:rsid w:val="005D3602"/>
    <w:rsid w:val="005D379F"/>
    <w:rsid w:val="005D4E13"/>
    <w:rsid w:val="005D5FA2"/>
    <w:rsid w:val="005D6B33"/>
    <w:rsid w:val="005D6F46"/>
    <w:rsid w:val="005D7359"/>
    <w:rsid w:val="005D7F24"/>
    <w:rsid w:val="005E06B4"/>
    <w:rsid w:val="005E1A84"/>
    <w:rsid w:val="005E21CD"/>
    <w:rsid w:val="005E3411"/>
    <w:rsid w:val="005E3C28"/>
    <w:rsid w:val="005E3CF8"/>
    <w:rsid w:val="005E482F"/>
    <w:rsid w:val="005E50D6"/>
    <w:rsid w:val="005E52EA"/>
    <w:rsid w:val="005E6040"/>
    <w:rsid w:val="005E6B87"/>
    <w:rsid w:val="005E6CFB"/>
    <w:rsid w:val="005E6EA3"/>
    <w:rsid w:val="005E778D"/>
    <w:rsid w:val="005F03EB"/>
    <w:rsid w:val="005F0DB0"/>
    <w:rsid w:val="005F193B"/>
    <w:rsid w:val="005F1C61"/>
    <w:rsid w:val="005F2416"/>
    <w:rsid w:val="005F2837"/>
    <w:rsid w:val="005F3E2E"/>
    <w:rsid w:val="005F4971"/>
    <w:rsid w:val="005F5238"/>
    <w:rsid w:val="005F52D1"/>
    <w:rsid w:val="005F5AD6"/>
    <w:rsid w:val="005F5C08"/>
    <w:rsid w:val="005F76B2"/>
    <w:rsid w:val="005F7867"/>
    <w:rsid w:val="005F7C07"/>
    <w:rsid w:val="00600F74"/>
    <w:rsid w:val="0060250A"/>
    <w:rsid w:val="00602C2D"/>
    <w:rsid w:val="00602D58"/>
    <w:rsid w:val="00603AFD"/>
    <w:rsid w:val="00604152"/>
    <w:rsid w:val="00610686"/>
    <w:rsid w:val="00610DC0"/>
    <w:rsid w:val="006119A1"/>
    <w:rsid w:val="00611D1A"/>
    <w:rsid w:val="00612581"/>
    <w:rsid w:val="00613B1D"/>
    <w:rsid w:val="00613C5B"/>
    <w:rsid w:val="006149EA"/>
    <w:rsid w:val="00614D53"/>
    <w:rsid w:val="006156FD"/>
    <w:rsid w:val="006158D1"/>
    <w:rsid w:val="0061671F"/>
    <w:rsid w:val="006167AC"/>
    <w:rsid w:val="006169C1"/>
    <w:rsid w:val="00616AB8"/>
    <w:rsid w:val="0061725A"/>
    <w:rsid w:val="00621F5D"/>
    <w:rsid w:val="00622537"/>
    <w:rsid w:val="00622DDF"/>
    <w:rsid w:val="0062331C"/>
    <w:rsid w:val="00624553"/>
    <w:rsid w:val="00624B34"/>
    <w:rsid w:val="00624CC8"/>
    <w:rsid w:val="00624F44"/>
    <w:rsid w:val="00625C9E"/>
    <w:rsid w:val="00626DE5"/>
    <w:rsid w:val="00627D63"/>
    <w:rsid w:val="0063010B"/>
    <w:rsid w:val="0063068C"/>
    <w:rsid w:val="00633502"/>
    <w:rsid w:val="00633855"/>
    <w:rsid w:val="006349E3"/>
    <w:rsid w:val="00634BBD"/>
    <w:rsid w:val="0063546A"/>
    <w:rsid w:val="00636D60"/>
    <w:rsid w:val="00637045"/>
    <w:rsid w:val="00637F05"/>
    <w:rsid w:val="0064014A"/>
    <w:rsid w:val="00640429"/>
    <w:rsid w:val="00641E80"/>
    <w:rsid w:val="006438BC"/>
    <w:rsid w:val="00643DBD"/>
    <w:rsid w:val="00643EEB"/>
    <w:rsid w:val="0064426A"/>
    <w:rsid w:val="00644B58"/>
    <w:rsid w:val="00647423"/>
    <w:rsid w:val="00647AB5"/>
    <w:rsid w:val="00650BA8"/>
    <w:rsid w:val="006512F8"/>
    <w:rsid w:val="00652CC0"/>
    <w:rsid w:val="00654584"/>
    <w:rsid w:val="00654A36"/>
    <w:rsid w:val="00654FBB"/>
    <w:rsid w:val="00655370"/>
    <w:rsid w:val="006563BC"/>
    <w:rsid w:val="00656940"/>
    <w:rsid w:val="00657459"/>
    <w:rsid w:val="00657A65"/>
    <w:rsid w:val="00657DF8"/>
    <w:rsid w:val="006608EB"/>
    <w:rsid w:val="0066171B"/>
    <w:rsid w:val="00661874"/>
    <w:rsid w:val="00661DAE"/>
    <w:rsid w:val="00662F34"/>
    <w:rsid w:val="00664013"/>
    <w:rsid w:val="006640F3"/>
    <w:rsid w:val="00664418"/>
    <w:rsid w:val="006646CA"/>
    <w:rsid w:val="00664AEE"/>
    <w:rsid w:val="006654D3"/>
    <w:rsid w:val="00665AAF"/>
    <w:rsid w:val="00665DBA"/>
    <w:rsid w:val="0066664B"/>
    <w:rsid w:val="006666BC"/>
    <w:rsid w:val="00666D0E"/>
    <w:rsid w:val="0067071B"/>
    <w:rsid w:val="00670920"/>
    <w:rsid w:val="00670D0D"/>
    <w:rsid w:val="00670EEB"/>
    <w:rsid w:val="00671026"/>
    <w:rsid w:val="006711E5"/>
    <w:rsid w:val="006713FC"/>
    <w:rsid w:val="006720E7"/>
    <w:rsid w:val="006723F7"/>
    <w:rsid w:val="00672A7E"/>
    <w:rsid w:val="00672CC6"/>
    <w:rsid w:val="00672F41"/>
    <w:rsid w:val="006737ED"/>
    <w:rsid w:val="006741D0"/>
    <w:rsid w:val="006758B2"/>
    <w:rsid w:val="0067647C"/>
    <w:rsid w:val="00676775"/>
    <w:rsid w:val="0067753A"/>
    <w:rsid w:val="0067787F"/>
    <w:rsid w:val="00677EE4"/>
    <w:rsid w:val="006800E8"/>
    <w:rsid w:val="00681CA7"/>
    <w:rsid w:val="00681DEE"/>
    <w:rsid w:val="006821D4"/>
    <w:rsid w:val="0068263B"/>
    <w:rsid w:val="0068283D"/>
    <w:rsid w:val="00682F39"/>
    <w:rsid w:val="006833C5"/>
    <w:rsid w:val="006835BF"/>
    <w:rsid w:val="006847BE"/>
    <w:rsid w:val="00684E1B"/>
    <w:rsid w:val="00685323"/>
    <w:rsid w:val="00690509"/>
    <w:rsid w:val="006905E4"/>
    <w:rsid w:val="006910A5"/>
    <w:rsid w:val="0069129B"/>
    <w:rsid w:val="00691C6F"/>
    <w:rsid w:val="00693FB1"/>
    <w:rsid w:val="00694A25"/>
    <w:rsid w:val="00695948"/>
    <w:rsid w:val="00696375"/>
    <w:rsid w:val="00696752"/>
    <w:rsid w:val="0069702C"/>
    <w:rsid w:val="00697EB5"/>
    <w:rsid w:val="006A03C0"/>
    <w:rsid w:val="006A141C"/>
    <w:rsid w:val="006A1AE4"/>
    <w:rsid w:val="006A320B"/>
    <w:rsid w:val="006A32F9"/>
    <w:rsid w:val="006A4B76"/>
    <w:rsid w:val="006A5348"/>
    <w:rsid w:val="006A546B"/>
    <w:rsid w:val="006A5789"/>
    <w:rsid w:val="006A5DA5"/>
    <w:rsid w:val="006A5E53"/>
    <w:rsid w:val="006A7B16"/>
    <w:rsid w:val="006B172C"/>
    <w:rsid w:val="006B26B3"/>
    <w:rsid w:val="006B273A"/>
    <w:rsid w:val="006B2760"/>
    <w:rsid w:val="006B305D"/>
    <w:rsid w:val="006B464F"/>
    <w:rsid w:val="006B52B9"/>
    <w:rsid w:val="006B5D0A"/>
    <w:rsid w:val="006B6099"/>
    <w:rsid w:val="006C093F"/>
    <w:rsid w:val="006C18E9"/>
    <w:rsid w:val="006C2FE7"/>
    <w:rsid w:val="006C3EB5"/>
    <w:rsid w:val="006C4CD4"/>
    <w:rsid w:val="006C4E05"/>
    <w:rsid w:val="006C53F8"/>
    <w:rsid w:val="006C6265"/>
    <w:rsid w:val="006C6560"/>
    <w:rsid w:val="006C6D06"/>
    <w:rsid w:val="006C70FC"/>
    <w:rsid w:val="006D02A8"/>
    <w:rsid w:val="006D04C2"/>
    <w:rsid w:val="006D08FF"/>
    <w:rsid w:val="006D0C07"/>
    <w:rsid w:val="006D14AA"/>
    <w:rsid w:val="006D1634"/>
    <w:rsid w:val="006D2A31"/>
    <w:rsid w:val="006D31AE"/>
    <w:rsid w:val="006D37CE"/>
    <w:rsid w:val="006D5384"/>
    <w:rsid w:val="006D60EA"/>
    <w:rsid w:val="006D6529"/>
    <w:rsid w:val="006D6C7D"/>
    <w:rsid w:val="006D6D29"/>
    <w:rsid w:val="006D6F35"/>
    <w:rsid w:val="006D742D"/>
    <w:rsid w:val="006E0618"/>
    <w:rsid w:val="006E06CB"/>
    <w:rsid w:val="006E07E5"/>
    <w:rsid w:val="006E0B73"/>
    <w:rsid w:val="006E11D5"/>
    <w:rsid w:val="006E17FA"/>
    <w:rsid w:val="006E23BD"/>
    <w:rsid w:val="006E354D"/>
    <w:rsid w:val="006E3861"/>
    <w:rsid w:val="006E544E"/>
    <w:rsid w:val="006E5B6A"/>
    <w:rsid w:val="006E63D9"/>
    <w:rsid w:val="006E73C6"/>
    <w:rsid w:val="006F01D4"/>
    <w:rsid w:val="006F0270"/>
    <w:rsid w:val="006F1548"/>
    <w:rsid w:val="006F21FA"/>
    <w:rsid w:val="006F27E3"/>
    <w:rsid w:val="006F2B16"/>
    <w:rsid w:val="006F2BC4"/>
    <w:rsid w:val="006F31E0"/>
    <w:rsid w:val="006F33D3"/>
    <w:rsid w:val="006F405A"/>
    <w:rsid w:val="006F464B"/>
    <w:rsid w:val="006F48D1"/>
    <w:rsid w:val="006F5CFB"/>
    <w:rsid w:val="006F5EAD"/>
    <w:rsid w:val="006F63C2"/>
    <w:rsid w:val="006F6693"/>
    <w:rsid w:val="006F7CF6"/>
    <w:rsid w:val="00702F26"/>
    <w:rsid w:val="00702F70"/>
    <w:rsid w:val="00703C7F"/>
    <w:rsid w:val="00704B5B"/>
    <w:rsid w:val="0070600D"/>
    <w:rsid w:val="007065BE"/>
    <w:rsid w:val="00707D57"/>
    <w:rsid w:val="00710064"/>
    <w:rsid w:val="007105CB"/>
    <w:rsid w:val="007107E2"/>
    <w:rsid w:val="007113D8"/>
    <w:rsid w:val="00711989"/>
    <w:rsid w:val="00711A9B"/>
    <w:rsid w:val="0071421B"/>
    <w:rsid w:val="00714547"/>
    <w:rsid w:val="00715882"/>
    <w:rsid w:val="00715ECD"/>
    <w:rsid w:val="00716231"/>
    <w:rsid w:val="007162F4"/>
    <w:rsid w:val="00716C44"/>
    <w:rsid w:val="00716E45"/>
    <w:rsid w:val="0071701F"/>
    <w:rsid w:val="007171C2"/>
    <w:rsid w:val="00720110"/>
    <w:rsid w:val="007210C6"/>
    <w:rsid w:val="007226B7"/>
    <w:rsid w:val="007232DA"/>
    <w:rsid w:val="00723F9C"/>
    <w:rsid w:val="00724BD4"/>
    <w:rsid w:val="00725485"/>
    <w:rsid w:val="007258B2"/>
    <w:rsid w:val="00726399"/>
    <w:rsid w:val="007268FE"/>
    <w:rsid w:val="007278EF"/>
    <w:rsid w:val="00727D24"/>
    <w:rsid w:val="007308FB"/>
    <w:rsid w:val="007311EA"/>
    <w:rsid w:val="0073138F"/>
    <w:rsid w:val="007321CA"/>
    <w:rsid w:val="007330B6"/>
    <w:rsid w:val="00733BB5"/>
    <w:rsid w:val="00733C8A"/>
    <w:rsid w:val="00733EDB"/>
    <w:rsid w:val="00734C88"/>
    <w:rsid w:val="007350C9"/>
    <w:rsid w:val="00735535"/>
    <w:rsid w:val="00735551"/>
    <w:rsid w:val="0073582A"/>
    <w:rsid w:val="00735C22"/>
    <w:rsid w:val="00735C7C"/>
    <w:rsid w:val="00736751"/>
    <w:rsid w:val="00737349"/>
    <w:rsid w:val="0073761C"/>
    <w:rsid w:val="00737885"/>
    <w:rsid w:val="00737C37"/>
    <w:rsid w:val="00737EE1"/>
    <w:rsid w:val="00741163"/>
    <w:rsid w:val="00741D1D"/>
    <w:rsid w:val="0074223D"/>
    <w:rsid w:val="0074276C"/>
    <w:rsid w:val="007437F6"/>
    <w:rsid w:val="00743809"/>
    <w:rsid w:val="00744070"/>
    <w:rsid w:val="007441AD"/>
    <w:rsid w:val="007448DD"/>
    <w:rsid w:val="0074490F"/>
    <w:rsid w:val="00744DA0"/>
    <w:rsid w:val="00745BCA"/>
    <w:rsid w:val="00746995"/>
    <w:rsid w:val="0074729F"/>
    <w:rsid w:val="0074764D"/>
    <w:rsid w:val="00751D89"/>
    <w:rsid w:val="0075264C"/>
    <w:rsid w:val="00752F84"/>
    <w:rsid w:val="00753222"/>
    <w:rsid w:val="00753A83"/>
    <w:rsid w:val="007544A1"/>
    <w:rsid w:val="00756382"/>
    <w:rsid w:val="007565C5"/>
    <w:rsid w:val="00757CE7"/>
    <w:rsid w:val="0076063A"/>
    <w:rsid w:val="00760B18"/>
    <w:rsid w:val="00760D86"/>
    <w:rsid w:val="00761033"/>
    <w:rsid w:val="00761312"/>
    <w:rsid w:val="00761336"/>
    <w:rsid w:val="00761432"/>
    <w:rsid w:val="007616AC"/>
    <w:rsid w:val="00761A40"/>
    <w:rsid w:val="007620B6"/>
    <w:rsid w:val="0076276A"/>
    <w:rsid w:val="0076292A"/>
    <w:rsid w:val="00762BB6"/>
    <w:rsid w:val="00763639"/>
    <w:rsid w:val="00764E72"/>
    <w:rsid w:val="00765934"/>
    <w:rsid w:val="00765946"/>
    <w:rsid w:val="00765A26"/>
    <w:rsid w:val="00766D3A"/>
    <w:rsid w:val="00766F54"/>
    <w:rsid w:val="00767814"/>
    <w:rsid w:val="0077054D"/>
    <w:rsid w:val="0077281A"/>
    <w:rsid w:val="00772EE2"/>
    <w:rsid w:val="00773B86"/>
    <w:rsid w:val="00773FB8"/>
    <w:rsid w:val="00774467"/>
    <w:rsid w:val="00774BE0"/>
    <w:rsid w:val="00775076"/>
    <w:rsid w:val="007761D3"/>
    <w:rsid w:val="00776302"/>
    <w:rsid w:val="0077697E"/>
    <w:rsid w:val="00776B43"/>
    <w:rsid w:val="007779B0"/>
    <w:rsid w:val="00777E2D"/>
    <w:rsid w:val="00780A80"/>
    <w:rsid w:val="00782E90"/>
    <w:rsid w:val="007831AD"/>
    <w:rsid w:val="00783226"/>
    <w:rsid w:val="00783C9A"/>
    <w:rsid w:val="00783CA2"/>
    <w:rsid w:val="00784337"/>
    <w:rsid w:val="007846B9"/>
    <w:rsid w:val="00784B80"/>
    <w:rsid w:val="00785120"/>
    <w:rsid w:val="00785146"/>
    <w:rsid w:val="00785B17"/>
    <w:rsid w:val="007861ED"/>
    <w:rsid w:val="0078687D"/>
    <w:rsid w:val="007874DA"/>
    <w:rsid w:val="00787777"/>
    <w:rsid w:val="00787BCB"/>
    <w:rsid w:val="00787ED4"/>
    <w:rsid w:val="007901E0"/>
    <w:rsid w:val="00790584"/>
    <w:rsid w:val="00790C54"/>
    <w:rsid w:val="007915EA"/>
    <w:rsid w:val="00792836"/>
    <w:rsid w:val="0079338A"/>
    <w:rsid w:val="00793566"/>
    <w:rsid w:val="0079426F"/>
    <w:rsid w:val="00794340"/>
    <w:rsid w:val="00794802"/>
    <w:rsid w:val="00794EC2"/>
    <w:rsid w:val="00794FD1"/>
    <w:rsid w:val="00796884"/>
    <w:rsid w:val="00796C16"/>
    <w:rsid w:val="00796CD8"/>
    <w:rsid w:val="00797D44"/>
    <w:rsid w:val="007A0844"/>
    <w:rsid w:val="007A16FE"/>
    <w:rsid w:val="007A1850"/>
    <w:rsid w:val="007A2BC9"/>
    <w:rsid w:val="007A2D29"/>
    <w:rsid w:val="007A2F0C"/>
    <w:rsid w:val="007A38F9"/>
    <w:rsid w:val="007A3CC7"/>
    <w:rsid w:val="007A416B"/>
    <w:rsid w:val="007A4313"/>
    <w:rsid w:val="007A4366"/>
    <w:rsid w:val="007A5DC2"/>
    <w:rsid w:val="007A6DB7"/>
    <w:rsid w:val="007A6DE9"/>
    <w:rsid w:val="007A71F8"/>
    <w:rsid w:val="007A7955"/>
    <w:rsid w:val="007B0D92"/>
    <w:rsid w:val="007B0DBD"/>
    <w:rsid w:val="007B0F6A"/>
    <w:rsid w:val="007B1218"/>
    <w:rsid w:val="007B1C1A"/>
    <w:rsid w:val="007B23F8"/>
    <w:rsid w:val="007B269A"/>
    <w:rsid w:val="007B441A"/>
    <w:rsid w:val="007B45FD"/>
    <w:rsid w:val="007B4E74"/>
    <w:rsid w:val="007B52DF"/>
    <w:rsid w:val="007B5387"/>
    <w:rsid w:val="007B5901"/>
    <w:rsid w:val="007B6244"/>
    <w:rsid w:val="007B66BD"/>
    <w:rsid w:val="007B7587"/>
    <w:rsid w:val="007C252B"/>
    <w:rsid w:val="007C3141"/>
    <w:rsid w:val="007C3284"/>
    <w:rsid w:val="007C335B"/>
    <w:rsid w:val="007C462D"/>
    <w:rsid w:val="007C4A34"/>
    <w:rsid w:val="007C4D2A"/>
    <w:rsid w:val="007C5698"/>
    <w:rsid w:val="007C5944"/>
    <w:rsid w:val="007C5A5F"/>
    <w:rsid w:val="007C62BC"/>
    <w:rsid w:val="007C680B"/>
    <w:rsid w:val="007C6DBC"/>
    <w:rsid w:val="007C78C5"/>
    <w:rsid w:val="007C79FC"/>
    <w:rsid w:val="007D01E9"/>
    <w:rsid w:val="007D0676"/>
    <w:rsid w:val="007D17D9"/>
    <w:rsid w:val="007D1939"/>
    <w:rsid w:val="007D1B6D"/>
    <w:rsid w:val="007D213B"/>
    <w:rsid w:val="007D2836"/>
    <w:rsid w:val="007D2F75"/>
    <w:rsid w:val="007D379C"/>
    <w:rsid w:val="007D4AD1"/>
    <w:rsid w:val="007D55E3"/>
    <w:rsid w:val="007D67EF"/>
    <w:rsid w:val="007D6987"/>
    <w:rsid w:val="007D7034"/>
    <w:rsid w:val="007D74BB"/>
    <w:rsid w:val="007D7E8D"/>
    <w:rsid w:val="007E0319"/>
    <w:rsid w:val="007E0398"/>
    <w:rsid w:val="007E12E1"/>
    <w:rsid w:val="007E1949"/>
    <w:rsid w:val="007E1DE4"/>
    <w:rsid w:val="007E24E6"/>
    <w:rsid w:val="007E289C"/>
    <w:rsid w:val="007E2C33"/>
    <w:rsid w:val="007E2FE7"/>
    <w:rsid w:val="007E30E3"/>
    <w:rsid w:val="007E3734"/>
    <w:rsid w:val="007E583F"/>
    <w:rsid w:val="007E5D74"/>
    <w:rsid w:val="007E6C34"/>
    <w:rsid w:val="007E7A44"/>
    <w:rsid w:val="007F0525"/>
    <w:rsid w:val="007F3161"/>
    <w:rsid w:val="007F3AE9"/>
    <w:rsid w:val="007F3C79"/>
    <w:rsid w:val="007F3E4E"/>
    <w:rsid w:val="007F4002"/>
    <w:rsid w:val="007F5356"/>
    <w:rsid w:val="007F5EFA"/>
    <w:rsid w:val="007F67C2"/>
    <w:rsid w:val="007F7D1C"/>
    <w:rsid w:val="007F7FE7"/>
    <w:rsid w:val="0080028D"/>
    <w:rsid w:val="00800A04"/>
    <w:rsid w:val="00801184"/>
    <w:rsid w:val="00801865"/>
    <w:rsid w:val="00802743"/>
    <w:rsid w:val="00802FD0"/>
    <w:rsid w:val="00804458"/>
    <w:rsid w:val="008044A5"/>
    <w:rsid w:val="00804C05"/>
    <w:rsid w:val="00804C52"/>
    <w:rsid w:val="008057E0"/>
    <w:rsid w:val="0080723B"/>
    <w:rsid w:val="008077B5"/>
    <w:rsid w:val="00807D54"/>
    <w:rsid w:val="0081038D"/>
    <w:rsid w:val="00811F8D"/>
    <w:rsid w:val="008125E4"/>
    <w:rsid w:val="00812D09"/>
    <w:rsid w:val="00813041"/>
    <w:rsid w:val="0081310A"/>
    <w:rsid w:val="008138D0"/>
    <w:rsid w:val="008144DE"/>
    <w:rsid w:val="00817056"/>
    <w:rsid w:val="00817A4E"/>
    <w:rsid w:val="00817BFD"/>
    <w:rsid w:val="00817D6A"/>
    <w:rsid w:val="00820E23"/>
    <w:rsid w:val="00820FD7"/>
    <w:rsid w:val="00822051"/>
    <w:rsid w:val="008223B8"/>
    <w:rsid w:val="0082340C"/>
    <w:rsid w:val="00823A43"/>
    <w:rsid w:val="00825DE3"/>
    <w:rsid w:val="00826606"/>
    <w:rsid w:val="00826662"/>
    <w:rsid w:val="008267EF"/>
    <w:rsid w:val="008269BE"/>
    <w:rsid w:val="00826CCD"/>
    <w:rsid w:val="00826EA9"/>
    <w:rsid w:val="008303D6"/>
    <w:rsid w:val="0083109A"/>
    <w:rsid w:val="00831319"/>
    <w:rsid w:val="0083190C"/>
    <w:rsid w:val="0083193E"/>
    <w:rsid w:val="00831A43"/>
    <w:rsid w:val="00831F89"/>
    <w:rsid w:val="00832033"/>
    <w:rsid w:val="008328A5"/>
    <w:rsid w:val="00832B16"/>
    <w:rsid w:val="0083356D"/>
    <w:rsid w:val="008335B3"/>
    <w:rsid w:val="008338ED"/>
    <w:rsid w:val="00834065"/>
    <w:rsid w:val="00834206"/>
    <w:rsid w:val="008343C7"/>
    <w:rsid w:val="00834635"/>
    <w:rsid w:val="00834DD6"/>
    <w:rsid w:val="00834F89"/>
    <w:rsid w:val="008364D0"/>
    <w:rsid w:val="008370E6"/>
    <w:rsid w:val="00837A6E"/>
    <w:rsid w:val="00842D83"/>
    <w:rsid w:val="00843955"/>
    <w:rsid w:val="00843DDF"/>
    <w:rsid w:val="00844AAA"/>
    <w:rsid w:val="00844EDB"/>
    <w:rsid w:val="00844FA1"/>
    <w:rsid w:val="00845653"/>
    <w:rsid w:val="00846511"/>
    <w:rsid w:val="008471F7"/>
    <w:rsid w:val="0085009A"/>
    <w:rsid w:val="00850422"/>
    <w:rsid w:val="00850B93"/>
    <w:rsid w:val="00850DB4"/>
    <w:rsid w:val="00850F97"/>
    <w:rsid w:val="008517D2"/>
    <w:rsid w:val="008519FA"/>
    <w:rsid w:val="00851D80"/>
    <w:rsid w:val="00851E1A"/>
    <w:rsid w:val="00852250"/>
    <w:rsid w:val="008522B2"/>
    <w:rsid w:val="008525A9"/>
    <w:rsid w:val="008533BF"/>
    <w:rsid w:val="008535D5"/>
    <w:rsid w:val="00853E83"/>
    <w:rsid w:val="00854067"/>
    <w:rsid w:val="008549BE"/>
    <w:rsid w:val="00856550"/>
    <w:rsid w:val="00856C22"/>
    <w:rsid w:val="008577EE"/>
    <w:rsid w:val="00857DFA"/>
    <w:rsid w:val="00860221"/>
    <w:rsid w:val="008605FB"/>
    <w:rsid w:val="0086062B"/>
    <w:rsid w:val="00861DB6"/>
    <w:rsid w:val="008629AD"/>
    <w:rsid w:val="00862C90"/>
    <w:rsid w:val="00863DAE"/>
    <w:rsid w:val="00864423"/>
    <w:rsid w:val="008644A5"/>
    <w:rsid w:val="008644ED"/>
    <w:rsid w:val="008647F7"/>
    <w:rsid w:val="00864976"/>
    <w:rsid w:val="00865A7C"/>
    <w:rsid w:val="00867A6E"/>
    <w:rsid w:val="00867C19"/>
    <w:rsid w:val="0087282B"/>
    <w:rsid w:val="00872958"/>
    <w:rsid w:val="00872A4D"/>
    <w:rsid w:val="00872C26"/>
    <w:rsid w:val="00873A8C"/>
    <w:rsid w:val="008746A3"/>
    <w:rsid w:val="008752A5"/>
    <w:rsid w:val="0087537D"/>
    <w:rsid w:val="00876836"/>
    <w:rsid w:val="00876C33"/>
    <w:rsid w:val="00880779"/>
    <w:rsid w:val="00882955"/>
    <w:rsid w:val="00882DD2"/>
    <w:rsid w:val="0088311F"/>
    <w:rsid w:val="0088378C"/>
    <w:rsid w:val="008864E8"/>
    <w:rsid w:val="00886F30"/>
    <w:rsid w:val="00887589"/>
    <w:rsid w:val="00887F4F"/>
    <w:rsid w:val="00887F61"/>
    <w:rsid w:val="00890B97"/>
    <w:rsid w:val="00890D81"/>
    <w:rsid w:val="00890ECA"/>
    <w:rsid w:val="008912E1"/>
    <w:rsid w:val="00891ED8"/>
    <w:rsid w:val="00892D17"/>
    <w:rsid w:val="00893CE8"/>
    <w:rsid w:val="0089419F"/>
    <w:rsid w:val="00894EC6"/>
    <w:rsid w:val="0089537F"/>
    <w:rsid w:val="008956D7"/>
    <w:rsid w:val="00895AE8"/>
    <w:rsid w:val="00895DEF"/>
    <w:rsid w:val="00896568"/>
    <w:rsid w:val="008A00C5"/>
    <w:rsid w:val="008A093C"/>
    <w:rsid w:val="008A0B5E"/>
    <w:rsid w:val="008A2094"/>
    <w:rsid w:val="008A2B0E"/>
    <w:rsid w:val="008A4669"/>
    <w:rsid w:val="008A5F7F"/>
    <w:rsid w:val="008A6950"/>
    <w:rsid w:val="008A7411"/>
    <w:rsid w:val="008A7AC5"/>
    <w:rsid w:val="008B07BC"/>
    <w:rsid w:val="008B0FB5"/>
    <w:rsid w:val="008B1099"/>
    <w:rsid w:val="008B136A"/>
    <w:rsid w:val="008B1985"/>
    <w:rsid w:val="008B1AE5"/>
    <w:rsid w:val="008B1FC2"/>
    <w:rsid w:val="008B2B96"/>
    <w:rsid w:val="008B2D48"/>
    <w:rsid w:val="008B2D66"/>
    <w:rsid w:val="008B440F"/>
    <w:rsid w:val="008B4513"/>
    <w:rsid w:val="008B46C1"/>
    <w:rsid w:val="008B4779"/>
    <w:rsid w:val="008B4897"/>
    <w:rsid w:val="008B49F9"/>
    <w:rsid w:val="008B4ED6"/>
    <w:rsid w:val="008B555C"/>
    <w:rsid w:val="008B5742"/>
    <w:rsid w:val="008B6185"/>
    <w:rsid w:val="008B6F75"/>
    <w:rsid w:val="008B74BF"/>
    <w:rsid w:val="008B7672"/>
    <w:rsid w:val="008B7CE1"/>
    <w:rsid w:val="008C0268"/>
    <w:rsid w:val="008C24CD"/>
    <w:rsid w:val="008C2946"/>
    <w:rsid w:val="008C2CCB"/>
    <w:rsid w:val="008C2DBE"/>
    <w:rsid w:val="008C3FFA"/>
    <w:rsid w:val="008C46B3"/>
    <w:rsid w:val="008C5121"/>
    <w:rsid w:val="008C6A9E"/>
    <w:rsid w:val="008C76C3"/>
    <w:rsid w:val="008C7B79"/>
    <w:rsid w:val="008D086E"/>
    <w:rsid w:val="008D1719"/>
    <w:rsid w:val="008D1848"/>
    <w:rsid w:val="008D1A72"/>
    <w:rsid w:val="008D1FE7"/>
    <w:rsid w:val="008D3218"/>
    <w:rsid w:val="008D3998"/>
    <w:rsid w:val="008D4371"/>
    <w:rsid w:val="008D4FA0"/>
    <w:rsid w:val="008D5786"/>
    <w:rsid w:val="008D6912"/>
    <w:rsid w:val="008D6E04"/>
    <w:rsid w:val="008D6EE0"/>
    <w:rsid w:val="008D7BE3"/>
    <w:rsid w:val="008E00EC"/>
    <w:rsid w:val="008E181D"/>
    <w:rsid w:val="008E1DD9"/>
    <w:rsid w:val="008E2D79"/>
    <w:rsid w:val="008E2DEC"/>
    <w:rsid w:val="008E3C5F"/>
    <w:rsid w:val="008E3FD3"/>
    <w:rsid w:val="008E41FF"/>
    <w:rsid w:val="008E45EA"/>
    <w:rsid w:val="008E46BC"/>
    <w:rsid w:val="008E6150"/>
    <w:rsid w:val="008E637A"/>
    <w:rsid w:val="008E7322"/>
    <w:rsid w:val="008F0610"/>
    <w:rsid w:val="008F10DA"/>
    <w:rsid w:val="008F1172"/>
    <w:rsid w:val="008F3B6A"/>
    <w:rsid w:val="008F40BD"/>
    <w:rsid w:val="008F420A"/>
    <w:rsid w:val="008F4260"/>
    <w:rsid w:val="008F4426"/>
    <w:rsid w:val="008F6784"/>
    <w:rsid w:val="008F69E3"/>
    <w:rsid w:val="008F70BA"/>
    <w:rsid w:val="008F75D1"/>
    <w:rsid w:val="008F7F0A"/>
    <w:rsid w:val="009014AF"/>
    <w:rsid w:val="009020B2"/>
    <w:rsid w:val="00902439"/>
    <w:rsid w:val="009034EF"/>
    <w:rsid w:val="0090352E"/>
    <w:rsid w:val="009046D7"/>
    <w:rsid w:val="0090733A"/>
    <w:rsid w:val="00907A12"/>
    <w:rsid w:val="00907F98"/>
    <w:rsid w:val="00910742"/>
    <w:rsid w:val="009112D4"/>
    <w:rsid w:val="009114E8"/>
    <w:rsid w:val="00912750"/>
    <w:rsid w:val="00913439"/>
    <w:rsid w:val="009135D1"/>
    <w:rsid w:val="009136B1"/>
    <w:rsid w:val="00913726"/>
    <w:rsid w:val="00913ECF"/>
    <w:rsid w:val="00914DB4"/>
    <w:rsid w:val="00915A0B"/>
    <w:rsid w:val="00915AAD"/>
    <w:rsid w:val="00915ABE"/>
    <w:rsid w:val="009161EE"/>
    <w:rsid w:val="00917A7C"/>
    <w:rsid w:val="0092048B"/>
    <w:rsid w:val="00921461"/>
    <w:rsid w:val="00921638"/>
    <w:rsid w:val="00921BE4"/>
    <w:rsid w:val="00922D22"/>
    <w:rsid w:val="0092360C"/>
    <w:rsid w:val="00923831"/>
    <w:rsid w:val="0092667B"/>
    <w:rsid w:val="00927B5E"/>
    <w:rsid w:val="00930AFA"/>
    <w:rsid w:val="00931523"/>
    <w:rsid w:val="00931BE9"/>
    <w:rsid w:val="009327CA"/>
    <w:rsid w:val="00932C39"/>
    <w:rsid w:val="00933F2B"/>
    <w:rsid w:val="00933FB0"/>
    <w:rsid w:val="0093672F"/>
    <w:rsid w:val="00936996"/>
    <w:rsid w:val="009369E6"/>
    <w:rsid w:val="00937DE6"/>
    <w:rsid w:val="00937FB2"/>
    <w:rsid w:val="0094003F"/>
    <w:rsid w:val="00940501"/>
    <w:rsid w:val="00941162"/>
    <w:rsid w:val="00941415"/>
    <w:rsid w:val="00941532"/>
    <w:rsid w:val="009416C0"/>
    <w:rsid w:val="009426CF"/>
    <w:rsid w:val="0094365A"/>
    <w:rsid w:val="0094477F"/>
    <w:rsid w:val="009456E3"/>
    <w:rsid w:val="00945BB7"/>
    <w:rsid w:val="00946703"/>
    <w:rsid w:val="009470AA"/>
    <w:rsid w:val="0094745E"/>
    <w:rsid w:val="00947F95"/>
    <w:rsid w:val="00950433"/>
    <w:rsid w:val="00950B9E"/>
    <w:rsid w:val="00951B97"/>
    <w:rsid w:val="009526E1"/>
    <w:rsid w:val="00952B94"/>
    <w:rsid w:val="00954504"/>
    <w:rsid w:val="0095471C"/>
    <w:rsid w:val="00954F73"/>
    <w:rsid w:val="0095695E"/>
    <w:rsid w:val="00956D6A"/>
    <w:rsid w:val="00957199"/>
    <w:rsid w:val="009575C6"/>
    <w:rsid w:val="00961205"/>
    <w:rsid w:val="00961452"/>
    <w:rsid w:val="0096154A"/>
    <w:rsid w:val="00961BED"/>
    <w:rsid w:val="009620F5"/>
    <w:rsid w:val="00962368"/>
    <w:rsid w:val="009625AA"/>
    <w:rsid w:val="00963AF0"/>
    <w:rsid w:val="00964434"/>
    <w:rsid w:val="00964C29"/>
    <w:rsid w:val="00965339"/>
    <w:rsid w:val="0096533D"/>
    <w:rsid w:val="009663E8"/>
    <w:rsid w:val="00966913"/>
    <w:rsid w:val="00966D89"/>
    <w:rsid w:val="0096720D"/>
    <w:rsid w:val="009673DA"/>
    <w:rsid w:val="00967748"/>
    <w:rsid w:val="0097030A"/>
    <w:rsid w:val="009707C7"/>
    <w:rsid w:val="0097087A"/>
    <w:rsid w:val="009708FB"/>
    <w:rsid w:val="00970B13"/>
    <w:rsid w:val="00970E3C"/>
    <w:rsid w:val="009710BA"/>
    <w:rsid w:val="0097175D"/>
    <w:rsid w:val="009723E6"/>
    <w:rsid w:val="00972699"/>
    <w:rsid w:val="0097315E"/>
    <w:rsid w:val="009746C0"/>
    <w:rsid w:val="0097525B"/>
    <w:rsid w:val="00975C43"/>
    <w:rsid w:val="00975CDD"/>
    <w:rsid w:val="00976409"/>
    <w:rsid w:val="00976787"/>
    <w:rsid w:val="00976EE1"/>
    <w:rsid w:val="009777E5"/>
    <w:rsid w:val="00980C9D"/>
    <w:rsid w:val="0098268E"/>
    <w:rsid w:val="009826A2"/>
    <w:rsid w:val="00982959"/>
    <w:rsid w:val="00982D13"/>
    <w:rsid w:val="00983685"/>
    <w:rsid w:val="009836E3"/>
    <w:rsid w:val="00984B93"/>
    <w:rsid w:val="009853D7"/>
    <w:rsid w:val="009859C9"/>
    <w:rsid w:val="009860A5"/>
    <w:rsid w:val="00987190"/>
    <w:rsid w:val="009878EF"/>
    <w:rsid w:val="00987ACB"/>
    <w:rsid w:val="00987F6B"/>
    <w:rsid w:val="0099043C"/>
    <w:rsid w:val="0099061B"/>
    <w:rsid w:val="00990D6E"/>
    <w:rsid w:val="00991BF3"/>
    <w:rsid w:val="00992917"/>
    <w:rsid w:val="00992E89"/>
    <w:rsid w:val="0099339A"/>
    <w:rsid w:val="00993BF3"/>
    <w:rsid w:val="009950F6"/>
    <w:rsid w:val="0099516D"/>
    <w:rsid w:val="00996628"/>
    <w:rsid w:val="00996F28"/>
    <w:rsid w:val="00997CD6"/>
    <w:rsid w:val="009A0B1C"/>
    <w:rsid w:val="009A0F26"/>
    <w:rsid w:val="009A1020"/>
    <w:rsid w:val="009A1E71"/>
    <w:rsid w:val="009A2BF3"/>
    <w:rsid w:val="009A30E5"/>
    <w:rsid w:val="009A332B"/>
    <w:rsid w:val="009A3502"/>
    <w:rsid w:val="009A4CE7"/>
    <w:rsid w:val="009A4D12"/>
    <w:rsid w:val="009A5729"/>
    <w:rsid w:val="009A67AE"/>
    <w:rsid w:val="009A6E6B"/>
    <w:rsid w:val="009A77D6"/>
    <w:rsid w:val="009B1092"/>
    <w:rsid w:val="009B2034"/>
    <w:rsid w:val="009B253E"/>
    <w:rsid w:val="009B2577"/>
    <w:rsid w:val="009B2D18"/>
    <w:rsid w:val="009B4664"/>
    <w:rsid w:val="009B4CB2"/>
    <w:rsid w:val="009B5891"/>
    <w:rsid w:val="009B5A59"/>
    <w:rsid w:val="009B612C"/>
    <w:rsid w:val="009B6B48"/>
    <w:rsid w:val="009B72BA"/>
    <w:rsid w:val="009B7699"/>
    <w:rsid w:val="009C0B91"/>
    <w:rsid w:val="009C1010"/>
    <w:rsid w:val="009C1015"/>
    <w:rsid w:val="009C2670"/>
    <w:rsid w:val="009C2A17"/>
    <w:rsid w:val="009C2BA8"/>
    <w:rsid w:val="009C310C"/>
    <w:rsid w:val="009C35EC"/>
    <w:rsid w:val="009C4A3A"/>
    <w:rsid w:val="009C4FC3"/>
    <w:rsid w:val="009C5006"/>
    <w:rsid w:val="009C589C"/>
    <w:rsid w:val="009C5C96"/>
    <w:rsid w:val="009C5F00"/>
    <w:rsid w:val="009C79C3"/>
    <w:rsid w:val="009D03E4"/>
    <w:rsid w:val="009D0525"/>
    <w:rsid w:val="009D06EC"/>
    <w:rsid w:val="009D0F9F"/>
    <w:rsid w:val="009D12E4"/>
    <w:rsid w:val="009D1555"/>
    <w:rsid w:val="009D190E"/>
    <w:rsid w:val="009D195C"/>
    <w:rsid w:val="009D1988"/>
    <w:rsid w:val="009D1FBE"/>
    <w:rsid w:val="009D238F"/>
    <w:rsid w:val="009D3D95"/>
    <w:rsid w:val="009D41D0"/>
    <w:rsid w:val="009D5AEB"/>
    <w:rsid w:val="009D710E"/>
    <w:rsid w:val="009D77FA"/>
    <w:rsid w:val="009E01B0"/>
    <w:rsid w:val="009E03B0"/>
    <w:rsid w:val="009E0F4D"/>
    <w:rsid w:val="009E2300"/>
    <w:rsid w:val="009E3567"/>
    <w:rsid w:val="009E484A"/>
    <w:rsid w:val="009E5206"/>
    <w:rsid w:val="009E533A"/>
    <w:rsid w:val="009E5687"/>
    <w:rsid w:val="009E5738"/>
    <w:rsid w:val="009E6ACB"/>
    <w:rsid w:val="009E6D45"/>
    <w:rsid w:val="009E6D89"/>
    <w:rsid w:val="009E6E5D"/>
    <w:rsid w:val="009F02EF"/>
    <w:rsid w:val="009F081D"/>
    <w:rsid w:val="009F0DF3"/>
    <w:rsid w:val="009F143C"/>
    <w:rsid w:val="009F18C5"/>
    <w:rsid w:val="009F19C0"/>
    <w:rsid w:val="009F1EC1"/>
    <w:rsid w:val="009F22E2"/>
    <w:rsid w:val="009F338C"/>
    <w:rsid w:val="009F568E"/>
    <w:rsid w:val="009F5969"/>
    <w:rsid w:val="009F5CB0"/>
    <w:rsid w:val="009F5CF4"/>
    <w:rsid w:val="009F5E92"/>
    <w:rsid w:val="009F5ECF"/>
    <w:rsid w:val="009F6D1D"/>
    <w:rsid w:val="009F6D8C"/>
    <w:rsid w:val="00A00C0E"/>
    <w:rsid w:val="00A01DE3"/>
    <w:rsid w:val="00A02329"/>
    <w:rsid w:val="00A02449"/>
    <w:rsid w:val="00A032DE"/>
    <w:rsid w:val="00A0365D"/>
    <w:rsid w:val="00A03ABA"/>
    <w:rsid w:val="00A064F2"/>
    <w:rsid w:val="00A07B7D"/>
    <w:rsid w:val="00A11475"/>
    <w:rsid w:val="00A1179B"/>
    <w:rsid w:val="00A120CA"/>
    <w:rsid w:val="00A13922"/>
    <w:rsid w:val="00A145F9"/>
    <w:rsid w:val="00A14A43"/>
    <w:rsid w:val="00A14EF6"/>
    <w:rsid w:val="00A1536E"/>
    <w:rsid w:val="00A1562E"/>
    <w:rsid w:val="00A1583B"/>
    <w:rsid w:val="00A15C5D"/>
    <w:rsid w:val="00A16007"/>
    <w:rsid w:val="00A16FDF"/>
    <w:rsid w:val="00A17EC2"/>
    <w:rsid w:val="00A2067E"/>
    <w:rsid w:val="00A213FE"/>
    <w:rsid w:val="00A218F0"/>
    <w:rsid w:val="00A219FC"/>
    <w:rsid w:val="00A231A7"/>
    <w:rsid w:val="00A2336C"/>
    <w:rsid w:val="00A240F4"/>
    <w:rsid w:val="00A24A84"/>
    <w:rsid w:val="00A24D58"/>
    <w:rsid w:val="00A25303"/>
    <w:rsid w:val="00A25DD8"/>
    <w:rsid w:val="00A25EB7"/>
    <w:rsid w:val="00A26AF9"/>
    <w:rsid w:val="00A2736F"/>
    <w:rsid w:val="00A274C1"/>
    <w:rsid w:val="00A303A7"/>
    <w:rsid w:val="00A316CF"/>
    <w:rsid w:val="00A31E38"/>
    <w:rsid w:val="00A3285F"/>
    <w:rsid w:val="00A328E5"/>
    <w:rsid w:val="00A34CE8"/>
    <w:rsid w:val="00A35209"/>
    <w:rsid w:val="00A357A7"/>
    <w:rsid w:val="00A35B27"/>
    <w:rsid w:val="00A36434"/>
    <w:rsid w:val="00A36553"/>
    <w:rsid w:val="00A3676A"/>
    <w:rsid w:val="00A37246"/>
    <w:rsid w:val="00A37911"/>
    <w:rsid w:val="00A3794F"/>
    <w:rsid w:val="00A37B0D"/>
    <w:rsid w:val="00A402DE"/>
    <w:rsid w:val="00A40863"/>
    <w:rsid w:val="00A41428"/>
    <w:rsid w:val="00A41494"/>
    <w:rsid w:val="00A41635"/>
    <w:rsid w:val="00A417FB"/>
    <w:rsid w:val="00A42375"/>
    <w:rsid w:val="00A425FD"/>
    <w:rsid w:val="00A42D96"/>
    <w:rsid w:val="00A432E0"/>
    <w:rsid w:val="00A4332C"/>
    <w:rsid w:val="00A4509E"/>
    <w:rsid w:val="00A450D7"/>
    <w:rsid w:val="00A45226"/>
    <w:rsid w:val="00A46C5D"/>
    <w:rsid w:val="00A478BE"/>
    <w:rsid w:val="00A50A07"/>
    <w:rsid w:val="00A50ACC"/>
    <w:rsid w:val="00A50D8B"/>
    <w:rsid w:val="00A51E59"/>
    <w:rsid w:val="00A53A20"/>
    <w:rsid w:val="00A53A8E"/>
    <w:rsid w:val="00A53B3D"/>
    <w:rsid w:val="00A54088"/>
    <w:rsid w:val="00A5504B"/>
    <w:rsid w:val="00A55206"/>
    <w:rsid w:val="00A56BFA"/>
    <w:rsid w:val="00A57832"/>
    <w:rsid w:val="00A6032B"/>
    <w:rsid w:val="00A60C6F"/>
    <w:rsid w:val="00A61006"/>
    <w:rsid w:val="00A615F3"/>
    <w:rsid w:val="00A61778"/>
    <w:rsid w:val="00A62B6E"/>
    <w:rsid w:val="00A62DB4"/>
    <w:rsid w:val="00A63D6B"/>
    <w:rsid w:val="00A6432C"/>
    <w:rsid w:val="00A65502"/>
    <w:rsid w:val="00A65DFC"/>
    <w:rsid w:val="00A6654B"/>
    <w:rsid w:val="00A665B2"/>
    <w:rsid w:val="00A66FDE"/>
    <w:rsid w:val="00A6743B"/>
    <w:rsid w:val="00A67AFB"/>
    <w:rsid w:val="00A72254"/>
    <w:rsid w:val="00A725FA"/>
    <w:rsid w:val="00A73480"/>
    <w:rsid w:val="00A74780"/>
    <w:rsid w:val="00A75034"/>
    <w:rsid w:val="00A7597B"/>
    <w:rsid w:val="00A75FBE"/>
    <w:rsid w:val="00A761A4"/>
    <w:rsid w:val="00A77BBD"/>
    <w:rsid w:val="00A77E66"/>
    <w:rsid w:val="00A80304"/>
    <w:rsid w:val="00A80E67"/>
    <w:rsid w:val="00A814F4"/>
    <w:rsid w:val="00A8229C"/>
    <w:rsid w:val="00A82C37"/>
    <w:rsid w:val="00A82D80"/>
    <w:rsid w:val="00A833AD"/>
    <w:rsid w:val="00A84A8B"/>
    <w:rsid w:val="00A84E1F"/>
    <w:rsid w:val="00A86839"/>
    <w:rsid w:val="00A86A71"/>
    <w:rsid w:val="00A87911"/>
    <w:rsid w:val="00A9069D"/>
    <w:rsid w:val="00A93565"/>
    <w:rsid w:val="00A93A24"/>
    <w:rsid w:val="00A9405A"/>
    <w:rsid w:val="00A94094"/>
    <w:rsid w:val="00A94144"/>
    <w:rsid w:val="00A952FA"/>
    <w:rsid w:val="00A95384"/>
    <w:rsid w:val="00A95A44"/>
    <w:rsid w:val="00A97753"/>
    <w:rsid w:val="00AA02A4"/>
    <w:rsid w:val="00AA1192"/>
    <w:rsid w:val="00AA159C"/>
    <w:rsid w:val="00AA1625"/>
    <w:rsid w:val="00AA1B09"/>
    <w:rsid w:val="00AA2C21"/>
    <w:rsid w:val="00AA32F8"/>
    <w:rsid w:val="00AA330D"/>
    <w:rsid w:val="00AA3A78"/>
    <w:rsid w:val="00AA3B80"/>
    <w:rsid w:val="00AA51FF"/>
    <w:rsid w:val="00AA585B"/>
    <w:rsid w:val="00AA6D31"/>
    <w:rsid w:val="00AA6D81"/>
    <w:rsid w:val="00AA6E6A"/>
    <w:rsid w:val="00AB0844"/>
    <w:rsid w:val="00AB1029"/>
    <w:rsid w:val="00AB12D4"/>
    <w:rsid w:val="00AB15C5"/>
    <w:rsid w:val="00AB369F"/>
    <w:rsid w:val="00AB3C2A"/>
    <w:rsid w:val="00AB43DF"/>
    <w:rsid w:val="00AB44C6"/>
    <w:rsid w:val="00AB4C1A"/>
    <w:rsid w:val="00AB4E0C"/>
    <w:rsid w:val="00AB5166"/>
    <w:rsid w:val="00AB5C7F"/>
    <w:rsid w:val="00AB5FB2"/>
    <w:rsid w:val="00AB6026"/>
    <w:rsid w:val="00AB7AF4"/>
    <w:rsid w:val="00AB7C8A"/>
    <w:rsid w:val="00AC03C4"/>
    <w:rsid w:val="00AC0B28"/>
    <w:rsid w:val="00AC1AD4"/>
    <w:rsid w:val="00AC20F8"/>
    <w:rsid w:val="00AC2415"/>
    <w:rsid w:val="00AC2894"/>
    <w:rsid w:val="00AC2C2B"/>
    <w:rsid w:val="00AC3528"/>
    <w:rsid w:val="00AC37D9"/>
    <w:rsid w:val="00AC3A00"/>
    <w:rsid w:val="00AC3B9D"/>
    <w:rsid w:val="00AC4759"/>
    <w:rsid w:val="00AC494F"/>
    <w:rsid w:val="00AC7157"/>
    <w:rsid w:val="00AD01D8"/>
    <w:rsid w:val="00AD0286"/>
    <w:rsid w:val="00AD07D0"/>
    <w:rsid w:val="00AD0CC5"/>
    <w:rsid w:val="00AD2593"/>
    <w:rsid w:val="00AD2861"/>
    <w:rsid w:val="00AD319E"/>
    <w:rsid w:val="00AD3444"/>
    <w:rsid w:val="00AD3599"/>
    <w:rsid w:val="00AD3B2C"/>
    <w:rsid w:val="00AD45B6"/>
    <w:rsid w:val="00AD5B02"/>
    <w:rsid w:val="00AD6742"/>
    <w:rsid w:val="00AD67CF"/>
    <w:rsid w:val="00AD6D05"/>
    <w:rsid w:val="00AD6D0C"/>
    <w:rsid w:val="00AD7555"/>
    <w:rsid w:val="00AD77D0"/>
    <w:rsid w:val="00AE06D0"/>
    <w:rsid w:val="00AE1626"/>
    <w:rsid w:val="00AE18D1"/>
    <w:rsid w:val="00AE2184"/>
    <w:rsid w:val="00AE230D"/>
    <w:rsid w:val="00AE345E"/>
    <w:rsid w:val="00AE3AC1"/>
    <w:rsid w:val="00AE6E12"/>
    <w:rsid w:val="00AE7D1D"/>
    <w:rsid w:val="00AF098F"/>
    <w:rsid w:val="00AF0C16"/>
    <w:rsid w:val="00AF14F4"/>
    <w:rsid w:val="00AF1596"/>
    <w:rsid w:val="00AF1849"/>
    <w:rsid w:val="00AF1B5C"/>
    <w:rsid w:val="00AF1CEA"/>
    <w:rsid w:val="00AF1EE0"/>
    <w:rsid w:val="00AF1FA7"/>
    <w:rsid w:val="00AF202C"/>
    <w:rsid w:val="00AF2132"/>
    <w:rsid w:val="00AF29A8"/>
    <w:rsid w:val="00AF3255"/>
    <w:rsid w:val="00AF54D6"/>
    <w:rsid w:val="00AF5B2D"/>
    <w:rsid w:val="00AF6699"/>
    <w:rsid w:val="00AF6FED"/>
    <w:rsid w:val="00AF701D"/>
    <w:rsid w:val="00AF7023"/>
    <w:rsid w:val="00AF7812"/>
    <w:rsid w:val="00AF7C48"/>
    <w:rsid w:val="00B002E3"/>
    <w:rsid w:val="00B00A76"/>
    <w:rsid w:val="00B00F8F"/>
    <w:rsid w:val="00B01267"/>
    <w:rsid w:val="00B01A05"/>
    <w:rsid w:val="00B031CF"/>
    <w:rsid w:val="00B03894"/>
    <w:rsid w:val="00B03B10"/>
    <w:rsid w:val="00B03DAF"/>
    <w:rsid w:val="00B05B69"/>
    <w:rsid w:val="00B064D2"/>
    <w:rsid w:val="00B0658D"/>
    <w:rsid w:val="00B07C30"/>
    <w:rsid w:val="00B10A2F"/>
    <w:rsid w:val="00B10ED1"/>
    <w:rsid w:val="00B11F2E"/>
    <w:rsid w:val="00B134B9"/>
    <w:rsid w:val="00B136A2"/>
    <w:rsid w:val="00B138FC"/>
    <w:rsid w:val="00B14AE2"/>
    <w:rsid w:val="00B157A3"/>
    <w:rsid w:val="00B16175"/>
    <w:rsid w:val="00B165C0"/>
    <w:rsid w:val="00B166AD"/>
    <w:rsid w:val="00B1699A"/>
    <w:rsid w:val="00B16E27"/>
    <w:rsid w:val="00B1748A"/>
    <w:rsid w:val="00B17647"/>
    <w:rsid w:val="00B17FD9"/>
    <w:rsid w:val="00B201CF"/>
    <w:rsid w:val="00B20B12"/>
    <w:rsid w:val="00B21934"/>
    <w:rsid w:val="00B21C09"/>
    <w:rsid w:val="00B21EF4"/>
    <w:rsid w:val="00B224A0"/>
    <w:rsid w:val="00B22645"/>
    <w:rsid w:val="00B22D3E"/>
    <w:rsid w:val="00B22EE2"/>
    <w:rsid w:val="00B23236"/>
    <w:rsid w:val="00B233E5"/>
    <w:rsid w:val="00B2371C"/>
    <w:rsid w:val="00B249A2"/>
    <w:rsid w:val="00B250E0"/>
    <w:rsid w:val="00B25CC1"/>
    <w:rsid w:val="00B25E47"/>
    <w:rsid w:val="00B27E0A"/>
    <w:rsid w:val="00B3180D"/>
    <w:rsid w:val="00B31899"/>
    <w:rsid w:val="00B31A35"/>
    <w:rsid w:val="00B31F83"/>
    <w:rsid w:val="00B3247D"/>
    <w:rsid w:val="00B33473"/>
    <w:rsid w:val="00B334A6"/>
    <w:rsid w:val="00B33565"/>
    <w:rsid w:val="00B34817"/>
    <w:rsid w:val="00B34915"/>
    <w:rsid w:val="00B34FCB"/>
    <w:rsid w:val="00B3674A"/>
    <w:rsid w:val="00B36885"/>
    <w:rsid w:val="00B37EA4"/>
    <w:rsid w:val="00B40022"/>
    <w:rsid w:val="00B403A7"/>
    <w:rsid w:val="00B40DBC"/>
    <w:rsid w:val="00B41722"/>
    <w:rsid w:val="00B417CA"/>
    <w:rsid w:val="00B42A9C"/>
    <w:rsid w:val="00B42D41"/>
    <w:rsid w:val="00B4362E"/>
    <w:rsid w:val="00B438F8"/>
    <w:rsid w:val="00B4409B"/>
    <w:rsid w:val="00B44A94"/>
    <w:rsid w:val="00B44C43"/>
    <w:rsid w:val="00B44E44"/>
    <w:rsid w:val="00B45C17"/>
    <w:rsid w:val="00B45C8D"/>
    <w:rsid w:val="00B45F0C"/>
    <w:rsid w:val="00B463AB"/>
    <w:rsid w:val="00B46B70"/>
    <w:rsid w:val="00B47B92"/>
    <w:rsid w:val="00B50990"/>
    <w:rsid w:val="00B50996"/>
    <w:rsid w:val="00B52BDC"/>
    <w:rsid w:val="00B52F06"/>
    <w:rsid w:val="00B52FD9"/>
    <w:rsid w:val="00B53070"/>
    <w:rsid w:val="00B53911"/>
    <w:rsid w:val="00B53B50"/>
    <w:rsid w:val="00B5440E"/>
    <w:rsid w:val="00B5463D"/>
    <w:rsid w:val="00B548C1"/>
    <w:rsid w:val="00B54C75"/>
    <w:rsid w:val="00B5509F"/>
    <w:rsid w:val="00B554A5"/>
    <w:rsid w:val="00B554F4"/>
    <w:rsid w:val="00B56388"/>
    <w:rsid w:val="00B56832"/>
    <w:rsid w:val="00B57081"/>
    <w:rsid w:val="00B575D4"/>
    <w:rsid w:val="00B6129D"/>
    <w:rsid w:val="00B617BB"/>
    <w:rsid w:val="00B6186C"/>
    <w:rsid w:val="00B61D1F"/>
    <w:rsid w:val="00B629E1"/>
    <w:rsid w:val="00B62B82"/>
    <w:rsid w:val="00B62ED7"/>
    <w:rsid w:val="00B635E4"/>
    <w:rsid w:val="00B636C0"/>
    <w:rsid w:val="00B6414E"/>
    <w:rsid w:val="00B6428D"/>
    <w:rsid w:val="00B648CA"/>
    <w:rsid w:val="00B652B1"/>
    <w:rsid w:val="00B656B0"/>
    <w:rsid w:val="00B65B66"/>
    <w:rsid w:val="00B6603D"/>
    <w:rsid w:val="00B67515"/>
    <w:rsid w:val="00B704B0"/>
    <w:rsid w:val="00B719ED"/>
    <w:rsid w:val="00B7217C"/>
    <w:rsid w:val="00B72739"/>
    <w:rsid w:val="00B72A6C"/>
    <w:rsid w:val="00B73AD6"/>
    <w:rsid w:val="00B73C39"/>
    <w:rsid w:val="00B74CCA"/>
    <w:rsid w:val="00B74D45"/>
    <w:rsid w:val="00B75795"/>
    <w:rsid w:val="00B76223"/>
    <w:rsid w:val="00B7696E"/>
    <w:rsid w:val="00B772F0"/>
    <w:rsid w:val="00B77328"/>
    <w:rsid w:val="00B77589"/>
    <w:rsid w:val="00B776AC"/>
    <w:rsid w:val="00B77983"/>
    <w:rsid w:val="00B77DA3"/>
    <w:rsid w:val="00B80BE5"/>
    <w:rsid w:val="00B80E6F"/>
    <w:rsid w:val="00B81A02"/>
    <w:rsid w:val="00B81D52"/>
    <w:rsid w:val="00B8333F"/>
    <w:rsid w:val="00B83E0E"/>
    <w:rsid w:val="00B8461D"/>
    <w:rsid w:val="00B84887"/>
    <w:rsid w:val="00B84A1C"/>
    <w:rsid w:val="00B8540E"/>
    <w:rsid w:val="00B855DA"/>
    <w:rsid w:val="00B85621"/>
    <w:rsid w:val="00B8639A"/>
    <w:rsid w:val="00B87DE0"/>
    <w:rsid w:val="00B900E6"/>
    <w:rsid w:val="00B91216"/>
    <w:rsid w:val="00B9213B"/>
    <w:rsid w:val="00B9223A"/>
    <w:rsid w:val="00B92C5F"/>
    <w:rsid w:val="00B94D1B"/>
    <w:rsid w:val="00B95AB6"/>
    <w:rsid w:val="00B95DC6"/>
    <w:rsid w:val="00B963C5"/>
    <w:rsid w:val="00B973D2"/>
    <w:rsid w:val="00B97AA5"/>
    <w:rsid w:val="00B97F0B"/>
    <w:rsid w:val="00B97F35"/>
    <w:rsid w:val="00BA0156"/>
    <w:rsid w:val="00BA08C7"/>
    <w:rsid w:val="00BA0AB5"/>
    <w:rsid w:val="00BA0D13"/>
    <w:rsid w:val="00BA2076"/>
    <w:rsid w:val="00BA31B2"/>
    <w:rsid w:val="00BA36C4"/>
    <w:rsid w:val="00BA3920"/>
    <w:rsid w:val="00BA526C"/>
    <w:rsid w:val="00BA5ABB"/>
    <w:rsid w:val="00BA5C67"/>
    <w:rsid w:val="00BA6945"/>
    <w:rsid w:val="00BA6963"/>
    <w:rsid w:val="00BA6C59"/>
    <w:rsid w:val="00BA6D82"/>
    <w:rsid w:val="00BB055B"/>
    <w:rsid w:val="00BB05ED"/>
    <w:rsid w:val="00BB0EC1"/>
    <w:rsid w:val="00BB0EDA"/>
    <w:rsid w:val="00BB177C"/>
    <w:rsid w:val="00BB1989"/>
    <w:rsid w:val="00BB26A1"/>
    <w:rsid w:val="00BB2B5C"/>
    <w:rsid w:val="00BB36E8"/>
    <w:rsid w:val="00BB46E0"/>
    <w:rsid w:val="00BB4CC6"/>
    <w:rsid w:val="00BB4DD3"/>
    <w:rsid w:val="00BB60C2"/>
    <w:rsid w:val="00BB689B"/>
    <w:rsid w:val="00BB6AF2"/>
    <w:rsid w:val="00BB7FB8"/>
    <w:rsid w:val="00BC14E6"/>
    <w:rsid w:val="00BC2361"/>
    <w:rsid w:val="00BC276D"/>
    <w:rsid w:val="00BC34BE"/>
    <w:rsid w:val="00BC3ADD"/>
    <w:rsid w:val="00BC3F7E"/>
    <w:rsid w:val="00BC40DB"/>
    <w:rsid w:val="00BC4FFD"/>
    <w:rsid w:val="00BC5090"/>
    <w:rsid w:val="00BC6A75"/>
    <w:rsid w:val="00BC70EF"/>
    <w:rsid w:val="00BC732F"/>
    <w:rsid w:val="00BD074A"/>
    <w:rsid w:val="00BD0753"/>
    <w:rsid w:val="00BD078C"/>
    <w:rsid w:val="00BD087E"/>
    <w:rsid w:val="00BD0AED"/>
    <w:rsid w:val="00BD0B88"/>
    <w:rsid w:val="00BD0DCF"/>
    <w:rsid w:val="00BD0F3E"/>
    <w:rsid w:val="00BD245C"/>
    <w:rsid w:val="00BD2DB3"/>
    <w:rsid w:val="00BD2FAF"/>
    <w:rsid w:val="00BD4149"/>
    <w:rsid w:val="00BD463F"/>
    <w:rsid w:val="00BD4910"/>
    <w:rsid w:val="00BD5399"/>
    <w:rsid w:val="00BD5D67"/>
    <w:rsid w:val="00BD62C0"/>
    <w:rsid w:val="00BD6C9C"/>
    <w:rsid w:val="00BD6EF8"/>
    <w:rsid w:val="00BD737E"/>
    <w:rsid w:val="00BD780F"/>
    <w:rsid w:val="00BD7C9F"/>
    <w:rsid w:val="00BD7D98"/>
    <w:rsid w:val="00BE0C6D"/>
    <w:rsid w:val="00BE0DF4"/>
    <w:rsid w:val="00BE0E09"/>
    <w:rsid w:val="00BE11FE"/>
    <w:rsid w:val="00BE1786"/>
    <w:rsid w:val="00BE1CD8"/>
    <w:rsid w:val="00BE2965"/>
    <w:rsid w:val="00BE3AC1"/>
    <w:rsid w:val="00BE40C1"/>
    <w:rsid w:val="00BE48A0"/>
    <w:rsid w:val="00BE4C48"/>
    <w:rsid w:val="00BE4EEC"/>
    <w:rsid w:val="00BE5380"/>
    <w:rsid w:val="00BE5B2F"/>
    <w:rsid w:val="00BE698A"/>
    <w:rsid w:val="00BE7C6E"/>
    <w:rsid w:val="00BF0099"/>
    <w:rsid w:val="00BF0C17"/>
    <w:rsid w:val="00BF16A2"/>
    <w:rsid w:val="00BF174C"/>
    <w:rsid w:val="00BF1B55"/>
    <w:rsid w:val="00BF3FCC"/>
    <w:rsid w:val="00BF4349"/>
    <w:rsid w:val="00BF566C"/>
    <w:rsid w:val="00BF5F33"/>
    <w:rsid w:val="00BF6CEA"/>
    <w:rsid w:val="00BF7CEF"/>
    <w:rsid w:val="00C00E4D"/>
    <w:rsid w:val="00C0117C"/>
    <w:rsid w:val="00C011FB"/>
    <w:rsid w:val="00C014B3"/>
    <w:rsid w:val="00C01AD6"/>
    <w:rsid w:val="00C01D6E"/>
    <w:rsid w:val="00C0282B"/>
    <w:rsid w:val="00C03793"/>
    <w:rsid w:val="00C03B27"/>
    <w:rsid w:val="00C041E1"/>
    <w:rsid w:val="00C0464B"/>
    <w:rsid w:val="00C04F97"/>
    <w:rsid w:val="00C051F3"/>
    <w:rsid w:val="00C0567E"/>
    <w:rsid w:val="00C05694"/>
    <w:rsid w:val="00C06482"/>
    <w:rsid w:val="00C065E7"/>
    <w:rsid w:val="00C06ACD"/>
    <w:rsid w:val="00C0759C"/>
    <w:rsid w:val="00C10806"/>
    <w:rsid w:val="00C10CE0"/>
    <w:rsid w:val="00C118FD"/>
    <w:rsid w:val="00C11FC2"/>
    <w:rsid w:val="00C123C3"/>
    <w:rsid w:val="00C13230"/>
    <w:rsid w:val="00C133E3"/>
    <w:rsid w:val="00C136D1"/>
    <w:rsid w:val="00C13B4C"/>
    <w:rsid w:val="00C13DD4"/>
    <w:rsid w:val="00C13F48"/>
    <w:rsid w:val="00C14188"/>
    <w:rsid w:val="00C14D5B"/>
    <w:rsid w:val="00C14D83"/>
    <w:rsid w:val="00C1557D"/>
    <w:rsid w:val="00C166EC"/>
    <w:rsid w:val="00C16B1F"/>
    <w:rsid w:val="00C16E64"/>
    <w:rsid w:val="00C22728"/>
    <w:rsid w:val="00C22E79"/>
    <w:rsid w:val="00C23116"/>
    <w:rsid w:val="00C2549F"/>
    <w:rsid w:val="00C2581E"/>
    <w:rsid w:val="00C26607"/>
    <w:rsid w:val="00C2674B"/>
    <w:rsid w:val="00C26DF1"/>
    <w:rsid w:val="00C26EC9"/>
    <w:rsid w:val="00C30921"/>
    <w:rsid w:val="00C31201"/>
    <w:rsid w:val="00C32864"/>
    <w:rsid w:val="00C32A1D"/>
    <w:rsid w:val="00C33BF3"/>
    <w:rsid w:val="00C340CA"/>
    <w:rsid w:val="00C34B67"/>
    <w:rsid w:val="00C355DA"/>
    <w:rsid w:val="00C35778"/>
    <w:rsid w:val="00C364C4"/>
    <w:rsid w:val="00C37B91"/>
    <w:rsid w:val="00C37F2C"/>
    <w:rsid w:val="00C408A6"/>
    <w:rsid w:val="00C40E45"/>
    <w:rsid w:val="00C41335"/>
    <w:rsid w:val="00C417EC"/>
    <w:rsid w:val="00C41C85"/>
    <w:rsid w:val="00C41F3A"/>
    <w:rsid w:val="00C428FF"/>
    <w:rsid w:val="00C430DA"/>
    <w:rsid w:val="00C436E3"/>
    <w:rsid w:val="00C4451E"/>
    <w:rsid w:val="00C45A34"/>
    <w:rsid w:val="00C45F1B"/>
    <w:rsid w:val="00C4600F"/>
    <w:rsid w:val="00C4620E"/>
    <w:rsid w:val="00C4639A"/>
    <w:rsid w:val="00C46A76"/>
    <w:rsid w:val="00C47395"/>
    <w:rsid w:val="00C475D9"/>
    <w:rsid w:val="00C50117"/>
    <w:rsid w:val="00C51366"/>
    <w:rsid w:val="00C51D5B"/>
    <w:rsid w:val="00C52A45"/>
    <w:rsid w:val="00C52A7D"/>
    <w:rsid w:val="00C54E5D"/>
    <w:rsid w:val="00C552C8"/>
    <w:rsid w:val="00C55522"/>
    <w:rsid w:val="00C57E6B"/>
    <w:rsid w:val="00C60123"/>
    <w:rsid w:val="00C60B22"/>
    <w:rsid w:val="00C6126F"/>
    <w:rsid w:val="00C6141B"/>
    <w:rsid w:val="00C616CC"/>
    <w:rsid w:val="00C62BD9"/>
    <w:rsid w:val="00C62E64"/>
    <w:rsid w:val="00C63BCE"/>
    <w:rsid w:val="00C646E1"/>
    <w:rsid w:val="00C6569E"/>
    <w:rsid w:val="00C65AE0"/>
    <w:rsid w:val="00C661F8"/>
    <w:rsid w:val="00C6721E"/>
    <w:rsid w:val="00C67393"/>
    <w:rsid w:val="00C700F7"/>
    <w:rsid w:val="00C71107"/>
    <w:rsid w:val="00C712D9"/>
    <w:rsid w:val="00C7188E"/>
    <w:rsid w:val="00C74065"/>
    <w:rsid w:val="00C741D9"/>
    <w:rsid w:val="00C74AAF"/>
    <w:rsid w:val="00C75302"/>
    <w:rsid w:val="00C75C9C"/>
    <w:rsid w:val="00C776EE"/>
    <w:rsid w:val="00C77CAB"/>
    <w:rsid w:val="00C77EC3"/>
    <w:rsid w:val="00C813B1"/>
    <w:rsid w:val="00C84439"/>
    <w:rsid w:val="00C856A2"/>
    <w:rsid w:val="00C85C2B"/>
    <w:rsid w:val="00C85D10"/>
    <w:rsid w:val="00C85E30"/>
    <w:rsid w:val="00C86BB1"/>
    <w:rsid w:val="00C8727F"/>
    <w:rsid w:val="00C87ED6"/>
    <w:rsid w:val="00C87F9A"/>
    <w:rsid w:val="00C9024D"/>
    <w:rsid w:val="00C91D85"/>
    <w:rsid w:val="00C9288E"/>
    <w:rsid w:val="00C92B72"/>
    <w:rsid w:val="00C93724"/>
    <w:rsid w:val="00C938F8"/>
    <w:rsid w:val="00C93D2C"/>
    <w:rsid w:val="00C94CB7"/>
    <w:rsid w:val="00C94DC0"/>
    <w:rsid w:val="00C954FF"/>
    <w:rsid w:val="00C95D55"/>
    <w:rsid w:val="00C96597"/>
    <w:rsid w:val="00C96AF7"/>
    <w:rsid w:val="00C974B5"/>
    <w:rsid w:val="00C97878"/>
    <w:rsid w:val="00CA0451"/>
    <w:rsid w:val="00CA0BB5"/>
    <w:rsid w:val="00CA0C33"/>
    <w:rsid w:val="00CA0EE5"/>
    <w:rsid w:val="00CA1842"/>
    <w:rsid w:val="00CA1A2F"/>
    <w:rsid w:val="00CA1C1F"/>
    <w:rsid w:val="00CA2B74"/>
    <w:rsid w:val="00CA3598"/>
    <w:rsid w:val="00CA37C1"/>
    <w:rsid w:val="00CA459D"/>
    <w:rsid w:val="00CA4DCA"/>
    <w:rsid w:val="00CA55A2"/>
    <w:rsid w:val="00CA609D"/>
    <w:rsid w:val="00CA6234"/>
    <w:rsid w:val="00CA6AA1"/>
    <w:rsid w:val="00CA6AD9"/>
    <w:rsid w:val="00CA6EF9"/>
    <w:rsid w:val="00CA79AB"/>
    <w:rsid w:val="00CA7B1F"/>
    <w:rsid w:val="00CB044D"/>
    <w:rsid w:val="00CB0589"/>
    <w:rsid w:val="00CB15EA"/>
    <w:rsid w:val="00CB1945"/>
    <w:rsid w:val="00CB2509"/>
    <w:rsid w:val="00CB29E3"/>
    <w:rsid w:val="00CB2C53"/>
    <w:rsid w:val="00CB3463"/>
    <w:rsid w:val="00CB449B"/>
    <w:rsid w:val="00CB44BE"/>
    <w:rsid w:val="00CB551B"/>
    <w:rsid w:val="00CB5640"/>
    <w:rsid w:val="00CB6269"/>
    <w:rsid w:val="00CB649E"/>
    <w:rsid w:val="00CB6C35"/>
    <w:rsid w:val="00CB7233"/>
    <w:rsid w:val="00CB789B"/>
    <w:rsid w:val="00CC01D3"/>
    <w:rsid w:val="00CC0869"/>
    <w:rsid w:val="00CC0C68"/>
    <w:rsid w:val="00CC0E54"/>
    <w:rsid w:val="00CC1367"/>
    <w:rsid w:val="00CC1EBB"/>
    <w:rsid w:val="00CC25A0"/>
    <w:rsid w:val="00CC3432"/>
    <w:rsid w:val="00CC4A1F"/>
    <w:rsid w:val="00CC6478"/>
    <w:rsid w:val="00CC7F03"/>
    <w:rsid w:val="00CD06E3"/>
    <w:rsid w:val="00CD095D"/>
    <w:rsid w:val="00CD1124"/>
    <w:rsid w:val="00CD1E9E"/>
    <w:rsid w:val="00CD29DF"/>
    <w:rsid w:val="00CD3822"/>
    <w:rsid w:val="00CD477E"/>
    <w:rsid w:val="00CD4AAD"/>
    <w:rsid w:val="00CD57E3"/>
    <w:rsid w:val="00CD5834"/>
    <w:rsid w:val="00CD6BE0"/>
    <w:rsid w:val="00CD7DB8"/>
    <w:rsid w:val="00CE1304"/>
    <w:rsid w:val="00CE5AC8"/>
    <w:rsid w:val="00CE6835"/>
    <w:rsid w:val="00CE6844"/>
    <w:rsid w:val="00CE696C"/>
    <w:rsid w:val="00CE6BC3"/>
    <w:rsid w:val="00CE75F3"/>
    <w:rsid w:val="00CF0025"/>
    <w:rsid w:val="00CF01C7"/>
    <w:rsid w:val="00CF09B9"/>
    <w:rsid w:val="00CF0E94"/>
    <w:rsid w:val="00CF1500"/>
    <w:rsid w:val="00CF26C8"/>
    <w:rsid w:val="00CF30D5"/>
    <w:rsid w:val="00CF3FA8"/>
    <w:rsid w:val="00CF5B4E"/>
    <w:rsid w:val="00CF618E"/>
    <w:rsid w:val="00CF68BA"/>
    <w:rsid w:val="00CF6950"/>
    <w:rsid w:val="00CF72FB"/>
    <w:rsid w:val="00CF7F04"/>
    <w:rsid w:val="00D0026D"/>
    <w:rsid w:val="00D015CE"/>
    <w:rsid w:val="00D01E63"/>
    <w:rsid w:val="00D020F4"/>
    <w:rsid w:val="00D03309"/>
    <w:rsid w:val="00D03482"/>
    <w:rsid w:val="00D03A1F"/>
    <w:rsid w:val="00D0400E"/>
    <w:rsid w:val="00D05221"/>
    <w:rsid w:val="00D065CB"/>
    <w:rsid w:val="00D069D3"/>
    <w:rsid w:val="00D06FCF"/>
    <w:rsid w:val="00D0789F"/>
    <w:rsid w:val="00D11600"/>
    <w:rsid w:val="00D119C2"/>
    <w:rsid w:val="00D13C20"/>
    <w:rsid w:val="00D14709"/>
    <w:rsid w:val="00D14CEB"/>
    <w:rsid w:val="00D14FA6"/>
    <w:rsid w:val="00D15B4C"/>
    <w:rsid w:val="00D15F1C"/>
    <w:rsid w:val="00D1609A"/>
    <w:rsid w:val="00D1676E"/>
    <w:rsid w:val="00D16AD3"/>
    <w:rsid w:val="00D20194"/>
    <w:rsid w:val="00D2039A"/>
    <w:rsid w:val="00D207A1"/>
    <w:rsid w:val="00D211D7"/>
    <w:rsid w:val="00D215D2"/>
    <w:rsid w:val="00D22EC6"/>
    <w:rsid w:val="00D2323F"/>
    <w:rsid w:val="00D24C2C"/>
    <w:rsid w:val="00D24EC7"/>
    <w:rsid w:val="00D251BA"/>
    <w:rsid w:val="00D255A6"/>
    <w:rsid w:val="00D25EA5"/>
    <w:rsid w:val="00D26015"/>
    <w:rsid w:val="00D270D3"/>
    <w:rsid w:val="00D277AC"/>
    <w:rsid w:val="00D27AC9"/>
    <w:rsid w:val="00D27AD3"/>
    <w:rsid w:val="00D27F90"/>
    <w:rsid w:val="00D30E74"/>
    <w:rsid w:val="00D31661"/>
    <w:rsid w:val="00D320AE"/>
    <w:rsid w:val="00D32676"/>
    <w:rsid w:val="00D330CD"/>
    <w:rsid w:val="00D332BD"/>
    <w:rsid w:val="00D33A03"/>
    <w:rsid w:val="00D33C2A"/>
    <w:rsid w:val="00D33C5E"/>
    <w:rsid w:val="00D34E4F"/>
    <w:rsid w:val="00D35027"/>
    <w:rsid w:val="00D35D5B"/>
    <w:rsid w:val="00D35E05"/>
    <w:rsid w:val="00D35E77"/>
    <w:rsid w:val="00D37116"/>
    <w:rsid w:val="00D401B2"/>
    <w:rsid w:val="00D40487"/>
    <w:rsid w:val="00D41399"/>
    <w:rsid w:val="00D422BA"/>
    <w:rsid w:val="00D428C2"/>
    <w:rsid w:val="00D43111"/>
    <w:rsid w:val="00D4375E"/>
    <w:rsid w:val="00D4437B"/>
    <w:rsid w:val="00D4481B"/>
    <w:rsid w:val="00D4577A"/>
    <w:rsid w:val="00D45E43"/>
    <w:rsid w:val="00D47110"/>
    <w:rsid w:val="00D4729C"/>
    <w:rsid w:val="00D5080D"/>
    <w:rsid w:val="00D512B9"/>
    <w:rsid w:val="00D5171A"/>
    <w:rsid w:val="00D520D6"/>
    <w:rsid w:val="00D521AF"/>
    <w:rsid w:val="00D532C3"/>
    <w:rsid w:val="00D5383D"/>
    <w:rsid w:val="00D53A7F"/>
    <w:rsid w:val="00D542DC"/>
    <w:rsid w:val="00D546AD"/>
    <w:rsid w:val="00D54C46"/>
    <w:rsid w:val="00D55731"/>
    <w:rsid w:val="00D55C3A"/>
    <w:rsid w:val="00D55E5C"/>
    <w:rsid w:val="00D5633C"/>
    <w:rsid w:val="00D56D6F"/>
    <w:rsid w:val="00D577C8"/>
    <w:rsid w:val="00D57B62"/>
    <w:rsid w:val="00D6059C"/>
    <w:rsid w:val="00D60707"/>
    <w:rsid w:val="00D60909"/>
    <w:rsid w:val="00D61391"/>
    <w:rsid w:val="00D62514"/>
    <w:rsid w:val="00D62E81"/>
    <w:rsid w:val="00D638C2"/>
    <w:rsid w:val="00D63952"/>
    <w:rsid w:val="00D64347"/>
    <w:rsid w:val="00D64385"/>
    <w:rsid w:val="00D65E23"/>
    <w:rsid w:val="00D66E11"/>
    <w:rsid w:val="00D677EC"/>
    <w:rsid w:val="00D679B1"/>
    <w:rsid w:val="00D707D6"/>
    <w:rsid w:val="00D708A3"/>
    <w:rsid w:val="00D70EAB"/>
    <w:rsid w:val="00D72674"/>
    <w:rsid w:val="00D729E1"/>
    <w:rsid w:val="00D72A9C"/>
    <w:rsid w:val="00D736D8"/>
    <w:rsid w:val="00D73A7A"/>
    <w:rsid w:val="00D73C92"/>
    <w:rsid w:val="00D749EF"/>
    <w:rsid w:val="00D7502D"/>
    <w:rsid w:val="00D76CDE"/>
    <w:rsid w:val="00D771B2"/>
    <w:rsid w:val="00D77D65"/>
    <w:rsid w:val="00D8012C"/>
    <w:rsid w:val="00D80B37"/>
    <w:rsid w:val="00D80D41"/>
    <w:rsid w:val="00D81E74"/>
    <w:rsid w:val="00D81FC2"/>
    <w:rsid w:val="00D84E28"/>
    <w:rsid w:val="00D85820"/>
    <w:rsid w:val="00D85915"/>
    <w:rsid w:val="00D85EDF"/>
    <w:rsid w:val="00D86D31"/>
    <w:rsid w:val="00D87560"/>
    <w:rsid w:val="00D875A1"/>
    <w:rsid w:val="00D90E57"/>
    <w:rsid w:val="00D92669"/>
    <w:rsid w:val="00D9365C"/>
    <w:rsid w:val="00D93A7D"/>
    <w:rsid w:val="00D9420D"/>
    <w:rsid w:val="00D9564F"/>
    <w:rsid w:val="00D95A71"/>
    <w:rsid w:val="00D968BA"/>
    <w:rsid w:val="00D96EDD"/>
    <w:rsid w:val="00DA05A1"/>
    <w:rsid w:val="00DA0C62"/>
    <w:rsid w:val="00DA0DE5"/>
    <w:rsid w:val="00DA291E"/>
    <w:rsid w:val="00DA2AE2"/>
    <w:rsid w:val="00DA2F2D"/>
    <w:rsid w:val="00DA36F5"/>
    <w:rsid w:val="00DA4522"/>
    <w:rsid w:val="00DA484B"/>
    <w:rsid w:val="00DA490E"/>
    <w:rsid w:val="00DA4F78"/>
    <w:rsid w:val="00DA5FFC"/>
    <w:rsid w:val="00DA6AAC"/>
    <w:rsid w:val="00DB0357"/>
    <w:rsid w:val="00DB05DE"/>
    <w:rsid w:val="00DB0F33"/>
    <w:rsid w:val="00DB26DA"/>
    <w:rsid w:val="00DB35BC"/>
    <w:rsid w:val="00DB3716"/>
    <w:rsid w:val="00DB44B5"/>
    <w:rsid w:val="00DB50FE"/>
    <w:rsid w:val="00DB5F83"/>
    <w:rsid w:val="00DB6486"/>
    <w:rsid w:val="00DB64E8"/>
    <w:rsid w:val="00DB668C"/>
    <w:rsid w:val="00DB68D9"/>
    <w:rsid w:val="00DB6E24"/>
    <w:rsid w:val="00DB72B2"/>
    <w:rsid w:val="00DB74B2"/>
    <w:rsid w:val="00DB7972"/>
    <w:rsid w:val="00DB7BC3"/>
    <w:rsid w:val="00DC266D"/>
    <w:rsid w:val="00DC2D4A"/>
    <w:rsid w:val="00DC2E81"/>
    <w:rsid w:val="00DC2E9A"/>
    <w:rsid w:val="00DC48C0"/>
    <w:rsid w:val="00DC4A40"/>
    <w:rsid w:val="00DC5290"/>
    <w:rsid w:val="00DC52C1"/>
    <w:rsid w:val="00DC5377"/>
    <w:rsid w:val="00DC552F"/>
    <w:rsid w:val="00DC56DF"/>
    <w:rsid w:val="00DC62AA"/>
    <w:rsid w:val="00DC6684"/>
    <w:rsid w:val="00DC6B37"/>
    <w:rsid w:val="00DC6FC4"/>
    <w:rsid w:val="00DC752F"/>
    <w:rsid w:val="00DC788D"/>
    <w:rsid w:val="00DD1258"/>
    <w:rsid w:val="00DD1617"/>
    <w:rsid w:val="00DD1BFC"/>
    <w:rsid w:val="00DD2081"/>
    <w:rsid w:val="00DD317A"/>
    <w:rsid w:val="00DD3735"/>
    <w:rsid w:val="00DD3902"/>
    <w:rsid w:val="00DD3AB3"/>
    <w:rsid w:val="00DD4632"/>
    <w:rsid w:val="00DD463B"/>
    <w:rsid w:val="00DD547E"/>
    <w:rsid w:val="00DD5513"/>
    <w:rsid w:val="00DD5602"/>
    <w:rsid w:val="00DD5918"/>
    <w:rsid w:val="00DD5D83"/>
    <w:rsid w:val="00DD62C0"/>
    <w:rsid w:val="00DD7BE5"/>
    <w:rsid w:val="00DD7DBF"/>
    <w:rsid w:val="00DD7E47"/>
    <w:rsid w:val="00DE02D2"/>
    <w:rsid w:val="00DE0ACD"/>
    <w:rsid w:val="00DE0AD4"/>
    <w:rsid w:val="00DE1B01"/>
    <w:rsid w:val="00DE22A8"/>
    <w:rsid w:val="00DE2953"/>
    <w:rsid w:val="00DE3BBB"/>
    <w:rsid w:val="00DE3D7D"/>
    <w:rsid w:val="00DE3F11"/>
    <w:rsid w:val="00DE4026"/>
    <w:rsid w:val="00DE4A89"/>
    <w:rsid w:val="00DE4ADF"/>
    <w:rsid w:val="00DE5D37"/>
    <w:rsid w:val="00DE5FF8"/>
    <w:rsid w:val="00DE6071"/>
    <w:rsid w:val="00DE62D7"/>
    <w:rsid w:val="00DE6492"/>
    <w:rsid w:val="00DE652D"/>
    <w:rsid w:val="00DE6CE5"/>
    <w:rsid w:val="00DE7603"/>
    <w:rsid w:val="00DE7D8C"/>
    <w:rsid w:val="00DF0357"/>
    <w:rsid w:val="00DF0E9B"/>
    <w:rsid w:val="00DF19C7"/>
    <w:rsid w:val="00DF1A98"/>
    <w:rsid w:val="00DF203C"/>
    <w:rsid w:val="00DF24CB"/>
    <w:rsid w:val="00DF265D"/>
    <w:rsid w:val="00DF287F"/>
    <w:rsid w:val="00DF3388"/>
    <w:rsid w:val="00DF3447"/>
    <w:rsid w:val="00DF345A"/>
    <w:rsid w:val="00DF40AA"/>
    <w:rsid w:val="00DF4465"/>
    <w:rsid w:val="00DF4A2F"/>
    <w:rsid w:val="00DF4F27"/>
    <w:rsid w:val="00DF526B"/>
    <w:rsid w:val="00DF53BC"/>
    <w:rsid w:val="00DF5FF3"/>
    <w:rsid w:val="00DF6EDF"/>
    <w:rsid w:val="00DF6EF9"/>
    <w:rsid w:val="00DF731B"/>
    <w:rsid w:val="00DF7E23"/>
    <w:rsid w:val="00E001BC"/>
    <w:rsid w:val="00E001E9"/>
    <w:rsid w:val="00E006C8"/>
    <w:rsid w:val="00E01C07"/>
    <w:rsid w:val="00E01F81"/>
    <w:rsid w:val="00E0260C"/>
    <w:rsid w:val="00E02986"/>
    <w:rsid w:val="00E02D1E"/>
    <w:rsid w:val="00E02D77"/>
    <w:rsid w:val="00E03499"/>
    <w:rsid w:val="00E0359B"/>
    <w:rsid w:val="00E048EA"/>
    <w:rsid w:val="00E04E9A"/>
    <w:rsid w:val="00E05B38"/>
    <w:rsid w:val="00E05FE8"/>
    <w:rsid w:val="00E0682F"/>
    <w:rsid w:val="00E0729B"/>
    <w:rsid w:val="00E07358"/>
    <w:rsid w:val="00E07502"/>
    <w:rsid w:val="00E07D9A"/>
    <w:rsid w:val="00E10B3F"/>
    <w:rsid w:val="00E12744"/>
    <w:rsid w:val="00E1511D"/>
    <w:rsid w:val="00E167DF"/>
    <w:rsid w:val="00E16C7D"/>
    <w:rsid w:val="00E17B98"/>
    <w:rsid w:val="00E20E33"/>
    <w:rsid w:val="00E21704"/>
    <w:rsid w:val="00E217CB"/>
    <w:rsid w:val="00E21C20"/>
    <w:rsid w:val="00E21E61"/>
    <w:rsid w:val="00E22B7F"/>
    <w:rsid w:val="00E230E8"/>
    <w:rsid w:val="00E271B4"/>
    <w:rsid w:val="00E2723F"/>
    <w:rsid w:val="00E27893"/>
    <w:rsid w:val="00E27B67"/>
    <w:rsid w:val="00E27E02"/>
    <w:rsid w:val="00E27E78"/>
    <w:rsid w:val="00E301D5"/>
    <w:rsid w:val="00E3022B"/>
    <w:rsid w:val="00E302A7"/>
    <w:rsid w:val="00E3073E"/>
    <w:rsid w:val="00E307D0"/>
    <w:rsid w:val="00E30C03"/>
    <w:rsid w:val="00E30E2D"/>
    <w:rsid w:val="00E31101"/>
    <w:rsid w:val="00E32B03"/>
    <w:rsid w:val="00E335A2"/>
    <w:rsid w:val="00E337B5"/>
    <w:rsid w:val="00E33EE2"/>
    <w:rsid w:val="00E33F6E"/>
    <w:rsid w:val="00E33FDC"/>
    <w:rsid w:val="00E344BB"/>
    <w:rsid w:val="00E34F14"/>
    <w:rsid w:val="00E357F5"/>
    <w:rsid w:val="00E36922"/>
    <w:rsid w:val="00E36938"/>
    <w:rsid w:val="00E37935"/>
    <w:rsid w:val="00E402A6"/>
    <w:rsid w:val="00E402A9"/>
    <w:rsid w:val="00E405C8"/>
    <w:rsid w:val="00E40666"/>
    <w:rsid w:val="00E408A5"/>
    <w:rsid w:val="00E408C4"/>
    <w:rsid w:val="00E40B74"/>
    <w:rsid w:val="00E4105D"/>
    <w:rsid w:val="00E41C33"/>
    <w:rsid w:val="00E41F6C"/>
    <w:rsid w:val="00E42F52"/>
    <w:rsid w:val="00E4306B"/>
    <w:rsid w:val="00E43159"/>
    <w:rsid w:val="00E432F4"/>
    <w:rsid w:val="00E435AD"/>
    <w:rsid w:val="00E437DC"/>
    <w:rsid w:val="00E45539"/>
    <w:rsid w:val="00E458B4"/>
    <w:rsid w:val="00E462A2"/>
    <w:rsid w:val="00E46671"/>
    <w:rsid w:val="00E46B09"/>
    <w:rsid w:val="00E46ECC"/>
    <w:rsid w:val="00E4742C"/>
    <w:rsid w:val="00E47A47"/>
    <w:rsid w:val="00E50CCC"/>
    <w:rsid w:val="00E510CF"/>
    <w:rsid w:val="00E51735"/>
    <w:rsid w:val="00E52168"/>
    <w:rsid w:val="00E5244F"/>
    <w:rsid w:val="00E5376C"/>
    <w:rsid w:val="00E54714"/>
    <w:rsid w:val="00E54E54"/>
    <w:rsid w:val="00E557A0"/>
    <w:rsid w:val="00E55A66"/>
    <w:rsid w:val="00E56F52"/>
    <w:rsid w:val="00E57577"/>
    <w:rsid w:val="00E605C4"/>
    <w:rsid w:val="00E61321"/>
    <w:rsid w:val="00E61979"/>
    <w:rsid w:val="00E61B2B"/>
    <w:rsid w:val="00E6267B"/>
    <w:rsid w:val="00E6310E"/>
    <w:rsid w:val="00E6380B"/>
    <w:rsid w:val="00E63D69"/>
    <w:rsid w:val="00E64579"/>
    <w:rsid w:val="00E64A68"/>
    <w:rsid w:val="00E65C66"/>
    <w:rsid w:val="00E66416"/>
    <w:rsid w:val="00E67180"/>
    <w:rsid w:val="00E67629"/>
    <w:rsid w:val="00E70CEB"/>
    <w:rsid w:val="00E733B5"/>
    <w:rsid w:val="00E73408"/>
    <w:rsid w:val="00E75170"/>
    <w:rsid w:val="00E751EE"/>
    <w:rsid w:val="00E75D41"/>
    <w:rsid w:val="00E76419"/>
    <w:rsid w:val="00E765B8"/>
    <w:rsid w:val="00E769E7"/>
    <w:rsid w:val="00E769F1"/>
    <w:rsid w:val="00E76D22"/>
    <w:rsid w:val="00E776D1"/>
    <w:rsid w:val="00E7794D"/>
    <w:rsid w:val="00E77E93"/>
    <w:rsid w:val="00E80559"/>
    <w:rsid w:val="00E80719"/>
    <w:rsid w:val="00E80854"/>
    <w:rsid w:val="00E8090F"/>
    <w:rsid w:val="00E81959"/>
    <w:rsid w:val="00E819B5"/>
    <w:rsid w:val="00E81A24"/>
    <w:rsid w:val="00E81AC1"/>
    <w:rsid w:val="00E83A6A"/>
    <w:rsid w:val="00E83DEE"/>
    <w:rsid w:val="00E84BB8"/>
    <w:rsid w:val="00E84C9C"/>
    <w:rsid w:val="00E85396"/>
    <w:rsid w:val="00E85718"/>
    <w:rsid w:val="00E8581B"/>
    <w:rsid w:val="00E858EB"/>
    <w:rsid w:val="00E85C34"/>
    <w:rsid w:val="00E86229"/>
    <w:rsid w:val="00E862DB"/>
    <w:rsid w:val="00E86516"/>
    <w:rsid w:val="00E86B89"/>
    <w:rsid w:val="00E871E6"/>
    <w:rsid w:val="00E87305"/>
    <w:rsid w:val="00E87FDA"/>
    <w:rsid w:val="00E90F8E"/>
    <w:rsid w:val="00E928F4"/>
    <w:rsid w:val="00E938B5"/>
    <w:rsid w:val="00E93B18"/>
    <w:rsid w:val="00E93E44"/>
    <w:rsid w:val="00E9429B"/>
    <w:rsid w:val="00E942D0"/>
    <w:rsid w:val="00E949E2"/>
    <w:rsid w:val="00E95192"/>
    <w:rsid w:val="00E9798F"/>
    <w:rsid w:val="00EA00F3"/>
    <w:rsid w:val="00EA02F5"/>
    <w:rsid w:val="00EA0F71"/>
    <w:rsid w:val="00EA4715"/>
    <w:rsid w:val="00EA552E"/>
    <w:rsid w:val="00EA58E3"/>
    <w:rsid w:val="00EA5F65"/>
    <w:rsid w:val="00EA5FD0"/>
    <w:rsid w:val="00EA681A"/>
    <w:rsid w:val="00EA68C3"/>
    <w:rsid w:val="00EA6CD6"/>
    <w:rsid w:val="00EA6D8D"/>
    <w:rsid w:val="00EA7566"/>
    <w:rsid w:val="00EA77D5"/>
    <w:rsid w:val="00EA77DD"/>
    <w:rsid w:val="00EB0681"/>
    <w:rsid w:val="00EB0A77"/>
    <w:rsid w:val="00EB0BCD"/>
    <w:rsid w:val="00EB15A3"/>
    <w:rsid w:val="00EB1721"/>
    <w:rsid w:val="00EB2856"/>
    <w:rsid w:val="00EB33C3"/>
    <w:rsid w:val="00EB3D1E"/>
    <w:rsid w:val="00EB4572"/>
    <w:rsid w:val="00EB4C4D"/>
    <w:rsid w:val="00EB5783"/>
    <w:rsid w:val="00EB5FD7"/>
    <w:rsid w:val="00EB68A7"/>
    <w:rsid w:val="00EB6E82"/>
    <w:rsid w:val="00EB787F"/>
    <w:rsid w:val="00EC081D"/>
    <w:rsid w:val="00EC0C8B"/>
    <w:rsid w:val="00EC110D"/>
    <w:rsid w:val="00EC256C"/>
    <w:rsid w:val="00EC264A"/>
    <w:rsid w:val="00EC2686"/>
    <w:rsid w:val="00EC2E3B"/>
    <w:rsid w:val="00EC30FC"/>
    <w:rsid w:val="00EC383F"/>
    <w:rsid w:val="00EC39DC"/>
    <w:rsid w:val="00EC3BEB"/>
    <w:rsid w:val="00EC3E07"/>
    <w:rsid w:val="00EC4404"/>
    <w:rsid w:val="00EC4946"/>
    <w:rsid w:val="00EC4AD8"/>
    <w:rsid w:val="00EC568F"/>
    <w:rsid w:val="00EC57C8"/>
    <w:rsid w:val="00EC5FDB"/>
    <w:rsid w:val="00EC6628"/>
    <w:rsid w:val="00EC7357"/>
    <w:rsid w:val="00EC7890"/>
    <w:rsid w:val="00EC7DFA"/>
    <w:rsid w:val="00ED01A7"/>
    <w:rsid w:val="00ED0C62"/>
    <w:rsid w:val="00ED18AF"/>
    <w:rsid w:val="00ED2A66"/>
    <w:rsid w:val="00ED4009"/>
    <w:rsid w:val="00ED4183"/>
    <w:rsid w:val="00ED4314"/>
    <w:rsid w:val="00ED5030"/>
    <w:rsid w:val="00ED538A"/>
    <w:rsid w:val="00ED549D"/>
    <w:rsid w:val="00ED5838"/>
    <w:rsid w:val="00ED58A7"/>
    <w:rsid w:val="00ED5D00"/>
    <w:rsid w:val="00ED65A8"/>
    <w:rsid w:val="00ED7583"/>
    <w:rsid w:val="00ED765A"/>
    <w:rsid w:val="00ED7F93"/>
    <w:rsid w:val="00EE0016"/>
    <w:rsid w:val="00EE0C3F"/>
    <w:rsid w:val="00EE1A73"/>
    <w:rsid w:val="00EE1C9F"/>
    <w:rsid w:val="00EE2012"/>
    <w:rsid w:val="00EE2444"/>
    <w:rsid w:val="00EE2569"/>
    <w:rsid w:val="00EE2F2C"/>
    <w:rsid w:val="00EE2FCE"/>
    <w:rsid w:val="00EE31F5"/>
    <w:rsid w:val="00EE3968"/>
    <w:rsid w:val="00EE3CE3"/>
    <w:rsid w:val="00EE3E1F"/>
    <w:rsid w:val="00EE504B"/>
    <w:rsid w:val="00EE646E"/>
    <w:rsid w:val="00EE664F"/>
    <w:rsid w:val="00EE671F"/>
    <w:rsid w:val="00EE6BC8"/>
    <w:rsid w:val="00EF0188"/>
    <w:rsid w:val="00EF03A0"/>
    <w:rsid w:val="00EF0BB8"/>
    <w:rsid w:val="00EF1E5D"/>
    <w:rsid w:val="00EF2D73"/>
    <w:rsid w:val="00EF3180"/>
    <w:rsid w:val="00EF36E0"/>
    <w:rsid w:val="00EF3B13"/>
    <w:rsid w:val="00EF4044"/>
    <w:rsid w:val="00EF49FD"/>
    <w:rsid w:val="00EF502D"/>
    <w:rsid w:val="00EF53AA"/>
    <w:rsid w:val="00EF5CBF"/>
    <w:rsid w:val="00EF61D9"/>
    <w:rsid w:val="00EF6551"/>
    <w:rsid w:val="00EF6BD5"/>
    <w:rsid w:val="00EF6E73"/>
    <w:rsid w:val="00EF7EB3"/>
    <w:rsid w:val="00F00634"/>
    <w:rsid w:val="00F00ADF"/>
    <w:rsid w:val="00F00C23"/>
    <w:rsid w:val="00F00FFD"/>
    <w:rsid w:val="00F015C6"/>
    <w:rsid w:val="00F01947"/>
    <w:rsid w:val="00F01974"/>
    <w:rsid w:val="00F02BF1"/>
    <w:rsid w:val="00F030F0"/>
    <w:rsid w:val="00F031B4"/>
    <w:rsid w:val="00F03698"/>
    <w:rsid w:val="00F03721"/>
    <w:rsid w:val="00F03C08"/>
    <w:rsid w:val="00F03D95"/>
    <w:rsid w:val="00F04DA8"/>
    <w:rsid w:val="00F04F44"/>
    <w:rsid w:val="00F05C05"/>
    <w:rsid w:val="00F06C40"/>
    <w:rsid w:val="00F102F1"/>
    <w:rsid w:val="00F10641"/>
    <w:rsid w:val="00F106E0"/>
    <w:rsid w:val="00F120F9"/>
    <w:rsid w:val="00F138A8"/>
    <w:rsid w:val="00F13B57"/>
    <w:rsid w:val="00F13B8A"/>
    <w:rsid w:val="00F14C75"/>
    <w:rsid w:val="00F17B21"/>
    <w:rsid w:val="00F17E92"/>
    <w:rsid w:val="00F20497"/>
    <w:rsid w:val="00F20558"/>
    <w:rsid w:val="00F20A13"/>
    <w:rsid w:val="00F20C6D"/>
    <w:rsid w:val="00F20C9D"/>
    <w:rsid w:val="00F2234B"/>
    <w:rsid w:val="00F225E5"/>
    <w:rsid w:val="00F22BC1"/>
    <w:rsid w:val="00F230DD"/>
    <w:rsid w:val="00F23BFF"/>
    <w:rsid w:val="00F24061"/>
    <w:rsid w:val="00F2425E"/>
    <w:rsid w:val="00F24382"/>
    <w:rsid w:val="00F243CD"/>
    <w:rsid w:val="00F24A37"/>
    <w:rsid w:val="00F24E2E"/>
    <w:rsid w:val="00F259F6"/>
    <w:rsid w:val="00F25C0C"/>
    <w:rsid w:val="00F273DC"/>
    <w:rsid w:val="00F27716"/>
    <w:rsid w:val="00F278CF"/>
    <w:rsid w:val="00F27FC1"/>
    <w:rsid w:val="00F301AF"/>
    <w:rsid w:val="00F303D9"/>
    <w:rsid w:val="00F316D2"/>
    <w:rsid w:val="00F31B27"/>
    <w:rsid w:val="00F337C1"/>
    <w:rsid w:val="00F33A27"/>
    <w:rsid w:val="00F33DE8"/>
    <w:rsid w:val="00F33F8E"/>
    <w:rsid w:val="00F3516C"/>
    <w:rsid w:val="00F35322"/>
    <w:rsid w:val="00F3570C"/>
    <w:rsid w:val="00F3635F"/>
    <w:rsid w:val="00F3694E"/>
    <w:rsid w:val="00F36EE8"/>
    <w:rsid w:val="00F379E7"/>
    <w:rsid w:val="00F409D5"/>
    <w:rsid w:val="00F40F61"/>
    <w:rsid w:val="00F412EB"/>
    <w:rsid w:val="00F438F2"/>
    <w:rsid w:val="00F44B00"/>
    <w:rsid w:val="00F46057"/>
    <w:rsid w:val="00F465B9"/>
    <w:rsid w:val="00F46FDB"/>
    <w:rsid w:val="00F478F8"/>
    <w:rsid w:val="00F505DD"/>
    <w:rsid w:val="00F51622"/>
    <w:rsid w:val="00F51625"/>
    <w:rsid w:val="00F51D18"/>
    <w:rsid w:val="00F52642"/>
    <w:rsid w:val="00F52A56"/>
    <w:rsid w:val="00F532DF"/>
    <w:rsid w:val="00F546A5"/>
    <w:rsid w:val="00F55042"/>
    <w:rsid w:val="00F552E4"/>
    <w:rsid w:val="00F55CC9"/>
    <w:rsid w:val="00F5688C"/>
    <w:rsid w:val="00F57488"/>
    <w:rsid w:val="00F60107"/>
    <w:rsid w:val="00F60DCC"/>
    <w:rsid w:val="00F60E68"/>
    <w:rsid w:val="00F61510"/>
    <w:rsid w:val="00F61900"/>
    <w:rsid w:val="00F61D2B"/>
    <w:rsid w:val="00F62D14"/>
    <w:rsid w:val="00F63EB5"/>
    <w:rsid w:val="00F64528"/>
    <w:rsid w:val="00F64F58"/>
    <w:rsid w:val="00F652E7"/>
    <w:rsid w:val="00F65A94"/>
    <w:rsid w:val="00F66028"/>
    <w:rsid w:val="00F66A50"/>
    <w:rsid w:val="00F66B29"/>
    <w:rsid w:val="00F66F53"/>
    <w:rsid w:val="00F6763D"/>
    <w:rsid w:val="00F6779A"/>
    <w:rsid w:val="00F67FD4"/>
    <w:rsid w:val="00F71113"/>
    <w:rsid w:val="00F7122D"/>
    <w:rsid w:val="00F7159F"/>
    <w:rsid w:val="00F717ED"/>
    <w:rsid w:val="00F71A05"/>
    <w:rsid w:val="00F7209D"/>
    <w:rsid w:val="00F72775"/>
    <w:rsid w:val="00F72902"/>
    <w:rsid w:val="00F738F7"/>
    <w:rsid w:val="00F74314"/>
    <w:rsid w:val="00F74380"/>
    <w:rsid w:val="00F7473B"/>
    <w:rsid w:val="00F74DF7"/>
    <w:rsid w:val="00F74EC0"/>
    <w:rsid w:val="00F75440"/>
    <w:rsid w:val="00F7556E"/>
    <w:rsid w:val="00F75E70"/>
    <w:rsid w:val="00F76C6C"/>
    <w:rsid w:val="00F76F95"/>
    <w:rsid w:val="00F77436"/>
    <w:rsid w:val="00F800C7"/>
    <w:rsid w:val="00F80555"/>
    <w:rsid w:val="00F80A0B"/>
    <w:rsid w:val="00F80A6F"/>
    <w:rsid w:val="00F81196"/>
    <w:rsid w:val="00F817C7"/>
    <w:rsid w:val="00F82711"/>
    <w:rsid w:val="00F8360D"/>
    <w:rsid w:val="00F83BD3"/>
    <w:rsid w:val="00F83F13"/>
    <w:rsid w:val="00F85993"/>
    <w:rsid w:val="00F861BE"/>
    <w:rsid w:val="00F86BB9"/>
    <w:rsid w:val="00F86D24"/>
    <w:rsid w:val="00F87088"/>
    <w:rsid w:val="00F871ED"/>
    <w:rsid w:val="00F87957"/>
    <w:rsid w:val="00F87C38"/>
    <w:rsid w:val="00F87F1C"/>
    <w:rsid w:val="00F90235"/>
    <w:rsid w:val="00F90D27"/>
    <w:rsid w:val="00F927A4"/>
    <w:rsid w:val="00F92A0C"/>
    <w:rsid w:val="00F92E2D"/>
    <w:rsid w:val="00F94CF0"/>
    <w:rsid w:val="00F950E5"/>
    <w:rsid w:val="00F95859"/>
    <w:rsid w:val="00F962E8"/>
    <w:rsid w:val="00F9779C"/>
    <w:rsid w:val="00F97B8C"/>
    <w:rsid w:val="00FA037D"/>
    <w:rsid w:val="00FA18AB"/>
    <w:rsid w:val="00FA1EFD"/>
    <w:rsid w:val="00FA25A9"/>
    <w:rsid w:val="00FA3111"/>
    <w:rsid w:val="00FA357F"/>
    <w:rsid w:val="00FA3692"/>
    <w:rsid w:val="00FA3B96"/>
    <w:rsid w:val="00FA3FB2"/>
    <w:rsid w:val="00FA52AC"/>
    <w:rsid w:val="00FA6831"/>
    <w:rsid w:val="00FA6893"/>
    <w:rsid w:val="00FA7716"/>
    <w:rsid w:val="00FA79DE"/>
    <w:rsid w:val="00FA7AF7"/>
    <w:rsid w:val="00FB0280"/>
    <w:rsid w:val="00FB0AAE"/>
    <w:rsid w:val="00FB1E98"/>
    <w:rsid w:val="00FB26C0"/>
    <w:rsid w:val="00FB26D3"/>
    <w:rsid w:val="00FB27D0"/>
    <w:rsid w:val="00FB3493"/>
    <w:rsid w:val="00FB34C1"/>
    <w:rsid w:val="00FB37DF"/>
    <w:rsid w:val="00FB468D"/>
    <w:rsid w:val="00FB46F9"/>
    <w:rsid w:val="00FB5361"/>
    <w:rsid w:val="00FB53A6"/>
    <w:rsid w:val="00FB5D5E"/>
    <w:rsid w:val="00FB668D"/>
    <w:rsid w:val="00FB69D2"/>
    <w:rsid w:val="00FB6B7F"/>
    <w:rsid w:val="00FB7077"/>
    <w:rsid w:val="00FB71F0"/>
    <w:rsid w:val="00FC032A"/>
    <w:rsid w:val="00FC0475"/>
    <w:rsid w:val="00FC08A6"/>
    <w:rsid w:val="00FC091F"/>
    <w:rsid w:val="00FC0C66"/>
    <w:rsid w:val="00FC1647"/>
    <w:rsid w:val="00FC1A60"/>
    <w:rsid w:val="00FC2FE9"/>
    <w:rsid w:val="00FC4046"/>
    <w:rsid w:val="00FC4DD3"/>
    <w:rsid w:val="00FC562B"/>
    <w:rsid w:val="00FC5934"/>
    <w:rsid w:val="00FC5FFC"/>
    <w:rsid w:val="00FD04A0"/>
    <w:rsid w:val="00FD0700"/>
    <w:rsid w:val="00FD0732"/>
    <w:rsid w:val="00FD0BC4"/>
    <w:rsid w:val="00FD1920"/>
    <w:rsid w:val="00FD2444"/>
    <w:rsid w:val="00FD2EA4"/>
    <w:rsid w:val="00FD2F8D"/>
    <w:rsid w:val="00FD3454"/>
    <w:rsid w:val="00FD3A90"/>
    <w:rsid w:val="00FD4092"/>
    <w:rsid w:val="00FD540C"/>
    <w:rsid w:val="00FD54A6"/>
    <w:rsid w:val="00FD57A4"/>
    <w:rsid w:val="00FD5BAD"/>
    <w:rsid w:val="00FD6161"/>
    <w:rsid w:val="00FD65DB"/>
    <w:rsid w:val="00FD69B4"/>
    <w:rsid w:val="00FD6CF8"/>
    <w:rsid w:val="00FE026E"/>
    <w:rsid w:val="00FE1395"/>
    <w:rsid w:val="00FE1BCA"/>
    <w:rsid w:val="00FE1DAA"/>
    <w:rsid w:val="00FE2102"/>
    <w:rsid w:val="00FE2E3E"/>
    <w:rsid w:val="00FE3154"/>
    <w:rsid w:val="00FE3B36"/>
    <w:rsid w:val="00FE4D96"/>
    <w:rsid w:val="00FE5DDD"/>
    <w:rsid w:val="00FE6F3C"/>
    <w:rsid w:val="00FE75AE"/>
    <w:rsid w:val="00FE76A5"/>
    <w:rsid w:val="00FF02DB"/>
    <w:rsid w:val="00FF0BC1"/>
    <w:rsid w:val="00FF13EE"/>
    <w:rsid w:val="00FF157A"/>
    <w:rsid w:val="00FF331F"/>
    <w:rsid w:val="00FF35D5"/>
    <w:rsid w:val="00FF36B0"/>
    <w:rsid w:val="00FF5065"/>
    <w:rsid w:val="00FF57A0"/>
    <w:rsid w:val="00FF5C0D"/>
    <w:rsid w:val="00FF6B93"/>
    <w:rsid w:val="00FF7097"/>
    <w:rsid w:val="00FF709F"/>
    <w:rsid w:val="00FF70DE"/>
    <w:rsid w:val="00FF7D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FB9518"/>
  <w15:docId w15:val="{B8776C49-8D8F-BE44-94B8-BC38DDCAA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5">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rsid w:val="00637045"/>
    <w:rPr>
      <w:rFonts w:ascii="Times" w:hAnsi="Times"/>
    </w:rPr>
  </w:style>
  <w:style w:type="paragraph" w:styleId="Heading1">
    <w:name w:val="heading 1"/>
    <w:basedOn w:val="Normal"/>
    <w:next w:val="Normal"/>
    <w:link w:val="Heading1Char"/>
    <w:rsid w:val="00BB0304"/>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semiHidden/>
    <w:unhideWhenUsed/>
    <w:qFormat/>
    <w:rsid w:val="001F6F4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
    <w:rsid w:val="00BB0304"/>
    <w:pPr>
      <w:tabs>
        <w:tab w:val="center" w:pos="4320"/>
        <w:tab w:val="right" w:pos="8640"/>
      </w:tabs>
    </w:pPr>
  </w:style>
  <w:style w:type="paragraph" w:styleId="Footer">
    <w:name w:val="footer"/>
    <w:basedOn w:val="Body"/>
    <w:rsid w:val="008F2136"/>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512"/>
      </w:tabs>
      <w:spacing w:after="0" w:line="170" w:lineRule="exact"/>
    </w:pPr>
    <w:rPr>
      <w:rFonts w:cs="Arial"/>
      <w:sz w:val="14"/>
      <w:szCs w:val="14"/>
    </w:rPr>
  </w:style>
  <w:style w:type="paragraph" w:customStyle="1" w:styleId="TitleHeadline">
    <w:name w:val="Title Headline"/>
    <w:next w:val="Intro"/>
    <w:link w:val="TitleHeadlineChar"/>
    <w:rsid w:val="00AA27B3"/>
    <w:pPr>
      <w:spacing w:after="360" w:line="440" w:lineRule="exact"/>
    </w:pPr>
    <w:rPr>
      <w:rFonts w:ascii="Arial" w:hAnsi="Arial"/>
      <w:color w:val="364A9E"/>
      <w:sz w:val="40"/>
      <w:szCs w:val="32"/>
    </w:rPr>
  </w:style>
  <w:style w:type="paragraph" w:styleId="Title">
    <w:name w:val="Title"/>
    <w:aliases w:val="Doc Type,Document Description"/>
    <w:basedOn w:val="Normal"/>
    <w:link w:val="TitleChar"/>
    <w:uiPriority w:val="10"/>
    <w:qFormat/>
    <w:rsid w:val="000B1910"/>
    <w:pPr>
      <w:tabs>
        <w:tab w:val="right" w:pos="10080"/>
      </w:tabs>
      <w:spacing w:after="60" w:line="200" w:lineRule="exact"/>
      <w:jc w:val="right"/>
    </w:pPr>
    <w:rPr>
      <w:rFonts w:ascii="Arial" w:hAnsi="Arial"/>
      <w:noProof/>
      <w:color w:val="364A9E"/>
      <w:sz w:val="16"/>
      <w:szCs w:val="16"/>
    </w:rPr>
  </w:style>
  <w:style w:type="paragraph" w:customStyle="1" w:styleId="Intro">
    <w:name w:val="Intro"/>
    <w:next w:val="Normal"/>
    <w:link w:val="IntroChar"/>
    <w:rsid w:val="00AA27B3"/>
    <w:pPr>
      <w:keepNext/>
      <w:spacing w:after="240" w:line="310" w:lineRule="exact"/>
    </w:pPr>
    <w:rPr>
      <w:rFonts w:ascii="Arial" w:hAnsi="Arial"/>
      <w:color w:val="5A51A1"/>
    </w:rPr>
  </w:style>
  <w:style w:type="paragraph" w:customStyle="1" w:styleId="Body">
    <w:name w:val="Body"/>
    <w:link w:val="BodyChar"/>
    <w:rsid w:val="00781F44"/>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basedOn w:val="DefaultParagraphFont"/>
    <w:link w:val="Body"/>
    <w:rsid w:val="00C46DBA"/>
    <w:rPr>
      <w:rFonts w:ascii="Arial" w:hAnsi="Arial"/>
      <w:color w:val="000000"/>
      <w:sz w:val="18"/>
      <w:lang w:val="en-US" w:eastAsia="en-US" w:bidi="ar-SA"/>
    </w:rPr>
  </w:style>
  <w:style w:type="paragraph" w:customStyle="1" w:styleId="Subhead1">
    <w:name w:val="Subhead1"/>
    <w:next w:val="Body"/>
    <w:rsid w:val="00AA27B3"/>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364A9E"/>
      <w:sz w:val="22"/>
    </w:rPr>
  </w:style>
  <w:style w:type="paragraph" w:customStyle="1" w:styleId="Subhead2">
    <w:name w:val="Subhead2"/>
    <w:next w:val="Body"/>
    <w:link w:val="Subhead2Char"/>
    <w:rsid w:val="00781F44"/>
    <w:pPr>
      <w:keepNext/>
      <w:spacing w:before="240" w:line="240" w:lineRule="exact"/>
    </w:pPr>
    <w:rPr>
      <w:rFonts w:ascii="Arial" w:hAnsi="Arial"/>
      <w:color w:val="000000"/>
    </w:rPr>
  </w:style>
  <w:style w:type="paragraph" w:customStyle="1" w:styleId="Subhead3">
    <w:name w:val="Subhead3"/>
    <w:next w:val="Body"/>
    <w:rsid w:val="00496B94"/>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basedOn w:val="dC-Normal"/>
    <w:link w:val="BulletChar"/>
    <w:rsid w:val="00112A84"/>
    <w:pPr>
      <w:ind w:left="360" w:hanging="360"/>
    </w:pPr>
  </w:style>
  <w:style w:type="paragraph" w:customStyle="1" w:styleId="Bullet2">
    <w:name w:val="Bullet2"/>
    <w:basedOn w:val="Bullet"/>
    <w:rsid w:val="00E206FC"/>
    <w:pPr>
      <w:numPr>
        <w:numId w:val="7"/>
      </w:numPr>
      <w:tabs>
        <w:tab w:val="clear" w:pos="778"/>
        <w:tab w:val="left" w:pos="792"/>
      </w:tabs>
      <w:ind w:left="792" w:hanging="216"/>
    </w:pPr>
  </w:style>
  <w:style w:type="paragraph" w:customStyle="1" w:styleId="Example">
    <w:name w:val="Example"/>
    <w:rsid w:val="00E66A70"/>
    <w:pPr>
      <w:spacing w:before="80" w:after="80" w:line="280" w:lineRule="atLeast"/>
    </w:pPr>
    <w:rPr>
      <w:rFonts w:ascii="Courier" w:hAnsi="Courier"/>
      <w:color w:val="000000"/>
      <w:sz w:val="18"/>
    </w:rPr>
  </w:style>
  <w:style w:type="paragraph" w:customStyle="1" w:styleId="Subhead4">
    <w:name w:val="Subhead4"/>
    <w:basedOn w:val="Intro"/>
    <w:next w:val="Body"/>
    <w:rsid w:val="00BD55F6"/>
    <w:pPr>
      <w:spacing w:before="140" w:after="0"/>
    </w:pPr>
    <w:rPr>
      <w:rFonts w:ascii="Times New Roman" w:hAnsi="Times New Roman"/>
    </w:rPr>
  </w:style>
  <w:style w:type="paragraph" w:customStyle="1" w:styleId="Subhead5">
    <w:name w:val="Subhead5"/>
    <w:basedOn w:val="Subhead4"/>
    <w:rsid w:val="009149BF"/>
    <w:rPr>
      <w:b/>
    </w:rPr>
  </w:style>
  <w:style w:type="paragraph" w:customStyle="1" w:styleId="PullQuotebodyboldSmall">
    <w:name w:val="Pull Quote body bold Small"/>
    <w:basedOn w:val="Normal"/>
    <w:link w:val="PullQuotebodyboldSmallChar"/>
    <w:rsid w:val="001C52A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496B94"/>
    <w:pPr>
      <w:numPr>
        <w:numId w:val="5"/>
      </w:numPr>
      <w:spacing w:before="60" w:after="60" w:line="160" w:lineRule="exact"/>
      <w:ind w:right="58"/>
    </w:pPr>
    <w:rPr>
      <w:rFonts w:ascii="Arial" w:hAnsi="Arial"/>
      <w:sz w:val="14"/>
      <w:szCs w:val="14"/>
    </w:rPr>
  </w:style>
  <w:style w:type="character" w:customStyle="1" w:styleId="PullQuotebodyboldSmallChar">
    <w:name w:val="Pull Quote body bold Small Char"/>
    <w:basedOn w:val="DefaultParagraphFont"/>
    <w:link w:val="PullQuotebodyboldSmall"/>
    <w:rsid w:val="001C52AA"/>
    <w:rPr>
      <w:rFonts w:ascii="Arial" w:hAnsi="Arial"/>
      <w:bCs/>
      <w:color w:val="2F6681"/>
      <w:sz w:val="28"/>
      <w:szCs w:val="28"/>
      <w:lang w:val="en-US" w:eastAsia="en-US" w:bidi="ar-SA"/>
    </w:rPr>
  </w:style>
  <w:style w:type="paragraph" w:customStyle="1" w:styleId="Step1">
    <w:name w:val="Step1"/>
    <w:rsid w:val="00496B94"/>
    <w:pPr>
      <w:numPr>
        <w:numId w:val="1"/>
      </w:numPr>
      <w:spacing w:after="120" w:line="240" w:lineRule="exact"/>
    </w:pPr>
    <w:rPr>
      <w:rFonts w:ascii="Arial" w:hAnsi="Arial"/>
      <w:color w:val="000000"/>
      <w:sz w:val="18"/>
    </w:rPr>
  </w:style>
  <w:style w:type="paragraph" w:customStyle="1" w:styleId="Question">
    <w:name w:val="Question"/>
    <w:next w:val="Answer"/>
    <w:link w:val="QuestionChar"/>
    <w:rsid w:val="004038E3"/>
    <w:pPr>
      <w:keepNext/>
      <w:numPr>
        <w:numId w:val="8"/>
      </w:numPr>
      <w:spacing w:line="280" w:lineRule="atLeast"/>
    </w:pPr>
    <w:rPr>
      <w:rFonts w:ascii="Arial" w:hAnsi="Arial"/>
      <w:color w:val="000000"/>
      <w:sz w:val="18"/>
      <w:szCs w:val="18"/>
    </w:rPr>
  </w:style>
  <w:style w:type="paragraph" w:customStyle="1" w:styleId="Answer">
    <w:name w:val="Answer"/>
    <w:next w:val="Question"/>
    <w:link w:val="AnswerChar"/>
    <w:rsid w:val="004038E3"/>
    <w:pPr>
      <w:numPr>
        <w:numId w:val="6"/>
      </w:numPr>
      <w:spacing w:after="140" w:line="280" w:lineRule="atLeast"/>
    </w:pPr>
    <w:rPr>
      <w:rFonts w:ascii="Arial" w:hAnsi="Arial"/>
      <w:color w:val="000000"/>
      <w:sz w:val="18"/>
      <w:szCs w:val="18"/>
    </w:rPr>
  </w:style>
  <w:style w:type="paragraph" w:customStyle="1" w:styleId="StepBody">
    <w:name w:val="StepBody"/>
    <w:rsid w:val="00496B94"/>
    <w:pPr>
      <w:spacing w:after="60" w:line="280" w:lineRule="exact"/>
      <w:ind w:left="720"/>
    </w:pPr>
    <w:rPr>
      <w:rFonts w:ascii="Arial" w:hAnsi="Arial"/>
      <w:color w:val="000000"/>
      <w:sz w:val="18"/>
    </w:rPr>
  </w:style>
  <w:style w:type="paragraph" w:styleId="BodyTextIndent">
    <w:name w:val="Body Text Indent"/>
    <w:basedOn w:val="Normal"/>
    <w:link w:val="BodyTextIndentChar"/>
    <w:rsid w:val="00033D66"/>
    <w:pPr>
      <w:spacing w:before="80" w:after="80"/>
      <w:ind w:left="360"/>
    </w:pPr>
    <w:rPr>
      <w:rFonts w:ascii="Courier New" w:hAnsi="Courier New"/>
      <w:snapToGrid w:val="0"/>
      <w:color w:val="000000"/>
      <w:sz w:val="18"/>
    </w:rPr>
  </w:style>
  <w:style w:type="paragraph" w:customStyle="1" w:styleId="dC-CellHead7">
    <w:name w:val="dC-CellHead7"/>
    <w:basedOn w:val="Normal"/>
    <w:next w:val="Chartbody"/>
    <w:link w:val="dC-CellHead7Char"/>
    <w:rsid w:val="00E734A4"/>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B61C5"/>
    <w:pPr>
      <w:spacing w:after="0" w:line="360" w:lineRule="exact"/>
    </w:pPr>
    <w:rPr>
      <w:sz w:val="28"/>
    </w:rPr>
  </w:style>
  <w:style w:type="paragraph" w:customStyle="1" w:styleId="dC-CellBullet7">
    <w:name w:val="dC-CellBullet7"/>
    <w:basedOn w:val="Normal"/>
    <w:link w:val="dC-CellBullet7Char"/>
    <w:rsid w:val="00496B94"/>
    <w:pPr>
      <w:numPr>
        <w:numId w:val="4"/>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basedOn w:val="BodyChar"/>
    <w:link w:val="PullQuotebody"/>
    <w:rsid w:val="00CB61C5"/>
    <w:rPr>
      <w:rFonts w:ascii="Arial" w:hAnsi="Arial"/>
      <w:color w:val="000000"/>
      <w:sz w:val="28"/>
      <w:lang w:val="en-US" w:eastAsia="en-US" w:bidi="ar-SA"/>
    </w:rPr>
  </w:style>
  <w:style w:type="paragraph" w:customStyle="1" w:styleId="ExecutiveSummary">
    <w:name w:val="Executive Summary"/>
    <w:basedOn w:val="Normal"/>
    <w:rsid w:val="001260BD"/>
    <w:pPr>
      <w:keepNext/>
      <w:spacing w:before="100" w:after="120" w:line="280" w:lineRule="exact"/>
      <w:ind w:left="86"/>
      <w:jc w:val="center"/>
    </w:pPr>
    <w:rPr>
      <w:rFonts w:ascii="Arial" w:hAnsi="Arial"/>
      <w:b/>
      <w:caps/>
      <w:color w:val="FFFFFF"/>
      <w:sz w:val="20"/>
    </w:rPr>
  </w:style>
  <w:style w:type="paragraph" w:customStyle="1" w:styleId="Chartsubhead">
    <w:name w:val="Chart_subhead"/>
    <w:basedOn w:val="Normal"/>
    <w:rsid w:val="00496B94"/>
    <w:pPr>
      <w:spacing w:before="60" w:after="60" w:line="160" w:lineRule="exact"/>
      <w:ind w:left="60" w:right="60"/>
    </w:pPr>
    <w:rPr>
      <w:rFonts w:ascii="Arial" w:hAnsi="Arial"/>
      <w:b/>
      <w:color w:val="000000"/>
      <w:sz w:val="14"/>
      <w:szCs w:val="14"/>
    </w:rPr>
  </w:style>
  <w:style w:type="character" w:styleId="CommentReference">
    <w:name w:val="annotation reference"/>
    <w:basedOn w:val="DefaultParagraphFont"/>
    <w:rsid w:val="000A7BDF"/>
    <w:rPr>
      <w:sz w:val="16"/>
      <w:szCs w:val="16"/>
    </w:rPr>
  </w:style>
  <w:style w:type="paragraph" w:customStyle="1" w:styleId="Chartbody">
    <w:name w:val="Chart_body"/>
    <w:basedOn w:val="Chartsubhead"/>
    <w:rsid w:val="00823665"/>
    <w:pPr>
      <w:ind w:left="58" w:right="58"/>
    </w:pPr>
    <w:rPr>
      <w:b w:val="0"/>
    </w:rPr>
  </w:style>
  <w:style w:type="paragraph" w:customStyle="1" w:styleId="Note">
    <w:name w:val="Note"/>
    <w:next w:val="Normal"/>
    <w:link w:val="NoteChar"/>
    <w:rsid w:val="00496B94"/>
    <w:pPr>
      <w:numPr>
        <w:numId w:val="2"/>
      </w:numPr>
      <w:spacing w:before="120" w:after="240" w:line="280" w:lineRule="atLeast"/>
    </w:pPr>
    <w:rPr>
      <w:rFonts w:ascii="Arial" w:hAnsi="Arial"/>
      <w:color w:val="000000"/>
      <w:sz w:val="18"/>
      <w:szCs w:val="18"/>
    </w:rPr>
  </w:style>
  <w:style w:type="paragraph" w:styleId="Caption">
    <w:name w:val="caption"/>
    <w:basedOn w:val="Normal"/>
    <w:next w:val="Normal"/>
    <w:rsid w:val="00474C48"/>
    <w:pPr>
      <w:keepNext/>
      <w:spacing w:before="120" w:after="120" w:line="180" w:lineRule="atLeast"/>
    </w:pPr>
    <w:rPr>
      <w:rFonts w:ascii="Arial" w:hAnsi="Arial"/>
      <w:sz w:val="16"/>
      <w:szCs w:val="16"/>
    </w:rPr>
  </w:style>
  <w:style w:type="paragraph" w:customStyle="1" w:styleId="TableCaption">
    <w:name w:val="TableCaption"/>
    <w:next w:val="Body"/>
    <w:rsid w:val="00A427B3"/>
    <w:pPr>
      <w:keepNext/>
      <w:spacing w:before="240" w:after="120"/>
    </w:pPr>
    <w:rPr>
      <w:rFonts w:ascii="Arial" w:hAnsi="Arial"/>
      <w:color w:val="000000"/>
      <w:sz w:val="16"/>
      <w:szCs w:val="16"/>
    </w:rPr>
  </w:style>
  <w:style w:type="paragraph" w:customStyle="1" w:styleId="NumList1">
    <w:name w:val="NumList1"/>
    <w:link w:val="NumList1Char"/>
    <w:rsid w:val="00BF63A2"/>
    <w:pPr>
      <w:numPr>
        <w:numId w:val="9"/>
      </w:numPr>
      <w:spacing w:after="60" w:line="280" w:lineRule="exact"/>
    </w:pPr>
    <w:rPr>
      <w:rFonts w:ascii="Arial" w:hAnsi="Arial"/>
      <w:color w:val="000000"/>
      <w:sz w:val="18"/>
      <w:szCs w:val="18"/>
    </w:rPr>
  </w:style>
  <w:style w:type="paragraph" w:customStyle="1" w:styleId="FigureCaption">
    <w:name w:val="FigureCaption"/>
    <w:next w:val="Body"/>
    <w:link w:val="FigureCaptionCharChar"/>
    <w:rsid w:val="008F58C2"/>
    <w:pPr>
      <w:keepNext/>
      <w:numPr>
        <w:numId w:val="10"/>
      </w:numPr>
      <w:spacing w:before="240" w:after="240" w:line="180" w:lineRule="exact"/>
    </w:pPr>
    <w:rPr>
      <w:rFonts w:ascii="Arial" w:hAnsi="Arial"/>
      <w:color w:val="000000"/>
      <w:sz w:val="16"/>
    </w:rPr>
  </w:style>
  <w:style w:type="character" w:customStyle="1" w:styleId="FigureCaptionCharChar">
    <w:name w:val="FigureCaption Char Char"/>
    <w:basedOn w:val="DefaultParagraphFont"/>
    <w:link w:val="FigureCaption"/>
    <w:rsid w:val="008F58C2"/>
    <w:rPr>
      <w:rFonts w:ascii="Arial" w:hAnsi="Arial"/>
      <w:color w:val="000000"/>
      <w:sz w:val="16"/>
    </w:rPr>
  </w:style>
  <w:style w:type="paragraph" w:customStyle="1" w:styleId="NumListBody">
    <w:name w:val="NumListBody"/>
    <w:rsid w:val="008E4B07"/>
    <w:pPr>
      <w:spacing w:after="120" w:line="240" w:lineRule="exact"/>
      <w:ind w:left="360"/>
    </w:pPr>
    <w:rPr>
      <w:rFonts w:ascii="Arial" w:hAnsi="Arial"/>
      <w:color w:val="000000"/>
      <w:sz w:val="18"/>
    </w:rPr>
  </w:style>
  <w:style w:type="paragraph" w:customStyle="1" w:styleId="CMPToCLevel1">
    <w:name w:val="CMP ToC Level 1"/>
    <w:rsid w:val="00C74220"/>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B44EA0"/>
    <w:pPr>
      <w:spacing w:after="40"/>
    </w:pPr>
    <w:rPr>
      <w:b/>
    </w:rPr>
  </w:style>
  <w:style w:type="paragraph" w:styleId="CommentText">
    <w:name w:val="annotation text"/>
    <w:basedOn w:val="Normal"/>
    <w:link w:val="CommentTextChar"/>
    <w:rsid w:val="000A7BDF"/>
    <w:rPr>
      <w:sz w:val="20"/>
    </w:rPr>
  </w:style>
  <w:style w:type="paragraph" w:customStyle="1" w:styleId="Copyright">
    <w:name w:val="Copyright"/>
    <w:basedOn w:val="Body"/>
    <w:link w:val="CopyrightChar"/>
    <w:rsid w:val="00704321"/>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524F42"/>
    <w:rPr>
      <w:rFonts w:ascii="Arial" w:hAnsi="Arial"/>
    </w:rPr>
  </w:style>
  <w:style w:type="paragraph" w:customStyle="1" w:styleId="Footnote">
    <w:name w:val="Footnote"/>
    <w:link w:val="FootnoteChar"/>
    <w:rsid w:val="00496B94"/>
    <w:pPr>
      <w:tabs>
        <w:tab w:val="left" w:pos="612"/>
      </w:tabs>
    </w:pPr>
    <w:rPr>
      <w:rFonts w:ascii="Arial" w:hAnsi="Arial"/>
      <w:color w:val="000000"/>
      <w:sz w:val="16"/>
      <w:szCs w:val="16"/>
    </w:rPr>
  </w:style>
  <w:style w:type="character" w:customStyle="1" w:styleId="FootnoteChar">
    <w:name w:val="Footnote Char"/>
    <w:basedOn w:val="DefaultParagraphFont"/>
    <w:link w:val="Footnote"/>
    <w:rsid w:val="00496B94"/>
    <w:rPr>
      <w:rFonts w:ascii="Arial" w:hAnsi="Arial"/>
      <w:color w:val="000000"/>
      <w:sz w:val="16"/>
      <w:szCs w:val="16"/>
      <w:lang w:val="en-US" w:eastAsia="en-US" w:bidi="ar-SA"/>
    </w:rPr>
  </w:style>
  <w:style w:type="paragraph" w:customStyle="1" w:styleId="BulletIndent">
    <w:name w:val="Bullet_Indent"/>
    <w:basedOn w:val="Bullet"/>
    <w:rsid w:val="00781F44"/>
    <w:pPr>
      <w:ind w:left="576" w:firstLine="0"/>
    </w:pPr>
  </w:style>
  <w:style w:type="paragraph" w:customStyle="1" w:styleId="Bullet2Indent">
    <w:name w:val="Bullet2_Indent"/>
    <w:basedOn w:val="Bullet2"/>
    <w:rsid w:val="00781F44"/>
    <w:pPr>
      <w:numPr>
        <w:numId w:val="0"/>
      </w:numPr>
      <w:tabs>
        <w:tab w:val="left" w:pos="792"/>
        <w:tab w:val="left" w:pos="864"/>
      </w:tabs>
      <w:ind w:left="792"/>
    </w:pPr>
  </w:style>
  <w:style w:type="character" w:styleId="Hyperlink">
    <w:name w:val="Hyperlink"/>
    <w:basedOn w:val="DefaultParagraphFont"/>
    <w:rsid w:val="008602BF"/>
    <w:rPr>
      <w:color w:val="0000FF"/>
      <w:u w:val="single"/>
    </w:rPr>
  </w:style>
  <w:style w:type="character" w:customStyle="1" w:styleId="CopyrightChar">
    <w:name w:val="Copyright Char"/>
    <w:basedOn w:val="BodyChar"/>
    <w:link w:val="Copyright"/>
    <w:rsid w:val="00704321"/>
    <w:rPr>
      <w:rFonts w:ascii="Arial" w:hAnsi="Arial"/>
      <w:color w:val="000000"/>
      <w:sz w:val="12"/>
      <w:lang w:val="en-US" w:eastAsia="en-US" w:bidi="ar-SA"/>
    </w:rPr>
  </w:style>
  <w:style w:type="character" w:customStyle="1" w:styleId="TitleHeadlineChar">
    <w:name w:val="Title Headline Char"/>
    <w:basedOn w:val="DefaultParagraphFont"/>
    <w:link w:val="TitleHeadline"/>
    <w:rsid w:val="00AA27B3"/>
    <w:rPr>
      <w:rFonts w:ascii="Arial" w:hAnsi="Arial"/>
      <w:color w:val="364A9E"/>
      <w:sz w:val="40"/>
      <w:szCs w:val="32"/>
      <w:lang w:val="en-US" w:eastAsia="en-US" w:bidi="ar-SA"/>
    </w:rPr>
  </w:style>
  <w:style w:type="paragraph" w:styleId="CommentSubject">
    <w:name w:val="annotation subject"/>
    <w:basedOn w:val="CommentText"/>
    <w:next w:val="CommentText"/>
    <w:semiHidden/>
    <w:rsid w:val="000A7BDF"/>
    <w:rPr>
      <w:b/>
      <w:bCs/>
    </w:rPr>
  </w:style>
  <w:style w:type="paragraph" w:styleId="BalloonText">
    <w:name w:val="Balloon Text"/>
    <w:basedOn w:val="Normal"/>
    <w:semiHidden/>
    <w:rsid w:val="000A7BDF"/>
    <w:rPr>
      <w:rFonts w:ascii="Tahoma" w:hAnsi="Tahoma" w:cs="Tahoma"/>
      <w:sz w:val="16"/>
      <w:szCs w:val="16"/>
    </w:rPr>
  </w:style>
  <w:style w:type="character" w:customStyle="1" w:styleId="dC-CellBullet7Char">
    <w:name w:val="dC-CellBullet7 Char"/>
    <w:basedOn w:val="DefaultParagraphFont"/>
    <w:link w:val="dC-CellBullet7"/>
    <w:rsid w:val="00496B94"/>
    <w:rPr>
      <w:rFonts w:ascii="Arial" w:hAnsi="Arial"/>
      <w:sz w:val="14"/>
      <w:szCs w:val="14"/>
    </w:rPr>
  </w:style>
  <w:style w:type="paragraph" w:customStyle="1" w:styleId="Execsubhead1">
    <w:name w:val="Exec_subhead1"/>
    <w:basedOn w:val="dC-CellHead7"/>
    <w:rsid w:val="00AB32EC"/>
    <w:pPr>
      <w:spacing w:line="180" w:lineRule="exact"/>
    </w:pPr>
    <w:rPr>
      <w:sz w:val="16"/>
    </w:rPr>
  </w:style>
  <w:style w:type="paragraph" w:customStyle="1" w:styleId="Logo">
    <w:name w:val="Logo"/>
    <w:basedOn w:val="Normal"/>
    <w:rsid w:val="00DF2B4E"/>
    <w:pPr>
      <w:keepNext/>
      <w:spacing w:before="740" w:after="60" w:line="280" w:lineRule="exact"/>
      <w:jc w:val="center"/>
    </w:pPr>
    <w:rPr>
      <w:rFonts w:ascii="Arial" w:hAnsi="Arial"/>
      <w:b/>
      <w:bCs/>
      <w:caps/>
      <w:color w:val="FFFFFF"/>
      <w:sz w:val="20"/>
    </w:rPr>
  </w:style>
  <w:style w:type="character" w:customStyle="1" w:styleId="QuestionChar">
    <w:name w:val="Question Char"/>
    <w:basedOn w:val="DefaultParagraphFont"/>
    <w:link w:val="Question"/>
    <w:rsid w:val="004038E3"/>
    <w:rPr>
      <w:rFonts w:ascii="Arial" w:hAnsi="Arial"/>
      <w:color w:val="000000"/>
      <w:sz w:val="18"/>
      <w:szCs w:val="18"/>
    </w:rPr>
  </w:style>
  <w:style w:type="character" w:customStyle="1" w:styleId="AnswerChar">
    <w:name w:val="Answer Char"/>
    <w:basedOn w:val="DefaultParagraphFont"/>
    <w:link w:val="Answer"/>
    <w:rsid w:val="004038E3"/>
    <w:rPr>
      <w:rFonts w:ascii="Arial" w:hAnsi="Arial"/>
      <w:color w:val="000000"/>
      <w:sz w:val="18"/>
      <w:szCs w:val="18"/>
    </w:rPr>
  </w:style>
  <w:style w:type="paragraph" w:styleId="FootnoteText">
    <w:name w:val="footnote text"/>
    <w:basedOn w:val="Normal"/>
    <w:semiHidden/>
    <w:rsid w:val="006C2538"/>
    <w:rPr>
      <w:sz w:val="20"/>
    </w:rPr>
  </w:style>
  <w:style w:type="character" w:styleId="FootnoteReference">
    <w:name w:val="footnote reference"/>
    <w:basedOn w:val="DefaultParagraphFont"/>
    <w:semiHidden/>
    <w:rsid w:val="006C2538"/>
    <w:rPr>
      <w:vertAlign w:val="superscript"/>
    </w:rPr>
  </w:style>
  <w:style w:type="character" w:customStyle="1" w:styleId="Superscript">
    <w:name w:val="Superscript"/>
    <w:basedOn w:val="DefaultParagraphFont"/>
    <w:rsid w:val="00A74DAE"/>
    <w:rPr>
      <w:dstrike w:val="0"/>
      <w:vertAlign w:val="superscript"/>
    </w:rPr>
  </w:style>
  <w:style w:type="paragraph" w:customStyle="1" w:styleId="CellBody">
    <w:name w:val="CellBody"/>
    <w:basedOn w:val="Normal"/>
    <w:rsid w:val="00D86B43"/>
    <w:pPr>
      <w:spacing w:before="40" w:after="40" w:line="200" w:lineRule="exact"/>
    </w:pPr>
    <w:rPr>
      <w:rFonts w:ascii="Helvetica" w:hAnsi="Helvetica"/>
      <w:sz w:val="16"/>
    </w:rPr>
  </w:style>
  <w:style w:type="paragraph" w:customStyle="1" w:styleId="ToCContents">
    <w:name w:val="ToC_Contents"/>
    <w:basedOn w:val="TitleHeadline"/>
    <w:next w:val="Body"/>
    <w:rsid w:val="00A74DAE"/>
    <w:pPr>
      <w:spacing w:before="120"/>
    </w:pPr>
  </w:style>
  <w:style w:type="paragraph" w:customStyle="1" w:styleId="ToCSectionTitle">
    <w:name w:val="ToC_SectionTitle"/>
    <w:basedOn w:val="TitleHeadline"/>
    <w:next w:val="Body"/>
    <w:rsid w:val="00A74DAE"/>
    <w:pPr>
      <w:spacing w:before="240"/>
    </w:pPr>
  </w:style>
  <w:style w:type="paragraph" w:customStyle="1" w:styleId="ToCSubhead1">
    <w:name w:val="ToC_Subhead1"/>
    <w:basedOn w:val="Subhead1"/>
    <w:next w:val="Body"/>
    <w:rsid w:val="00A74DAE"/>
  </w:style>
  <w:style w:type="paragraph" w:customStyle="1" w:styleId="ToCSubhead2">
    <w:name w:val="ToC_Subhead2"/>
    <w:basedOn w:val="Subhead2"/>
    <w:next w:val="Body"/>
    <w:rsid w:val="00A74DAE"/>
  </w:style>
  <w:style w:type="paragraph" w:customStyle="1" w:styleId="ToCSubhead3">
    <w:name w:val="ToC_Subhead3"/>
    <w:basedOn w:val="Subhead3"/>
    <w:next w:val="Body"/>
    <w:rsid w:val="00A74DAE"/>
  </w:style>
  <w:style w:type="paragraph" w:customStyle="1" w:styleId="ToCSubhead4">
    <w:name w:val="ToC_Subhead4"/>
    <w:basedOn w:val="Subhead4"/>
    <w:rsid w:val="00A74DAE"/>
    <w:pPr>
      <w:spacing w:before="180"/>
    </w:pPr>
  </w:style>
  <w:style w:type="paragraph" w:customStyle="1" w:styleId="CMPToCLevel2">
    <w:name w:val="CMP ToC Level 2"/>
    <w:rsid w:val="00C74220"/>
    <w:pPr>
      <w:tabs>
        <w:tab w:val="right" w:leader="dot" w:pos="7920"/>
      </w:tabs>
      <w:spacing w:after="60"/>
    </w:pPr>
    <w:rPr>
      <w:rFonts w:ascii="Arial" w:hAnsi="Arial"/>
      <w:noProof/>
      <w:color w:val="000000"/>
      <w:sz w:val="18"/>
    </w:rPr>
  </w:style>
  <w:style w:type="paragraph" w:customStyle="1" w:styleId="CMPToCLevel3">
    <w:name w:val="CMP ToC Level 3"/>
    <w:rsid w:val="00DC2CB4"/>
    <w:pPr>
      <w:spacing w:after="60"/>
    </w:pPr>
    <w:rPr>
      <w:rFonts w:ascii="Arial" w:hAnsi="Arial"/>
      <w:noProof/>
      <w:color w:val="000000"/>
      <w:sz w:val="18"/>
    </w:rPr>
  </w:style>
  <w:style w:type="character" w:styleId="FollowedHyperlink">
    <w:name w:val="FollowedHyperlink"/>
    <w:basedOn w:val="DefaultParagraphFont"/>
    <w:rsid w:val="003F52B3"/>
    <w:rPr>
      <w:color w:val="800080"/>
      <w:u w:val="single"/>
    </w:rPr>
  </w:style>
  <w:style w:type="table" w:customStyle="1" w:styleId="TableStyle">
    <w:name w:val="Table Style"/>
    <w:basedOn w:val="TableNormal"/>
    <w:qFormat/>
    <w:rsid w:val="00AA27B3"/>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basedOn w:val="DefaultParagraphFont"/>
    <w:link w:val="Title"/>
    <w:uiPriority w:val="10"/>
    <w:rsid w:val="000B1910"/>
    <w:rPr>
      <w:rFonts w:ascii="Arial" w:hAnsi="Arial"/>
      <w:noProof/>
      <w:color w:val="364A9E"/>
      <w:sz w:val="16"/>
      <w:szCs w:val="16"/>
    </w:rPr>
  </w:style>
  <w:style w:type="paragraph" w:customStyle="1" w:styleId="dC-Title">
    <w:name w:val="dC-Title"/>
    <w:basedOn w:val="TitleHeadline"/>
    <w:next w:val="dC-Date"/>
    <w:link w:val="dC-TitleChar"/>
    <w:qFormat/>
    <w:rsid w:val="00200735"/>
    <w:pPr>
      <w:spacing w:after="120" w:line="280" w:lineRule="atLeast"/>
    </w:pPr>
    <w:rPr>
      <w:rFonts w:cs="Arial"/>
      <w:color w:val="0D2D8E"/>
    </w:rPr>
  </w:style>
  <w:style w:type="character" w:customStyle="1" w:styleId="BodyTextIndentChar">
    <w:name w:val="Body Text Indent Char"/>
    <w:basedOn w:val="DefaultParagraphFont"/>
    <w:link w:val="BodyTextIndent"/>
    <w:rsid w:val="000B1910"/>
    <w:rPr>
      <w:rFonts w:ascii="Courier New" w:hAnsi="Courier New"/>
      <w:snapToGrid w:val="0"/>
      <w:color w:val="000000"/>
      <w:sz w:val="18"/>
    </w:rPr>
  </w:style>
  <w:style w:type="paragraph" w:customStyle="1" w:styleId="dC-Date">
    <w:name w:val="dC-Date"/>
    <w:basedOn w:val="Intro"/>
    <w:next w:val="dC-H1"/>
    <w:link w:val="dC-DateChar"/>
    <w:qFormat/>
    <w:rsid w:val="005E482F"/>
    <w:rPr>
      <w:color w:val="auto"/>
      <w:sz w:val="20"/>
      <w:szCs w:val="20"/>
    </w:rPr>
  </w:style>
  <w:style w:type="character" w:customStyle="1" w:styleId="dC-TitleChar">
    <w:name w:val="dC-Title Char"/>
    <w:basedOn w:val="TitleHeadlineChar"/>
    <w:link w:val="dC-Title"/>
    <w:rsid w:val="00200735"/>
    <w:rPr>
      <w:rFonts w:ascii="Arial" w:hAnsi="Arial" w:cs="Arial"/>
      <w:color w:val="0D2D8E"/>
      <w:sz w:val="40"/>
      <w:szCs w:val="32"/>
      <w:lang w:val="en-US" w:eastAsia="en-US" w:bidi="ar-SA"/>
    </w:rPr>
  </w:style>
  <w:style w:type="paragraph" w:customStyle="1" w:styleId="dC-H1">
    <w:name w:val="dC-H1"/>
    <w:basedOn w:val="Heading1"/>
    <w:next w:val="dC-Normal"/>
    <w:link w:val="dC-H1Char"/>
    <w:qFormat/>
    <w:rsid w:val="003E09EA"/>
    <w:pPr>
      <w:spacing w:before="480" w:line="260" w:lineRule="atLeast"/>
    </w:pPr>
    <w:rPr>
      <w:b w:val="0"/>
      <w:color w:val="365F91"/>
    </w:rPr>
  </w:style>
  <w:style w:type="character" w:customStyle="1" w:styleId="IntroChar">
    <w:name w:val="Intro Char"/>
    <w:basedOn w:val="DefaultParagraphFont"/>
    <w:link w:val="Intro"/>
    <w:rsid w:val="004C6CFB"/>
    <w:rPr>
      <w:rFonts w:ascii="Arial" w:hAnsi="Arial"/>
      <w:color w:val="5A51A1"/>
      <w:sz w:val="24"/>
      <w:szCs w:val="24"/>
    </w:rPr>
  </w:style>
  <w:style w:type="character" w:customStyle="1" w:styleId="dC-DateChar">
    <w:name w:val="dC-Date Char"/>
    <w:basedOn w:val="IntroChar"/>
    <w:link w:val="dC-Date"/>
    <w:rsid w:val="005E482F"/>
    <w:rPr>
      <w:rFonts w:ascii="Arial" w:hAnsi="Arial"/>
      <w:color w:val="5A51A1"/>
      <w:sz w:val="24"/>
      <w:szCs w:val="24"/>
    </w:rPr>
  </w:style>
  <w:style w:type="paragraph" w:customStyle="1" w:styleId="dC-Normal">
    <w:name w:val="dC-Normal"/>
    <w:basedOn w:val="Body"/>
    <w:link w:val="dC-NormalChar"/>
    <w:qFormat/>
    <w:rsid w:val="00200735"/>
    <w:pPr>
      <w:spacing w:before="120" w:after="120"/>
    </w:pPr>
  </w:style>
  <w:style w:type="character" w:customStyle="1" w:styleId="Heading1Char">
    <w:name w:val="Heading 1 Char"/>
    <w:basedOn w:val="DefaultParagraphFont"/>
    <w:link w:val="Heading1"/>
    <w:rsid w:val="004931C2"/>
    <w:rPr>
      <w:rFonts w:ascii="Arial" w:hAnsi="Arial" w:cs="Arial"/>
      <w:b/>
      <w:bCs/>
      <w:kern w:val="32"/>
      <w:sz w:val="32"/>
      <w:szCs w:val="32"/>
    </w:rPr>
  </w:style>
  <w:style w:type="character" w:customStyle="1" w:styleId="dC-H1Char">
    <w:name w:val="dC-H1 Char"/>
    <w:basedOn w:val="Heading1Char"/>
    <w:link w:val="dC-H1"/>
    <w:rsid w:val="003E09EA"/>
    <w:rPr>
      <w:rFonts w:ascii="Arial" w:hAnsi="Arial" w:cs="Arial"/>
      <w:b w:val="0"/>
      <w:bCs/>
      <w:color w:val="365F91"/>
      <w:kern w:val="32"/>
      <w:sz w:val="32"/>
      <w:szCs w:val="32"/>
    </w:rPr>
  </w:style>
  <w:style w:type="character" w:customStyle="1" w:styleId="dC-NormalChar">
    <w:name w:val="dC-Normal Char"/>
    <w:basedOn w:val="BodyChar"/>
    <w:link w:val="dC-Normal"/>
    <w:rsid w:val="00200735"/>
    <w:rPr>
      <w:rFonts w:ascii="Arial" w:hAnsi="Arial"/>
      <w:color w:val="000000"/>
      <w:sz w:val="18"/>
      <w:lang w:val="en-US" w:eastAsia="en-US" w:bidi="ar-SA"/>
    </w:rPr>
  </w:style>
  <w:style w:type="paragraph" w:styleId="ListParagraph">
    <w:name w:val="List Paragraph"/>
    <w:basedOn w:val="Normal"/>
    <w:uiPriority w:val="34"/>
    <w:qFormat/>
    <w:rsid w:val="004A1109"/>
    <w:pPr>
      <w:ind w:left="720"/>
      <w:contextualSpacing/>
    </w:pPr>
  </w:style>
  <w:style w:type="paragraph" w:customStyle="1" w:styleId="dC-H2">
    <w:name w:val="dC-H2"/>
    <w:basedOn w:val="Header"/>
    <w:next w:val="dC-Normal"/>
    <w:link w:val="dC-H2Char"/>
    <w:qFormat/>
    <w:rsid w:val="00800A04"/>
    <w:pPr>
      <w:keepNext/>
      <w:keepLines/>
      <w:spacing w:before="480" w:after="200" w:line="276" w:lineRule="auto"/>
      <w:outlineLvl w:val="1"/>
    </w:pPr>
    <w:rPr>
      <w:rFonts w:eastAsiaTheme="majorEastAsia" w:cs="Arial"/>
      <w:bCs/>
      <w:color w:val="4F81BD" w:themeColor="accent1"/>
      <w:sz w:val="28"/>
      <w:szCs w:val="28"/>
      <w:lang w:eastAsia="ja-JP"/>
    </w:rPr>
  </w:style>
  <w:style w:type="character" w:customStyle="1" w:styleId="dC-H2Char">
    <w:name w:val="dC-H2 Char"/>
    <w:basedOn w:val="DefaultParagraphFont"/>
    <w:link w:val="dC-H2"/>
    <w:rsid w:val="00800A04"/>
    <w:rPr>
      <w:rFonts w:ascii="Arial" w:eastAsiaTheme="majorEastAsia" w:hAnsi="Arial" w:cs="Arial"/>
      <w:bCs/>
      <w:color w:val="4F81BD" w:themeColor="accent1"/>
      <w:sz w:val="28"/>
      <w:szCs w:val="28"/>
      <w:lang w:eastAsia="ja-JP"/>
    </w:rPr>
  </w:style>
  <w:style w:type="paragraph" w:customStyle="1" w:styleId="dC-Fig">
    <w:name w:val="dC-Fig"/>
    <w:basedOn w:val="FigureCaption"/>
    <w:next w:val="dC-Normal"/>
    <w:link w:val="dC-FigChar"/>
    <w:qFormat/>
    <w:rsid w:val="009D195C"/>
    <w:pPr>
      <w:numPr>
        <w:numId w:val="3"/>
      </w:numPr>
    </w:pPr>
  </w:style>
  <w:style w:type="character" w:customStyle="1" w:styleId="dC-FigChar">
    <w:name w:val="dC-Fig Char"/>
    <w:basedOn w:val="FigureCaptionCharChar"/>
    <w:link w:val="dC-Fig"/>
    <w:rsid w:val="009D195C"/>
    <w:rPr>
      <w:rFonts w:ascii="Arial" w:hAnsi="Arial"/>
      <w:color w:val="000000"/>
      <w:sz w:val="16"/>
    </w:rPr>
  </w:style>
  <w:style w:type="paragraph" w:customStyle="1" w:styleId="dC-H3">
    <w:name w:val="dC-H3"/>
    <w:basedOn w:val="dC-H2"/>
    <w:next w:val="dC-Normal"/>
    <w:link w:val="dC-H3Char"/>
    <w:qFormat/>
    <w:rsid w:val="00867A6E"/>
    <w:pPr>
      <w:spacing w:line="280" w:lineRule="atLeast"/>
      <w:outlineLvl w:val="2"/>
    </w:pPr>
    <w:rPr>
      <w:rFonts w:eastAsiaTheme="minorHAnsi"/>
      <w:sz w:val="20"/>
      <w:szCs w:val="20"/>
      <w:lang w:bidi="en-US"/>
    </w:rPr>
  </w:style>
  <w:style w:type="table" w:styleId="TableGrid">
    <w:name w:val="Table Grid"/>
    <w:basedOn w:val="TableNormal"/>
    <w:uiPriority w:val="59"/>
    <w:rsid w:val="00C00E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C-H3Char">
    <w:name w:val="dC-H3 Char"/>
    <w:basedOn w:val="dC-H2Char"/>
    <w:link w:val="dC-H3"/>
    <w:rsid w:val="00867A6E"/>
    <w:rPr>
      <w:rFonts w:ascii="Arial" w:eastAsiaTheme="minorHAnsi" w:hAnsi="Arial" w:cs="Arial"/>
      <w:bCs/>
      <w:color w:val="4F81BD" w:themeColor="accent1"/>
      <w:sz w:val="28"/>
      <w:szCs w:val="28"/>
      <w:lang w:eastAsia="ja-JP" w:bidi="en-US"/>
    </w:rPr>
  </w:style>
  <w:style w:type="character" w:customStyle="1" w:styleId="CommentTextChar">
    <w:name w:val="Comment Text Char"/>
    <w:basedOn w:val="DefaultParagraphFont"/>
    <w:link w:val="CommentText"/>
    <w:rsid w:val="00C00E4D"/>
    <w:rPr>
      <w:rFonts w:ascii="Times" w:hAnsi="Times"/>
    </w:rPr>
  </w:style>
  <w:style w:type="paragraph" w:styleId="EndnoteText">
    <w:name w:val="endnote text"/>
    <w:basedOn w:val="Normal"/>
    <w:link w:val="EndnoteTextChar"/>
    <w:rsid w:val="000C3FCB"/>
    <w:rPr>
      <w:sz w:val="20"/>
    </w:rPr>
  </w:style>
  <w:style w:type="character" w:customStyle="1" w:styleId="EndnoteTextChar">
    <w:name w:val="Endnote Text Char"/>
    <w:basedOn w:val="DefaultParagraphFont"/>
    <w:link w:val="EndnoteText"/>
    <w:rsid w:val="000C3FCB"/>
    <w:rPr>
      <w:rFonts w:ascii="Times" w:hAnsi="Times"/>
    </w:rPr>
  </w:style>
  <w:style w:type="character" w:styleId="EndnoteReference">
    <w:name w:val="endnote reference"/>
    <w:basedOn w:val="DefaultParagraphFont"/>
    <w:rsid w:val="000C3FCB"/>
    <w:rPr>
      <w:vertAlign w:val="superscript"/>
    </w:rPr>
  </w:style>
  <w:style w:type="paragraph" w:styleId="NormalWeb">
    <w:name w:val="Normal (Web)"/>
    <w:basedOn w:val="Normal"/>
    <w:uiPriority w:val="99"/>
    <w:unhideWhenUsed/>
    <w:rsid w:val="00E85396"/>
    <w:pPr>
      <w:spacing w:before="100" w:beforeAutospacing="1" w:after="100" w:afterAutospacing="1"/>
    </w:pPr>
    <w:rPr>
      <w:rFonts w:ascii="Times New Roman" w:eastAsiaTheme="minorHAnsi" w:hAnsi="Times New Roman"/>
    </w:rPr>
  </w:style>
  <w:style w:type="character" w:customStyle="1" w:styleId="apple-style-span">
    <w:name w:val="apple-style-span"/>
    <w:basedOn w:val="DefaultParagraphFont"/>
    <w:rsid w:val="00E85396"/>
  </w:style>
  <w:style w:type="character" w:styleId="PlaceholderText">
    <w:name w:val="Placeholder Text"/>
    <w:basedOn w:val="DefaultParagraphFont"/>
    <w:rsid w:val="003E050C"/>
    <w:rPr>
      <w:color w:val="808080"/>
    </w:rPr>
  </w:style>
  <w:style w:type="paragraph" w:customStyle="1" w:styleId="ListLetter">
    <w:name w:val="ListLetter"/>
    <w:basedOn w:val="ListParagraph"/>
    <w:rsid w:val="00C014B3"/>
    <w:pPr>
      <w:numPr>
        <w:numId w:val="11"/>
      </w:numPr>
      <w:spacing w:before="120" w:after="120" w:line="280" w:lineRule="atLeast"/>
    </w:pPr>
    <w:rPr>
      <w:rFonts w:ascii="Arial" w:eastAsiaTheme="minorHAnsi" w:hAnsi="Arial" w:cs="Arial"/>
      <w:sz w:val="18"/>
      <w:szCs w:val="18"/>
      <w:lang w:bidi="en-US"/>
    </w:rPr>
  </w:style>
  <w:style w:type="character" w:customStyle="1" w:styleId="apple-converted-space">
    <w:name w:val="apple-converted-space"/>
    <w:basedOn w:val="DefaultParagraphFont"/>
    <w:rsid w:val="00D677EC"/>
  </w:style>
  <w:style w:type="paragraph" w:customStyle="1" w:styleId="dC-Warn">
    <w:name w:val="dC-Warn"/>
    <w:basedOn w:val="Normal"/>
    <w:uiPriority w:val="1"/>
    <w:rsid w:val="00527239"/>
    <w:pPr>
      <w:spacing w:before="120" w:after="240" w:line="360" w:lineRule="auto"/>
      <w:ind w:right="-14"/>
    </w:pPr>
    <w:rPr>
      <w:rFonts w:ascii="Arial" w:eastAsiaTheme="minorHAnsi" w:hAnsi="Arial" w:cs="Arial"/>
      <w:color w:val="000000"/>
      <w:sz w:val="18"/>
      <w:szCs w:val="18"/>
    </w:rPr>
  </w:style>
  <w:style w:type="paragraph" w:customStyle="1" w:styleId="dC-Info">
    <w:name w:val="dC-Info"/>
    <w:basedOn w:val="Normal"/>
    <w:next w:val="dC-Normal"/>
    <w:uiPriority w:val="1"/>
    <w:qFormat/>
    <w:rsid w:val="005F76B2"/>
    <w:pPr>
      <w:numPr>
        <w:numId w:val="12"/>
      </w:numPr>
      <w:pBdr>
        <w:top w:val="single" w:sz="4" w:space="3" w:color="C6D9F1" w:themeColor="text2" w:themeTint="33"/>
        <w:left w:val="single" w:sz="4" w:space="0" w:color="C6D9F1" w:themeColor="text2" w:themeTint="33"/>
        <w:bottom w:val="single" w:sz="4" w:space="1" w:color="C6D9F1" w:themeColor="text2" w:themeTint="33"/>
        <w:right w:val="single" w:sz="4" w:space="3" w:color="C6D9F1" w:themeColor="text2" w:themeTint="33"/>
      </w:pBdr>
      <w:tabs>
        <w:tab w:val="left" w:pos="540"/>
      </w:tabs>
      <w:spacing w:before="120" w:after="240" w:line="360" w:lineRule="auto"/>
      <w:ind w:right="-14"/>
    </w:pPr>
    <w:rPr>
      <w:rFonts w:ascii="Arial" w:eastAsia="Arial" w:hAnsi="Arial" w:cs="Arial"/>
      <w:color w:val="000000"/>
      <w:sz w:val="18"/>
      <w:lang w:bidi="en-US"/>
    </w:rPr>
  </w:style>
  <w:style w:type="paragraph" w:customStyle="1" w:styleId="dC-Table">
    <w:name w:val="dC-Table"/>
    <w:basedOn w:val="Normal"/>
    <w:next w:val="dC-Normal"/>
    <w:link w:val="dC-TableChar"/>
    <w:qFormat/>
    <w:rsid w:val="00BB1989"/>
    <w:pPr>
      <w:keepNext/>
      <w:numPr>
        <w:numId w:val="13"/>
      </w:numPr>
      <w:spacing w:before="240" w:after="120"/>
    </w:pPr>
    <w:rPr>
      <w:rFonts w:ascii="Arial" w:hAnsi="Arial"/>
      <w:color w:val="000000"/>
      <w:sz w:val="16"/>
      <w:szCs w:val="18"/>
    </w:rPr>
  </w:style>
  <w:style w:type="character" w:customStyle="1" w:styleId="dC-TableChar">
    <w:name w:val="dC-Table Char"/>
    <w:basedOn w:val="DefaultParagraphFont"/>
    <w:link w:val="dC-Table"/>
    <w:rsid w:val="00BB1989"/>
    <w:rPr>
      <w:rFonts w:ascii="Arial" w:hAnsi="Arial"/>
      <w:color w:val="000000"/>
      <w:sz w:val="16"/>
      <w:szCs w:val="18"/>
    </w:rPr>
  </w:style>
  <w:style w:type="character" w:customStyle="1" w:styleId="Heading2Char">
    <w:name w:val="Heading 2 Char"/>
    <w:basedOn w:val="DefaultParagraphFont"/>
    <w:link w:val="Heading2"/>
    <w:semiHidden/>
    <w:rsid w:val="001F6F4B"/>
    <w:rPr>
      <w:rFonts w:asciiTheme="majorHAnsi" w:eastAsiaTheme="majorEastAsia" w:hAnsiTheme="majorHAnsi" w:cstheme="majorBidi"/>
      <w:b/>
      <w:bCs/>
      <w:color w:val="4F81BD" w:themeColor="accent1"/>
      <w:sz w:val="26"/>
      <w:szCs w:val="26"/>
    </w:rPr>
  </w:style>
  <w:style w:type="character" w:customStyle="1" w:styleId="Subhead2Char">
    <w:name w:val="Subhead2 Char"/>
    <w:link w:val="Subhead2"/>
    <w:rsid w:val="001F6F4B"/>
    <w:rPr>
      <w:rFonts w:ascii="Arial" w:hAnsi="Arial"/>
      <w:color w:val="000000"/>
    </w:rPr>
  </w:style>
  <w:style w:type="character" w:customStyle="1" w:styleId="NumList1Char">
    <w:name w:val="NumList1 Char"/>
    <w:link w:val="NumList1"/>
    <w:rsid w:val="001F6F4B"/>
    <w:rPr>
      <w:rFonts w:ascii="Arial" w:hAnsi="Arial"/>
      <w:color w:val="000000"/>
      <w:sz w:val="18"/>
      <w:szCs w:val="18"/>
    </w:rPr>
  </w:style>
  <w:style w:type="character" w:customStyle="1" w:styleId="NoteChar">
    <w:name w:val="Note Char"/>
    <w:link w:val="Note"/>
    <w:rsid w:val="001F6F4B"/>
    <w:rPr>
      <w:rFonts w:ascii="Arial" w:hAnsi="Arial"/>
      <w:color w:val="000000"/>
      <w:sz w:val="18"/>
      <w:szCs w:val="18"/>
    </w:rPr>
  </w:style>
  <w:style w:type="paragraph" w:styleId="Revision">
    <w:name w:val="Revision"/>
    <w:hidden/>
    <w:rsid w:val="0063010B"/>
    <w:rPr>
      <w:rFonts w:ascii="Times" w:hAnsi="Times"/>
    </w:rPr>
  </w:style>
  <w:style w:type="character" w:customStyle="1" w:styleId="dC-CellHead7Char">
    <w:name w:val="dC-CellHead7 Char"/>
    <w:basedOn w:val="DefaultParagraphFont"/>
    <w:link w:val="dC-CellHead7"/>
    <w:rsid w:val="00733BB5"/>
    <w:rPr>
      <w:rFonts w:ascii="Arial" w:hAnsi="Arial"/>
      <w:b/>
      <w:color w:val="FFFFFF"/>
      <w:sz w:val="14"/>
      <w:szCs w:val="14"/>
    </w:rPr>
  </w:style>
  <w:style w:type="character" w:customStyle="1" w:styleId="BulletChar">
    <w:name w:val="Bullet Char"/>
    <w:link w:val="Bullet"/>
    <w:rsid w:val="00112A84"/>
    <w:rPr>
      <w:rFonts w:ascii="Arial" w:hAnsi="Arial"/>
      <w:color w:val="000000"/>
      <w:sz w:val="18"/>
    </w:rPr>
  </w:style>
  <w:style w:type="paragraph" w:customStyle="1" w:styleId="dC-Note">
    <w:name w:val="dC-Note"/>
    <w:basedOn w:val="dC-Normal"/>
    <w:next w:val="dC-Normal"/>
    <w:link w:val="dC-NoteChar"/>
    <w:qFormat/>
    <w:rsid w:val="00762BB6"/>
    <w:pPr>
      <w:pBdr>
        <w:top w:val="single" w:sz="4" w:space="1" w:color="auto"/>
        <w:bottom w:val="single" w:sz="4" w:space="1" w:color="auto"/>
      </w:pBdr>
      <w:shd w:val="clear" w:color="auto" w:fill="FFFFCC"/>
      <w:spacing w:before="240"/>
    </w:pPr>
    <w:rPr>
      <w:rFonts w:cs="Arial"/>
      <w:color w:val="auto"/>
    </w:rPr>
  </w:style>
  <w:style w:type="character" w:customStyle="1" w:styleId="dC-NoteChar">
    <w:name w:val="dC-Note Char"/>
    <w:basedOn w:val="dC-NormalChar"/>
    <w:link w:val="dC-Note"/>
    <w:rsid w:val="00762BB6"/>
    <w:rPr>
      <w:rFonts w:ascii="Arial" w:hAnsi="Arial" w:cs="Arial"/>
      <w:color w:val="000000"/>
      <w:sz w:val="18"/>
      <w:shd w:val="clear" w:color="auto" w:fill="FFFFCC"/>
      <w:lang w:val="en-US" w:eastAsia="en-US" w:bidi="ar-SA"/>
    </w:rPr>
  </w:style>
  <w:style w:type="paragraph" w:customStyle="1" w:styleId="dC-Scenario">
    <w:name w:val="dC-Scenario"/>
    <w:next w:val="dC-Normal"/>
    <w:qFormat/>
    <w:rsid w:val="00D875A1"/>
    <w:pPr>
      <w:pageBreakBefore/>
      <w:numPr>
        <w:numId w:val="20"/>
      </w:numPr>
      <w:tabs>
        <w:tab w:val="left" w:pos="1800"/>
      </w:tabs>
      <w:spacing w:line="280" w:lineRule="atLeast"/>
      <w:outlineLvl w:val="0"/>
    </w:pPr>
    <w:rPr>
      <w:rFonts w:ascii="Arial" w:hAnsi="Arial" w:cs="Arial"/>
      <w:bCs/>
      <w:color w:val="365F91"/>
      <w:kern w:val="32"/>
      <w:sz w:val="28"/>
      <w:szCs w:val="28"/>
    </w:rPr>
  </w:style>
  <w:style w:type="paragraph" w:customStyle="1" w:styleId="dc-BulletLeftMargin">
    <w:name w:val="dc-BulletLeftMargin"/>
    <w:basedOn w:val="dC-Normal"/>
    <w:link w:val="dc-BulletLeftMarginChar"/>
    <w:rsid w:val="006F33D3"/>
    <w:pPr>
      <w:numPr>
        <w:numId w:val="14"/>
      </w:numPr>
      <w:tabs>
        <w:tab w:val="clear" w:pos="720"/>
      </w:tabs>
      <w:ind w:left="360"/>
    </w:pPr>
    <w:rPr>
      <w:szCs w:val="18"/>
    </w:rPr>
  </w:style>
  <w:style w:type="character" w:customStyle="1" w:styleId="dc-BulletLeftMarginChar">
    <w:name w:val="dc-BulletLeftMargin Char"/>
    <w:basedOn w:val="dC-NormalChar"/>
    <w:link w:val="dc-BulletLeftMargin"/>
    <w:rsid w:val="006F33D3"/>
    <w:rPr>
      <w:rFonts w:ascii="Arial" w:hAnsi="Arial"/>
      <w:color w:val="000000"/>
      <w:sz w:val="18"/>
      <w:szCs w:val="18"/>
      <w:lang w:val="en-US" w:eastAsia="en-US" w:bidi="ar-SA"/>
    </w:rPr>
  </w:style>
  <w:style w:type="paragraph" w:customStyle="1" w:styleId="dC-CommandLine">
    <w:name w:val="dC-CommandLine"/>
    <w:basedOn w:val="dC-Normal"/>
    <w:link w:val="dC-CommandLineChar"/>
    <w:qFormat/>
    <w:rsid w:val="00440C0A"/>
    <w:pPr>
      <w:shd w:val="clear" w:color="auto" w:fill="F2F2F2" w:themeFill="background1" w:themeFillShade="F2"/>
      <w:spacing w:before="44" w:after="0" w:line="240" w:lineRule="auto"/>
      <w:ind w:left="360"/>
    </w:pPr>
    <w:rPr>
      <w:rFonts w:ascii="Courier New" w:hAnsi="Courier New" w:cs="Courier New"/>
      <w:noProof/>
      <w:sz w:val="16"/>
    </w:rPr>
  </w:style>
  <w:style w:type="character" w:customStyle="1" w:styleId="dC-CommandLineChar">
    <w:name w:val="dC-CommandLine Char"/>
    <w:basedOn w:val="dC-NormalChar"/>
    <w:link w:val="dC-CommandLine"/>
    <w:rsid w:val="00440C0A"/>
    <w:rPr>
      <w:rFonts w:ascii="Courier New" w:hAnsi="Courier New" w:cs="Courier New"/>
      <w:noProof/>
      <w:color w:val="000000"/>
      <w:sz w:val="16"/>
      <w:shd w:val="clear" w:color="auto" w:fill="F2F2F2" w:themeFill="background1" w:themeFillShade="F2"/>
      <w:lang w:val="en-US" w:eastAsia="en-US" w:bidi="ar-SA"/>
    </w:rPr>
  </w:style>
  <w:style w:type="table" w:customStyle="1" w:styleId="dC-Table7">
    <w:name w:val="dC-Table7"/>
    <w:basedOn w:val="TableNormal"/>
    <w:uiPriority w:val="99"/>
    <w:rsid w:val="00B22D3E"/>
    <w:tblPr/>
  </w:style>
  <w:style w:type="paragraph" w:customStyle="1" w:styleId="dC-Appendix">
    <w:name w:val="dC-Appendix"/>
    <w:next w:val="dC-Normal"/>
    <w:qFormat/>
    <w:rsid w:val="00933FB0"/>
    <w:pPr>
      <w:pageBreakBefore/>
      <w:numPr>
        <w:numId w:val="15"/>
      </w:numPr>
      <w:tabs>
        <w:tab w:val="left" w:pos="1800"/>
      </w:tabs>
      <w:spacing w:line="280" w:lineRule="atLeast"/>
      <w:ind w:left="1800" w:hanging="1800"/>
      <w:outlineLvl w:val="0"/>
    </w:pPr>
    <w:rPr>
      <w:rFonts w:ascii="Arial" w:hAnsi="Arial" w:cs="Arial"/>
      <w:bCs/>
      <w:color w:val="365F91"/>
      <w:kern w:val="32"/>
      <w:sz w:val="28"/>
      <w:szCs w:val="28"/>
    </w:rPr>
  </w:style>
  <w:style w:type="character" w:styleId="Strong">
    <w:name w:val="Strong"/>
    <w:basedOn w:val="DefaultParagraphFont"/>
    <w:uiPriority w:val="22"/>
    <w:qFormat/>
    <w:rsid w:val="00757CE7"/>
    <w:rPr>
      <w:b/>
      <w:bCs/>
    </w:rPr>
  </w:style>
  <w:style w:type="paragraph" w:customStyle="1" w:styleId="dC-NumberedStep">
    <w:name w:val="dC-NumberedStep"/>
    <w:basedOn w:val="dC-Normal"/>
    <w:link w:val="dC-NumberedStepChar"/>
    <w:qFormat/>
    <w:rsid w:val="002C6CAA"/>
  </w:style>
  <w:style w:type="character" w:customStyle="1" w:styleId="dC-NumberedStepChar">
    <w:name w:val="dC-NumberedStep Char"/>
    <w:basedOn w:val="dC-NormalChar"/>
    <w:link w:val="dC-NumberedStep"/>
    <w:rsid w:val="002C6CAA"/>
    <w:rPr>
      <w:rFonts w:ascii="Arial" w:hAnsi="Arial"/>
      <w:color w:val="000000"/>
      <w:sz w:val="18"/>
      <w:lang w:val="en-US" w:eastAsia="en-US" w:bidi="ar-SA"/>
    </w:rPr>
  </w:style>
  <w:style w:type="paragraph" w:customStyle="1" w:styleId="dC-ValueProp">
    <w:name w:val="dC-ValueProp"/>
    <w:basedOn w:val="dC-Normal"/>
    <w:next w:val="dC-Normal"/>
    <w:qFormat/>
    <w:rsid w:val="006C6265"/>
    <w:pPr>
      <w:pBdr>
        <w:top w:val="single" w:sz="4" w:space="1" w:color="auto"/>
        <w:bottom w:val="single" w:sz="4" w:space="1" w:color="auto"/>
      </w:pBdr>
      <w:shd w:val="clear" w:color="auto" w:fill="DBE5F1" w:themeFill="accent1" w:themeFillTint="33"/>
      <w:spacing w:before="240"/>
    </w:pPr>
  </w:style>
  <w:style w:type="paragraph" w:customStyle="1" w:styleId="HighlightedExample">
    <w:name w:val="HighlightedExample"/>
    <w:basedOn w:val="dC-Normal"/>
    <w:link w:val="HighlightedExampleChar"/>
    <w:qFormat/>
    <w:rsid w:val="006608EB"/>
    <w:pPr>
      <w:shd w:val="clear" w:color="auto" w:fill="FBD4B4" w:themeFill="accent6" w:themeFillTint="66"/>
    </w:pPr>
  </w:style>
  <w:style w:type="paragraph" w:customStyle="1" w:styleId="BVBullet">
    <w:name w:val="BV Bullet"/>
    <w:basedOn w:val="dC-Normal"/>
    <w:link w:val="BVBulletChar"/>
    <w:qFormat/>
    <w:rsid w:val="006608EB"/>
    <w:rPr>
      <w:noProof/>
    </w:rPr>
  </w:style>
  <w:style w:type="character" w:customStyle="1" w:styleId="HighlightedExampleChar">
    <w:name w:val="HighlightedExample Char"/>
    <w:basedOn w:val="dC-NormalChar"/>
    <w:link w:val="HighlightedExample"/>
    <w:rsid w:val="006608EB"/>
    <w:rPr>
      <w:rFonts w:ascii="Arial" w:hAnsi="Arial"/>
      <w:color w:val="000000"/>
      <w:sz w:val="18"/>
      <w:shd w:val="clear" w:color="auto" w:fill="FBD4B4" w:themeFill="accent6" w:themeFillTint="66"/>
      <w:lang w:val="en-US" w:eastAsia="en-US" w:bidi="ar-SA"/>
    </w:rPr>
  </w:style>
  <w:style w:type="character" w:customStyle="1" w:styleId="BVBulletChar">
    <w:name w:val="BV Bullet Char"/>
    <w:basedOn w:val="dC-NormalChar"/>
    <w:link w:val="BVBullet"/>
    <w:rsid w:val="006608EB"/>
    <w:rPr>
      <w:rFonts w:ascii="Arial" w:hAnsi="Arial"/>
      <w:noProof/>
      <w:color w:val="000000"/>
      <w:sz w:val="18"/>
      <w:lang w:val="en-US" w:eastAsia="en-US" w:bidi="ar-SA"/>
    </w:rPr>
  </w:style>
  <w:style w:type="paragraph" w:customStyle="1" w:styleId="CellHead1">
    <w:name w:val="CellHead1"/>
    <w:basedOn w:val="Normal"/>
    <w:next w:val="Chartbody"/>
    <w:link w:val="CellHead1Char"/>
    <w:rsid w:val="000C448A"/>
    <w:pPr>
      <w:keepNext/>
      <w:spacing w:before="60" w:after="60" w:line="160" w:lineRule="exact"/>
      <w:ind w:left="58" w:right="58"/>
    </w:pPr>
    <w:rPr>
      <w:rFonts w:ascii="Arial" w:hAnsi="Arial"/>
      <w:b/>
      <w:color w:val="FFFFFF"/>
      <w:sz w:val="14"/>
      <w:szCs w:val="14"/>
    </w:rPr>
  </w:style>
  <w:style w:type="character" w:customStyle="1" w:styleId="CellHead1Char">
    <w:name w:val="CellHead1 Char"/>
    <w:basedOn w:val="DefaultParagraphFont"/>
    <w:link w:val="CellHead1"/>
    <w:rsid w:val="000C448A"/>
    <w:rPr>
      <w:rFonts w:ascii="Arial" w:hAnsi="Arial"/>
      <w:b/>
      <w:color w:val="FFFFFF"/>
      <w:sz w:val="14"/>
      <w:szCs w:val="14"/>
    </w:rPr>
  </w:style>
  <w:style w:type="paragraph" w:customStyle="1" w:styleId="dC-Figure">
    <w:name w:val="dC-Figure"/>
    <w:basedOn w:val="dC-Normal"/>
    <w:next w:val="dC-NumberedStep"/>
    <w:qFormat/>
    <w:rsid w:val="00531307"/>
    <w:pPr>
      <w:spacing w:before="240" w:after="240"/>
    </w:pPr>
  </w:style>
  <w:style w:type="paragraph" w:customStyle="1" w:styleId="dC-MyBullet">
    <w:name w:val="dC-My_Bullet"/>
    <w:basedOn w:val="dC-Normal"/>
    <w:rsid w:val="00867C19"/>
    <w:pPr>
      <w:numPr>
        <w:numId w:val="16"/>
      </w:numPr>
    </w:pPr>
  </w:style>
  <w:style w:type="paragraph" w:customStyle="1" w:styleId="p1">
    <w:name w:val="p1"/>
    <w:basedOn w:val="Normal"/>
    <w:rsid w:val="00F77436"/>
    <w:pPr>
      <w:shd w:val="clear" w:color="auto" w:fill="FFFFFF"/>
    </w:pPr>
    <w:rPr>
      <w:rFonts w:ascii="Menlo" w:hAnsi="Menlo" w:cs="Menlo"/>
      <w:color w:val="000000"/>
      <w:sz w:val="17"/>
      <w:szCs w:val="17"/>
    </w:rPr>
  </w:style>
  <w:style w:type="character" w:customStyle="1" w:styleId="s1">
    <w:name w:val="s1"/>
    <w:basedOn w:val="DefaultParagraphFont"/>
    <w:rsid w:val="00F77436"/>
  </w:style>
  <w:style w:type="paragraph" w:styleId="DocumentMap">
    <w:name w:val="Document Map"/>
    <w:basedOn w:val="Normal"/>
    <w:link w:val="DocumentMapChar"/>
    <w:semiHidden/>
    <w:unhideWhenUsed/>
    <w:rsid w:val="00F950E5"/>
    <w:rPr>
      <w:rFonts w:ascii="Times New Roman" w:hAnsi="Times New Roman"/>
    </w:rPr>
  </w:style>
  <w:style w:type="character" w:customStyle="1" w:styleId="DocumentMapChar">
    <w:name w:val="Document Map Char"/>
    <w:basedOn w:val="DefaultParagraphFont"/>
    <w:link w:val="DocumentMap"/>
    <w:semiHidden/>
    <w:rsid w:val="00F950E5"/>
  </w:style>
  <w:style w:type="character" w:styleId="UnresolvedMention">
    <w:name w:val="Unresolved Mention"/>
    <w:basedOn w:val="DefaultParagraphFont"/>
    <w:rsid w:val="0013741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47237">
      <w:bodyDiv w:val="1"/>
      <w:marLeft w:val="0"/>
      <w:marRight w:val="0"/>
      <w:marTop w:val="0"/>
      <w:marBottom w:val="0"/>
      <w:divBdr>
        <w:top w:val="none" w:sz="0" w:space="0" w:color="auto"/>
        <w:left w:val="none" w:sz="0" w:space="0" w:color="auto"/>
        <w:bottom w:val="none" w:sz="0" w:space="0" w:color="auto"/>
        <w:right w:val="none" w:sz="0" w:space="0" w:color="auto"/>
      </w:divBdr>
    </w:div>
    <w:div w:id="62487703">
      <w:bodyDiv w:val="1"/>
      <w:marLeft w:val="0"/>
      <w:marRight w:val="0"/>
      <w:marTop w:val="0"/>
      <w:marBottom w:val="0"/>
      <w:divBdr>
        <w:top w:val="none" w:sz="0" w:space="0" w:color="auto"/>
        <w:left w:val="none" w:sz="0" w:space="0" w:color="auto"/>
        <w:bottom w:val="none" w:sz="0" w:space="0" w:color="auto"/>
        <w:right w:val="none" w:sz="0" w:space="0" w:color="auto"/>
      </w:divBdr>
    </w:div>
    <w:div w:id="380789961">
      <w:bodyDiv w:val="1"/>
      <w:marLeft w:val="0"/>
      <w:marRight w:val="0"/>
      <w:marTop w:val="0"/>
      <w:marBottom w:val="0"/>
      <w:divBdr>
        <w:top w:val="none" w:sz="0" w:space="0" w:color="auto"/>
        <w:left w:val="none" w:sz="0" w:space="0" w:color="auto"/>
        <w:bottom w:val="none" w:sz="0" w:space="0" w:color="auto"/>
        <w:right w:val="none" w:sz="0" w:space="0" w:color="auto"/>
      </w:divBdr>
    </w:div>
    <w:div w:id="420881528">
      <w:bodyDiv w:val="1"/>
      <w:marLeft w:val="0"/>
      <w:marRight w:val="0"/>
      <w:marTop w:val="0"/>
      <w:marBottom w:val="0"/>
      <w:divBdr>
        <w:top w:val="none" w:sz="0" w:space="0" w:color="auto"/>
        <w:left w:val="none" w:sz="0" w:space="0" w:color="auto"/>
        <w:bottom w:val="none" w:sz="0" w:space="0" w:color="auto"/>
        <w:right w:val="none" w:sz="0" w:space="0" w:color="auto"/>
      </w:divBdr>
    </w:div>
    <w:div w:id="626856137">
      <w:bodyDiv w:val="1"/>
      <w:marLeft w:val="0"/>
      <w:marRight w:val="0"/>
      <w:marTop w:val="0"/>
      <w:marBottom w:val="0"/>
      <w:divBdr>
        <w:top w:val="none" w:sz="0" w:space="0" w:color="auto"/>
        <w:left w:val="none" w:sz="0" w:space="0" w:color="auto"/>
        <w:bottom w:val="none" w:sz="0" w:space="0" w:color="auto"/>
        <w:right w:val="none" w:sz="0" w:space="0" w:color="auto"/>
      </w:divBdr>
    </w:div>
    <w:div w:id="634916639">
      <w:bodyDiv w:val="1"/>
      <w:marLeft w:val="0"/>
      <w:marRight w:val="0"/>
      <w:marTop w:val="0"/>
      <w:marBottom w:val="0"/>
      <w:divBdr>
        <w:top w:val="none" w:sz="0" w:space="0" w:color="auto"/>
        <w:left w:val="none" w:sz="0" w:space="0" w:color="auto"/>
        <w:bottom w:val="none" w:sz="0" w:space="0" w:color="auto"/>
        <w:right w:val="none" w:sz="0" w:space="0" w:color="auto"/>
      </w:divBdr>
    </w:div>
    <w:div w:id="711418933">
      <w:bodyDiv w:val="1"/>
      <w:marLeft w:val="0"/>
      <w:marRight w:val="0"/>
      <w:marTop w:val="0"/>
      <w:marBottom w:val="0"/>
      <w:divBdr>
        <w:top w:val="none" w:sz="0" w:space="0" w:color="auto"/>
        <w:left w:val="none" w:sz="0" w:space="0" w:color="auto"/>
        <w:bottom w:val="none" w:sz="0" w:space="0" w:color="auto"/>
        <w:right w:val="none" w:sz="0" w:space="0" w:color="auto"/>
      </w:divBdr>
    </w:div>
    <w:div w:id="837309687">
      <w:bodyDiv w:val="1"/>
      <w:marLeft w:val="0"/>
      <w:marRight w:val="0"/>
      <w:marTop w:val="0"/>
      <w:marBottom w:val="0"/>
      <w:divBdr>
        <w:top w:val="none" w:sz="0" w:space="0" w:color="auto"/>
        <w:left w:val="none" w:sz="0" w:space="0" w:color="auto"/>
        <w:bottom w:val="none" w:sz="0" w:space="0" w:color="auto"/>
        <w:right w:val="none" w:sz="0" w:space="0" w:color="auto"/>
      </w:divBdr>
    </w:div>
    <w:div w:id="885529662">
      <w:bodyDiv w:val="1"/>
      <w:marLeft w:val="0"/>
      <w:marRight w:val="0"/>
      <w:marTop w:val="0"/>
      <w:marBottom w:val="0"/>
      <w:divBdr>
        <w:top w:val="none" w:sz="0" w:space="0" w:color="auto"/>
        <w:left w:val="none" w:sz="0" w:space="0" w:color="auto"/>
        <w:bottom w:val="none" w:sz="0" w:space="0" w:color="auto"/>
        <w:right w:val="none" w:sz="0" w:space="0" w:color="auto"/>
      </w:divBdr>
    </w:div>
    <w:div w:id="907425958">
      <w:bodyDiv w:val="1"/>
      <w:marLeft w:val="0"/>
      <w:marRight w:val="0"/>
      <w:marTop w:val="0"/>
      <w:marBottom w:val="0"/>
      <w:divBdr>
        <w:top w:val="none" w:sz="0" w:space="0" w:color="auto"/>
        <w:left w:val="none" w:sz="0" w:space="0" w:color="auto"/>
        <w:bottom w:val="none" w:sz="0" w:space="0" w:color="auto"/>
        <w:right w:val="none" w:sz="0" w:space="0" w:color="auto"/>
      </w:divBdr>
    </w:div>
    <w:div w:id="1058431455">
      <w:bodyDiv w:val="1"/>
      <w:marLeft w:val="0"/>
      <w:marRight w:val="0"/>
      <w:marTop w:val="0"/>
      <w:marBottom w:val="0"/>
      <w:divBdr>
        <w:top w:val="none" w:sz="0" w:space="0" w:color="auto"/>
        <w:left w:val="none" w:sz="0" w:space="0" w:color="auto"/>
        <w:bottom w:val="none" w:sz="0" w:space="0" w:color="auto"/>
        <w:right w:val="none" w:sz="0" w:space="0" w:color="auto"/>
      </w:divBdr>
    </w:div>
    <w:div w:id="1111391897">
      <w:bodyDiv w:val="1"/>
      <w:marLeft w:val="0"/>
      <w:marRight w:val="0"/>
      <w:marTop w:val="0"/>
      <w:marBottom w:val="0"/>
      <w:divBdr>
        <w:top w:val="none" w:sz="0" w:space="0" w:color="auto"/>
        <w:left w:val="none" w:sz="0" w:space="0" w:color="auto"/>
        <w:bottom w:val="none" w:sz="0" w:space="0" w:color="auto"/>
        <w:right w:val="none" w:sz="0" w:space="0" w:color="auto"/>
      </w:divBdr>
    </w:div>
    <w:div w:id="1134560053">
      <w:bodyDiv w:val="1"/>
      <w:marLeft w:val="0"/>
      <w:marRight w:val="0"/>
      <w:marTop w:val="0"/>
      <w:marBottom w:val="0"/>
      <w:divBdr>
        <w:top w:val="none" w:sz="0" w:space="0" w:color="auto"/>
        <w:left w:val="none" w:sz="0" w:space="0" w:color="auto"/>
        <w:bottom w:val="none" w:sz="0" w:space="0" w:color="auto"/>
        <w:right w:val="none" w:sz="0" w:space="0" w:color="auto"/>
      </w:divBdr>
    </w:div>
    <w:div w:id="1136291848">
      <w:bodyDiv w:val="1"/>
      <w:marLeft w:val="0"/>
      <w:marRight w:val="0"/>
      <w:marTop w:val="0"/>
      <w:marBottom w:val="0"/>
      <w:divBdr>
        <w:top w:val="none" w:sz="0" w:space="0" w:color="auto"/>
        <w:left w:val="none" w:sz="0" w:space="0" w:color="auto"/>
        <w:bottom w:val="none" w:sz="0" w:space="0" w:color="auto"/>
        <w:right w:val="none" w:sz="0" w:space="0" w:color="auto"/>
      </w:divBdr>
    </w:div>
    <w:div w:id="1188132983">
      <w:bodyDiv w:val="1"/>
      <w:marLeft w:val="0"/>
      <w:marRight w:val="0"/>
      <w:marTop w:val="0"/>
      <w:marBottom w:val="0"/>
      <w:divBdr>
        <w:top w:val="none" w:sz="0" w:space="0" w:color="auto"/>
        <w:left w:val="none" w:sz="0" w:space="0" w:color="auto"/>
        <w:bottom w:val="none" w:sz="0" w:space="0" w:color="auto"/>
        <w:right w:val="none" w:sz="0" w:space="0" w:color="auto"/>
      </w:divBdr>
    </w:div>
    <w:div w:id="1208641171">
      <w:bodyDiv w:val="1"/>
      <w:marLeft w:val="0"/>
      <w:marRight w:val="0"/>
      <w:marTop w:val="0"/>
      <w:marBottom w:val="0"/>
      <w:divBdr>
        <w:top w:val="none" w:sz="0" w:space="0" w:color="auto"/>
        <w:left w:val="none" w:sz="0" w:space="0" w:color="auto"/>
        <w:bottom w:val="none" w:sz="0" w:space="0" w:color="auto"/>
        <w:right w:val="none" w:sz="0" w:space="0" w:color="auto"/>
      </w:divBdr>
    </w:div>
    <w:div w:id="1314601871">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50057809">
      <w:bodyDiv w:val="1"/>
      <w:marLeft w:val="0"/>
      <w:marRight w:val="0"/>
      <w:marTop w:val="0"/>
      <w:marBottom w:val="0"/>
      <w:divBdr>
        <w:top w:val="none" w:sz="0" w:space="0" w:color="auto"/>
        <w:left w:val="none" w:sz="0" w:space="0" w:color="auto"/>
        <w:bottom w:val="none" w:sz="0" w:space="0" w:color="auto"/>
        <w:right w:val="none" w:sz="0" w:space="0" w:color="auto"/>
      </w:divBdr>
    </w:div>
    <w:div w:id="1480490507">
      <w:bodyDiv w:val="1"/>
      <w:marLeft w:val="0"/>
      <w:marRight w:val="0"/>
      <w:marTop w:val="0"/>
      <w:marBottom w:val="0"/>
      <w:divBdr>
        <w:top w:val="none" w:sz="0" w:space="0" w:color="auto"/>
        <w:left w:val="none" w:sz="0" w:space="0" w:color="auto"/>
        <w:bottom w:val="none" w:sz="0" w:space="0" w:color="auto"/>
        <w:right w:val="none" w:sz="0" w:space="0" w:color="auto"/>
      </w:divBdr>
    </w:div>
    <w:div w:id="1557737283">
      <w:bodyDiv w:val="1"/>
      <w:marLeft w:val="0"/>
      <w:marRight w:val="0"/>
      <w:marTop w:val="0"/>
      <w:marBottom w:val="0"/>
      <w:divBdr>
        <w:top w:val="none" w:sz="0" w:space="0" w:color="auto"/>
        <w:left w:val="none" w:sz="0" w:space="0" w:color="auto"/>
        <w:bottom w:val="none" w:sz="0" w:space="0" w:color="auto"/>
        <w:right w:val="none" w:sz="0" w:space="0" w:color="auto"/>
      </w:divBdr>
    </w:div>
    <w:div w:id="1602492337">
      <w:bodyDiv w:val="1"/>
      <w:marLeft w:val="0"/>
      <w:marRight w:val="0"/>
      <w:marTop w:val="0"/>
      <w:marBottom w:val="0"/>
      <w:divBdr>
        <w:top w:val="none" w:sz="0" w:space="0" w:color="auto"/>
        <w:left w:val="none" w:sz="0" w:space="0" w:color="auto"/>
        <w:bottom w:val="none" w:sz="0" w:space="0" w:color="auto"/>
        <w:right w:val="none" w:sz="0" w:space="0" w:color="auto"/>
      </w:divBdr>
      <w:divsChild>
        <w:div w:id="78724369">
          <w:marLeft w:val="274"/>
          <w:marRight w:val="0"/>
          <w:marTop w:val="48"/>
          <w:marBottom w:val="0"/>
          <w:divBdr>
            <w:top w:val="none" w:sz="0" w:space="0" w:color="auto"/>
            <w:left w:val="none" w:sz="0" w:space="0" w:color="auto"/>
            <w:bottom w:val="none" w:sz="0" w:space="0" w:color="auto"/>
            <w:right w:val="none" w:sz="0" w:space="0" w:color="auto"/>
          </w:divBdr>
        </w:div>
        <w:div w:id="115410779">
          <w:marLeft w:val="274"/>
          <w:marRight w:val="0"/>
          <w:marTop w:val="48"/>
          <w:marBottom w:val="0"/>
          <w:divBdr>
            <w:top w:val="none" w:sz="0" w:space="0" w:color="auto"/>
            <w:left w:val="none" w:sz="0" w:space="0" w:color="auto"/>
            <w:bottom w:val="none" w:sz="0" w:space="0" w:color="auto"/>
            <w:right w:val="none" w:sz="0" w:space="0" w:color="auto"/>
          </w:divBdr>
        </w:div>
        <w:div w:id="185604888">
          <w:marLeft w:val="547"/>
          <w:marRight w:val="0"/>
          <w:marTop w:val="48"/>
          <w:marBottom w:val="0"/>
          <w:divBdr>
            <w:top w:val="none" w:sz="0" w:space="0" w:color="auto"/>
            <w:left w:val="none" w:sz="0" w:space="0" w:color="auto"/>
            <w:bottom w:val="none" w:sz="0" w:space="0" w:color="auto"/>
            <w:right w:val="none" w:sz="0" w:space="0" w:color="auto"/>
          </w:divBdr>
        </w:div>
        <w:div w:id="307172509">
          <w:marLeft w:val="547"/>
          <w:marRight w:val="0"/>
          <w:marTop w:val="48"/>
          <w:marBottom w:val="0"/>
          <w:divBdr>
            <w:top w:val="none" w:sz="0" w:space="0" w:color="auto"/>
            <w:left w:val="none" w:sz="0" w:space="0" w:color="auto"/>
            <w:bottom w:val="none" w:sz="0" w:space="0" w:color="auto"/>
            <w:right w:val="none" w:sz="0" w:space="0" w:color="auto"/>
          </w:divBdr>
        </w:div>
        <w:div w:id="451441455">
          <w:marLeft w:val="274"/>
          <w:marRight w:val="0"/>
          <w:marTop w:val="48"/>
          <w:marBottom w:val="0"/>
          <w:divBdr>
            <w:top w:val="none" w:sz="0" w:space="0" w:color="auto"/>
            <w:left w:val="none" w:sz="0" w:space="0" w:color="auto"/>
            <w:bottom w:val="none" w:sz="0" w:space="0" w:color="auto"/>
            <w:right w:val="none" w:sz="0" w:space="0" w:color="auto"/>
          </w:divBdr>
        </w:div>
        <w:div w:id="1115830578">
          <w:marLeft w:val="547"/>
          <w:marRight w:val="0"/>
          <w:marTop w:val="48"/>
          <w:marBottom w:val="0"/>
          <w:divBdr>
            <w:top w:val="none" w:sz="0" w:space="0" w:color="auto"/>
            <w:left w:val="none" w:sz="0" w:space="0" w:color="auto"/>
            <w:bottom w:val="none" w:sz="0" w:space="0" w:color="auto"/>
            <w:right w:val="none" w:sz="0" w:space="0" w:color="auto"/>
          </w:divBdr>
        </w:div>
        <w:div w:id="1422990148">
          <w:marLeft w:val="547"/>
          <w:marRight w:val="0"/>
          <w:marTop w:val="48"/>
          <w:marBottom w:val="0"/>
          <w:divBdr>
            <w:top w:val="none" w:sz="0" w:space="0" w:color="auto"/>
            <w:left w:val="none" w:sz="0" w:space="0" w:color="auto"/>
            <w:bottom w:val="none" w:sz="0" w:space="0" w:color="auto"/>
            <w:right w:val="none" w:sz="0" w:space="0" w:color="auto"/>
          </w:divBdr>
        </w:div>
        <w:div w:id="1481774896">
          <w:marLeft w:val="274"/>
          <w:marRight w:val="0"/>
          <w:marTop w:val="48"/>
          <w:marBottom w:val="0"/>
          <w:divBdr>
            <w:top w:val="none" w:sz="0" w:space="0" w:color="auto"/>
            <w:left w:val="none" w:sz="0" w:space="0" w:color="auto"/>
            <w:bottom w:val="none" w:sz="0" w:space="0" w:color="auto"/>
            <w:right w:val="none" w:sz="0" w:space="0" w:color="auto"/>
          </w:divBdr>
        </w:div>
        <w:div w:id="1664434073">
          <w:marLeft w:val="547"/>
          <w:marRight w:val="0"/>
          <w:marTop w:val="48"/>
          <w:marBottom w:val="0"/>
          <w:divBdr>
            <w:top w:val="none" w:sz="0" w:space="0" w:color="auto"/>
            <w:left w:val="none" w:sz="0" w:space="0" w:color="auto"/>
            <w:bottom w:val="none" w:sz="0" w:space="0" w:color="auto"/>
            <w:right w:val="none" w:sz="0" w:space="0" w:color="auto"/>
          </w:divBdr>
        </w:div>
        <w:div w:id="1923106377">
          <w:marLeft w:val="274"/>
          <w:marRight w:val="0"/>
          <w:marTop w:val="48"/>
          <w:marBottom w:val="0"/>
          <w:divBdr>
            <w:top w:val="none" w:sz="0" w:space="0" w:color="auto"/>
            <w:left w:val="none" w:sz="0" w:space="0" w:color="auto"/>
            <w:bottom w:val="none" w:sz="0" w:space="0" w:color="auto"/>
            <w:right w:val="none" w:sz="0" w:space="0" w:color="auto"/>
          </w:divBdr>
        </w:div>
      </w:divsChild>
    </w:div>
    <w:div w:id="1635940025">
      <w:bodyDiv w:val="1"/>
      <w:marLeft w:val="0"/>
      <w:marRight w:val="0"/>
      <w:marTop w:val="0"/>
      <w:marBottom w:val="0"/>
      <w:divBdr>
        <w:top w:val="none" w:sz="0" w:space="0" w:color="auto"/>
        <w:left w:val="none" w:sz="0" w:space="0" w:color="auto"/>
        <w:bottom w:val="none" w:sz="0" w:space="0" w:color="auto"/>
        <w:right w:val="none" w:sz="0" w:space="0" w:color="auto"/>
      </w:divBdr>
    </w:div>
    <w:div w:id="1641686303">
      <w:bodyDiv w:val="1"/>
      <w:marLeft w:val="0"/>
      <w:marRight w:val="0"/>
      <w:marTop w:val="0"/>
      <w:marBottom w:val="0"/>
      <w:divBdr>
        <w:top w:val="none" w:sz="0" w:space="0" w:color="auto"/>
        <w:left w:val="none" w:sz="0" w:space="0" w:color="auto"/>
        <w:bottom w:val="none" w:sz="0" w:space="0" w:color="auto"/>
        <w:right w:val="none" w:sz="0" w:space="0" w:color="auto"/>
      </w:divBdr>
    </w:div>
    <w:div w:id="1643080787">
      <w:bodyDiv w:val="1"/>
      <w:marLeft w:val="0"/>
      <w:marRight w:val="0"/>
      <w:marTop w:val="0"/>
      <w:marBottom w:val="0"/>
      <w:divBdr>
        <w:top w:val="none" w:sz="0" w:space="0" w:color="auto"/>
        <w:left w:val="none" w:sz="0" w:space="0" w:color="auto"/>
        <w:bottom w:val="none" w:sz="0" w:space="0" w:color="auto"/>
        <w:right w:val="none" w:sz="0" w:space="0" w:color="auto"/>
      </w:divBdr>
    </w:div>
    <w:div w:id="1722094858">
      <w:bodyDiv w:val="1"/>
      <w:marLeft w:val="0"/>
      <w:marRight w:val="0"/>
      <w:marTop w:val="0"/>
      <w:marBottom w:val="0"/>
      <w:divBdr>
        <w:top w:val="none" w:sz="0" w:space="0" w:color="auto"/>
        <w:left w:val="none" w:sz="0" w:space="0" w:color="auto"/>
        <w:bottom w:val="none" w:sz="0" w:space="0" w:color="auto"/>
        <w:right w:val="none" w:sz="0" w:space="0" w:color="auto"/>
      </w:divBdr>
    </w:div>
    <w:div w:id="1839347852">
      <w:bodyDiv w:val="1"/>
      <w:marLeft w:val="0"/>
      <w:marRight w:val="0"/>
      <w:marTop w:val="0"/>
      <w:marBottom w:val="0"/>
      <w:divBdr>
        <w:top w:val="none" w:sz="0" w:space="0" w:color="auto"/>
        <w:left w:val="none" w:sz="0" w:space="0" w:color="auto"/>
        <w:bottom w:val="none" w:sz="0" w:space="0" w:color="auto"/>
        <w:right w:val="none" w:sz="0" w:space="0" w:color="auto"/>
      </w:divBdr>
    </w:div>
    <w:div w:id="1868982372">
      <w:bodyDiv w:val="1"/>
      <w:marLeft w:val="0"/>
      <w:marRight w:val="0"/>
      <w:marTop w:val="0"/>
      <w:marBottom w:val="0"/>
      <w:divBdr>
        <w:top w:val="none" w:sz="0" w:space="0" w:color="auto"/>
        <w:left w:val="none" w:sz="0" w:space="0" w:color="auto"/>
        <w:bottom w:val="none" w:sz="0" w:space="0" w:color="auto"/>
        <w:right w:val="none" w:sz="0" w:space="0" w:color="auto"/>
      </w:divBdr>
    </w:div>
    <w:div w:id="2079742892">
      <w:bodyDiv w:val="1"/>
      <w:marLeft w:val="0"/>
      <w:marRight w:val="0"/>
      <w:marTop w:val="0"/>
      <w:marBottom w:val="0"/>
      <w:divBdr>
        <w:top w:val="none" w:sz="0" w:space="0" w:color="auto"/>
        <w:left w:val="none" w:sz="0" w:space="0" w:color="auto"/>
        <w:bottom w:val="none" w:sz="0" w:space="0" w:color="auto"/>
        <w:right w:val="none" w:sz="0" w:space="0" w:color="auto"/>
      </w:divBdr>
    </w:div>
    <w:div w:id="2103606464">
      <w:bodyDiv w:val="1"/>
      <w:marLeft w:val="0"/>
      <w:marRight w:val="0"/>
      <w:marTop w:val="0"/>
      <w:marBottom w:val="0"/>
      <w:divBdr>
        <w:top w:val="none" w:sz="0" w:space="0" w:color="auto"/>
        <w:left w:val="none" w:sz="0" w:space="0" w:color="auto"/>
        <w:bottom w:val="none" w:sz="0" w:space="0" w:color="auto"/>
        <w:right w:val="none" w:sz="0" w:space="0" w:color="auto"/>
      </w:divBdr>
    </w:div>
    <w:div w:id="21186742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5.tiff"/><Relationship Id="rId39" Type="http://schemas.openxmlformats.org/officeDocument/2006/relationships/fontTable" Target="fontTable.xml"/><Relationship Id="rId21" Type="http://schemas.openxmlformats.org/officeDocument/2006/relationships/image" Target="media/image12.tiff"/><Relationship Id="rId34" Type="http://schemas.openxmlformats.org/officeDocument/2006/relationships/image" Target="media/image21.tiff"/><Relationship Id="rId7" Type="http://schemas.openxmlformats.org/officeDocument/2006/relationships/endnotes" Target="endnotes.xml"/><Relationship Id="rId12" Type="http://schemas.openxmlformats.org/officeDocument/2006/relationships/hyperlink" Target="https://dcloud-cms.cisco.com/help/local_rdp_mac_windows" TargetMode="External"/><Relationship Id="rId17" Type="http://schemas.openxmlformats.org/officeDocument/2006/relationships/image" Target="media/image8.png"/><Relationship Id="rId25" Type="http://schemas.openxmlformats.org/officeDocument/2006/relationships/hyperlink" Target="http://www.json2yaml.com/" TargetMode="External"/><Relationship Id="rId33" Type="http://schemas.openxmlformats.org/officeDocument/2006/relationships/image" Target="media/image20.tiff"/><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1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cloud-cms.cisco.com/help/install_anyconnect_pc_mac" TargetMode="External"/><Relationship Id="rId24" Type="http://schemas.openxmlformats.org/officeDocument/2006/relationships/hyperlink" Target="mailto:root@198.18.134.5" TargetMode="External"/><Relationship Id="rId32" Type="http://schemas.openxmlformats.org/officeDocument/2006/relationships/image" Target="media/image19.tiff"/><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yamllint.com/" TargetMode="External"/><Relationship Id="rId36" Type="http://schemas.openxmlformats.org/officeDocument/2006/relationships/footer" Target="footer1.xml"/><Relationship Id="rId10" Type="http://schemas.openxmlformats.org/officeDocument/2006/relationships/hyperlink" Target="https://dcloud-cms.cisco.com/help/initiate-your-dcloud-session" TargetMode="External"/><Relationship Id="rId19" Type="http://schemas.openxmlformats.org/officeDocument/2006/relationships/image" Target="media/image10.tiff"/><Relationship Id="rId31" Type="http://schemas.openxmlformats.org/officeDocument/2006/relationships/image" Target="media/image18.tif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6.tiff"/><Relationship Id="rId30" Type="http://schemas.openxmlformats.org/officeDocument/2006/relationships/hyperlink" Target="mailto:cisco@198.18.134.12" TargetMode="External"/><Relationship Id="rId35" Type="http://schemas.openxmlformats.org/officeDocument/2006/relationships/header" Target="header1.xml"/><Relationship Id="rId8" Type="http://schemas.openxmlformats.org/officeDocument/2006/relationships/image" Target="media/image2.tif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4.png"/><Relationship Id="rId1"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marsh\Documents\Demo%20Template\Template-Demo_Guide_15-MARCH-20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860" cmpd="sng">
          <a:solidFill>
            <a:schemeClr val="accent6">
              <a:lumMod val="75000"/>
            </a:schemeClr>
          </a:solidFill>
          <a:miter lim="800000"/>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66CD725-2373-6C45-8C39-785821415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C:\Users\lamarsh\Documents\Demo Template\Template-Demo_Guide_15-MARCH-2017.dotx</Template>
  <TotalTime>17</TotalTime>
  <Pages>76</Pages>
  <Words>19166</Words>
  <Characters>109247</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Cisco dCloud Guide</vt:lpstr>
    </vt:vector>
  </TitlesOfParts>
  <Company>Cisco Systems, Inc.</Company>
  <LinksUpToDate>false</LinksUpToDate>
  <CharactersWithSpaces>128157</CharactersWithSpaces>
  <SharedDoc>false</SharedDoc>
  <HLinks>
    <vt:vector size="42" baseType="variant">
      <vt:variant>
        <vt:i4>6094947</vt:i4>
      </vt:variant>
      <vt:variant>
        <vt:i4>9</vt:i4>
      </vt:variant>
      <vt:variant>
        <vt:i4>0</vt:i4>
      </vt:variant>
      <vt:variant>
        <vt:i4>5</vt:i4>
      </vt:variant>
      <vt:variant>
        <vt:lpwstr>http://www.cisco.com/cgi-bin/Support/FieldNoticeTool/field-notice</vt:lpwstr>
      </vt:variant>
      <vt:variant>
        <vt:lpwstr/>
      </vt:variant>
      <vt:variant>
        <vt:i4>8126509</vt:i4>
      </vt:variant>
      <vt:variant>
        <vt:i4>6</vt:i4>
      </vt:variant>
      <vt:variant>
        <vt:i4>0</vt:i4>
      </vt:variant>
      <vt:variant>
        <vt:i4>5</vt:i4>
      </vt:variant>
      <vt:variant>
        <vt:lpwstr>http://www.cisco.com/en/US/products/prod_end_of_life.html</vt:lpwstr>
      </vt:variant>
      <vt:variant>
        <vt:lpwstr/>
      </vt:variant>
      <vt:variant>
        <vt:i4>1114152</vt:i4>
      </vt:variant>
      <vt:variant>
        <vt:i4>3</vt:i4>
      </vt:variant>
      <vt:variant>
        <vt:i4>0</vt:i4>
      </vt:variant>
      <vt:variant>
        <vt:i4>5</vt:i4>
      </vt:variant>
      <vt:variant>
        <vt:lpwstr>http://www.cisco.com/en/US/products/hw/phones/ps379/ps1851/index.html</vt:lpwstr>
      </vt:variant>
      <vt:variant>
        <vt:lpwstr/>
      </vt:variant>
      <vt:variant>
        <vt:i4>2490430</vt:i4>
      </vt:variant>
      <vt:variant>
        <vt:i4>0</vt:i4>
      </vt:variant>
      <vt:variant>
        <vt:i4>0</vt:i4>
      </vt:variant>
      <vt:variant>
        <vt:i4>5</vt:i4>
      </vt:variant>
      <vt:variant>
        <vt:lpwstr>http://www.cisco.com/en/US/products/hw/phones/ps379/index.html</vt:lpwstr>
      </vt:variant>
      <vt:variant>
        <vt:lpwstr/>
      </vt:variant>
      <vt:variant>
        <vt:i4>2687082</vt:i4>
      </vt:variant>
      <vt:variant>
        <vt:i4>2157</vt:i4>
      </vt:variant>
      <vt:variant>
        <vt:i4>1025</vt:i4>
      </vt:variant>
      <vt:variant>
        <vt:i4>1</vt:i4>
      </vt:variant>
      <vt:variant>
        <vt:lpwstr>TestImage2</vt:lpwstr>
      </vt:variant>
      <vt:variant>
        <vt:lpwstr/>
      </vt:variant>
      <vt:variant>
        <vt:i4>5439520</vt:i4>
      </vt:variant>
      <vt:variant>
        <vt:i4>-1</vt:i4>
      </vt:variant>
      <vt:variant>
        <vt:i4>2091</vt:i4>
      </vt:variant>
      <vt:variant>
        <vt:i4>1</vt:i4>
      </vt:variant>
      <vt:variant>
        <vt:lpwstr>Cisco_Logo_Gray</vt:lpwstr>
      </vt:variant>
      <vt:variant>
        <vt:lpwstr/>
      </vt:variant>
      <vt:variant>
        <vt:i4>3604488</vt:i4>
      </vt:variant>
      <vt:variant>
        <vt:i4>-1</vt:i4>
      </vt:variant>
      <vt:variant>
        <vt:i4>1056</vt:i4>
      </vt:variant>
      <vt:variant>
        <vt:i4>1</vt:i4>
      </vt:variant>
      <vt:variant>
        <vt:lpwstr>AddressTM_Block_1110R_BW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Cisco dCloud Guide</dc:title>
  <dc:subject/>
  <dc:creator>lamarsh</dc:creator>
  <cp:keywords/>
  <dc:description/>
  <cp:lastModifiedBy>John Mullooly (jmullool)</cp:lastModifiedBy>
  <cp:revision>3</cp:revision>
  <cp:lastPrinted>2017-11-08T18:39:00Z</cp:lastPrinted>
  <dcterms:created xsi:type="dcterms:W3CDTF">2019-01-27T20:56:00Z</dcterms:created>
  <dcterms:modified xsi:type="dcterms:W3CDTF">2019-01-27T21:15:00Z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